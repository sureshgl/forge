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7985" w:rsidRDefault="00377985" w:rsidP="00303D3E">
      <w:pPr>
        <w:pStyle w:val="Caption"/>
        <w:rPr>
          <w:rStyle w:val="Emphasis"/>
          <w:sz w:val="28"/>
          <w:szCs w:val="28"/>
        </w:rPr>
      </w:pPr>
      <w:bookmarkStart w:id="0" w:name="_Toc65472089"/>
      <w:bookmarkStart w:id="1" w:name="_Toc65472613"/>
      <w:bookmarkStart w:id="2" w:name="_Toc83702679"/>
    </w:p>
    <w:p w:rsidR="00377985" w:rsidRDefault="00377985" w:rsidP="00303D3E">
      <w:pPr>
        <w:pStyle w:val="Caption"/>
        <w:rPr>
          <w:rStyle w:val="Emphasis"/>
          <w:sz w:val="28"/>
          <w:szCs w:val="28"/>
        </w:rPr>
      </w:pPr>
    </w:p>
    <w:p w:rsidR="003C44C2" w:rsidRDefault="00233136" w:rsidP="00303D3E">
      <w:pPr>
        <w:pStyle w:val="Caption"/>
        <w:rPr>
          <w:rStyle w:val="Emphasis"/>
          <w:sz w:val="28"/>
          <w:szCs w:val="28"/>
        </w:rPr>
      </w:pPr>
      <w:r>
        <w:rPr>
          <w:noProof/>
        </w:rPr>
        <mc:AlternateContent>
          <mc:Choice Requires="wps">
            <w:drawing>
              <wp:anchor distT="0" distB="0" distL="114300" distR="114300" simplePos="0" relativeHeight="251742208" behindDoc="0" locked="0" layoutInCell="1" allowOverlap="1">
                <wp:simplePos x="0" y="0"/>
                <wp:positionH relativeFrom="column">
                  <wp:posOffset>3104515</wp:posOffset>
                </wp:positionH>
                <wp:positionV relativeFrom="paragraph">
                  <wp:posOffset>-463388</wp:posOffset>
                </wp:positionV>
                <wp:extent cx="3404220" cy="1087474"/>
                <wp:effectExtent l="0" t="0" r="0" b="0"/>
                <wp:wrapNone/>
                <wp:docPr id="46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220" cy="10874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E21EA4">
                            <w:pPr>
                              <w:jc w:val="right"/>
                              <w:rPr>
                                <w:rFonts w:asciiTheme="minorHAnsi" w:hAnsiTheme="minorHAnsi"/>
                                <w:noProof/>
                                <w:color w:val="A69F86"/>
                                <w:sz w:val="36"/>
                                <w:szCs w:val="36"/>
                              </w:rPr>
                            </w:pPr>
                            <w:r>
                              <w:rPr>
                                <w:rFonts w:asciiTheme="minorHAnsi" w:hAnsiTheme="minorHAnsi"/>
                                <w:noProof/>
                                <w:color w:val="A69F86"/>
                                <w:sz w:val="36"/>
                                <w:szCs w:val="36"/>
                              </w:rPr>
                              <w:t xml:space="preserve">Algorithm </w:t>
                            </w:r>
                            <w:r w:rsidR="00966FED">
                              <w:rPr>
                                <w:rFonts w:asciiTheme="minorHAnsi" w:hAnsiTheme="minorHAnsi"/>
                                <w:noProof/>
                                <w:color w:val="A69F86"/>
                                <w:sz w:val="36"/>
                                <w:szCs w:val="36"/>
                              </w:rPr>
                              <w:t>1r4w_a667</w:t>
                            </w:r>
                            <w:r w:rsidR="00D80984">
                              <w:rPr>
                                <w:rFonts w:asciiTheme="minorHAnsi" w:hAnsiTheme="minorHAnsi"/>
                                <w:noProof/>
                                <w:color w:val="A69F86"/>
                                <w:sz w:val="36"/>
                                <w:szCs w:val="36"/>
                              </w:rPr>
                              <w:t xml:space="preserve"> </w:t>
                            </w:r>
                            <w:r>
                              <w:rPr>
                                <w:rFonts w:asciiTheme="minorHAnsi" w:hAnsiTheme="minorHAnsi"/>
                                <w:noProof/>
                                <w:color w:val="A69F86"/>
                                <w:sz w:val="36"/>
                                <w:szCs w:val="36"/>
                              </w:rPr>
                              <w:t>Microarchitecture Document</w:t>
                            </w:r>
                          </w:p>
                          <w:p w:rsidR="00B032FD" w:rsidRPr="00297882" w:rsidRDefault="00B032FD" w:rsidP="004160D9">
                            <w:pPr>
                              <w:jc w:val="right"/>
                              <w:rPr>
                                <w:rFonts w:asciiTheme="minorHAnsi" w:hAnsiTheme="minorHAnsi"/>
                                <w:color w:val="A69F86"/>
                                <w:sz w:val="36"/>
                                <w:szCs w:val="3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8" o:spid="_x0000_s1026" type="#_x0000_t202" style="position:absolute;left:0;text-align:left;margin-left:244.45pt;margin-top:-36.5pt;width:268.05pt;height:8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FvtwIAAL0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" filled="f" stroked="f">
                <v:textbox>
                  <w:txbxContent>
                    <w:p w:rsidR="00B032FD" w:rsidRDefault="00B032FD" w:rsidP="00E21EA4">
                      <w:pPr>
                        <w:jc w:val="right"/>
                        <w:rPr>
                          <w:rFonts w:asciiTheme="minorHAnsi" w:hAnsiTheme="minorHAnsi"/>
                          <w:noProof/>
                          <w:color w:val="A69F86"/>
                          <w:sz w:val="36"/>
                          <w:szCs w:val="36"/>
                        </w:rPr>
                      </w:pPr>
                      <w:r>
                        <w:rPr>
                          <w:rFonts w:asciiTheme="minorHAnsi" w:hAnsiTheme="minorHAnsi"/>
                          <w:noProof/>
                          <w:color w:val="A69F86"/>
                          <w:sz w:val="36"/>
                          <w:szCs w:val="36"/>
                        </w:rPr>
                        <w:t xml:space="preserve">Algorithm </w:t>
                      </w:r>
                      <w:r w:rsidR="00966FED">
                        <w:rPr>
                          <w:rFonts w:asciiTheme="minorHAnsi" w:hAnsiTheme="minorHAnsi"/>
                          <w:noProof/>
                          <w:color w:val="A69F86"/>
                          <w:sz w:val="36"/>
                          <w:szCs w:val="36"/>
                        </w:rPr>
                        <w:t>1r4w_a667</w:t>
                      </w:r>
                      <w:r w:rsidR="00D80984">
                        <w:rPr>
                          <w:rFonts w:asciiTheme="minorHAnsi" w:hAnsiTheme="minorHAnsi"/>
                          <w:noProof/>
                          <w:color w:val="A69F86"/>
                          <w:sz w:val="36"/>
                          <w:szCs w:val="36"/>
                        </w:rPr>
                        <w:t xml:space="preserve"> </w:t>
                      </w:r>
                      <w:r>
                        <w:rPr>
                          <w:rFonts w:asciiTheme="minorHAnsi" w:hAnsiTheme="minorHAnsi"/>
                          <w:noProof/>
                          <w:color w:val="A69F86"/>
                          <w:sz w:val="36"/>
                          <w:szCs w:val="36"/>
                        </w:rPr>
                        <w:t>Microarchitecture Document</w:t>
                      </w:r>
                    </w:p>
                    <w:p w:rsidR="00B032FD" w:rsidRPr="00297882" w:rsidRDefault="00B032FD" w:rsidP="004160D9">
                      <w:pPr>
                        <w:jc w:val="right"/>
                        <w:rPr>
                          <w:rFonts w:asciiTheme="minorHAnsi" w:hAnsiTheme="minorHAnsi"/>
                          <w:color w:val="A69F86"/>
                          <w:sz w:val="36"/>
                          <w:szCs w:val="36"/>
                        </w:rP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-771525</wp:posOffset>
                </wp:positionH>
                <wp:positionV relativeFrom="paragraph">
                  <wp:posOffset>-790575</wp:posOffset>
                </wp:positionV>
                <wp:extent cx="4686300" cy="1467485"/>
                <wp:effectExtent l="0" t="0" r="0" b="0"/>
                <wp:wrapNone/>
                <wp:docPr id="46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6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27" type="#_x0000_t202" style="position:absolute;left:0;text-align:left;margin-left:-60.75pt;margin-top:-62.25pt;width:369pt;height:115.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wYugIAAMQ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" filled="f" stroked="f">
                <v:textbox>
                  <w:txbxContent>
                    <w:p w:rsidR="00B032FD" w:rsidRDefault="00B032FD" w:rsidP="004160D9">
                      <w:pPr>
                        <w:ind w:left="0"/>
                      </w:pPr>
                      <w:r w:rsidRPr="00CB3D3F">
                        <w:rPr>
                          <w:noProof/>
                        </w:rPr>
                        <w:drawing>
                          <wp:inline distT="0" distB="0" distL="0" distR="0">
                            <wp:extent cx="3314700" cy="1373699"/>
                            <wp:effectExtent l="0" t="0" r="0" b="0"/>
                            <wp:docPr id="1" name="Picture 12"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a:stretch>
                                      <a:fillRect/>
                                    </a:stretch>
                                  </pic:blipFill>
                                  <pic:spPr>
                                    <a:xfrm>
                                      <a:off x="0" y="0"/>
                                      <a:ext cx="3315538" cy="137404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36064" behindDoc="0" locked="0" layoutInCell="1" allowOverlap="1">
                <wp:simplePos x="0" y="0"/>
                <wp:positionH relativeFrom="column">
                  <wp:posOffset>-934720</wp:posOffset>
                </wp:positionH>
                <wp:positionV relativeFrom="paragraph">
                  <wp:posOffset>-925830</wp:posOffset>
                </wp:positionV>
                <wp:extent cx="7846695" cy="1651000"/>
                <wp:effectExtent l="0" t="0" r="20955" b="44450"/>
                <wp:wrapNone/>
                <wp:docPr id="465"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1651000"/>
                        </a:xfrm>
                        <a:prstGeom prst="rect">
                          <a:avLst/>
                        </a:prstGeom>
                        <a:gradFill rotWithShape="0">
                          <a:gsLst>
                            <a:gs pos="0">
                              <a:schemeClr val="tx1">
                                <a:lumMod val="100000"/>
                                <a:lumOff val="0"/>
                              </a:schemeClr>
                            </a:gs>
                            <a:gs pos="100000">
                              <a:srgbClr val="3D3D3D"/>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 o:spid="_x0000_s1026" style="position:absolute;margin-left:-73.6pt;margin-top:-72.9pt;width:617.85pt;height:1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" fillcolor="black [3213]" stroked="f" strokecolor="#666 [1936]" strokeweight="1pt">
                <v:fill color2="#3d3d3d" angle="45" focus="100%" type="gradient"/>
                <v:shadow on="t" color="#7f7f7f [1601]" opacity=".5" offset="1pt"/>
              </v:rect>
            </w:pict>
          </mc:Fallback>
        </mc:AlternateContent>
      </w:r>
    </w:p>
    <w:p w:rsidR="00555174" w:rsidRDefault="00555174" w:rsidP="00555174">
      <w:pPr>
        <w:pStyle w:val="TableHeader"/>
      </w:pPr>
    </w:p>
    <w:p w:rsidR="004160D9" w:rsidRDefault="00233136" w:rsidP="004160D9">
      <w:r>
        <w:rPr>
          <w:noProof/>
        </w:rPr>
        <mc:AlternateContent>
          <mc:Choice Requires="wps">
            <w:drawing>
              <wp:anchor distT="0" distB="0" distL="114300" distR="114300" simplePos="0" relativeHeight="251737088" behindDoc="0" locked="0" layoutInCell="1" allowOverlap="1">
                <wp:simplePos x="0" y="0"/>
                <wp:positionH relativeFrom="column">
                  <wp:posOffset>-934720</wp:posOffset>
                </wp:positionH>
                <wp:positionV relativeFrom="paragraph">
                  <wp:posOffset>140970</wp:posOffset>
                </wp:positionV>
                <wp:extent cx="7846695" cy="3071495"/>
                <wp:effectExtent l="0" t="0" r="3175" b="0"/>
                <wp:wrapNone/>
                <wp:docPr id="505" name="Rectangle 63" descr="Description: datasheet_cover_img"/>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6695" cy="3071495"/>
                        </a:xfrm>
                        <a:prstGeom prst="rect">
                          <a:avLst/>
                        </a:prstGeom>
                        <a:blipFill dpi="0" rotWithShape="0">
                          <a:blip r:embed="rId13"/>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5137AB">
                            <w:pPr>
                              <w:ind w:left="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8" alt="Description: datasheet_cover_img" style="position:absolute;left:0;text-align:left;margin-left:-73.6pt;margin-top:11.1pt;width:617.85pt;height:241.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PZAAAAAFJnaHRsb25nAAAJ9Q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NzQxODE4OTdEOUIyRUExNjNCRUFBOUM2RDEwN0M2QzIi&#10;Lz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IBAQEBAQECAgICAgICAgICAgICAgMD&#10;AwMDAwMDAwMDAwMDAwEBAQEBAQECAQECAwICAgMDAwMDAwMDAwMDAwMDAwMDAwMDAwMDAwMDAwMD&#10;AwMDAwMDAwMDAwMDAwMDAwMDAwMD/8AAEQgD2Qn1AwERAAIRAQMRAf/dAAQB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" stroked="f">
                <v:fill r:id="rId14" o:title=" datasheet_cover_img" recolor="t" type="frame"/>
                <v:textbox>
                  <w:txbxContent>
                    <w:p w:rsidR="00B032FD" w:rsidRDefault="00B032FD" w:rsidP="005137AB">
                      <w:pPr>
                        <w:ind w:left="0"/>
                        <w:jc w:val="center"/>
                      </w:pPr>
                    </w:p>
                  </w:txbxContent>
                </v:textbox>
              </v:rect>
            </w:pict>
          </mc:Fallback>
        </mc:AlternateContent>
      </w:r>
      <w:r>
        <w:rPr>
          <w:noProof/>
        </w:rPr>
        <mc:AlternateContent>
          <mc:Choice Requires="wps">
            <w:drawing>
              <wp:anchor distT="0" distB="0" distL="114300" distR="114300" simplePos="0" relativeHeight="251740160" behindDoc="0" locked="0" layoutInCell="1" allowOverlap="1">
                <wp:simplePos x="0" y="0"/>
                <wp:positionH relativeFrom="column">
                  <wp:posOffset>-1186180</wp:posOffset>
                </wp:positionH>
                <wp:positionV relativeFrom="paragraph">
                  <wp:posOffset>9011920</wp:posOffset>
                </wp:positionV>
                <wp:extent cx="8097520" cy="178435"/>
                <wp:effectExtent l="0" t="0" r="17780" b="31115"/>
                <wp:wrapNone/>
                <wp:docPr id="463"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7520" cy="178435"/>
                        </a:xfrm>
                        <a:prstGeom prst="rect">
                          <a:avLst/>
                        </a:prstGeom>
                        <a:gradFill rotWithShape="0">
                          <a:gsLst>
                            <a:gs pos="0">
                              <a:schemeClr val="dk1">
                                <a:lumMod val="60000"/>
                                <a:lumOff val="40000"/>
                                <a:gamma/>
                                <a:shade val="60000"/>
                                <a:invGamma/>
                              </a:schemeClr>
                            </a:gs>
                            <a:gs pos="100000">
                              <a:schemeClr val="dk1">
                                <a:lumMod val="60000"/>
                                <a:lumOff val="40000"/>
                              </a:schemeClr>
                            </a:gs>
                          </a:gsLst>
                          <a:lin ang="27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93.4pt;margin-top:709.6pt;width:637.6pt;height:14.0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" fillcolor="#666 [1936]" stroked="f" strokecolor="#666 [1936]" strokeweight="1pt">
                <v:fill color2="#666 [1936]" angle="45" focus="100%" type="gradient"/>
                <v:shadow on="t" color="#7f7f7f [1601]" opacity=".5" offset="1pt"/>
              </v:rect>
            </w:pict>
          </mc:Fallback>
        </mc:AlternateContent>
      </w:r>
    </w:p>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4160D9" w:rsidP="004160D9"/>
    <w:p w:rsidR="004160D9" w:rsidRDefault="00233136" w:rsidP="0014285D">
      <w:pPr>
        <w:pStyle w:val="TOCHeading"/>
      </w:pPr>
      <w:r>
        <w:rPr>
          <w:noProof/>
        </w:rPr>
        <mc:AlternateContent>
          <mc:Choice Requires="wps">
            <w:drawing>
              <wp:anchor distT="0" distB="0" distL="114300" distR="114300" simplePos="0" relativeHeight="251739136" behindDoc="0" locked="0" layoutInCell="1" allowOverlap="1">
                <wp:simplePos x="0" y="0"/>
                <wp:positionH relativeFrom="column">
                  <wp:posOffset>963295</wp:posOffset>
                </wp:positionH>
                <wp:positionV relativeFrom="paragraph">
                  <wp:posOffset>2295525</wp:posOffset>
                </wp:positionV>
                <wp:extent cx="3158490" cy="391160"/>
                <wp:effectExtent l="0" t="0" r="0" b="8890"/>
                <wp:wrapNone/>
                <wp:docPr id="46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8490" cy="391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29" type="#_x0000_t202" style="position:absolute;left:0;text-align:left;margin-left:75.85pt;margin-top:180.75pt;width:248.7pt;height:30.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1MNvAIAAMM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" filled="f" stroked="f">
                <v:textbox>
                  <w:txbxContent>
                    <w:p w:rsidR="00B032FD" w:rsidRPr="00F474E2" w:rsidRDefault="00B032FD" w:rsidP="004160D9">
                      <w:pPr>
                        <w:ind w:left="0"/>
                        <w:jc w:val="both"/>
                        <w:rPr>
                          <w:rFonts w:asciiTheme="minorHAnsi" w:hAnsiTheme="minorHAnsi" w:cs="Arial"/>
                          <w:color w:val="948A54" w:themeColor="background2" w:themeShade="80"/>
                          <w:sz w:val="24"/>
                          <w:szCs w:val="24"/>
                        </w:rPr>
                      </w:pPr>
                      <w:r w:rsidRPr="00F474E2">
                        <w:rPr>
                          <w:rFonts w:asciiTheme="minorHAnsi" w:hAnsiTheme="minorHAnsi" w:cs="Arial"/>
                          <w:color w:val="948A54" w:themeColor="background2" w:themeShade="80"/>
                          <w:sz w:val="24"/>
                          <w:szCs w:val="24"/>
                        </w:rPr>
                        <w:t xml:space="preserve">Release Date: </w:t>
                      </w:r>
                      <w:r>
                        <w:rPr>
                          <w:rFonts w:asciiTheme="minorHAnsi" w:hAnsiTheme="minorHAnsi" w:cs="Arial"/>
                          <w:color w:val="948A54" w:themeColor="background2" w:themeShade="80"/>
                          <w:sz w:val="24"/>
                          <w:szCs w:val="24"/>
                        </w:rPr>
                        <w:t>Apr 16, 2014</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963295</wp:posOffset>
                </wp:positionH>
                <wp:positionV relativeFrom="paragraph">
                  <wp:posOffset>1591945</wp:posOffset>
                </wp:positionV>
                <wp:extent cx="5483860" cy="753745"/>
                <wp:effectExtent l="0" t="0" r="0" b="8255"/>
                <wp:wrapNone/>
                <wp:docPr id="4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753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 xml:space="preserve">unctional information for the </w:t>
                            </w:r>
                            <w:r w:rsidR="00966FED">
                              <w:rPr>
                                <w:rFonts w:asciiTheme="minorHAnsi" w:hAnsiTheme="minorHAnsi" w:cs="Arial"/>
                                <w:color w:val="4A442A" w:themeColor="background2" w:themeShade="40"/>
                                <w:sz w:val="24"/>
                                <w:szCs w:val="24"/>
                              </w:rPr>
                              <w:t>1r4w_a667</w:t>
                            </w:r>
                            <w:r>
                              <w:rPr>
                                <w:rFonts w:asciiTheme="minorHAnsi" w:hAnsiTheme="minorHAnsi" w:cs="Arial"/>
                                <w:color w:val="4A442A" w:themeColor="background2" w:themeShade="40"/>
                                <w:sz w:val="24"/>
                                <w:szCs w:val="24"/>
                              </w:rPr>
                              <w:t xml:space="preserve">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30" type="#_x0000_t202" style="position:absolute;left:0;text-align:left;margin-left:75.85pt;margin-top:125.35pt;width:431.8pt;height:59.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" filled="f" stroked="f">
                <v:textbox>
                  <w:txbxContent>
                    <w:p w:rsidR="00B032FD" w:rsidRPr="000C45C6" w:rsidRDefault="00B032FD" w:rsidP="004160D9">
                      <w:pPr>
                        <w:ind w:left="0"/>
                        <w:rPr>
                          <w:rFonts w:asciiTheme="minorHAnsi" w:hAnsiTheme="minorHAnsi" w:cs="Arial"/>
                          <w:color w:val="4A442A" w:themeColor="background2" w:themeShade="40"/>
                          <w:sz w:val="24"/>
                          <w:szCs w:val="24"/>
                        </w:rPr>
                      </w:pPr>
                      <w:r w:rsidRPr="000C45C6">
                        <w:rPr>
                          <w:rFonts w:asciiTheme="minorHAnsi" w:hAnsiTheme="minorHAnsi" w:cs="Arial"/>
                          <w:color w:val="4A442A" w:themeColor="background2" w:themeShade="40"/>
                          <w:sz w:val="24"/>
                          <w:szCs w:val="24"/>
                        </w:rPr>
                        <w:t xml:space="preserve">This </w:t>
                      </w:r>
                      <w:r>
                        <w:rPr>
                          <w:rFonts w:asciiTheme="minorHAnsi" w:hAnsiTheme="minorHAnsi" w:cs="Arial"/>
                          <w:color w:val="4A442A" w:themeColor="background2" w:themeShade="40"/>
                          <w:sz w:val="24"/>
                          <w:szCs w:val="24"/>
                        </w:rPr>
                        <w:t>document</w:t>
                      </w:r>
                      <w:r w:rsidRPr="000C45C6">
                        <w:rPr>
                          <w:rFonts w:asciiTheme="minorHAnsi" w:hAnsiTheme="minorHAnsi" w:cs="Arial"/>
                          <w:color w:val="4A442A" w:themeColor="background2" w:themeShade="40"/>
                          <w:sz w:val="24"/>
                          <w:szCs w:val="24"/>
                        </w:rPr>
                        <w:t xml:space="preserve"> provides f</w:t>
                      </w:r>
                      <w:r>
                        <w:rPr>
                          <w:rFonts w:asciiTheme="minorHAnsi" w:hAnsiTheme="minorHAnsi" w:cs="Arial"/>
                          <w:color w:val="4A442A" w:themeColor="background2" w:themeShade="40"/>
                          <w:sz w:val="24"/>
                          <w:szCs w:val="24"/>
                        </w:rPr>
                        <w:t xml:space="preserve">unctional information for the </w:t>
                      </w:r>
                      <w:r w:rsidR="00966FED">
                        <w:rPr>
                          <w:rFonts w:asciiTheme="minorHAnsi" w:hAnsiTheme="minorHAnsi" w:cs="Arial"/>
                          <w:color w:val="4A442A" w:themeColor="background2" w:themeShade="40"/>
                          <w:sz w:val="24"/>
                          <w:szCs w:val="24"/>
                        </w:rPr>
                        <w:t>1r4w_a667</w:t>
                      </w:r>
                      <w:r>
                        <w:rPr>
                          <w:rFonts w:asciiTheme="minorHAnsi" w:hAnsiTheme="minorHAnsi" w:cs="Arial"/>
                          <w:color w:val="4A442A" w:themeColor="background2" w:themeShade="40"/>
                          <w:sz w:val="24"/>
                          <w:szCs w:val="24"/>
                        </w:rPr>
                        <w:t xml:space="preserve"> Algorithmic Memory</w:t>
                      </w:r>
                      <w:r w:rsidRPr="001D71BF">
                        <w:rPr>
                          <w:rFonts w:asciiTheme="minorHAnsi" w:hAnsiTheme="minorHAnsi" w:cstheme="minorHAnsi"/>
                          <w:color w:val="4A442A" w:themeColor="background2" w:themeShade="40"/>
                          <w:sz w:val="32"/>
                          <w:szCs w:val="24"/>
                        </w:rPr>
                        <w:t>®</w:t>
                      </w:r>
                      <w:r w:rsidRPr="001D71BF">
                        <w:rPr>
                          <w:rFonts w:asciiTheme="minorHAnsi" w:hAnsiTheme="minorHAnsi" w:cs="Arial"/>
                          <w:color w:val="4A442A" w:themeColor="background2" w:themeShade="40"/>
                          <w:sz w:val="32"/>
                          <w:szCs w:val="24"/>
                        </w:rPr>
                        <w:t xml:space="preserve"> </w:t>
                      </w:r>
                      <w:r>
                        <w:rPr>
                          <w:rFonts w:asciiTheme="minorHAnsi" w:hAnsiTheme="minorHAnsi" w:cs="Arial"/>
                          <w:color w:val="4A442A" w:themeColor="background2" w:themeShade="40"/>
                          <w:sz w:val="24"/>
                          <w:szCs w:val="24"/>
                        </w:rPr>
                        <w:t>core.</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963295</wp:posOffset>
                </wp:positionH>
                <wp:positionV relativeFrom="paragraph">
                  <wp:posOffset>3583305</wp:posOffset>
                </wp:positionV>
                <wp:extent cx="5495290" cy="670560"/>
                <wp:effectExtent l="0" t="0" r="0" b="0"/>
                <wp:wrapNone/>
                <wp:docPr id="46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670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31" type="#_x0000_t202" style="position:absolute;left:0;text-align:left;margin-left:75.85pt;margin-top:282.15pt;width:432.7pt;height:52.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aavAIAAMM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" filled="f" stroked="f">
                <v:textbox>
                  <w:txbxContent>
                    <w:p w:rsidR="00B032FD" w:rsidRPr="003672B8" w:rsidRDefault="00B032FD" w:rsidP="004160D9">
                      <w:pPr>
                        <w:ind w:left="0"/>
                        <w:jc w:val="both"/>
                        <w:rPr>
                          <w:rFonts w:asciiTheme="minorHAnsi" w:hAnsiTheme="minorHAnsi" w:cs="Arial"/>
                          <w:color w:val="808080" w:themeColor="background1" w:themeShade="80"/>
                          <w:spacing w:val="0"/>
                          <w:sz w:val="16"/>
                          <w:szCs w:val="16"/>
                        </w:rPr>
                      </w:pPr>
                      <w:r>
                        <w:rPr>
                          <w:rFonts w:asciiTheme="minorHAnsi" w:hAnsiTheme="minorHAnsi" w:cs="Arial"/>
                          <w:color w:val="808080" w:themeColor="background1" w:themeShade="80"/>
                          <w:spacing w:val="0"/>
                          <w:sz w:val="16"/>
                          <w:szCs w:val="16"/>
                        </w:rPr>
                        <w:t>Copyright 2012</w:t>
                      </w:r>
                      <w:r w:rsidRPr="003672B8">
                        <w:rPr>
                          <w:rFonts w:asciiTheme="minorHAnsi" w:hAnsiTheme="minorHAnsi" w:cs="Arial"/>
                          <w:color w:val="808080" w:themeColor="background1" w:themeShade="80"/>
                          <w:spacing w:val="0"/>
                          <w:sz w:val="16"/>
                          <w:szCs w:val="16"/>
                        </w:rPr>
                        <w:t xml:space="preserve"> (c) Memoir Systems. All rights reserved. No part of this document may be reproduced in any form or by any means, including electronic storage and retrieval, or translation into another language, without prior agreement and written consent from Memoir Systems, as governed by United States and international copyright laws.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simplePos x="0" y="0"/>
                <wp:positionH relativeFrom="column">
                  <wp:posOffset>963295</wp:posOffset>
                </wp:positionH>
                <wp:positionV relativeFrom="paragraph">
                  <wp:posOffset>251460</wp:posOffset>
                </wp:positionV>
                <wp:extent cx="5844540" cy="1154430"/>
                <wp:effectExtent l="0" t="0" r="0" b="7620"/>
                <wp:wrapNone/>
                <wp:docPr id="45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1154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F56E4A" w:rsidRDefault="00B032FD"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 xml:space="preserve">Algorithm </w:t>
                            </w:r>
                            <w:r w:rsidR="00966FED">
                              <w:rPr>
                                <w:rFonts w:ascii="Myriad Pro" w:hAnsi="Myriad Pro"/>
                                <w:color w:val="000000" w:themeColor="text1"/>
                                <w:sz w:val="44"/>
                                <w:szCs w:val="48"/>
                              </w:rPr>
                              <w:t>1r4w_a667</w:t>
                            </w:r>
                            <w:r>
                              <w:rPr>
                                <w:rFonts w:ascii="Myriad Pro" w:hAnsi="Myriad Pro"/>
                                <w:color w:val="000000" w:themeColor="text1"/>
                                <w:sz w:val="44"/>
                                <w:szCs w:val="48"/>
                              </w:rPr>
                              <w:t xml:space="preserve"> Microarchitecture</w:t>
                            </w:r>
                          </w:p>
                          <w:p w:rsidR="00B032FD" w:rsidRDefault="00B032FD" w:rsidP="004160D9">
                            <w:pPr>
                              <w:ind w:left="0"/>
                              <w:rPr>
                                <w:rFonts w:ascii="Myriad Pro" w:hAnsi="Myriad Pro"/>
                                <w:color w:val="000000" w:themeColor="text1"/>
                                <w:sz w:val="48"/>
                                <w:szCs w:val="48"/>
                                <w:vertAlign w:val="superscri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2" type="#_x0000_t202" style="position:absolute;left:0;text-align:left;margin-left:75.85pt;margin-top:19.8pt;width:460.2pt;height:90.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" filled="f" stroked="f">
                <v:textbox>
                  <w:txbxContent>
                    <w:p w:rsidR="00B032FD" w:rsidRPr="00F56E4A" w:rsidRDefault="00B032FD" w:rsidP="004160D9">
                      <w:pPr>
                        <w:ind w:left="0"/>
                        <w:rPr>
                          <w:rFonts w:ascii="Myriad Pro" w:hAnsi="Myriad Pro"/>
                          <w:color w:val="000000" w:themeColor="text1"/>
                          <w:sz w:val="44"/>
                          <w:szCs w:val="48"/>
                          <w:vertAlign w:val="superscript"/>
                        </w:rPr>
                      </w:pPr>
                      <w:r>
                        <w:rPr>
                          <w:rFonts w:ascii="Myriad Pro" w:hAnsi="Myriad Pro"/>
                          <w:color w:val="000000" w:themeColor="text1"/>
                          <w:sz w:val="44"/>
                          <w:szCs w:val="48"/>
                        </w:rPr>
                        <w:t xml:space="preserve">Algorithm </w:t>
                      </w:r>
                      <w:r w:rsidR="00966FED">
                        <w:rPr>
                          <w:rFonts w:ascii="Myriad Pro" w:hAnsi="Myriad Pro"/>
                          <w:color w:val="000000" w:themeColor="text1"/>
                          <w:sz w:val="44"/>
                          <w:szCs w:val="48"/>
                        </w:rPr>
                        <w:t>1r4w_a667</w:t>
                      </w:r>
                      <w:r>
                        <w:rPr>
                          <w:rFonts w:ascii="Myriad Pro" w:hAnsi="Myriad Pro"/>
                          <w:color w:val="000000" w:themeColor="text1"/>
                          <w:sz w:val="44"/>
                          <w:szCs w:val="48"/>
                        </w:rPr>
                        <w:t xml:space="preserve"> Microarchitecture</w:t>
                      </w:r>
                    </w:p>
                    <w:p w:rsidR="00B032FD" w:rsidRDefault="00B032FD" w:rsidP="004160D9">
                      <w:pPr>
                        <w:ind w:left="0"/>
                        <w:rPr>
                          <w:rFonts w:ascii="Myriad Pro" w:hAnsi="Myriad Pro"/>
                          <w:color w:val="000000" w:themeColor="text1"/>
                          <w:sz w:val="48"/>
                          <w:szCs w:val="48"/>
                          <w:vertAlign w:val="superscript"/>
                        </w:rPr>
                      </w:pPr>
                    </w:p>
                  </w:txbxContent>
                </v:textbox>
              </v:shape>
            </w:pict>
          </mc:Fallback>
        </mc:AlternateContent>
      </w:r>
      <w:r w:rsidR="004160D9">
        <w:br w:type="page"/>
      </w:r>
    </w:p>
    <w:p w:rsidR="005E1C5F" w:rsidRPr="005E1C5F" w:rsidRDefault="005E1C5F" w:rsidP="000B49AA">
      <w:pPr>
        <w:pStyle w:val="BodyText"/>
        <w:ind w:left="0"/>
        <w:sectPr w:rsidR="005E1C5F" w:rsidRPr="005E1C5F" w:rsidSect="004160D9">
          <w:headerReference w:type="default" r:id="rId15"/>
          <w:footerReference w:type="even" r:id="rId16"/>
          <w:footerReference w:type="default" r:id="rId17"/>
          <w:headerReference w:type="first" r:id="rId18"/>
          <w:footerReference w:type="first" r:id="rId19"/>
          <w:pgSz w:w="12240" w:h="15840" w:code="1"/>
          <w:pgMar w:top="1440" w:right="1440" w:bottom="1440" w:left="1440" w:header="432" w:footer="110" w:gutter="0"/>
          <w:pgNumType w:start="1"/>
          <w:cols w:space="720"/>
          <w:titlePg/>
          <w:docGrid w:linePitch="360"/>
        </w:sectPr>
      </w:pPr>
    </w:p>
    <w:bookmarkEnd w:id="0"/>
    <w:bookmarkEnd w:id="1"/>
    <w:bookmarkEnd w:id="2"/>
    <w:p w:rsidR="00984282" w:rsidRDefault="00984282">
      <w:pPr>
        <w:pStyle w:val="TOC1"/>
        <w:tabs>
          <w:tab w:val="right" w:pos="9350"/>
        </w:tabs>
        <w:rPr>
          <w:rFonts w:ascii="Arial" w:eastAsia="Arial Unicode MS" w:hAnsi="Arial" w:cs="Arial"/>
          <w:caps/>
          <w:szCs w:val="24"/>
        </w:rPr>
      </w:pPr>
    </w:p>
    <w:p w:rsidR="00984282" w:rsidRDefault="00984282">
      <w:pPr>
        <w:pStyle w:val="TOC1"/>
        <w:tabs>
          <w:tab w:val="right" w:pos="9350"/>
        </w:tabs>
        <w:rPr>
          <w:rFonts w:ascii="Arial" w:eastAsia="Arial Unicode MS" w:hAnsi="Arial" w:cs="Arial"/>
          <w:caps/>
          <w:szCs w:val="24"/>
        </w:rPr>
      </w:pPr>
    </w:p>
    <w:p w:rsidR="00D247C0" w:rsidRPr="00B268C6" w:rsidRDefault="00D247C0" w:rsidP="00D247C0">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D247C0" w:rsidRPr="00B268C6" w:rsidTr="001D0795">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D247C0" w:rsidRPr="00B268C6" w:rsidRDefault="00D247C0"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Date</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D247C0" w:rsidRPr="00B268C6" w:rsidRDefault="00D247C0"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Reviewer</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D247C0" w:rsidRPr="00B268C6" w:rsidRDefault="00D247C0" w:rsidP="001D0795">
            <w:pPr>
              <w:pStyle w:val="Caption"/>
              <w:spacing w:after="0" w:line="240" w:lineRule="auto"/>
              <w:ind w:left="0"/>
              <w:rPr>
                <w:rFonts w:asciiTheme="minorHAnsi" w:hAnsiTheme="minorHAnsi"/>
                <w:color w:val="FFFFFF" w:themeColor="background1"/>
              </w:rPr>
            </w:pPr>
            <w:r>
              <w:rPr>
                <w:rFonts w:asciiTheme="minorHAnsi" w:hAnsiTheme="minorHAnsi"/>
                <w:color w:val="FFFFFF" w:themeColor="background1"/>
              </w:rPr>
              <w:t>Comments</w:t>
            </w:r>
          </w:p>
        </w:tc>
      </w:tr>
      <w:tr w:rsidR="00D247C0" w:rsidRPr="00B268C6" w:rsidTr="001D0795">
        <w:trPr>
          <w:trHeight w:val="242"/>
        </w:trPr>
        <w:tc>
          <w:tcPr>
            <w:tcW w:w="1440" w:type="dxa"/>
            <w:tcBorders>
              <w:top w:val="single" w:sz="4" w:space="0" w:color="4A442A" w:themeColor="background2" w:themeShade="40"/>
            </w:tcBorders>
            <w:vAlign w:val="center"/>
            <w:hideMark/>
          </w:tcPr>
          <w:p w:rsidR="00D247C0" w:rsidRPr="00B268C6" w:rsidRDefault="00E42C25" w:rsidP="001D0795">
            <w:pPr>
              <w:pStyle w:val="TableText"/>
              <w:keepNext/>
              <w:keepLines/>
              <w:jc w:val="center"/>
              <w:rPr>
                <w:rFonts w:asciiTheme="minorHAnsi" w:hAnsiTheme="minorHAnsi"/>
                <w:sz w:val="20"/>
              </w:rPr>
            </w:pPr>
            <w:r>
              <w:rPr>
                <w:rFonts w:asciiTheme="minorHAnsi" w:hAnsiTheme="minorHAnsi"/>
                <w:sz w:val="20"/>
              </w:rPr>
              <w:t>May 12 2014</w:t>
            </w:r>
          </w:p>
        </w:tc>
        <w:tc>
          <w:tcPr>
            <w:tcW w:w="2056" w:type="dxa"/>
            <w:tcBorders>
              <w:top w:val="single" w:sz="4" w:space="0" w:color="4A442A" w:themeColor="background2" w:themeShade="40"/>
            </w:tcBorders>
            <w:vAlign w:val="center"/>
            <w:hideMark/>
          </w:tcPr>
          <w:p w:rsidR="00D247C0" w:rsidRPr="00B268C6" w:rsidRDefault="00E42C25" w:rsidP="001D0795">
            <w:pPr>
              <w:pStyle w:val="TableText"/>
              <w:keepNext/>
              <w:keepLines/>
              <w:jc w:val="center"/>
              <w:rPr>
                <w:rFonts w:asciiTheme="minorHAnsi" w:hAnsiTheme="minorHAnsi"/>
                <w:sz w:val="20"/>
              </w:rPr>
            </w:pPr>
            <w:r>
              <w:rPr>
                <w:rFonts w:asciiTheme="minorHAnsi" w:hAnsiTheme="minorHAnsi"/>
                <w:sz w:val="20"/>
              </w:rPr>
              <w:t>__</w:t>
            </w:r>
          </w:p>
        </w:tc>
        <w:tc>
          <w:tcPr>
            <w:tcW w:w="5695" w:type="dxa"/>
            <w:tcBorders>
              <w:top w:val="single" w:sz="4" w:space="0" w:color="4A442A" w:themeColor="background2" w:themeShade="40"/>
            </w:tcBorders>
            <w:vAlign w:val="center"/>
            <w:hideMark/>
          </w:tcPr>
          <w:p w:rsidR="00D247C0" w:rsidRPr="00B268C6" w:rsidRDefault="00D247C0" w:rsidP="001D0795">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D247C0" w:rsidRPr="00B268C6" w:rsidRDefault="00D247C0" w:rsidP="00D247C0">
      <w:pPr>
        <w:ind w:left="0"/>
        <w:rPr>
          <w:rFonts w:asciiTheme="minorHAnsi" w:hAnsiTheme="minorHAnsi"/>
        </w:rPr>
      </w:pPr>
    </w:p>
    <w:p w:rsidR="00D247C0" w:rsidRDefault="00D247C0">
      <w:pPr>
        <w:pStyle w:val="TOC1"/>
        <w:tabs>
          <w:tab w:val="right" w:pos="9350"/>
        </w:tabs>
        <w:rPr>
          <w:rFonts w:cs="Times New Roman"/>
          <w:b w:val="0"/>
          <w:bCs w:val="0"/>
        </w:rPr>
      </w:pPr>
    </w:p>
    <w:p w:rsidR="00FB7E1C" w:rsidRDefault="00FB7E1C">
      <w:pPr>
        <w:pStyle w:val="TOC1"/>
        <w:tabs>
          <w:tab w:val="right" w:pos="9350"/>
        </w:tabs>
        <w:rPr>
          <w:rFonts w:cs="Times New Roman"/>
          <w:b w:val="0"/>
          <w:bCs w:val="0"/>
        </w:rPr>
      </w:pPr>
    </w:p>
    <w:p w:rsidR="00FB7E1C" w:rsidRDefault="00FB7E1C">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FB7E1C">
      <w:pPr>
        <w:pStyle w:val="TOC1"/>
        <w:tabs>
          <w:tab w:val="right" w:pos="9350"/>
        </w:tabs>
        <w:rPr>
          <w:rFonts w:ascii="Arial" w:eastAsia="Arial Unicode MS" w:hAnsi="Arial" w:cs="Arial"/>
          <w:caps/>
          <w:szCs w:val="24"/>
        </w:rPr>
      </w:pPr>
      <w:r>
        <w:rPr>
          <w:noProof/>
        </w:rPr>
        <mc:AlternateContent>
          <mc:Choice Requires="wps">
            <w:drawing>
              <wp:anchor distT="0" distB="0" distL="114300" distR="114300" simplePos="0" relativeHeight="251864064" behindDoc="0" locked="0" layoutInCell="1" allowOverlap="1" wp14:anchorId="78EE089F" wp14:editId="5ECDC062">
                <wp:simplePos x="0" y="0"/>
                <wp:positionH relativeFrom="column">
                  <wp:posOffset>410210</wp:posOffset>
                </wp:positionH>
                <wp:positionV relativeFrom="paragraph">
                  <wp:posOffset>91932</wp:posOffset>
                </wp:positionV>
                <wp:extent cx="5483860" cy="3915410"/>
                <wp:effectExtent l="0" t="0" r="21590" b="27940"/>
                <wp:wrapNone/>
                <wp:docPr id="44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39154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B7E1C" w:rsidRPr="00EA417B" w:rsidRDefault="00FB7E1C" w:rsidP="00FB7E1C">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w:t>
                            </w:r>
                            <w:r w:rsidR="007172E6">
                              <w:rPr>
                                <w:rFonts w:asciiTheme="minorHAnsi" w:hAnsiTheme="minorHAnsi" w:cs="Arial"/>
                                <w:color w:val="4A442A" w:themeColor="background2" w:themeShade="40"/>
                                <w:sz w:val="24"/>
                                <w:szCs w:val="24"/>
                              </w:rPr>
                              <w:t>ure_module#_function#_</w:t>
                            </w:r>
                            <w:proofErr w:type="spellStart"/>
                            <w:r w:rsidR="007172E6">
                              <w:rPr>
                                <w:rFonts w:asciiTheme="minorHAnsi" w:hAnsiTheme="minorHAnsi" w:cs="Arial"/>
                                <w:color w:val="4A442A" w:themeColor="background2" w:themeShade="40"/>
                                <w:sz w:val="24"/>
                                <w:szCs w:val="24"/>
                              </w:rPr>
                              <w:t>alg</w:t>
                            </w:r>
                            <w:proofErr w:type="spellEnd"/>
                            <w:r w:rsidR="007172E6">
                              <w:rPr>
                                <w:rFonts w:asciiTheme="minorHAnsi" w:hAnsiTheme="minorHAnsi" w:cs="Arial"/>
                                <w:color w:val="4A442A" w:themeColor="background2" w:themeShade="40"/>
                                <w:sz w:val="24"/>
                                <w:szCs w:val="24"/>
                              </w:rPr>
                              <w:t>#</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w:t>
                            </w:r>
                            <w:r w:rsidR="007172E6">
                              <w:rPr>
                                <w:rFonts w:asciiTheme="minorHAnsi" w:hAnsiTheme="minorHAnsi" w:cs="Arial"/>
                                <w:color w:val="4A442A" w:themeColor="background2" w:themeShade="40"/>
                                <w:sz w:val="24"/>
                                <w:szCs w:val="24"/>
                              </w:rPr>
                              <w:t>c</w:t>
                            </w:r>
                            <w:proofErr w:type="spellEnd"/>
                            <w:r w:rsidR="007172E6">
                              <w:rPr>
                                <w:rFonts w:asciiTheme="minorHAnsi" w:hAnsiTheme="minorHAnsi" w:cs="Arial"/>
                                <w:color w:val="4A442A" w:themeColor="background2" w:themeShade="40"/>
                                <w:sz w:val="24"/>
                                <w:szCs w:val="24"/>
                              </w:rPr>
                              <w:t>]_[a121,a32,etc]</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FB7E1C" w:rsidRDefault="007172E6"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w:t>
                            </w:r>
                            <w:r w:rsidR="007172E6">
                              <w:rPr>
                                <w:rFonts w:asciiTheme="minorHAnsi" w:hAnsiTheme="minorHAnsi" w:cs="Arial"/>
                                <w:color w:val="4A442A" w:themeColor="background2" w:themeShade="40"/>
                                <w:sz w:val="24"/>
                                <w:szCs w:val="24"/>
                              </w:rPr>
                              <w:t xml:space="preserve"> nr1w capability</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w:t>
                            </w:r>
                            <w:r w:rsidR="007172E6">
                              <w:rPr>
                                <w:rFonts w:asciiTheme="minorHAnsi" w:hAnsiTheme="minorHAnsi" w:cs="Arial"/>
                                <w:color w:val="4A442A" w:themeColor="background2" w:themeShade="40"/>
                                <w:sz w:val="24"/>
                                <w:szCs w:val="24"/>
                              </w:rPr>
                              <w:t>roarchitecture_algo_4r5ws_a32</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w:t>
                            </w:r>
                            <w:r w:rsidR="007172E6">
                              <w:rPr>
                                <w:rFonts w:asciiTheme="minorHAnsi" w:hAnsiTheme="minorHAnsi" w:cs="Arial"/>
                                <w:color w:val="4A442A" w:themeColor="background2" w:themeShade="40"/>
                                <w:sz w:val="24"/>
                                <w:szCs w:val="24"/>
                              </w:rPr>
                              <w:t xml:space="preserve">ability, </w:t>
                            </w:r>
                            <w:proofErr w:type="spellStart"/>
                            <w:r w:rsidR="007172E6">
                              <w:rPr>
                                <w:rFonts w:asciiTheme="minorHAnsi" w:hAnsiTheme="minorHAnsi" w:cs="Arial"/>
                                <w:color w:val="4A442A" w:themeColor="background2" w:themeShade="40"/>
                                <w:sz w:val="24"/>
                                <w:szCs w:val="24"/>
                              </w:rPr>
                              <w:t>algo</w:t>
                            </w:r>
                            <w:proofErr w:type="spellEnd"/>
                            <w:r w:rsidR="007172E6">
                              <w:rPr>
                                <w:rFonts w:asciiTheme="minorHAnsi" w:hAnsiTheme="minorHAnsi" w:cs="Arial"/>
                                <w:color w:val="4A442A" w:themeColor="background2" w:themeShade="40"/>
                                <w:sz w:val="24"/>
                                <w:szCs w:val="24"/>
                              </w:rPr>
                              <w:t># a32</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B7E1C" w:rsidRDefault="007172E6"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w:t>
                            </w:r>
                          </w:p>
                          <w:p w:rsidR="00FB7E1C" w:rsidRDefault="00FB7E1C" w:rsidP="00FB7E1C">
                            <w:pPr>
                              <w:ind w:left="0"/>
                              <w:rPr>
                                <w:rFonts w:asciiTheme="minorHAnsi" w:hAnsiTheme="minorHAnsi" w:cs="Arial"/>
                                <w:color w:val="4A442A" w:themeColor="background2" w:themeShade="40"/>
                                <w:sz w:val="24"/>
                                <w:szCs w:val="24"/>
                              </w:rPr>
                            </w:pPr>
                          </w:p>
                          <w:p w:rsidR="00FB7E1C" w:rsidRPr="000C45C6" w:rsidRDefault="00FB7E1C" w:rsidP="00FB7E1C">
                            <w:pPr>
                              <w:ind w:left="0"/>
                              <w:rPr>
                                <w:rFonts w:asciiTheme="minorHAnsi" w:hAnsiTheme="minorHAnsi" w:cs="Arial"/>
                                <w:color w:val="4A442A" w:themeColor="background2" w:themeShade="4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2.3pt;margin-top:7.25pt;width:431.8pt;height:308.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" filled="f">
                <v:textbox>
                  <w:txbxContent>
                    <w:p w:rsidR="00FB7E1C" w:rsidRPr="00EA417B" w:rsidRDefault="00FB7E1C" w:rsidP="00FB7E1C">
                      <w:pPr>
                        <w:pStyle w:val="TOC1"/>
                        <w:tabs>
                          <w:tab w:val="right" w:pos="9350"/>
                        </w:tabs>
                        <w:jc w:val="center"/>
                        <w:rPr>
                          <w:rFonts w:ascii="Arial" w:eastAsia="Arial Unicode MS" w:hAnsi="Arial" w:cs="Arial"/>
                          <w:caps/>
                          <w:color w:val="E36C0A" w:themeColor="accent6" w:themeShade="BF"/>
                          <w:sz w:val="36"/>
                          <w:szCs w:val="36"/>
                        </w:rPr>
                      </w:pPr>
                      <w:r w:rsidRPr="00EA417B">
                        <w:rPr>
                          <w:rFonts w:cs="Arial"/>
                          <w:color w:val="E36C0A" w:themeColor="accent6" w:themeShade="BF"/>
                          <w:sz w:val="36"/>
                          <w:szCs w:val="36"/>
                        </w:rPr>
                        <w:t>Document Naming Convention</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naming strategy for the documentation is:</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w:t>
                      </w:r>
                      <w:r w:rsidR="007172E6">
                        <w:rPr>
                          <w:rFonts w:asciiTheme="minorHAnsi" w:hAnsiTheme="minorHAnsi" w:cs="Arial"/>
                          <w:color w:val="4A442A" w:themeColor="background2" w:themeShade="40"/>
                          <w:sz w:val="24"/>
                          <w:szCs w:val="24"/>
                        </w:rPr>
                        <w:t>ure_module#_function#_</w:t>
                      </w:r>
                      <w:proofErr w:type="spellStart"/>
                      <w:r w:rsidR="007172E6">
                        <w:rPr>
                          <w:rFonts w:asciiTheme="minorHAnsi" w:hAnsiTheme="minorHAnsi" w:cs="Arial"/>
                          <w:color w:val="4A442A" w:themeColor="background2" w:themeShade="40"/>
                          <w:sz w:val="24"/>
                          <w:szCs w:val="24"/>
                        </w:rPr>
                        <w:t>alg</w:t>
                      </w:r>
                      <w:proofErr w:type="spellEnd"/>
                      <w:r w:rsidR="007172E6">
                        <w:rPr>
                          <w:rFonts w:asciiTheme="minorHAnsi" w:hAnsiTheme="minorHAnsi" w:cs="Arial"/>
                          <w:color w:val="4A442A" w:themeColor="background2" w:themeShade="40"/>
                          <w:sz w:val="24"/>
                          <w:szCs w:val="24"/>
                        </w:rPr>
                        <w:t>#</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The field that doesn’t apply stays empty.</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w:t>
                      </w:r>
                      <w:proofErr w:type="spellStart"/>
                      <w:r>
                        <w:rPr>
                          <w:rFonts w:asciiTheme="minorHAnsi" w:hAnsiTheme="minorHAnsi" w:cs="Arial"/>
                          <w:color w:val="4A442A" w:themeColor="background2" w:themeShade="40"/>
                          <w:sz w:val="24"/>
                          <w:szCs w:val="24"/>
                        </w:rPr>
                        <w:t>core,algo,infra</w:t>
                      </w:r>
                      <w:proofErr w:type="spellEnd"/>
                      <w:r>
                        <w:rPr>
                          <w:rFonts w:asciiTheme="minorHAnsi" w:hAnsiTheme="minorHAnsi" w:cs="Arial"/>
                          <w:color w:val="4A442A" w:themeColor="background2" w:themeShade="40"/>
                          <w:sz w:val="24"/>
                          <w:szCs w:val="24"/>
                        </w:rPr>
                        <w:t xml:space="preserve">]_[1r2w,4r5ws, </w:t>
                      </w:r>
                      <w:proofErr w:type="spellStart"/>
                      <w:r>
                        <w:rPr>
                          <w:rFonts w:asciiTheme="minorHAnsi" w:hAnsiTheme="minorHAnsi" w:cs="Arial"/>
                          <w:color w:val="4A442A" w:themeColor="background2" w:themeShade="40"/>
                          <w:sz w:val="24"/>
                          <w:szCs w:val="24"/>
                        </w:rPr>
                        <w:t>et</w:t>
                      </w:r>
                      <w:r w:rsidR="007172E6">
                        <w:rPr>
                          <w:rFonts w:asciiTheme="minorHAnsi" w:hAnsiTheme="minorHAnsi" w:cs="Arial"/>
                          <w:color w:val="4A442A" w:themeColor="background2" w:themeShade="40"/>
                          <w:sz w:val="24"/>
                          <w:szCs w:val="24"/>
                        </w:rPr>
                        <w:t>c</w:t>
                      </w:r>
                      <w:proofErr w:type="spellEnd"/>
                      <w:r w:rsidR="007172E6">
                        <w:rPr>
                          <w:rFonts w:asciiTheme="minorHAnsi" w:hAnsiTheme="minorHAnsi" w:cs="Arial"/>
                          <w:color w:val="4A442A" w:themeColor="background2" w:themeShade="40"/>
                          <w:sz w:val="24"/>
                          <w:szCs w:val="24"/>
                        </w:rPr>
                        <w:t>]_[a121,a32,etc]</w:t>
                      </w:r>
                    </w:p>
                    <w:p w:rsidR="00FB7E1C" w:rsidRDefault="00FB7E1C" w:rsidP="00FB7E1C">
                      <w:pPr>
                        <w:ind w:left="0"/>
                        <w:rPr>
                          <w:rFonts w:asciiTheme="minorHAnsi" w:hAnsiTheme="minorHAnsi" w:cs="Arial"/>
                          <w:color w:val="4A442A" w:themeColor="background2" w:themeShade="40"/>
                          <w:sz w:val="24"/>
                          <w:szCs w:val="24"/>
                        </w:rPr>
                      </w:pP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For example:</w:t>
                      </w:r>
                    </w:p>
                    <w:p w:rsidR="00FB7E1C" w:rsidRDefault="007172E6"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Microarchitecture_core_nr1rw</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w:t>
                      </w:r>
                      <w:proofErr w:type="gramStart"/>
                      <w:r>
                        <w:rPr>
                          <w:rFonts w:asciiTheme="minorHAnsi" w:hAnsiTheme="minorHAnsi" w:cs="Arial"/>
                          <w:color w:val="4A442A" w:themeColor="background2" w:themeShade="40"/>
                          <w:sz w:val="24"/>
                          <w:szCs w:val="24"/>
                        </w:rPr>
                        <w:t>Is  a</w:t>
                      </w:r>
                      <w:proofErr w:type="gramEnd"/>
                      <w:r>
                        <w:rPr>
                          <w:rFonts w:asciiTheme="minorHAnsi" w:hAnsiTheme="minorHAnsi" w:cs="Arial"/>
                          <w:color w:val="4A442A" w:themeColor="background2" w:themeShade="40"/>
                          <w:sz w:val="24"/>
                          <w:szCs w:val="24"/>
                        </w:rPr>
                        <w:t xml:space="preserve"> core documentation with</w:t>
                      </w:r>
                      <w:r w:rsidR="007172E6">
                        <w:rPr>
                          <w:rFonts w:asciiTheme="minorHAnsi" w:hAnsiTheme="minorHAnsi" w:cs="Arial"/>
                          <w:color w:val="4A442A" w:themeColor="background2" w:themeShade="40"/>
                          <w:sz w:val="24"/>
                          <w:szCs w:val="24"/>
                        </w:rPr>
                        <w:t xml:space="preserve"> nr1w capability</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w:t>
                      </w:r>
                      <w:r w:rsidR="007172E6">
                        <w:rPr>
                          <w:rFonts w:asciiTheme="minorHAnsi" w:hAnsiTheme="minorHAnsi" w:cs="Arial"/>
                          <w:color w:val="4A442A" w:themeColor="background2" w:themeShade="40"/>
                          <w:sz w:val="24"/>
                          <w:szCs w:val="24"/>
                        </w:rPr>
                        <w:t>roarchitecture_algo_4r5ws_a32</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 xml:space="preserve">     Is </w:t>
                      </w:r>
                      <w:proofErr w:type="gramStart"/>
                      <w:r>
                        <w:rPr>
                          <w:rFonts w:asciiTheme="minorHAnsi" w:hAnsiTheme="minorHAnsi" w:cs="Arial"/>
                          <w:color w:val="4A442A" w:themeColor="background2" w:themeShade="40"/>
                          <w:sz w:val="24"/>
                          <w:szCs w:val="24"/>
                        </w:rPr>
                        <w:t xml:space="preserve">an </w:t>
                      </w:r>
                      <w:proofErr w:type="spellStart"/>
                      <w:r>
                        <w:rPr>
                          <w:rFonts w:asciiTheme="minorHAnsi" w:hAnsiTheme="minorHAnsi" w:cs="Arial"/>
                          <w:color w:val="4A442A" w:themeColor="background2" w:themeShade="40"/>
                          <w:sz w:val="24"/>
                          <w:szCs w:val="24"/>
                        </w:rPr>
                        <w:t>algo</w:t>
                      </w:r>
                      <w:proofErr w:type="spellEnd"/>
                      <w:proofErr w:type="gramEnd"/>
                      <w:r>
                        <w:rPr>
                          <w:rFonts w:asciiTheme="minorHAnsi" w:hAnsiTheme="minorHAnsi" w:cs="Arial"/>
                          <w:color w:val="4A442A" w:themeColor="background2" w:themeShade="40"/>
                          <w:sz w:val="24"/>
                          <w:szCs w:val="24"/>
                        </w:rPr>
                        <w:t xml:space="preserve"> documentation with 4r5ws cap</w:t>
                      </w:r>
                      <w:r w:rsidR="007172E6">
                        <w:rPr>
                          <w:rFonts w:asciiTheme="minorHAnsi" w:hAnsiTheme="minorHAnsi" w:cs="Arial"/>
                          <w:color w:val="4A442A" w:themeColor="background2" w:themeShade="40"/>
                          <w:sz w:val="24"/>
                          <w:szCs w:val="24"/>
                        </w:rPr>
                        <w:t xml:space="preserve">ability, </w:t>
                      </w:r>
                      <w:proofErr w:type="spellStart"/>
                      <w:r w:rsidR="007172E6">
                        <w:rPr>
                          <w:rFonts w:asciiTheme="minorHAnsi" w:hAnsiTheme="minorHAnsi" w:cs="Arial"/>
                          <w:color w:val="4A442A" w:themeColor="background2" w:themeShade="40"/>
                          <w:sz w:val="24"/>
                          <w:szCs w:val="24"/>
                        </w:rPr>
                        <w:t>algo</w:t>
                      </w:r>
                      <w:proofErr w:type="spellEnd"/>
                      <w:r w:rsidR="007172E6">
                        <w:rPr>
                          <w:rFonts w:asciiTheme="minorHAnsi" w:hAnsiTheme="minorHAnsi" w:cs="Arial"/>
                          <w:color w:val="4A442A" w:themeColor="background2" w:themeShade="40"/>
                          <w:sz w:val="24"/>
                          <w:szCs w:val="24"/>
                        </w:rPr>
                        <w:t># a32</w:t>
                      </w:r>
                    </w:p>
                    <w:p w:rsidR="00FB7E1C" w:rsidRDefault="00FB7E1C"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Or</w:t>
                      </w:r>
                    </w:p>
                    <w:p w:rsidR="00FB7E1C" w:rsidRDefault="007172E6" w:rsidP="00FB7E1C">
                      <w:pPr>
                        <w:ind w:left="0"/>
                        <w:rPr>
                          <w:rFonts w:asciiTheme="minorHAnsi" w:hAnsiTheme="minorHAnsi" w:cs="Arial"/>
                          <w:color w:val="4A442A" w:themeColor="background2" w:themeShade="40"/>
                          <w:sz w:val="24"/>
                          <w:szCs w:val="24"/>
                        </w:rPr>
                      </w:pPr>
                      <w:r>
                        <w:rPr>
                          <w:rFonts w:asciiTheme="minorHAnsi" w:hAnsiTheme="minorHAnsi" w:cs="Arial"/>
                          <w:color w:val="4A442A" w:themeColor="background2" w:themeShade="40"/>
                          <w:sz w:val="24"/>
                          <w:szCs w:val="24"/>
                        </w:rPr>
                        <w:t>Microarchitecture_infra_1r1w</w:t>
                      </w:r>
                    </w:p>
                    <w:p w:rsidR="00FB7E1C" w:rsidRDefault="00FB7E1C" w:rsidP="00FB7E1C">
                      <w:pPr>
                        <w:ind w:left="0"/>
                        <w:rPr>
                          <w:rFonts w:asciiTheme="minorHAnsi" w:hAnsiTheme="minorHAnsi" w:cs="Arial"/>
                          <w:color w:val="4A442A" w:themeColor="background2" w:themeShade="40"/>
                          <w:sz w:val="24"/>
                          <w:szCs w:val="24"/>
                        </w:rPr>
                      </w:pPr>
                    </w:p>
                    <w:p w:rsidR="00FB7E1C" w:rsidRPr="000C45C6" w:rsidRDefault="00FB7E1C" w:rsidP="00FB7E1C">
                      <w:pPr>
                        <w:ind w:left="0"/>
                        <w:rPr>
                          <w:rFonts w:asciiTheme="minorHAnsi" w:hAnsiTheme="minorHAnsi" w:cs="Arial"/>
                          <w:color w:val="4A442A" w:themeColor="background2" w:themeShade="40"/>
                          <w:sz w:val="24"/>
                          <w:szCs w:val="24"/>
                        </w:rPr>
                      </w:pPr>
                    </w:p>
                  </w:txbxContent>
                </v:textbox>
              </v:shape>
            </w:pict>
          </mc:Fallback>
        </mc:AlternateContent>
      </w: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D247C0" w:rsidRDefault="00D247C0">
      <w:pPr>
        <w:pStyle w:val="TOC1"/>
        <w:tabs>
          <w:tab w:val="right" w:pos="9350"/>
        </w:tabs>
        <w:rPr>
          <w:rFonts w:ascii="Arial" w:eastAsia="Arial Unicode MS" w:hAnsi="Arial" w:cs="Arial"/>
          <w:caps/>
          <w:szCs w:val="24"/>
        </w:rPr>
      </w:pPr>
    </w:p>
    <w:p w:rsidR="00280E5D" w:rsidRDefault="00280E5D">
      <w:pPr>
        <w:pStyle w:val="TOC1"/>
        <w:tabs>
          <w:tab w:val="right" w:pos="9350"/>
        </w:tabs>
        <w:rPr>
          <w:rFonts w:ascii="Arial" w:eastAsia="Arial Unicode MS" w:hAnsi="Arial" w:cs="Arial"/>
          <w:caps/>
          <w:szCs w:val="24"/>
        </w:rPr>
      </w:pPr>
    </w:p>
    <w:sdt>
      <w:sdtPr>
        <w:rPr>
          <w:rFonts w:ascii="Arial" w:eastAsia="Times New Roman" w:hAnsi="Arial" w:cs="Times New Roman"/>
          <w:bCs w:val="0"/>
          <w:color w:val="auto"/>
          <w:spacing w:val="-5"/>
          <w:sz w:val="20"/>
          <w:szCs w:val="20"/>
        </w:rPr>
        <w:id w:val="11278453"/>
        <w:docPartObj>
          <w:docPartGallery w:val="Table of Contents"/>
          <w:docPartUnique/>
        </w:docPartObj>
      </w:sdtPr>
      <w:sdtEndPr>
        <w:rPr>
          <w:rFonts w:cstheme="minorHAnsi"/>
          <w:sz w:val="24"/>
          <w:szCs w:val="24"/>
        </w:rPr>
      </w:sdtEndPr>
      <w:sdtContent>
        <w:p w:rsidR="00164504" w:rsidRPr="005D0293" w:rsidRDefault="00164504" w:rsidP="0014285D">
          <w:pPr>
            <w:pStyle w:val="TOCHeading"/>
            <w:rPr>
              <w:color w:val="E36C0A" w:themeColor="accent6" w:themeShade="B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36C0A" w:themeFill="accent6" w:themeFillShade="BF"/>
            <w:tblCellMar>
              <w:top w:w="72" w:type="dxa"/>
              <w:bottom w:w="72" w:type="dxa"/>
            </w:tblCellMar>
            <w:tblLook w:val="04A0" w:firstRow="1" w:lastRow="0" w:firstColumn="1" w:lastColumn="0" w:noHBand="0" w:noVBand="1"/>
          </w:tblPr>
          <w:tblGrid>
            <w:gridCol w:w="9576"/>
          </w:tblGrid>
          <w:tr w:rsidR="00164504" w:rsidRPr="00164504" w:rsidTr="00164504">
            <w:tc>
              <w:tcPr>
                <w:tcW w:w="9576" w:type="dxa"/>
                <w:shd w:val="clear" w:color="auto" w:fill="E36C0A" w:themeFill="accent6" w:themeFillShade="BF"/>
                <w:vAlign w:val="center"/>
              </w:tcPr>
              <w:p w:rsidR="00164504" w:rsidRPr="00EB539C" w:rsidRDefault="00164504" w:rsidP="0014285D">
                <w:pPr>
                  <w:pStyle w:val="TOCHeading"/>
                </w:pPr>
                <w:r w:rsidRPr="00EB539C">
                  <w:t>Contents</w:t>
                </w:r>
              </w:p>
            </w:tc>
          </w:tr>
        </w:tbl>
        <w:p w:rsidR="00164504" w:rsidRDefault="00164504" w:rsidP="00164504"/>
        <w:p w:rsidR="00164504" w:rsidRPr="00164504" w:rsidRDefault="00164504" w:rsidP="00164504"/>
        <w:p w:rsidR="00911632" w:rsidRDefault="00E315F9">
          <w:pPr>
            <w:pStyle w:val="TOC1"/>
            <w:tabs>
              <w:tab w:val="left" w:pos="400"/>
              <w:tab w:val="right" w:leader="dot" w:pos="9350"/>
            </w:tabs>
            <w:rPr>
              <w:rFonts w:eastAsiaTheme="minorEastAsia" w:cstheme="minorBidi"/>
              <w:b w:val="0"/>
              <w:bCs w:val="0"/>
              <w:noProof/>
              <w:spacing w:val="0"/>
              <w:sz w:val="22"/>
              <w:szCs w:val="22"/>
            </w:rPr>
          </w:pPr>
          <w:r w:rsidRPr="00580DC9">
            <w:rPr>
              <w:color w:val="404040" w:themeColor="text1" w:themeTint="BF"/>
              <w:spacing w:val="0"/>
              <w:sz w:val="24"/>
              <w:szCs w:val="24"/>
            </w:rPr>
            <w:fldChar w:fldCharType="begin"/>
          </w:r>
          <w:r w:rsidR="005D0293" w:rsidRPr="00580DC9">
            <w:rPr>
              <w:color w:val="404040" w:themeColor="text1" w:themeTint="BF"/>
              <w:spacing w:val="0"/>
              <w:sz w:val="24"/>
              <w:szCs w:val="24"/>
            </w:rPr>
            <w:instrText xml:space="preserve"> TOC \o "1-3" \h \z \u </w:instrText>
          </w:r>
          <w:r w:rsidRPr="00580DC9">
            <w:rPr>
              <w:color w:val="404040" w:themeColor="text1" w:themeTint="BF"/>
              <w:spacing w:val="0"/>
              <w:sz w:val="24"/>
              <w:szCs w:val="24"/>
            </w:rPr>
            <w:fldChar w:fldCharType="separate"/>
          </w:r>
          <w:hyperlink w:anchor="_Toc385371829" w:history="1">
            <w:r w:rsidR="00911632" w:rsidRPr="007375BB">
              <w:rPr>
                <w:rStyle w:val="Hyperlink"/>
                <w:rFonts w:cs="Times New Roman"/>
                <w:noProof/>
              </w:rPr>
              <w:t>1.</w:t>
            </w:r>
            <w:r w:rsidR="00911632">
              <w:rPr>
                <w:rFonts w:eastAsiaTheme="minorEastAsia" w:cstheme="minorBidi"/>
                <w:b w:val="0"/>
                <w:bCs w:val="0"/>
                <w:noProof/>
                <w:spacing w:val="0"/>
                <w:sz w:val="22"/>
                <w:szCs w:val="22"/>
              </w:rPr>
              <w:tab/>
            </w:r>
            <w:r w:rsidR="00911632" w:rsidRPr="007375BB">
              <w:rPr>
                <w:rStyle w:val="Hyperlink"/>
                <w:noProof/>
              </w:rPr>
              <w:t>Functional Overview</w:t>
            </w:r>
            <w:r w:rsidR="00911632">
              <w:rPr>
                <w:noProof/>
                <w:webHidden/>
              </w:rPr>
              <w:tab/>
            </w:r>
            <w:r w:rsidR="00911632">
              <w:rPr>
                <w:noProof/>
                <w:webHidden/>
              </w:rPr>
              <w:fldChar w:fldCharType="begin"/>
            </w:r>
            <w:r w:rsidR="00911632">
              <w:rPr>
                <w:noProof/>
                <w:webHidden/>
              </w:rPr>
              <w:instrText xml:space="preserve"> PAGEREF _Toc385371829 \h </w:instrText>
            </w:r>
            <w:r w:rsidR="00911632">
              <w:rPr>
                <w:noProof/>
                <w:webHidden/>
              </w:rPr>
            </w:r>
            <w:r w:rsidR="00911632">
              <w:rPr>
                <w:noProof/>
                <w:webHidden/>
              </w:rPr>
              <w:fldChar w:fldCharType="separate"/>
            </w:r>
            <w:r w:rsidR="00911632">
              <w:rPr>
                <w:noProof/>
                <w:webHidden/>
              </w:rPr>
              <w:t>1</w:t>
            </w:r>
            <w:r w:rsidR="00911632">
              <w:rPr>
                <w:noProof/>
                <w:webHidden/>
              </w:rPr>
              <w:fldChar w:fldCharType="end"/>
            </w:r>
          </w:hyperlink>
        </w:p>
        <w:p w:rsidR="00911632" w:rsidRDefault="007A3B6A">
          <w:pPr>
            <w:pStyle w:val="TOC1"/>
            <w:tabs>
              <w:tab w:val="left" w:pos="400"/>
              <w:tab w:val="right" w:leader="dot" w:pos="9350"/>
            </w:tabs>
            <w:rPr>
              <w:rFonts w:eastAsiaTheme="minorEastAsia" w:cstheme="minorBidi"/>
              <w:b w:val="0"/>
              <w:bCs w:val="0"/>
              <w:noProof/>
              <w:spacing w:val="0"/>
              <w:sz w:val="22"/>
              <w:szCs w:val="22"/>
            </w:rPr>
          </w:pPr>
          <w:hyperlink w:anchor="_Toc385371830" w:history="1">
            <w:r w:rsidR="00911632" w:rsidRPr="007375BB">
              <w:rPr>
                <w:rStyle w:val="Hyperlink"/>
                <w:rFonts w:cs="Times New Roman"/>
                <w:noProof/>
              </w:rPr>
              <w:t>2.</w:t>
            </w:r>
            <w:r w:rsidR="00911632">
              <w:rPr>
                <w:rFonts w:eastAsiaTheme="minorEastAsia" w:cstheme="minorBidi"/>
                <w:b w:val="0"/>
                <w:bCs w:val="0"/>
                <w:noProof/>
                <w:spacing w:val="0"/>
                <w:sz w:val="22"/>
                <w:szCs w:val="22"/>
              </w:rPr>
              <w:tab/>
            </w:r>
            <w:r w:rsidR="00911632" w:rsidRPr="007375BB">
              <w:rPr>
                <w:rStyle w:val="Hyperlink"/>
                <w:noProof/>
              </w:rPr>
              <w:t>Interface description</w:t>
            </w:r>
            <w:r w:rsidR="00911632">
              <w:rPr>
                <w:noProof/>
                <w:webHidden/>
              </w:rPr>
              <w:tab/>
            </w:r>
            <w:r w:rsidR="00911632">
              <w:rPr>
                <w:noProof/>
                <w:webHidden/>
              </w:rPr>
              <w:fldChar w:fldCharType="begin"/>
            </w:r>
            <w:r w:rsidR="00911632">
              <w:rPr>
                <w:noProof/>
                <w:webHidden/>
              </w:rPr>
              <w:instrText xml:space="preserve"> PAGEREF _Toc385371830 \h </w:instrText>
            </w:r>
            <w:r w:rsidR="00911632">
              <w:rPr>
                <w:noProof/>
                <w:webHidden/>
              </w:rPr>
            </w:r>
            <w:r w:rsidR="00911632">
              <w:rPr>
                <w:noProof/>
                <w:webHidden/>
              </w:rPr>
              <w:fldChar w:fldCharType="separate"/>
            </w:r>
            <w:r w:rsidR="00911632">
              <w:rPr>
                <w:noProof/>
                <w:webHidden/>
              </w:rPr>
              <w:t>2</w:t>
            </w:r>
            <w:r w:rsidR="00911632">
              <w:rPr>
                <w:noProof/>
                <w:webHidden/>
              </w:rPr>
              <w:fldChar w:fldCharType="end"/>
            </w:r>
          </w:hyperlink>
        </w:p>
        <w:p w:rsidR="00911632" w:rsidRDefault="007A3B6A">
          <w:pPr>
            <w:pStyle w:val="TOC1"/>
            <w:tabs>
              <w:tab w:val="left" w:pos="400"/>
              <w:tab w:val="right" w:leader="dot" w:pos="9350"/>
            </w:tabs>
            <w:rPr>
              <w:rFonts w:eastAsiaTheme="minorEastAsia" w:cstheme="minorBidi"/>
              <w:b w:val="0"/>
              <w:bCs w:val="0"/>
              <w:noProof/>
              <w:spacing w:val="0"/>
              <w:sz w:val="22"/>
              <w:szCs w:val="22"/>
            </w:rPr>
          </w:pPr>
          <w:hyperlink w:anchor="_Toc385371831" w:history="1">
            <w:r w:rsidR="00911632" w:rsidRPr="007375BB">
              <w:rPr>
                <w:rStyle w:val="Hyperlink"/>
                <w:rFonts w:cs="Times New Roman"/>
                <w:noProof/>
              </w:rPr>
              <w:t>3.</w:t>
            </w:r>
            <w:r w:rsidR="00911632">
              <w:rPr>
                <w:rFonts w:eastAsiaTheme="minorEastAsia" w:cstheme="minorBidi"/>
                <w:b w:val="0"/>
                <w:bCs w:val="0"/>
                <w:noProof/>
                <w:spacing w:val="0"/>
                <w:sz w:val="22"/>
                <w:szCs w:val="22"/>
              </w:rPr>
              <w:tab/>
            </w:r>
            <w:r w:rsidR="00911632" w:rsidRPr="007375BB">
              <w:rPr>
                <w:rStyle w:val="Hyperlink"/>
                <w:noProof/>
              </w:rPr>
              <w:t>Algos.txt</w:t>
            </w:r>
            <w:r w:rsidR="00911632">
              <w:rPr>
                <w:noProof/>
                <w:webHidden/>
              </w:rPr>
              <w:tab/>
            </w:r>
            <w:r w:rsidR="00911632">
              <w:rPr>
                <w:noProof/>
                <w:webHidden/>
              </w:rPr>
              <w:fldChar w:fldCharType="begin"/>
            </w:r>
            <w:r w:rsidR="00911632">
              <w:rPr>
                <w:noProof/>
                <w:webHidden/>
              </w:rPr>
              <w:instrText xml:space="preserve"> PAGEREF _Toc385371831 \h </w:instrText>
            </w:r>
            <w:r w:rsidR="00911632">
              <w:rPr>
                <w:noProof/>
                <w:webHidden/>
              </w:rPr>
            </w:r>
            <w:r w:rsidR="00911632">
              <w:rPr>
                <w:noProof/>
                <w:webHidden/>
              </w:rPr>
              <w:fldChar w:fldCharType="separate"/>
            </w:r>
            <w:r w:rsidR="00911632">
              <w:rPr>
                <w:noProof/>
                <w:webHidden/>
              </w:rPr>
              <w:t>3</w:t>
            </w:r>
            <w:r w:rsidR="00911632">
              <w:rPr>
                <w:noProof/>
                <w:webHidden/>
              </w:rPr>
              <w:fldChar w:fldCharType="end"/>
            </w:r>
          </w:hyperlink>
        </w:p>
        <w:p w:rsidR="00911632" w:rsidRDefault="007A3B6A">
          <w:pPr>
            <w:pStyle w:val="TOC1"/>
            <w:tabs>
              <w:tab w:val="left" w:pos="400"/>
              <w:tab w:val="right" w:leader="dot" w:pos="9350"/>
            </w:tabs>
            <w:rPr>
              <w:rFonts w:eastAsiaTheme="minorEastAsia" w:cstheme="minorBidi"/>
              <w:b w:val="0"/>
              <w:bCs w:val="0"/>
              <w:noProof/>
              <w:spacing w:val="0"/>
              <w:sz w:val="22"/>
              <w:szCs w:val="22"/>
            </w:rPr>
          </w:pPr>
          <w:hyperlink w:anchor="_Toc385371832" w:history="1">
            <w:r w:rsidR="00911632" w:rsidRPr="007375BB">
              <w:rPr>
                <w:rStyle w:val="Hyperlink"/>
                <w:rFonts w:cs="Times New Roman"/>
                <w:noProof/>
              </w:rPr>
              <w:t>4.</w:t>
            </w:r>
            <w:r w:rsidR="00911632">
              <w:rPr>
                <w:rFonts w:eastAsiaTheme="minorEastAsia" w:cstheme="minorBidi"/>
                <w:b w:val="0"/>
                <w:bCs w:val="0"/>
                <w:noProof/>
                <w:spacing w:val="0"/>
                <w:sz w:val="22"/>
                <w:szCs w:val="22"/>
              </w:rPr>
              <w:tab/>
            </w:r>
            <w:r w:rsidR="00911632" w:rsidRPr="007375BB">
              <w:rPr>
                <w:rStyle w:val="Hyperlink"/>
                <w:noProof/>
              </w:rPr>
              <w:t>Block level description</w:t>
            </w:r>
            <w:r w:rsidR="00911632">
              <w:rPr>
                <w:noProof/>
                <w:webHidden/>
              </w:rPr>
              <w:tab/>
            </w:r>
            <w:r w:rsidR="00911632">
              <w:rPr>
                <w:noProof/>
                <w:webHidden/>
              </w:rPr>
              <w:fldChar w:fldCharType="begin"/>
            </w:r>
            <w:r w:rsidR="00911632">
              <w:rPr>
                <w:noProof/>
                <w:webHidden/>
              </w:rPr>
              <w:instrText xml:space="preserve"> PAGEREF _Toc385371832 \h </w:instrText>
            </w:r>
            <w:r w:rsidR="00911632">
              <w:rPr>
                <w:noProof/>
                <w:webHidden/>
              </w:rPr>
            </w:r>
            <w:r w:rsidR="00911632">
              <w:rPr>
                <w:noProof/>
                <w:webHidden/>
              </w:rPr>
              <w:fldChar w:fldCharType="separate"/>
            </w:r>
            <w:r w:rsidR="00911632">
              <w:rPr>
                <w:noProof/>
                <w:webHidden/>
              </w:rPr>
              <w:t>4</w:t>
            </w:r>
            <w:r w:rsidR="00911632">
              <w:rPr>
                <w:noProof/>
                <w:webHidden/>
              </w:rPr>
              <w:fldChar w:fldCharType="end"/>
            </w:r>
          </w:hyperlink>
        </w:p>
        <w:p w:rsidR="00911632" w:rsidRDefault="007A3B6A">
          <w:pPr>
            <w:pStyle w:val="TOC1"/>
            <w:tabs>
              <w:tab w:val="left" w:pos="400"/>
              <w:tab w:val="right" w:leader="dot" w:pos="9350"/>
            </w:tabs>
            <w:rPr>
              <w:rFonts w:eastAsiaTheme="minorEastAsia" w:cstheme="minorBidi"/>
              <w:b w:val="0"/>
              <w:bCs w:val="0"/>
              <w:noProof/>
              <w:spacing w:val="0"/>
              <w:sz w:val="22"/>
              <w:szCs w:val="22"/>
            </w:rPr>
          </w:pPr>
          <w:hyperlink w:anchor="_Toc385371833" w:history="1">
            <w:r w:rsidR="00911632" w:rsidRPr="007375BB">
              <w:rPr>
                <w:rStyle w:val="Hyperlink"/>
                <w:rFonts w:cs="Times New Roman"/>
                <w:noProof/>
              </w:rPr>
              <w:t>5.</w:t>
            </w:r>
            <w:r w:rsidR="00911632">
              <w:rPr>
                <w:rFonts w:eastAsiaTheme="minorEastAsia" w:cstheme="minorBidi"/>
                <w:b w:val="0"/>
                <w:bCs w:val="0"/>
                <w:noProof/>
                <w:spacing w:val="0"/>
                <w:sz w:val="22"/>
                <w:szCs w:val="22"/>
              </w:rPr>
              <w:tab/>
            </w:r>
            <w:r w:rsidR="00911632" w:rsidRPr="007375BB">
              <w:rPr>
                <w:rStyle w:val="Hyperlink"/>
                <w:noProof/>
              </w:rPr>
              <w:t>Key Parameters</w:t>
            </w:r>
            <w:r w:rsidR="00911632">
              <w:rPr>
                <w:noProof/>
                <w:webHidden/>
              </w:rPr>
              <w:tab/>
            </w:r>
            <w:r w:rsidR="00911632">
              <w:rPr>
                <w:noProof/>
                <w:webHidden/>
              </w:rPr>
              <w:fldChar w:fldCharType="begin"/>
            </w:r>
            <w:r w:rsidR="00911632">
              <w:rPr>
                <w:noProof/>
                <w:webHidden/>
              </w:rPr>
              <w:instrText xml:space="preserve"> PAGEREF _Toc385371833 \h </w:instrText>
            </w:r>
            <w:r w:rsidR="00911632">
              <w:rPr>
                <w:noProof/>
                <w:webHidden/>
              </w:rPr>
            </w:r>
            <w:r w:rsidR="00911632">
              <w:rPr>
                <w:noProof/>
                <w:webHidden/>
              </w:rPr>
              <w:fldChar w:fldCharType="separate"/>
            </w:r>
            <w:r w:rsidR="00911632">
              <w:rPr>
                <w:noProof/>
                <w:webHidden/>
              </w:rPr>
              <w:t>5</w:t>
            </w:r>
            <w:r w:rsidR="00911632">
              <w:rPr>
                <w:noProof/>
                <w:webHidden/>
              </w:rPr>
              <w:fldChar w:fldCharType="end"/>
            </w:r>
          </w:hyperlink>
        </w:p>
        <w:p w:rsidR="00911632" w:rsidRDefault="007A3B6A">
          <w:pPr>
            <w:pStyle w:val="TOC1"/>
            <w:tabs>
              <w:tab w:val="left" w:pos="400"/>
              <w:tab w:val="right" w:leader="dot" w:pos="9350"/>
            </w:tabs>
            <w:rPr>
              <w:rFonts w:eastAsiaTheme="minorEastAsia" w:cstheme="minorBidi"/>
              <w:b w:val="0"/>
              <w:bCs w:val="0"/>
              <w:noProof/>
              <w:spacing w:val="0"/>
              <w:sz w:val="22"/>
              <w:szCs w:val="22"/>
            </w:rPr>
          </w:pPr>
          <w:hyperlink w:anchor="_Toc385371834" w:history="1">
            <w:r w:rsidR="00911632" w:rsidRPr="007375BB">
              <w:rPr>
                <w:rStyle w:val="Hyperlink"/>
                <w:rFonts w:cs="Times New Roman"/>
                <w:noProof/>
              </w:rPr>
              <w:t>6.</w:t>
            </w:r>
            <w:r w:rsidR="00911632">
              <w:rPr>
                <w:rFonts w:eastAsiaTheme="minorEastAsia" w:cstheme="minorBidi"/>
                <w:b w:val="0"/>
                <w:bCs w:val="0"/>
                <w:noProof/>
                <w:spacing w:val="0"/>
                <w:sz w:val="22"/>
                <w:szCs w:val="22"/>
              </w:rPr>
              <w:tab/>
            </w:r>
            <w:r w:rsidR="00911632" w:rsidRPr="007375BB">
              <w:rPr>
                <w:rStyle w:val="Hyperlink"/>
                <w:noProof/>
              </w:rPr>
              <w:t>Formal</w:t>
            </w:r>
            <w:r w:rsidR="00911632">
              <w:rPr>
                <w:noProof/>
                <w:webHidden/>
              </w:rPr>
              <w:tab/>
            </w:r>
            <w:r w:rsidR="00911632">
              <w:rPr>
                <w:noProof/>
                <w:webHidden/>
              </w:rPr>
              <w:fldChar w:fldCharType="begin"/>
            </w:r>
            <w:r w:rsidR="00911632">
              <w:rPr>
                <w:noProof/>
                <w:webHidden/>
              </w:rPr>
              <w:instrText xml:space="preserve"> PAGEREF _Toc385371834 \h </w:instrText>
            </w:r>
            <w:r w:rsidR="00911632">
              <w:rPr>
                <w:noProof/>
                <w:webHidden/>
              </w:rPr>
            </w:r>
            <w:r w:rsidR="00911632">
              <w:rPr>
                <w:noProof/>
                <w:webHidden/>
              </w:rPr>
              <w:fldChar w:fldCharType="separate"/>
            </w:r>
            <w:r w:rsidR="00911632">
              <w:rPr>
                <w:noProof/>
                <w:webHidden/>
              </w:rPr>
              <w:t>6</w:t>
            </w:r>
            <w:r w:rsidR="00911632">
              <w:rPr>
                <w:noProof/>
                <w:webHidden/>
              </w:rPr>
              <w:fldChar w:fldCharType="end"/>
            </w:r>
          </w:hyperlink>
        </w:p>
        <w:p w:rsidR="00911632" w:rsidRDefault="007A3B6A">
          <w:pPr>
            <w:pStyle w:val="TOC1"/>
            <w:tabs>
              <w:tab w:val="left" w:pos="400"/>
              <w:tab w:val="right" w:leader="dot" w:pos="9350"/>
            </w:tabs>
            <w:rPr>
              <w:rFonts w:eastAsiaTheme="minorEastAsia" w:cstheme="minorBidi"/>
              <w:b w:val="0"/>
              <w:bCs w:val="0"/>
              <w:noProof/>
              <w:spacing w:val="0"/>
              <w:sz w:val="22"/>
              <w:szCs w:val="22"/>
            </w:rPr>
          </w:pPr>
          <w:hyperlink w:anchor="_Toc385371835" w:history="1">
            <w:r w:rsidR="00911632" w:rsidRPr="007375BB">
              <w:rPr>
                <w:rStyle w:val="Hyperlink"/>
                <w:rFonts w:cs="Times New Roman"/>
                <w:noProof/>
              </w:rPr>
              <w:t>7.</w:t>
            </w:r>
            <w:r w:rsidR="00911632">
              <w:rPr>
                <w:rFonts w:eastAsiaTheme="minorEastAsia" w:cstheme="minorBidi"/>
                <w:b w:val="0"/>
                <w:bCs w:val="0"/>
                <w:noProof/>
                <w:spacing w:val="0"/>
                <w:sz w:val="22"/>
                <w:szCs w:val="22"/>
              </w:rPr>
              <w:tab/>
            </w:r>
            <w:r w:rsidR="00911632" w:rsidRPr="007375BB">
              <w:rPr>
                <w:rStyle w:val="Hyperlink"/>
                <w:noProof/>
              </w:rPr>
              <w:t>Revision Change Log</w:t>
            </w:r>
            <w:r w:rsidR="00911632">
              <w:rPr>
                <w:noProof/>
                <w:webHidden/>
              </w:rPr>
              <w:tab/>
            </w:r>
            <w:r w:rsidR="00911632">
              <w:rPr>
                <w:noProof/>
                <w:webHidden/>
              </w:rPr>
              <w:fldChar w:fldCharType="begin"/>
            </w:r>
            <w:r w:rsidR="00911632">
              <w:rPr>
                <w:noProof/>
                <w:webHidden/>
              </w:rPr>
              <w:instrText xml:space="preserve"> PAGEREF _Toc385371835 \h </w:instrText>
            </w:r>
            <w:r w:rsidR="00911632">
              <w:rPr>
                <w:noProof/>
                <w:webHidden/>
              </w:rPr>
            </w:r>
            <w:r w:rsidR="00911632">
              <w:rPr>
                <w:noProof/>
                <w:webHidden/>
              </w:rPr>
              <w:fldChar w:fldCharType="separate"/>
            </w:r>
            <w:r w:rsidR="00911632">
              <w:rPr>
                <w:noProof/>
                <w:webHidden/>
              </w:rPr>
              <w:t>7</w:t>
            </w:r>
            <w:r w:rsidR="00911632">
              <w:rPr>
                <w:noProof/>
                <w:webHidden/>
              </w:rPr>
              <w:fldChar w:fldCharType="end"/>
            </w:r>
          </w:hyperlink>
        </w:p>
        <w:p w:rsidR="005D0293" w:rsidRPr="00580DC9" w:rsidRDefault="00E315F9">
          <w:pPr>
            <w:rPr>
              <w:rFonts w:asciiTheme="minorHAnsi" w:hAnsiTheme="minorHAnsi" w:cstheme="minorHAnsi"/>
              <w:sz w:val="24"/>
              <w:szCs w:val="24"/>
            </w:rPr>
          </w:pPr>
          <w:r w:rsidRPr="00580DC9">
            <w:rPr>
              <w:rFonts w:asciiTheme="minorHAnsi" w:hAnsiTheme="minorHAnsi" w:cstheme="minorHAnsi"/>
              <w:color w:val="404040" w:themeColor="text1" w:themeTint="BF"/>
              <w:spacing w:val="0"/>
              <w:sz w:val="24"/>
              <w:szCs w:val="24"/>
            </w:rPr>
            <w:fldChar w:fldCharType="end"/>
          </w:r>
        </w:p>
      </w:sdtContent>
    </w:sdt>
    <w:p w:rsidR="00BB35BB" w:rsidRPr="00F71787" w:rsidRDefault="00BB35BB" w:rsidP="000B49AA">
      <w:pPr>
        <w:pStyle w:val="TOC1"/>
        <w:tabs>
          <w:tab w:val="right" w:pos="9350"/>
        </w:tabs>
        <w:rPr>
          <w:rFonts w:eastAsia="Arial Unicode MS" w:cs="Arial"/>
          <w:caps/>
          <w:szCs w:val="24"/>
        </w:rPr>
      </w:pPr>
    </w:p>
    <w:p w:rsidR="00BB35BB" w:rsidRDefault="00BB35BB">
      <w:pPr>
        <w:ind w:left="0"/>
        <w:rPr>
          <w:rFonts w:eastAsia="Arial Unicode MS" w:cs="Arial"/>
          <w:b/>
          <w:bCs/>
          <w:caps/>
          <w:szCs w:val="24"/>
        </w:rPr>
      </w:pPr>
      <w:r>
        <w:rPr>
          <w:rFonts w:eastAsia="Arial Unicode MS" w:cs="Arial"/>
          <w:caps/>
          <w:szCs w:val="24"/>
        </w:rPr>
        <w:br w:type="page"/>
      </w:r>
    </w:p>
    <w:p w:rsidR="003C44C2" w:rsidRDefault="003C44C2" w:rsidP="000B49AA">
      <w:pPr>
        <w:pStyle w:val="TOC1"/>
        <w:tabs>
          <w:tab w:val="right" w:pos="9350"/>
        </w:tabs>
        <w:sectPr w:rsidR="003C44C2" w:rsidSect="00F81BC4">
          <w:headerReference w:type="default" r:id="rId20"/>
          <w:headerReference w:type="first" r:id="rId21"/>
          <w:pgSz w:w="12240" w:h="15840" w:code="1"/>
          <w:pgMar w:top="1440" w:right="1440" w:bottom="1440" w:left="1440" w:header="576" w:footer="965" w:gutter="0"/>
          <w:pgNumType w:start="1"/>
          <w:cols w:space="720"/>
          <w:titlePg/>
          <w:docGrid w:linePitch="360"/>
        </w:sectPr>
      </w:pPr>
    </w:p>
    <w:p w:rsidR="00377985" w:rsidRDefault="00377985" w:rsidP="0014285D">
      <w:pPr>
        <w:pStyle w:val="Heading1"/>
      </w:pPr>
      <w:bookmarkStart w:id="3" w:name="_Toc83099639"/>
      <w:bookmarkStart w:id="4" w:name="_Toc83099842"/>
      <w:bookmarkStart w:id="5" w:name="_Toc83111344"/>
      <w:bookmarkStart w:id="6" w:name="_Toc83111710"/>
      <w:bookmarkStart w:id="7" w:name="_Toc83111913"/>
      <w:bookmarkStart w:id="8" w:name="_Toc83702681"/>
      <w:bookmarkStart w:id="9" w:name="_Toc83099640"/>
      <w:bookmarkStart w:id="10" w:name="_Toc83099843"/>
      <w:bookmarkStart w:id="11" w:name="_Toc83111345"/>
      <w:bookmarkStart w:id="12" w:name="_Toc83111711"/>
      <w:bookmarkStart w:id="13" w:name="_Toc83111914"/>
      <w:bookmarkStart w:id="14" w:name="_Toc83702682"/>
      <w:bookmarkStart w:id="15" w:name="_Toc83099641"/>
      <w:bookmarkStart w:id="16" w:name="_Toc83099844"/>
      <w:bookmarkStart w:id="17" w:name="_Toc83111346"/>
      <w:bookmarkStart w:id="18" w:name="_Toc83111712"/>
      <w:bookmarkStart w:id="19" w:name="_Toc83111915"/>
      <w:bookmarkStart w:id="20" w:name="_Toc83702683"/>
      <w:bookmarkStart w:id="21" w:name="_Toc83099642"/>
      <w:bookmarkStart w:id="22" w:name="_Toc83099845"/>
      <w:bookmarkStart w:id="23" w:name="_Toc83111347"/>
      <w:bookmarkStart w:id="24" w:name="_Toc83111713"/>
      <w:bookmarkStart w:id="25" w:name="_Toc83111916"/>
      <w:bookmarkStart w:id="26" w:name="_Toc83702684"/>
      <w:bookmarkStart w:id="27" w:name="_Toc83099643"/>
      <w:bookmarkStart w:id="28" w:name="_Toc83099846"/>
      <w:bookmarkStart w:id="29" w:name="_Toc83111348"/>
      <w:bookmarkStart w:id="30" w:name="_Toc83111714"/>
      <w:bookmarkStart w:id="31" w:name="_Toc83111917"/>
      <w:bookmarkStart w:id="32" w:name="_Toc83702685"/>
      <w:bookmarkStart w:id="33" w:name="_Toc83099644"/>
      <w:bookmarkStart w:id="34" w:name="_Toc83099847"/>
      <w:bookmarkStart w:id="35" w:name="_Toc83111349"/>
      <w:bookmarkStart w:id="36" w:name="_Toc83111715"/>
      <w:bookmarkStart w:id="37" w:name="_Toc83111918"/>
      <w:bookmarkStart w:id="38" w:name="_Toc83702686"/>
      <w:bookmarkStart w:id="39" w:name="_Toc83099645"/>
      <w:bookmarkStart w:id="40" w:name="_Toc83099848"/>
      <w:bookmarkStart w:id="41" w:name="_Toc83111350"/>
      <w:bookmarkStart w:id="42" w:name="_Toc83111716"/>
      <w:bookmarkStart w:id="43" w:name="_Toc83111919"/>
      <w:bookmarkStart w:id="44" w:name="_Toc83702687"/>
      <w:bookmarkStart w:id="45" w:name="_Toc83099646"/>
      <w:bookmarkStart w:id="46" w:name="_Toc83099849"/>
      <w:bookmarkStart w:id="47" w:name="_Toc83111351"/>
      <w:bookmarkStart w:id="48" w:name="_Toc83111717"/>
      <w:bookmarkStart w:id="49" w:name="_Toc83111920"/>
      <w:bookmarkStart w:id="50" w:name="_Toc83702688"/>
      <w:bookmarkStart w:id="51" w:name="_Toc83099647"/>
      <w:bookmarkStart w:id="52" w:name="_Toc83099850"/>
      <w:bookmarkStart w:id="53" w:name="_Toc83111352"/>
      <w:bookmarkStart w:id="54" w:name="_Toc83111718"/>
      <w:bookmarkStart w:id="55" w:name="_Toc83111921"/>
      <w:bookmarkStart w:id="56" w:name="_Toc83702689"/>
      <w:bookmarkStart w:id="57" w:name="_Toc83099648"/>
      <w:bookmarkStart w:id="58" w:name="_Toc83099851"/>
      <w:bookmarkStart w:id="59" w:name="_Toc83111353"/>
      <w:bookmarkStart w:id="60" w:name="_Toc83111719"/>
      <w:bookmarkStart w:id="61" w:name="_Toc83111922"/>
      <w:bookmarkStart w:id="62" w:name="_Toc83702690"/>
      <w:bookmarkStart w:id="63" w:name="_Toc83099649"/>
      <w:bookmarkStart w:id="64" w:name="_Toc83099852"/>
      <w:bookmarkStart w:id="65" w:name="_Toc83111354"/>
      <w:bookmarkStart w:id="66" w:name="_Toc83111720"/>
      <w:bookmarkStart w:id="67" w:name="_Toc83111923"/>
      <w:bookmarkStart w:id="68" w:name="_Toc83702691"/>
      <w:bookmarkStart w:id="69" w:name="_Toc83099650"/>
      <w:bookmarkStart w:id="70" w:name="_Toc83099853"/>
      <w:bookmarkStart w:id="71" w:name="_Toc83111355"/>
      <w:bookmarkStart w:id="72" w:name="_Toc83111721"/>
      <w:bookmarkStart w:id="73" w:name="_Toc83111924"/>
      <w:bookmarkStart w:id="74" w:name="_Toc83702692"/>
      <w:bookmarkStart w:id="75" w:name="_Toc83099651"/>
      <w:bookmarkStart w:id="76" w:name="_Toc83099854"/>
      <w:bookmarkStart w:id="77" w:name="_Toc83111356"/>
      <w:bookmarkStart w:id="78" w:name="_Toc83111722"/>
      <w:bookmarkStart w:id="79" w:name="_Toc83111925"/>
      <w:bookmarkStart w:id="80" w:name="_Toc83702693"/>
      <w:bookmarkStart w:id="81" w:name="_Toc83099652"/>
      <w:bookmarkStart w:id="82" w:name="_Toc83099855"/>
      <w:bookmarkStart w:id="83" w:name="_Toc83111357"/>
      <w:bookmarkStart w:id="84" w:name="_Toc83111723"/>
      <w:bookmarkStart w:id="85" w:name="_Toc83111926"/>
      <w:bookmarkStart w:id="86" w:name="_Toc83702694"/>
      <w:bookmarkStart w:id="87" w:name="_Toc385371829"/>
      <w:bookmarkStart w:id="88" w:name="_Toc30084289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lastRenderedPageBreak/>
        <w:t>Functional Overview</w:t>
      </w:r>
      <w:bookmarkEnd w:id="87"/>
    </w:p>
    <w:p w:rsidR="00377985" w:rsidRDefault="00377985" w:rsidP="00447DB9">
      <w:pPr>
        <w:pStyle w:val="BodyText"/>
        <w:ind w:left="0"/>
      </w:pPr>
    </w:p>
    <w:p w:rsidR="00E35EA6" w:rsidRDefault="0046191C" w:rsidP="00447DB9">
      <w:pPr>
        <w:pStyle w:val="ListParagraph"/>
        <w:ind w:left="432"/>
        <w:rPr>
          <w:sz w:val="24"/>
          <w:szCs w:val="24"/>
        </w:rPr>
      </w:pPr>
      <w:r>
        <w:rPr>
          <w:sz w:val="24"/>
          <w:szCs w:val="24"/>
        </w:rPr>
        <w:t xml:space="preserve">The </w:t>
      </w:r>
      <w:r w:rsidR="00966FED">
        <w:rPr>
          <w:sz w:val="24"/>
          <w:szCs w:val="24"/>
        </w:rPr>
        <w:t>1r4w_a667 IP provides 1R4W (5</w:t>
      </w:r>
      <w:r w:rsidR="00E35EA6">
        <w:rPr>
          <w:sz w:val="24"/>
          <w:szCs w:val="24"/>
        </w:rPr>
        <w:t xml:space="preserve"> port) f</w:t>
      </w:r>
      <w:r w:rsidR="008429BD">
        <w:rPr>
          <w:sz w:val="24"/>
          <w:szCs w:val="24"/>
        </w:rPr>
        <w:t>unctionality. It is built using</w:t>
      </w:r>
      <w:r w:rsidR="00E35EA6">
        <w:rPr>
          <w:sz w:val="24"/>
          <w:szCs w:val="24"/>
        </w:rPr>
        <w:t xml:space="preserve"> </w:t>
      </w:r>
      <w:r w:rsidR="008429BD">
        <w:rPr>
          <w:sz w:val="24"/>
          <w:szCs w:val="24"/>
        </w:rPr>
        <w:t>2</w:t>
      </w:r>
      <w:r w:rsidR="00E35EA6">
        <w:rPr>
          <w:sz w:val="24"/>
          <w:szCs w:val="24"/>
        </w:rPr>
        <w:t xml:space="preserve"> port </w:t>
      </w:r>
      <w:r w:rsidR="00EA10C6">
        <w:rPr>
          <w:sz w:val="24"/>
          <w:szCs w:val="24"/>
        </w:rPr>
        <w:t>memo</w:t>
      </w:r>
      <w:r w:rsidR="00E35EA6">
        <w:rPr>
          <w:sz w:val="24"/>
          <w:szCs w:val="24"/>
        </w:rPr>
        <w:t>r</w:t>
      </w:r>
      <w:r w:rsidR="00EA10C6">
        <w:rPr>
          <w:sz w:val="24"/>
          <w:szCs w:val="24"/>
        </w:rPr>
        <w:t>i</w:t>
      </w:r>
      <w:r w:rsidR="00E35EA6">
        <w:rPr>
          <w:sz w:val="24"/>
          <w:szCs w:val="24"/>
        </w:rPr>
        <w:t xml:space="preserve">es (1R1W). Given the bulk of this IP is built on </w:t>
      </w:r>
      <w:r w:rsidR="008429BD">
        <w:rPr>
          <w:sz w:val="24"/>
          <w:szCs w:val="24"/>
        </w:rPr>
        <w:t>2</w:t>
      </w:r>
      <w:r w:rsidR="00E35EA6">
        <w:rPr>
          <w:sz w:val="24"/>
          <w:szCs w:val="24"/>
        </w:rPr>
        <w:t xml:space="preserve"> port memories the area and power footprint of this I</w:t>
      </w:r>
      <w:r w:rsidR="00962D69">
        <w:rPr>
          <w:sz w:val="24"/>
          <w:szCs w:val="24"/>
        </w:rPr>
        <w:t>P</w:t>
      </w:r>
      <w:r w:rsidR="00966FED">
        <w:rPr>
          <w:sz w:val="24"/>
          <w:szCs w:val="24"/>
        </w:rPr>
        <w:t xml:space="preserve"> is smaller than a traditional 5</w:t>
      </w:r>
      <w:r w:rsidR="00E35EA6">
        <w:rPr>
          <w:sz w:val="24"/>
          <w:szCs w:val="24"/>
        </w:rPr>
        <w:t xml:space="preserve"> port memory. </w:t>
      </w:r>
    </w:p>
    <w:p w:rsidR="008429BD" w:rsidRDefault="008429BD" w:rsidP="00447DB9">
      <w:pPr>
        <w:pStyle w:val="ListParagraph"/>
        <w:ind w:left="432"/>
        <w:rPr>
          <w:sz w:val="24"/>
          <w:szCs w:val="24"/>
        </w:rPr>
      </w:pPr>
    </w:p>
    <w:p w:rsidR="00E35EA6" w:rsidRDefault="00E35EA6" w:rsidP="00447DB9">
      <w:pPr>
        <w:pStyle w:val="ListParagraph"/>
        <w:ind w:left="432"/>
        <w:rPr>
          <w:sz w:val="24"/>
          <w:szCs w:val="24"/>
        </w:rPr>
      </w:pPr>
      <w:r>
        <w:rPr>
          <w:sz w:val="24"/>
          <w:szCs w:val="24"/>
        </w:rPr>
        <w:t xml:space="preserve">This IP is implemented to reduce the read latency (Reduced Latency or RL). The target latency for this IP is gated by the latency of reading the data out from the T1 memory. The state lookup and all the relevant decisions are made in parallel and no additional cycle of latency is added on the read data path. </w:t>
      </w:r>
    </w:p>
    <w:p w:rsidR="00AE7AC0" w:rsidRDefault="00AE7AC0" w:rsidP="00447DB9">
      <w:pPr>
        <w:pStyle w:val="ListParagraph"/>
        <w:ind w:left="432"/>
        <w:rPr>
          <w:sz w:val="24"/>
          <w:szCs w:val="24"/>
        </w:rPr>
      </w:pPr>
    </w:p>
    <w:p w:rsidR="00377985" w:rsidRDefault="000548D9" w:rsidP="000548D9">
      <w:pPr>
        <w:pStyle w:val="Heading1"/>
      </w:pPr>
      <w:bookmarkStart w:id="89" w:name="_Toc385371830"/>
      <w:r>
        <w:lastRenderedPageBreak/>
        <w:t>I</w:t>
      </w:r>
      <w:r w:rsidR="00377985">
        <w:t>nterface description</w:t>
      </w:r>
      <w:bookmarkEnd w:id="89"/>
    </w:p>
    <w:p w:rsidR="00447DB9" w:rsidRDefault="00447DB9" w:rsidP="00447DB9">
      <w:pPr>
        <w:ind w:left="360"/>
        <w:rPr>
          <w:sz w:val="24"/>
          <w:szCs w:val="24"/>
        </w:rPr>
      </w:pPr>
      <w:r>
        <w:rPr>
          <w:sz w:val="24"/>
          <w:szCs w:val="24"/>
        </w:rPr>
        <w:t xml:space="preserve">The </w:t>
      </w:r>
      <w:proofErr w:type="spellStart"/>
      <w:r>
        <w:rPr>
          <w:sz w:val="24"/>
          <w:szCs w:val="24"/>
        </w:rPr>
        <w:t>algo_top’s</w:t>
      </w:r>
      <w:proofErr w:type="spellEnd"/>
      <w:r>
        <w:rPr>
          <w:sz w:val="24"/>
          <w:szCs w:val="24"/>
        </w:rPr>
        <w:t xml:space="preserve"> main interfaces include the </w:t>
      </w:r>
      <w:proofErr w:type="spellStart"/>
      <w:r>
        <w:rPr>
          <w:sz w:val="24"/>
          <w:szCs w:val="24"/>
        </w:rPr>
        <w:t>clking</w:t>
      </w:r>
      <w:proofErr w:type="spellEnd"/>
      <w:r>
        <w:rPr>
          <w:sz w:val="24"/>
          <w:szCs w:val="24"/>
        </w:rPr>
        <w:t xml:space="preserve"> ports; the read and write ports, which talk to the primary interface; the t1</w:t>
      </w:r>
      <w:r w:rsidR="00662538">
        <w:rPr>
          <w:sz w:val="24"/>
          <w:szCs w:val="24"/>
        </w:rPr>
        <w:t>/2/3</w:t>
      </w:r>
      <w:r>
        <w:rPr>
          <w:sz w:val="24"/>
          <w:szCs w:val="24"/>
        </w:rPr>
        <w:t xml:space="preserve"> ports which talk to the (T1</w:t>
      </w:r>
      <w:r w:rsidR="00662538">
        <w:rPr>
          <w:sz w:val="24"/>
          <w:szCs w:val="24"/>
        </w:rPr>
        <w:t>/2/3</w:t>
      </w:r>
      <w:r>
        <w:rPr>
          <w:sz w:val="24"/>
          <w:szCs w:val="24"/>
        </w:rPr>
        <w:t>) memories</w:t>
      </w:r>
      <w:r w:rsidR="00662538">
        <w:rPr>
          <w:sz w:val="24"/>
          <w:szCs w:val="24"/>
        </w:rPr>
        <w:t xml:space="preserve"> respectively.</w:t>
      </w:r>
    </w:p>
    <w:p w:rsidR="000548D9" w:rsidRDefault="000548D9" w:rsidP="00447DB9">
      <w:pPr>
        <w:ind w:left="360"/>
        <w:rPr>
          <w:sz w:val="24"/>
          <w:szCs w:val="24"/>
        </w:rPr>
      </w:pPr>
    </w:p>
    <w:tbl>
      <w:tblPr>
        <w:tblW w:w="9025"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620"/>
        <w:gridCol w:w="1340"/>
        <w:gridCol w:w="1990"/>
        <w:gridCol w:w="4075"/>
      </w:tblGrid>
      <w:tr w:rsidR="00447DB9" w:rsidTr="000C4759">
        <w:trPr>
          <w:trHeight w:val="20"/>
        </w:trPr>
        <w:tc>
          <w:tcPr>
            <w:tcW w:w="162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lastRenderedPageBreak/>
              <w:t>Pin</w:t>
            </w:r>
          </w:p>
        </w:tc>
        <w:tc>
          <w:tcPr>
            <w:tcW w:w="13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Pin Type</w:t>
            </w:r>
          </w:p>
        </w:tc>
        <w:tc>
          <w:tcPr>
            <w:tcW w:w="199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Description</w:t>
            </w:r>
          </w:p>
        </w:tc>
        <w:tc>
          <w:tcPr>
            <w:tcW w:w="407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C6D9F1" w:themeFill="text2" w:themeFillTint="33"/>
            <w:hideMark/>
          </w:tcPr>
          <w:p w:rsidR="00447DB9" w:rsidRDefault="00447DB9" w:rsidP="000C4759">
            <w:pPr>
              <w:pStyle w:val="Caption"/>
              <w:spacing w:after="0" w:line="240" w:lineRule="auto"/>
              <w:ind w:left="0"/>
              <w:rPr>
                <w:rFonts w:asciiTheme="minorHAnsi" w:hAnsiTheme="minorHAnsi"/>
                <w:color w:val="auto"/>
              </w:rPr>
            </w:pPr>
            <w:r>
              <w:rPr>
                <w:rFonts w:asciiTheme="minorHAnsi" w:hAnsiTheme="minorHAnsi"/>
                <w:color w:val="auto"/>
              </w:rPr>
              <w:t>Notes</w:t>
            </w:r>
          </w:p>
        </w:tc>
      </w:tr>
      <w:tr w:rsidR="00447DB9" w:rsidTr="000C4759">
        <w:trPr>
          <w:trHeight w:val="296"/>
        </w:trPr>
        <w:tc>
          <w:tcPr>
            <w:tcW w:w="9025" w:type="dxa"/>
            <w:gridSpan w:val="4"/>
            <w:tcBorders>
              <w:top w:val="single" w:sz="4" w:space="0" w:color="4A442A" w:themeColor="background2" w:themeShade="4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Clock and Initialization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clk</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Clock</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Clock input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rst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Reset</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Reset pin</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Refresh</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Signal to the controller that </w:t>
            </w:r>
            <w:proofErr w:type="spellStart"/>
            <w:r>
              <w:rPr>
                <w:rFonts w:asciiTheme="minorHAnsi" w:hAnsiTheme="minorHAnsi"/>
                <w:spacing w:val="0"/>
                <w:szCs w:val="16"/>
              </w:rPr>
              <w:t>eDRAM</w:t>
            </w:r>
            <w:proofErr w:type="spellEnd"/>
            <w:r>
              <w:rPr>
                <w:rFonts w:asciiTheme="minorHAnsi" w:hAnsiTheme="minorHAnsi"/>
                <w:spacing w:val="0"/>
                <w:szCs w:val="16"/>
              </w:rPr>
              <w:t xml:space="preserve"> can be refreshed in this cycle. Only needed when IP uses </w:t>
            </w:r>
            <w:proofErr w:type="spellStart"/>
            <w:r>
              <w:rPr>
                <w:rFonts w:asciiTheme="minorHAnsi" w:hAnsiTheme="minorHAnsi"/>
                <w:spacing w:val="0"/>
                <w:szCs w:val="16"/>
              </w:rPr>
              <w:t>eDRAM</w:t>
            </w:r>
            <w:proofErr w:type="spellEnd"/>
            <w:r>
              <w:rPr>
                <w:rFonts w:asciiTheme="minorHAnsi" w:hAnsiTheme="minorHAnsi"/>
                <w:spacing w:val="0"/>
                <w:szCs w:val="16"/>
              </w:rPr>
              <w:t>. (Optional)</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Ready</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Assertion implies memory core ready for functional operation</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Read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bookmarkStart w:id="90" w:name="OLE_LINK19"/>
            <w:bookmarkStart w:id="91" w:name="OLE_LINK20"/>
            <w:r>
              <w:rPr>
                <w:rFonts w:asciiTheme="minorHAnsi" w:hAnsiTheme="minorHAnsi"/>
                <w:spacing w:val="0"/>
                <w:szCs w:val="16"/>
              </w:rPr>
              <w:t>Address bits (width N bits) to denote up to 2</w:t>
            </w:r>
            <w:r>
              <w:rPr>
                <w:rFonts w:asciiTheme="minorHAnsi" w:hAnsiTheme="minorHAnsi"/>
                <w:spacing w:val="0"/>
                <w:szCs w:val="16"/>
                <w:vertAlign w:val="superscript"/>
              </w:rPr>
              <w:t>N</w:t>
            </w:r>
            <w:r>
              <w:rPr>
                <w:rFonts w:asciiTheme="minorHAnsi" w:hAnsiTheme="minorHAnsi"/>
                <w:spacing w:val="0"/>
                <w:szCs w:val="16"/>
              </w:rPr>
              <w:t xml:space="preserve"> addresses;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N is paramet</w:t>
            </w:r>
            <w:bookmarkEnd w:id="90"/>
            <w:bookmarkEnd w:id="91"/>
            <w:r>
              <w:rPr>
                <w:rFonts w:asciiTheme="minorHAnsi" w:hAnsiTheme="minorHAnsi"/>
                <w:spacing w:val="0"/>
                <w:szCs w:val="16"/>
              </w:rPr>
              <w: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Read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rd_dout</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associated with a read address;</w:t>
            </w:r>
          </w:p>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W is parameter. Same value for all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rd_vld</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Data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valid read data</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rd_serr</w:t>
            </w:r>
            <w:proofErr w:type="spellEnd"/>
            <w:r>
              <w:rPr>
                <w:rFonts w:asciiTheme="minorHAnsi" w:hAnsiTheme="minorHAnsi"/>
                <w:spacing w:val="0"/>
                <w:szCs w:val="16"/>
              </w:rPr>
              <w:t xml:space="preserve"> </w:t>
            </w:r>
            <w:proofErr w:type="spellStart"/>
            <w:r>
              <w:rPr>
                <w:rFonts w:asciiTheme="minorHAnsi" w:hAnsiTheme="minorHAnsi"/>
                <w:spacing w:val="0"/>
                <w:szCs w:val="16"/>
              </w:rPr>
              <w:t>rd_derr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Read Error</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Denotes read data error. Data on </w:t>
            </w:r>
            <w:proofErr w:type="spellStart"/>
            <w:r>
              <w:rPr>
                <w:rFonts w:asciiTheme="minorHAnsi" w:hAnsiTheme="minorHAnsi"/>
                <w:i/>
                <w:spacing w:val="0"/>
                <w:szCs w:val="16"/>
              </w:rPr>
              <w:t>dout</w:t>
            </w:r>
            <w:proofErr w:type="spellEnd"/>
            <w:r>
              <w:rPr>
                <w:rFonts w:asciiTheme="minorHAnsi" w:hAnsiTheme="minorHAnsi"/>
                <w:spacing w:val="0"/>
                <w:szCs w:val="16"/>
              </w:rPr>
              <w:t xml:space="preserve"> pins is invalid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rd_padr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Physical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Physical Address (width P bits) associated with the read. Parameter P depends on the physical address space of the memory core</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EEECE1" w:themeFill="background2"/>
            <w:vAlign w:val="center"/>
            <w:hideMark/>
          </w:tcPr>
          <w:p w:rsidR="00447DB9" w:rsidRDefault="00447DB9" w:rsidP="000C4759">
            <w:pPr>
              <w:pStyle w:val="Caption"/>
              <w:spacing w:after="0" w:line="240" w:lineRule="auto"/>
              <w:ind w:left="11"/>
              <w:rPr>
                <w:rFonts w:asciiTheme="minorHAnsi" w:hAnsiTheme="minorHAnsi"/>
              </w:rPr>
            </w:pPr>
            <w:r>
              <w:rPr>
                <w:rFonts w:asciiTheme="minorHAnsi" w:hAnsiTheme="minorHAnsi"/>
              </w:rPr>
              <w:t>Write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wr_adr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 xml:space="preserve">Address bits (width N bits). Parameter N is the same as that used for Read address. </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Denotes that a write command is valid</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din</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hideMark/>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Data (width W bits) associated with a write command; Parameter W is same that for Read data.</w:t>
            </w:r>
          </w:p>
        </w:tc>
      </w:tr>
      <w:tr w:rsidR="00966FE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66FED" w:rsidRDefault="000E7BDA" w:rsidP="000C4759">
            <w:pPr>
              <w:pStyle w:val="TableText"/>
              <w:keepNext/>
              <w:keepLines/>
              <w:jc w:val="center"/>
              <w:rPr>
                <w:rFonts w:asciiTheme="minorHAnsi" w:hAnsiTheme="minorHAnsi"/>
                <w:spacing w:val="0"/>
                <w:szCs w:val="16"/>
              </w:rPr>
            </w:pPr>
            <w:proofErr w:type="spellStart"/>
            <w:r>
              <w:rPr>
                <w:rFonts w:asciiTheme="minorHAnsi" w:hAnsiTheme="minorHAnsi"/>
                <w:spacing w:val="0"/>
                <w:szCs w:val="16"/>
              </w:rPr>
              <w:t>bp_thr</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66FED" w:rsidRDefault="00966FED"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66FED" w:rsidRDefault="00966FED" w:rsidP="000C4759">
            <w:pPr>
              <w:pStyle w:val="TableText"/>
              <w:keepNext/>
              <w:keepLines/>
              <w:jc w:val="center"/>
              <w:rPr>
                <w:rFonts w:asciiTheme="minorHAnsi" w:hAnsiTheme="minorHAnsi"/>
                <w:spacing w:val="0"/>
                <w:szCs w:val="16"/>
              </w:rPr>
            </w:pPr>
            <w:r>
              <w:rPr>
                <w:rFonts w:asciiTheme="minorHAnsi" w:hAnsiTheme="minorHAnsi"/>
                <w:spacing w:val="0"/>
                <w:szCs w:val="16"/>
              </w:rPr>
              <w:t>Threshold on writes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66FED" w:rsidRDefault="000E7BDA" w:rsidP="000C4759">
            <w:pPr>
              <w:pStyle w:val="TableText"/>
              <w:keepNext/>
              <w:keepLines/>
              <w:rPr>
                <w:rFonts w:asciiTheme="minorHAnsi" w:hAnsiTheme="minorHAnsi"/>
                <w:spacing w:val="0"/>
                <w:szCs w:val="16"/>
              </w:rPr>
            </w:pPr>
            <w:r>
              <w:rPr>
                <w:rFonts w:asciiTheme="minorHAnsi" w:hAnsiTheme="minorHAnsi"/>
                <w:spacing w:val="0"/>
                <w:szCs w:val="16"/>
              </w:rPr>
              <w:t xml:space="preserve">Back Pressure threshold; </w:t>
            </w:r>
          </w:p>
        </w:tc>
      </w:tr>
      <w:tr w:rsidR="00966FED"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66FED" w:rsidRDefault="00D54D4A" w:rsidP="000C4759">
            <w:pPr>
              <w:pStyle w:val="TableText"/>
              <w:keepNext/>
              <w:keepLines/>
              <w:jc w:val="center"/>
              <w:rPr>
                <w:rFonts w:asciiTheme="minorHAnsi" w:hAnsiTheme="minorHAnsi"/>
                <w:spacing w:val="0"/>
                <w:szCs w:val="16"/>
              </w:rPr>
            </w:pPr>
            <w:r>
              <w:rPr>
                <w:rFonts w:asciiTheme="minorHAnsi" w:hAnsiTheme="minorHAnsi"/>
                <w:spacing w:val="0"/>
                <w:szCs w:val="16"/>
              </w:rPr>
              <w:t>w</w:t>
            </w:r>
            <w:r w:rsidR="004843BC">
              <w:rPr>
                <w:rFonts w:asciiTheme="minorHAnsi" w:hAnsiTheme="minorHAnsi"/>
                <w:spacing w:val="0"/>
                <w:szCs w:val="16"/>
              </w:rPr>
              <w:t>r_bp_1/2/3/4</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66FED" w:rsidRDefault="00966FED"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66FED" w:rsidRDefault="000E7BDA" w:rsidP="00966FED">
            <w:pPr>
              <w:pStyle w:val="TableText"/>
              <w:keepNext/>
              <w:keepLines/>
              <w:jc w:val="center"/>
              <w:rPr>
                <w:rFonts w:asciiTheme="minorHAnsi" w:hAnsiTheme="minorHAnsi"/>
                <w:spacing w:val="0"/>
                <w:szCs w:val="16"/>
              </w:rPr>
            </w:pPr>
            <w:r>
              <w:rPr>
                <w:rFonts w:asciiTheme="minorHAnsi" w:hAnsiTheme="minorHAnsi"/>
                <w:spacing w:val="0"/>
                <w:szCs w:val="16"/>
              </w:rPr>
              <w:t>Back Pressure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966FED" w:rsidRDefault="000E7BDA" w:rsidP="000C4759">
            <w:pPr>
              <w:pStyle w:val="TableText"/>
              <w:keepNext/>
              <w:keepLines/>
              <w:rPr>
                <w:rFonts w:asciiTheme="minorHAnsi" w:hAnsiTheme="minorHAnsi"/>
                <w:spacing w:val="0"/>
                <w:szCs w:val="16"/>
              </w:rPr>
            </w:pPr>
            <w:r>
              <w:rPr>
                <w:rFonts w:asciiTheme="minorHAnsi" w:hAnsiTheme="minorHAnsi"/>
                <w:spacing w:val="0"/>
                <w:szCs w:val="16"/>
              </w:rPr>
              <w:t xml:space="preserve">Asserts </w:t>
            </w:r>
            <w:proofErr w:type="gramStart"/>
            <w:r>
              <w:rPr>
                <w:rFonts w:asciiTheme="minorHAnsi" w:hAnsiTheme="minorHAnsi"/>
                <w:spacing w:val="0"/>
                <w:szCs w:val="16"/>
              </w:rPr>
              <w:t>when</w:t>
            </w:r>
            <w:r w:rsidR="000114AB">
              <w:rPr>
                <w:rFonts w:asciiTheme="minorHAnsi" w:hAnsiTheme="minorHAnsi"/>
                <w:spacing w:val="0"/>
                <w:szCs w:val="16"/>
              </w:rPr>
              <w:t xml:space="preserve"> </w:t>
            </w:r>
            <w:r w:rsidR="00966FED">
              <w:rPr>
                <w:rFonts w:asciiTheme="minorHAnsi" w:hAnsiTheme="minorHAnsi"/>
                <w:spacing w:val="0"/>
                <w:szCs w:val="16"/>
              </w:rPr>
              <w:t xml:space="preserve"> #</w:t>
            </w:r>
            <w:proofErr w:type="gramEnd"/>
            <w:r w:rsidR="00966FED">
              <w:rPr>
                <w:rFonts w:asciiTheme="minorHAnsi" w:hAnsiTheme="minorHAnsi"/>
                <w:spacing w:val="0"/>
                <w:szCs w:val="16"/>
              </w:rPr>
              <w:t>writes go beyond threshold</w:t>
            </w:r>
            <w:r w:rsidR="000114AB">
              <w:rPr>
                <w:rFonts w:asciiTheme="minorHAnsi" w:hAnsiTheme="minorHAnsi"/>
                <w:spacing w:val="0"/>
                <w:szCs w:val="16"/>
              </w:rPr>
              <w:t>. One signal for each</w:t>
            </w:r>
            <w:r w:rsidR="004843BC">
              <w:rPr>
                <w:rFonts w:asciiTheme="minorHAnsi" w:hAnsiTheme="minorHAnsi"/>
                <w:spacing w:val="0"/>
                <w:szCs w:val="16"/>
              </w:rPr>
              <w:t xml:space="preserve"> write</w:t>
            </w:r>
            <w:bookmarkStart w:id="92" w:name="_GoBack"/>
            <w:bookmarkEnd w:id="92"/>
            <w:r w:rsidR="000114AB">
              <w:rPr>
                <w:rFonts w:asciiTheme="minorHAnsi" w:hAnsiTheme="minorHAnsi"/>
                <w:spacing w:val="0"/>
                <w:szCs w:val="16"/>
              </w:rPr>
              <w:t xml:space="preserve"> port.</w:t>
            </w:r>
          </w:p>
        </w:tc>
      </w:tr>
      <w:tr w:rsidR="00447DB9" w:rsidTr="000C4759">
        <w:trPr>
          <w:trHeight w:val="20"/>
        </w:trPr>
        <w:tc>
          <w:tcPr>
            <w:tcW w:w="9025" w:type="dxa"/>
            <w:gridSpan w:val="4"/>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shd w:val="clear" w:color="auto" w:fill="F2F2F2" w:themeFill="background1" w:themeFillShade="F2"/>
            <w:vAlign w:val="center"/>
          </w:tcPr>
          <w:p w:rsidR="00447DB9" w:rsidRPr="004D4D8D" w:rsidRDefault="00447DB9" w:rsidP="000C4759">
            <w:pPr>
              <w:pStyle w:val="TableText"/>
              <w:keepNext/>
              <w:keepLines/>
              <w:jc w:val="center"/>
              <w:rPr>
                <w:rFonts w:asciiTheme="minorHAnsi" w:hAnsiTheme="minorHAnsi"/>
                <w:b/>
                <w:spacing w:val="0"/>
                <w:sz w:val="22"/>
                <w:szCs w:val="22"/>
              </w:rPr>
            </w:pPr>
            <w:r w:rsidRPr="004D4D8D">
              <w:rPr>
                <w:rFonts w:asciiTheme="minorHAnsi" w:hAnsiTheme="minorHAnsi"/>
                <w:b/>
                <w:spacing w:val="0"/>
                <w:sz w:val="22"/>
                <w:szCs w:val="22"/>
              </w:rPr>
              <w:t>T</w:t>
            </w:r>
            <w:r w:rsidR="00BA331A">
              <w:rPr>
                <w:rFonts w:asciiTheme="minorHAnsi" w:hAnsiTheme="minorHAnsi"/>
                <w:b/>
                <w:spacing w:val="0"/>
                <w:sz w:val="22"/>
                <w:szCs w:val="22"/>
              </w:rPr>
              <w:t>1/</w:t>
            </w:r>
            <w:r w:rsidRPr="004D4D8D">
              <w:rPr>
                <w:rFonts w:asciiTheme="minorHAnsi" w:hAnsiTheme="minorHAnsi"/>
                <w:b/>
                <w:spacing w:val="0"/>
                <w:sz w:val="22"/>
                <w:szCs w:val="22"/>
              </w:rPr>
              <w:t>2</w:t>
            </w:r>
            <w:r w:rsidR="00BA331A">
              <w:rPr>
                <w:rFonts w:asciiTheme="minorHAnsi" w:hAnsiTheme="minorHAnsi"/>
                <w:b/>
                <w:spacing w:val="0"/>
                <w:sz w:val="22"/>
                <w:szCs w:val="22"/>
              </w:rPr>
              <w:t>/3</w:t>
            </w:r>
            <w:r w:rsidRPr="004D4D8D">
              <w:rPr>
                <w:rFonts w:asciiTheme="minorHAnsi" w:hAnsiTheme="minorHAnsi"/>
                <w:b/>
                <w:spacing w:val="0"/>
                <w:sz w:val="22"/>
                <w:szCs w:val="22"/>
              </w:rPr>
              <w:t xml:space="preserve"> Ports</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447DB9">
              <w:rPr>
                <w:rFonts w:asciiTheme="minorHAnsi" w:hAnsiTheme="minorHAnsi"/>
                <w:spacing w:val="0"/>
                <w:szCs w:val="16"/>
              </w:rPr>
              <w:t>_writeA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BA331A">
            <w:pPr>
              <w:pStyle w:val="TableText"/>
              <w:keepNext/>
              <w:keepLines/>
              <w:rPr>
                <w:rFonts w:asciiTheme="minorHAnsi" w:hAnsiTheme="minorHAnsi"/>
                <w:spacing w:val="0"/>
                <w:szCs w:val="16"/>
              </w:rPr>
            </w:pPr>
            <w:r>
              <w:rPr>
                <w:rFonts w:asciiTheme="minorHAnsi" w:hAnsiTheme="minorHAnsi"/>
                <w:spacing w:val="0"/>
                <w:szCs w:val="16"/>
              </w:rPr>
              <w:t>Denotes that the write command is valid for the respective memory.</w:t>
            </w:r>
          </w:p>
        </w:tc>
      </w:tr>
      <w:tr w:rsidR="00447DB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447DB9">
              <w:rPr>
                <w:rFonts w:asciiTheme="minorHAnsi" w:hAnsiTheme="minorHAnsi"/>
                <w:spacing w:val="0"/>
                <w:szCs w:val="16"/>
              </w:rPr>
              <w:t>_addrA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jc w:val="center"/>
              <w:rPr>
                <w:rFonts w:asciiTheme="minorHAnsi" w:hAnsiTheme="minorHAnsi"/>
                <w:spacing w:val="0"/>
                <w:szCs w:val="16"/>
              </w:rPr>
            </w:pPr>
            <w:r>
              <w:rPr>
                <w:rFonts w:asciiTheme="minorHAnsi" w:hAnsiTheme="minorHAnsi"/>
                <w:spacing w:val="0"/>
                <w:szCs w:val="16"/>
              </w:rPr>
              <w:t>Write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447DB9" w:rsidRDefault="00447DB9" w:rsidP="000C4759">
            <w:pPr>
              <w:pStyle w:val="TableText"/>
              <w:keepNext/>
              <w:keepLines/>
              <w:rPr>
                <w:rFonts w:asciiTheme="minorHAnsi" w:hAnsiTheme="minorHAnsi"/>
                <w:spacing w:val="0"/>
                <w:szCs w:val="16"/>
              </w:rPr>
            </w:pPr>
            <w:r>
              <w:rPr>
                <w:rFonts w:asciiTheme="minorHAnsi" w:hAnsiTheme="minorHAnsi"/>
                <w:spacing w:val="0"/>
                <w:szCs w:val="16"/>
              </w:rPr>
              <w:t>Address bits for write command</w:t>
            </w:r>
          </w:p>
        </w:tc>
      </w:tr>
      <w:tr w:rsidR="0057296E"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7296E" w:rsidRDefault="0057296E" w:rsidP="000C4759">
            <w:pPr>
              <w:pStyle w:val="TableText"/>
              <w:keepNext/>
              <w:keepLines/>
              <w:jc w:val="center"/>
              <w:rPr>
                <w:rFonts w:asciiTheme="minorHAnsi" w:hAnsiTheme="minorHAnsi"/>
                <w:spacing w:val="0"/>
                <w:szCs w:val="16"/>
              </w:rPr>
            </w:pPr>
            <w:r>
              <w:rPr>
                <w:rFonts w:asciiTheme="minorHAnsi" w:hAnsiTheme="minorHAnsi"/>
                <w:spacing w:val="0"/>
                <w:szCs w:val="16"/>
              </w:rPr>
              <w:t>t1/2_bwA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7296E" w:rsidRDefault="0057296E"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7296E" w:rsidRDefault="0057296E" w:rsidP="000C4759">
            <w:pPr>
              <w:pStyle w:val="TableText"/>
              <w:keepNext/>
              <w:keepLines/>
              <w:jc w:val="center"/>
              <w:rPr>
                <w:rFonts w:asciiTheme="minorHAnsi" w:hAnsiTheme="minorHAnsi"/>
                <w:spacing w:val="0"/>
                <w:szCs w:val="16"/>
              </w:rPr>
            </w:pPr>
            <w:r>
              <w:rPr>
                <w:rFonts w:asciiTheme="minorHAnsi" w:hAnsiTheme="minorHAnsi"/>
                <w:spacing w:val="0"/>
                <w:szCs w:val="16"/>
              </w:rPr>
              <w:t>Bit write enable</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57296E" w:rsidRDefault="0057296E" w:rsidP="00BA331A">
            <w:pPr>
              <w:pStyle w:val="TableText"/>
              <w:keepNext/>
              <w:keepLines/>
              <w:rPr>
                <w:rFonts w:asciiTheme="minorHAnsi" w:hAnsiTheme="minorHAnsi"/>
                <w:spacing w:val="0"/>
                <w:szCs w:val="16"/>
              </w:rPr>
            </w:pPr>
            <w:r>
              <w:rPr>
                <w:rFonts w:asciiTheme="minorHAnsi" w:hAnsiTheme="minorHAnsi"/>
                <w:spacing w:val="0"/>
                <w:szCs w:val="16"/>
              </w:rPr>
              <w:t>Bit level masking of data</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0548D9">
              <w:rPr>
                <w:rFonts w:asciiTheme="minorHAnsi" w:hAnsiTheme="minorHAnsi"/>
                <w:spacing w:val="0"/>
                <w:szCs w:val="16"/>
              </w:rPr>
              <w:t>_dinA</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Write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BA331A">
            <w:pPr>
              <w:pStyle w:val="TableText"/>
              <w:keepNext/>
              <w:keepLines/>
              <w:rPr>
                <w:rFonts w:asciiTheme="minorHAnsi" w:hAnsiTheme="minorHAnsi"/>
                <w:spacing w:val="0"/>
                <w:szCs w:val="16"/>
              </w:rPr>
            </w:pPr>
            <w:r>
              <w:rPr>
                <w:rFonts w:asciiTheme="minorHAnsi" w:hAnsiTheme="minorHAnsi"/>
                <w:spacing w:val="0"/>
                <w:szCs w:val="16"/>
              </w:rPr>
              <w:t>Write Data input to memories</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0548D9">
              <w:rPr>
                <w:rFonts w:asciiTheme="minorHAnsi" w:hAnsiTheme="minorHAnsi"/>
                <w:spacing w:val="0"/>
                <w:szCs w:val="16"/>
              </w:rPr>
              <w:t>_readB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valid</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BA331A">
            <w:pPr>
              <w:pStyle w:val="TableText"/>
              <w:keepNext/>
              <w:keepLines/>
              <w:rPr>
                <w:rFonts w:asciiTheme="minorHAnsi" w:hAnsiTheme="minorHAnsi"/>
                <w:spacing w:val="0"/>
                <w:szCs w:val="16"/>
              </w:rPr>
            </w:pPr>
            <w:r>
              <w:rPr>
                <w:rFonts w:asciiTheme="minorHAnsi" w:hAnsiTheme="minorHAnsi"/>
                <w:spacing w:val="0"/>
                <w:szCs w:val="16"/>
              </w:rPr>
              <w:t>Denotes that the read command is valid for the respective memory.</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lastRenderedPageBreak/>
              <w:t>t12/3/</w:t>
            </w:r>
            <w:r w:rsidR="000548D9">
              <w:rPr>
                <w:rFonts w:asciiTheme="minorHAnsi" w:hAnsiTheme="minorHAnsi"/>
                <w:spacing w:val="0"/>
                <w:szCs w:val="16"/>
              </w:rPr>
              <w:t>_</w:t>
            </w:r>
            <w:proofErr w:type="spellStart"/>
            <w:r w:rsidR="000548D9">
              <w:rPr>
                <w:rFonts w:asciiTheme="minorHAnsi" w:hAnsiTheme="minorHAnsi"/>
                <w:spacing w:val="0"/>
                <w:szCs w:val="16"/>
              </w:rPr>
              <w:t>addrB</w:t>
            </w:r>
            <w:proofErr w:type="spellEnd"/>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Output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address</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Address bits for read command</w:t>
            </w:r>
          </w:p>
        </w:tc>
      </w:tr>
      <w:tr w:rsidR="000548D9" w:rsidTr="000C4759">
        <w:trPr>
          <w:trHeight w:val="20"/>
        </w:trPr>
        <w:tc>
          <w:tcPr>
            <w:tcW w:w="162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BA331A" w:rsidP="000C4759">
            <w:pPr>
              <w:pStyle w:val="TableText"/>
              <w:keepNext/>
              <w:keepLines/>
              <w:jc w:val="center"/>
              <w:rPr>
                <w:rFonts w:asciiTheme="minorHAnsi" w:hAnsiTheme="minorHAnsi"/>
                <w:spacing w:val="0"/>
                <w:szCs w:val="16"/>
              </w:rPr>
            </w:pPr>
            <w:r>
              <w:rPr>
                <w:rFonts w:asciiTheme="minorHAnsi" w:hAnsiTheme="minorHAnsi"/>
                <w:spacing w:val="0"/>
                <w:szCs w:val="16"/>
              </w:rPr>
              <w:t>t1/2/3</w:t>
            </w:r>
            <w:r w:rsidR="000548D9">
              <w:rPr>
                <w:rFonts w:asciiTheme="minorHAnsi" w:hAnsiTheme="minorHAnsi"/>
                <w:spacing w:val="0"/>
                <w:szCs w:val="16"/>
              </w:rPr>
              <w:t>_doutB</w:t>
            </w:r>
          </w:p>
        </w:tc>
        <w:tc>
          <w:tcPr>
            <w:tcW w:w="134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Input</w:t>
            </w:r>
          </w:p>
        </w:tc>
        <w:tc>
          <w:tcPr>
            <w:tcW w:w="1990"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jc w:val="center"/>
              <w:rPr>
                <w:rFonts w:asciiTheme="minorHAnsi" w:hAnsiTheme="minorHAnsi"/>
                <w:spacing w:val="0"/>
                <w:szCs w:val="16"/>
              </w:rPr>
            </w:pPr>
            <w:r>
              <w:rPr>
                <w:rFonts w:asciiTheme="minorHAnsi" w:hAnsiTheme="minorHAnsi"/>
                <w:spacing w:val="0"/>
                <w:szCs w:val="16"/>
              </w:rPr>
              <w:t>Read data</w:t>
            </w:r>
          </w:p>
        </w:tc>
        <w:tc>
          <w:tcPr>
            <w:tcW w:w="4075" w:type="dxa"/>
            <w:tc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tcBorders>
            <w:vAlign w:val="center"/>
          </w:tcPr>
          <w:p w:rsidR="000548D9" w:rsidRDefault="000548D9" w:rsidP="000C4759">
            <w:pPr>
              <w:pStyle w:val="TableText"/>
              <w:keepNext/>
              <w:keepLines/>
              <w:rPr>
                <w:rFonts w:asciiTheme="minorHAnsi" w:hAnsiTheme="minorHAnsi"/>
                <w:spacing w:val="0"/>
                <w:szCs w:val="16"/>
              </w:rPr>
            </w:pPr>
            <w:r>
              <w:rPr>
                <w:rFonts w:asciiTheme="minorHAnsi" w:hAnsiTheme="minorHAnsi"/>
                <w:spacing w:val="0"/>
                <w:szCs w:val="16"/>
              </w:rPr>
              <w:t>Data associated with a read address</w:t>
            </w:r>
          </w:p>
        </w:tc>
      </w:tr>
    </w:tbl>
    <w:p w:rsidR="00447DB9" w:rsidRPr="00447DB9" w:rsidRDefault="00447DB9" w:rsidP="00644D7D">
      <w:pPr>
        <w:pStyle w:val="BodyText"/>
        <w:ind w:left="0"/>
      </w:pPr>
    </w:p>
    <w:p w:rsidR="00377985" w:rsidRDefault="00377985" w:rsidP="0014285D">
      <w:pPr>
        <w:pStyle w:val="Heading1"/>
      </w:pPr>
      <w:bookmarkStart w:id="93" w:name="_Toc385371831"/>
      <w:r>
        <w:lastRenderedPageBreak/>
        <w:t>Algos.txt</w:t>
      </w:r>
      <w:bookmarkEnd w:id="93"/>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w:t>
      </w:r>
      <w:proofErr w:type="spellStart"/>
      <w:r w:rsidRPr="00DC0046">
        <w:rPr>
          <w:rFonts w:cs="Arial"/>
          <w:color w:val="000000"/>
          <w:sz w:val="24"/>
          <w:szCs w:val="24"/>
        </w:rPr>
        <w:t>memogen</w:t>
      </w:r>
      <w:proofErr w:type="spellEnd"/>
      <w:r w:rsidRPr="00DC0046">
        <w:rPr>
          <w:rFonts w:cs="Arial"/>
          <w:color w:val="000000"/>
          <w:sz w:val="24"/>
          <w:szCs w:val="24"/>
        </w:rPr>
        <w:t xml:space="preserve"> software uses this file to evaluate and estimate the best-fit memories for the given </w:t>
      </w:r>
      <w:proofErr w:type="spellStart"/>
      <w:r w:rsidRPr="00DC0046">
        <w:rPr>
          <w:rFonts w:cs="Arial"/>
          <w:color w:val="000000"/>
          <w:sz w:val="24"/>
          <w:szCs w:val="24"/>
        </w:rPr>
        <w:t>algo</w:t>
      </w:r>
      <w:proofErr w:type="spellEnd"/>
      <w:r w:rsidRPr="00DC0046">
        <w:rPr>
          <w:rFonts w:cs="Arial"/>
          <w:color w:val="000000"/>
          <w:sz w:val="24"/>
          <w:szCs w:val="24"/>
        </w:rPr>
        <w:t>.</w:t>
      </w:r>
    </w:p>
    <w:p w:rsidR="00DC0046" w:rsidRDefault="00DC0046" w:rsidP="00DC0046">
      <w:pPr>
        <w:shd w:val="clear" w:color="auto" w:fill="FFFFFF"/>
        <w:ind w:left="360"/>
        <w:rPr>
          <w:rFonts w:cs="Arial"/>
          <w:color w:val="000000"/>
          <w:sz w:val="24"/>
          <w:szCs w:val="24"/>
        </w:rPr>
      </w:pPr>
    </w:p>
    <w:p w:rsidR="007D1C82" w:rsidRDefault="007D1C82" w:rsidP="00DC0046">
      <w:pPr>
        <w:shd w:val="clear" w:color="auto" w:fill="FFFFFF"/>
        <w:ind w:left="360"/>
        <w:rPr>
          <w:rFonts w:cs="Arial"/>
          <w:color w:val="000000"/>
          <w:sz w:val="24"/>
          <w:szCs w:val="24"/>
        </w:rPr>
      </w:pPr>
    </w:p>
    <w:p w:rsidR="007D1C82" w:rsidRPr="007D1C82" w:rsidRDefault="007D1C82" w:rsidP="007D1C82">
      <w:pPr>
        <w:shd w:val="clear" w:color="auto" w:fill="FFFFFF"/>
        <w:ind w:left="360"/>
        <w:rPr>
          <w:rFonts w:cs="Arial"/>
          <w:color w:val="000000"/>
          <w:sz w:val="24"/>
          <w:szCs w:val="24"/>
        </w:rPr>
      </w:pPr>
      <w:r w:rsidRPr="007D1C82">
        <w:rPr>
          <w:rFonts w:cs="Arial"/>
          <w:color w:val="000000"/>
          <w:sz w:val="24"/>
          <w:szCs w:val="24"/>
        </w:rPr>
        <w:t xml:space="preserve"># </w:t>
      </w:r>
      <w:proofErr w:type="gramStart"/>
      <w:r w:rsidRPr="007D1C82">
        <w:rPr>
          <w:rFonts w:cs="Arial"/>
          <w:color w:val="000000"/>
          <w:sz w:val="24"/>
          <w:szCs w:val="24"/>
        </w:rPr>
        <w:t>This</w:t>
      </w:r>
      <w:proofErr w:type="gramEnd"/>
      <w:r w:rsidRPr="007D1C82">
        <w:rPr>
          <w:rFonts w:cs="Arial"/>
          <w:color w:val="000000"/>
          <w:sz w:val="24"/>
          <w:szCs w:val="24"/>
        </w:rPr>
        <w:t xml:space="preserve"> </w:t>
      </w:r>
      <w:proofErr w:type="spellStart"/>
      <w:r w:rsidRPr="007D1C82">
        <w:rPr>
          <w:rFonts w:cs="Arial"/>
          <w:color w:val="000000"/>
          <w:sz w:val="24"/>
          <w:szCs w:val="24"/>
        </w:rPr>
        <w:t>algo</w:t>
      </w:r>
      <w:proofErr w:type="spellEnd"/>
      <w:r w:rsidRPr="007D1C82">
        <w:rPr>
          <w:rFonts w:cs="Arial"/>
          <w:color w:val="000000"/>
          <w:sz w:val="24"/>
          <w:szCs w:val="24"/>
        </w:rPr>
        <w:t xml:space="preserve"> should be 1r4Wt (temporal restriction on writes) </w:t>
      </w:r>
    </w:p>
    <w:p w:rsidR="007D1C82" w:rsidRPr="007D1C82" w:rsidRDefault="007D1C82" w:rsidP="007D1C82">
      <w:pPr>
        <w:shd w:val="clear" w:color="auto" w:fill="FFFFFF"/>
        <w:ind w:left="360"/>
        <w:rPr>
          <w:rFonts w:cs="Arial"/>
          <w:color w:val="000000"/>
          <w:sz w:val="24"/>
          <w:szCs w:val="24"/>
        </w:rPr>
      </w:pPr>
      <w:r w:rsidRPr="007D1C82">
        <w:rPr>
          <w:rFonts w:cs="Arial"/>
          <w:color w:val="000000"/>
          <w:sz w:val="24"/>
          <w:szCs w:val="24"/>
        </w:rPr>
        <w:t># built on 1R2W_2p_RL</w:t>
      </w:r>
    </w:p>
    <w:p w:rsidR="007D1C82" w:rsidRPr="007D1C82" w:rsidRDefault="007D1C82" w:rsidP="007D1C82">
      <w:pPr>
        <w:shd w:val="clear" w:color="auto" w:fill="FFFFFF"/>
        <w:ind w:left="360"/>
        <w:rPr>
          <w:rFonts w:cs="Arial"/>
          <w:color w:val="000000"/>
          <w:sz w:val="24"/>
          <w:szCs w:val="24"/>
        </w:rPr>
      </w:pPr>
      <w:r w:rsidRPr="007D1C82">
        <w:rPr>
          <w:rFonts w:cs="Arial"/>
          <w:color w:val="000000"/>
          <w:sz w:val="24"/>
          <w:szCs w:val="24"/>
        </w:rPr>
        <w:t>1R4W_</w:t>
      </w:r>
      <w:proofErr w:type="gramStart"/>
      <w:r w:rsidRPr="007D1C82">
        <w:rPr>
          <w:rFonts w:cs="Arial"/>
          <w:color w:val="000000"/>
          <w:sz w:val="24"/>
          <w:szCs w:val="24"/>
        </w:rPr>
        <w:t>A667(</w:t>
      </w:r>
      <w:proofErr w:type="gramEnd"/>
      <w:r w:rsidRPr="007D1C82">
        <w:rPr>
          <w:rFonts w:cs="Arial"/>
          <w:color w:val="000000"/>
          <w:sz w:val="24"/>
          <w:szCs w:val="24"/>
        </w:rPr>
        <w:t>f, w, b) [RL]</w:t>
      </w:r>
    </w:p>
    <w:p w:rsidR="007D1C82" w:rsidRPr="007D1C82" w:rsidRDefault="007D1C82" w:rsidP="007D1C82">
      <w:pPr>
        <w:shd w:val="clear" w:color="auto" w:fill="FFFFFF"/>
        <w:ind w:left="360"/>
        <w:rPr>
          <w:rFonts w:cs="Arial"/>
          <w:color w:val="000000"/>
          <w:sz w:val="24"/>
          <w:szCs w:val="24"/>
        </w:rPr>
      </w:pPr>
    </w:p>
    <w:p w:rsidR="007D1C82" w:rsidRPr="007D1C82" w:rsidRDefault="007D1C82" w:rsidP="007D1C82">
      <w:pPr>
        <w:shd w:val="clear" w:color="auto" w:fill="FFFFFF"/>
        <w:ind w:left="360"/>
        <w:rPr>
          <w:rFonts w:cs="Arial"/>
          <w:color w:val="000000"/>
          <w:sz w:val="24"/>
          <w:szCs w:val="24"/>
        </w:rPr>
      </w:pPr>
      <w:proofErr w:type="spellStart"/>
      <w:proofErr w:type="gramStart"/>
      <w:r w:rsidRPr="007D1C82">
        <w:rPr>
          <w:rFonts w:cs="Arial"/>
          <w:color w:val="000000"/>
          <w:sz w:val="24"/>
          <w:szCs w:val="24"/>
        </w:rPr>
        <w:t>vars</w:t>
      </w:r>
      <w:proofErr w:type="spellEnd"/>
      <w:proofErr w:type="gramEnd"/>
      <w:r w:rsidRPr="007D1C82">
        <w:rPr>
          <w:rFonts w:cs="Arial"/>
          <w:color w:val="000000"/>
          <w:sz w:val="24"/>
          <w:szCs w:val="24"/>
        </w:rPr>
        <w:t xml:space="preserve">        : n  __ </w:t>
      </w:r>
      <w:proofErr w:type="spellStart"/>
      <w:r w:rsidRPr="007D1C82">
        <w:rPr>
          <w:rFonts w:cs="Arial"/>
          <w:color w:val="000000"/>
          <w:sz w:val="24"/>
          <w:szCs w:val="24"/>
        </w:rPr>
        <w:t>bank_count</w:t>
      </w:r>
      <w:proofErr w:type="spellEnd"/>
      <w:r w:rsidRPr="007D1C82">
        <w:rPr>
          <w:rFonts w:cs="Arial"/>
          <w:color w:val="000000"/>
          <w:sz w:val="24"/>
          <w:szCs w:val="24"/>
        </w:rPr>
        <w:t>(1)</w:t>
      </w:r>
    </w:p>
    <w:p w:rsidR="007D1C82" w:rsidRPr="007D1C82" w:rsidRDefault="007D1C82" w:rsidP="007D1C82">
      <w:pPr>
        <w:shd w:val="clear" w:color="auto" w:fill="FFFFFF"/>
        <w:ind w:left="360"/>
        <w:rPr>
          <w:rFonts w:cs="Arial"/>
          <w:color w:val="000000"/>
          <w:sz w:val="24"/>
          <w:szCs w:val="24"/>
        </w:rPr>
      </w:pPr>
      <w:r w:rsidRPr="007D1C82">
        <w:rPr>
          <w:rFonts w:cs="Arial"/>
          <w:color w:val="000000"/>
          <w:sz w:val="24"/>
          <w:szCs w:val="24"/>
        </w:rPr>
        <w:t xml:space="preserve">              </w:t>
      </w:r>
      <w:proofErr w:type="spellStart"/>
      <w:proofErr w:type="gramStart"/>
      <w:r w:rsidRPr="007D1C82">
        <w:rPr>
          <w:rFonts w:cs="Arial"/>
          <w:color w:val="000000"/>
          <w:sz w:val="24"/>
          <w:szCs w:val="24"/>
        </w:rPr>
        <w:t>ws</w:t>
      </w:r>
      <w:proofErr w:type="spellEnd"/>
      <w:proofErr w:type="gramEnd"/>
      <w:r w:rsidRPr="007D1C82">
        <w:rPr>
          <w:rFonts w:cs="Arial"/>
          <w:color w:val="000000"/>
          <w:sz w:val="24"/>
          <w:szCs w:val="24"/>
        </w:rPr>
        <w:t xml:space="preserve"> __ </w:t>
      </w:r>
      <w:proofErr w:type="spellStart"/>
      <w:r w:rsidRPr="007D1C82">
        <w:rPr>
          <w:rFonts w:cs="Arial"/>
          <w:color w:val="000000"/>
          <w:sz w:val="24"/>
          <w:szCs w:val="24"/>
        </w:rPr>
        <w:t>words_array</w:t>
      </w:r>
      <w:proofErr w:type="spellEnd"/>
      <w:r w:rsidRPr="007D1C82">
        <w:rPr>
          <w:rFonts w:cs="Arial"/>
          <w:color w:val="000000"/>
          <w:sz w:val="24"/>
          <w:szCs w:val="24"/>
        </w:rPr>
        <w:t>(</w:t>
      </w:r>
      <w:proofErr w:type="spellStart"/>
      <w:r w:rsidRPr="007D1C82">
        <w:rPr>
          <w:rFonts w:cs="Arial"/>
          <w:color w:val="000000"/>
          <w:sz w:val="24"/>
          <w:szCs w:val="24"/>
        </w:rPr>
        <w:t>n,w</w:t>
      </w:r>
      <w:proofErr w:type="spellEnd"/>
      <w:r w:rsidRPr="007D1C82">
        <w:rPr>
          <w:rFonts w:cs="Arial"/>
          <w:color w:val="000000"/>
          <w:sz w:val="24"/>
          <w:szCs w:val="24"/>
        </w:rPr>
        <w:t>)</w:t>
      </w:r>
    </w:p>
    <w:p w:rsidR="007D1C82" w:rsidRPr="007D1C82" w:rsidRDefault="007D1C82" w:rsidP="007D1C82">
      <w:pPr>
        <w:shd w:val="clear" w:color="auto" w:fill="FFFFFF"/>
        <w:ind w:left="360"/>
        <w:rPr>
          <w:rFonts w:cs="Arial"/>
          <w:color w:val="000000"/>
          <w:sz w:val="24"/>
          <w:szCs w:val="24"/>
        </w:rPr>
      </w:pPr>
      <w:r w:rsidRPr="007D1C82">
        <w:rPr>
          <w:rFonts w:cs="Arial"/>
          <w:color w:val="000000"/>
          <w:sz w:val="24"/>
          <w:szCs w:val="24"/>
        </w:rPr>
        <w:t xml:space="preserve">              </w:t>
      </w:r>
      <w:proofErr w:type="gramStart"/>
      <w:r w:rsidRPr="007D1C82">
        <w:rPr>
          <w:rFonts w:cs="Arial"/>
          <w:color w:val="000000"/>
          <w:sz w:val="24"/>
          <w:szCs w:val="24"/>
        </w:rPr>
        <w:t>b</w:t>
      </w:r>
      <w:proofErr w:type="gramEnd"/>
      <w:r w:rsidRPr="007D1C82">
        <w:rPr>
          <w:rFonts w:cs="Arial"/>
          <w:color w:val="000000"/>
          <w:sz w:val="24"/>
          <w:szCs w:val="24"/>
        </w:rPr>
        <w:t>' __ bits(b)</w:t>
      </w:r>
    </w:p>
    <w:p w:rsidR="007D1C82" w:rsidRPr="007D1C82" w:rsidRDefault="007D1C82" w:rsidP="007D1C82">
      <w:pPr>
        <w:shd w:val="clear" w:color="auto" w:fill="FFFFFF"/>
        <w:ind w:left="360"/>
        <w:rPr>
          <w:rFonts w:cs="Arial"/>
          <w:color w:val="000000"/>
          <w:sz w:val="24"/>
          <w:szCs w:val="24"/>
        </w:rPr>
      </w:pPr>
    </w:p>
    <w:p w:rsidR="007D1C82" w:rsidRPr="007D1C82" w:rsidRDefault="007D1C82" w:rsidP="007D1C82">
      <w:pPr>
        <w:shd w:val="clear" w:color="auto" w:fill="FFFFFF"/>
        <w:ind w:left="360"/>
        <w:rPr>
          <w:rFonts w:cs="Arial"/>
          <w:color w:val="000000"/>
          <w:sz w:val="24"/>
          <w:szCs w:val="24"/>
        </w:rPr>
      </w:pPr>
      <w:proofErr w:type="gramStart"/>
      <w:r w:rsidRPr="007D1C82">
        <w:rPr>
          <w:rFonts w:cs="Arial"/>
          <w:color w:val="000000"/>
          <w:sz w:val="24"/>
          <w:szCs w:val="24"/>
        </w:rPr>
        <w:t>formulae</w:t>
      </w:r>
      <w:proofErr w:type="gramEnd"/>
      <w:r w:rsidRPr="007D1C82">
        <w:rPr>
          <w:rFonts w:cs="Arial"/>
          <w:color w:val="000000"/>
          <w:sz w:val="24"/>
          <w:szCs w:val="24"/>
        </w:rPr>
        <w:t xml:space="preserve">    : p  = TAG_BITS(n)</w:t>
      </w:r>
    </w:p>
    <w:p w:rsidR="007D1C82" w:rsidRPr="007D1C82" w:rsidRDefault="007D1C82" w:rsidP="007D1C82">
      <w:pPr>
        <w:shd w:val="clear" w:color="auto" w:fill="FFFFFF"/>
        <w:ind w:left="360"/>
        <w:rPr>
          <w:rFonts w:cs="Arial"/>
          <w:color w:val="000000"/>
          <w:sz w:val="24"/>
          <w:szCs w:val="24"/>
        </w:rPr>
      </w:pPr>
      <w:r w:rsidRPr="007D1C82">
        <w:rPr>
          <w:rFonts w:cs="Arial"/>
          <w:color w:val="000000"/>
          <w:sz w:val="24"/>
          <w:szCs w:val="24"/>
        </w:rPr>
        <w:t xml:space="preserve">              </w:t>
      </w:r>
      <w:proofErr w:type="gramStart"/>
      <w:r w:rsidRPr="007D1C82">
        <w:rPr>
          <w:rFonts w:cs="Arial"/>
          <w:color w:val="000000"/>
          <w:sz w:val="24"/>
          <w:szCs w:val="24"/>
        </w:rPr>
        <w:t>w</w:t>
      </w:r>
      <w:proofErr w:type="gramEnd"/>
      <w:r w:rsidRPr="007D1C82">
        <w:rPr>
          <w:rFonts w:cs="Arial"/>
          <w:color w:val="000000"/>
          <w:sz w:val="24"/>
          <w:szCs w:val="24"/>
        </w:rPr>
        <w:t xml:space="preserve">' = </w:t>
      </w:r>
      <w:proofErr w:type="spellStart"/>
      <w:r w:rsidRPr="007D1C82">
        <w:rPr>
          <w:rFonts w:cs="Arial"/>
          <w:color w:val="000000"/>
          <w:sz w:val="24"/>
          <w:szCs w:val="24"/>
        </w:rPr>
        <w:t>ws.max</w:t>
      </w:r>
      <w:proofErr w:type="spellEnd"/>
      <w:r w:rsidRPr="007D1C82">
        <w:rPr>
          <w:rFonts w:cs="Arial"/>
          <w:color w:val="000000"/>
          <w:sz w:val="24"/>
          <w:szCs w:val="24"/>
        </w:rPr>
        <w:t>()</w:t>
      </w:r>
    </w:p>
    <w:p w:rsidR="007D1C82" w:rsidRPr="007D1C82" w:rsidRDefault="007D1C82" w:rsidP="007D1C82">
      <w:pPr>
        <w:shd w:val="clear" w:color="auto" w:fill="FFFFFF"/>
        <w:ind w:left="360"/>
        <w:rPr>
          <w:rFonts w:cs="Arial"/>
          <w:color w:val="000000"/>
          <w:sz w:val="24"/>
          <w:szCs w:val="24"/>
        </w:rPr>
      </w:pPr>
    </w:p>
    <w:p w:rsidR="007D1C82" w:rsidRPr="007D1C82" w:rsidRDefault="007D1C82" w:rsidP="007D1C82">
      <w:pPr>
        <w:shd w:val="clear" w:color="auto" w:fill="FFFFFF"/>
        <w:ind w:left="360"/>
        <w:rPr>
          <w:rFonts w:cs="Arial"/>
          <w:color w:val="000000"/>
          <w:sz w:val="24"/>
          <w:szCs w:val="24"/>
        </w:rPr>
      </w:pPr>
      <w:proofErr w:type="gramStart"/>
      <w:r w:rsidRPr="007D1C82">
        <w:rPr>
          <w:rFonts w:cs="Arial"/>
          <w:color w:val="000000"/>
          <w:sz w:val="24"/>
          <w:szCs w:val="24"/>
        </w:rPr>
        <w:t>macros</w:t>
      </w:r>
      <w:proofErr w:type="gramEnd"/>
      <w:r w:rsidRPr="007D1C82">
        <w:rPr>
          <w:rFonts w:cs="Arial"/>
          <w:color w:val="000000"/>
          <w:sz w:val="24"/>
          <w:szCs w:val="24"/>
        </w:rPr>
        <w:t>:</w:t>
      </w:r>
    </w:p>
    <w:p w:rsidR="007D1C82" w:rsidRPr="007D1C82" w:rsidRDefault="007D1C82" w:rsidP="007D1C82">
      <w:pPr>
        <w:shd w:val="clear" w:color="auto" w:fill="FFFFFF"/>
        <w:ind w:left="360"/>
        <w:rPr>
          <w:rFonts w:cs="Arial"/>
          <w:color w:val="000000"/>
          <w:sz w:val="24"/>
          <w:szCs w:val="24"/>
        </w:rPr>
      </w:pPr>
      <w:proofErr w:type="gramStart"/>
      <w:r w:rsidRPr="007D1C82">
        <w:rPr>
          <w:rFonts w:cs="Arial"/>
          <w:color w:val="000000"/>
          <w:sz w:val="24"/>
          <w:szCs w:val="24"/>
        </w:rPr>
        <w:t>type1(</w:t>
      </w:r>
      <w:proofErr w:type="gramEnd"/>
      <w:r w:rsidRPr="007D1C82">
        <w:rPr>
          <w:rFonts w:cs="Arial"/>
          <w:color w:val="000000"/>
          <w:sz w:val="24"/>
          <w:szCs w:val="24"/>
        </w:rPr>
        <w:t xml:space="preserve">BASE) : n * 1R1W(f, </w:t>
      </w:r>
      <w:proofErr w:type="spellStart"/>
      <w:r w:rsidRPr="007D1C82">
        <w:rPr>
          <w:rFonts w:cs="Arial"/>
          <w:color w:val="000000"/>
          <w:sz w:val="24"/>
          <w:szCs w:val="24"/>
        </w:rPr>
        <w:t>ws</w:t>
      </w:r>
      <w:proofErr w:type="spellEnd"/>
      <w:r w:rsidRPr="007D1C82">
        <w:rPr>
          <w:rFonts w:cs="Arial"/>
          <w:color w:val="000000"/>
          <w:sz w:val="24"/>
          <w:szCs w:val="24"/>
        </w:rPr>
        <w:t>, b')</w:t>
      </w:r>
    </w:p>
    <w:p w:rsidR="007D1C82" w:rsidRPr="007D1C82" w:rsidRDefault="007D1C82" w:rsidP="007D1C82">
      <w:pPr>
        <w:shd w:val="clear" w:color="auto" w:fill="FFFFFF"/>
        <w:ind w:left="360"/>
        <w:rPr>
          <w:rFonts w:cs="Arial"/>
          <w:color w:val="000000"/>
          <w:sz w:val="24"/>
          <w:szCs w:val="24"/>
        </w:rPr>
      </w:pPr>
      <w:r w:rsidRPr="007D1C82">
        <w:rPr>
          <w:rFonts w:cs="Arial"/>
          <w:color w:val="000000"/>
          <w:sz w:val="24"/>
          <w:szCs w:val="24"/>
        </w:rPr>
        <w:t xml:space="preserve">type2       : 2 * </w:t>
      </w:r>
      <w:proofErr w:type="gramStart"/>
      <w:r w:rsidRPr="007D1C82">
        <w:rPr>
          <w:rFonts w:cs="Arial"/>
          <w:color w:val="000000"/>
          <w:sz w:val="24"/>
          <w:szCs w:val="24"/>
        </w:rPr>
        <w:t>1R1W(</w:t>
      </w:r>
      <w:proofErr w:type="gramEnd"/>
      <w:r w:rsidRPr="007D1C82">
        <w:rPr>
          <w:rFonts w:cs="Arial"/>
          <w:color w:val="000000"/>
          <w:sz w:val="24"/>
          <w:szCs w:val="24"/>
        </w:rPr>
        <w:t>f, w', b')</w:t>
      </w:r>
      <w:r>
        <w:rPr>
          <w:rFonts w:cs="Arial"/>
          <w:color w:val="000000"/>
          <w:sz w:val="24"/>
          <w:szCs w:val="24"/>
        </w:rPr>
        <w:t xml:space="preserve"> </w:t>
      </w:r>
      <w:r w:rsidRPr="00E94DA6">
        <w:rPr>
          <w:rFonts w:cs="Arial"/>
          <w:color w:val="000000"/>
          <w:sz w:val="24"/>
          <w:szCs w:val="24"/>
        </w:rPr>
        <w:sym w:font="Wingdings" w:char="F0E0"/>
      </w:r>
      <w:r w:rsidRPr="00E94DA6">
        <w:rPr>
          <w:rFonts w:cs="Arial"/>
          <w:color w:val="000000"/>
          <w:sz w:val="24"/>
          <w:szCs w:val="24"/>
        </w:rPr>
        <w:t xml:space="preserve"> </w:t>
      </w:r>
      <w:r>
        <w:rPr>
          <w:rFonts w:cs="Arial"/>
          <w:color w:val="000000"/>
          <w:sz w:val="24"/>
          <w:szCs w:val="24"/>
        </w:rPr>
        <w:t xml:space="preserve"> (NUMRDPT+1) =2</w:t>
      </w:r>
      <w:r w:rsidRPr="00E94DA6">
        <w:rPr>
          <w:rFonts w:cs="Arial"/>
          <w:color w:val="000000"/>
          <w:sz w:val="24"/>
          <w:szCs w:val="24"/>
        </w:rPr>
        <w:t xml:space="preserve"> caches</w:t>
      </w:r>
      <w:r>
        <w:rPr>
          <w:rFonts w:cs="Arial"/>
          <w:color w:val="000000"/>
          <w:sz w:val="24"/>
          <w:szCs w:val="24"/>
        </w:rPr>
        <w:t xml:space="preserve"> for storing the read data clash</w:t>
      </w:r>
      <w:r w:rsidRPr="00E94DA6">
        <w:rPr>
          <w:rFonts w:cs="Arial"/>
          <w:color w:val="000000"/>
          <w:sz w:val="24"/>
          <w:szCs w:val="24"/>
        </w:rPr>
        <w:t xml:space="preserve"> and</w:t>
      </w:r>
      <w:r>
        <w:rPr>
          <w:rFonts w:cs="Arial"/>
          <w:color w:val="000000"/>
          <w:sz w:val="24"/>
          <w:szCs w:val="24"/>
        </w:rPr>
        <w:t xml:space="preserve"> 1 write cache. The write cache stores a clash</w:t>
      </w:r>
      <w:r w:rsidRPr="00E94DA6">
        <w:rPr>
          <w:rFonts w:cs="Arial"/>
          <w:color w:val="000000"/>
          <w:sz w:val="24"/>
          <w:szCs w:val="24"/>
        </w:rPr>
        <w:t xml:space="preserve"> to the same bank</w:t>
      </w:r>
    </w:p>
    <w:p w:rsidR="007D1C82" w:rsidRPr="00E94DA6" w:rsidRDefault="007D1C82" w:rsidP="007D1C82">
      <w:pPr>
        <w:shd w:val="clear" w:color="auto" w:fill="FFFFFF"/>
        <w:ind w:left="360"/>
        <w:rPr>
          <w:rFonts w:cs="Arial"/>
          <w:color w:val="000000"/>
          <w:sz w:val="24"/>
          <w:szCs w:val="24"/>
        </w:rPr>
      </w:pPr>
      <w:r w:rsidRPr="007D1C82">
        <w:rPr>
          <w:rFonts w:cs="Arial"/>
          <w:color w:val="000000"/>
          <w:sz w:val="24"/>
          <w:szCs w:val="24"/>
        </w:rPr>
        <w:t xml:space="preserve">type3       : 3 * </w:t>
      </w:r>
      <w:proofErr w:type="gramStart"/>
      <w:r w:rsidRPr="007D1C82">
        <w:rPr>
          <w:rFonts w:cs="Arial"/>
          <w:color w:val="000000"/>
          <w:sz w:val="24"/>
          <w:szCs w:val="24"/>
        </w:rPr>
        <w:t>1R1W(</w:t>
      </w:r>
      <w:proofErr w:type="gramEnd"/>
      <w:r w:rsidRPr="007D1C82">
        <w:rPr>
          <w:rFonts w:cs="Arial"/>
          <w:color w:val="000000"/>
          <w:sz w:val="24"/>
          <w:szCs w:val="24"/>
        </w:rPr>
        <w:t xml:space="preserve">f, w', p) </w:t>
      </w:r>
      <w:r w:rsidRPr="00E94DA6">
        <w:rPr>
          <w:rFonts w:cs="Arial"/>
          <w:color w:val="000000"/>
          <w:sz w:val="24"/>
          <w:szCs w:val="24"/>
        </w:rPr>
        <w:sym w:font="Wingdings" w:char="F0E0"/>
      </w:r>
      <w:r w:rsidRPr="00E94DA6">
        <w:rPr>
          <w:rFonts w:cs="Arial"/>
          <w:color w:val="000000"/>
          <w:sz w:val="24"/>
          <w:szCs w:val="24"/>
        </w:rPr>
        <w:t xml:space="preserve"> (NUMRDPT+2)</w:t>
      </w:r>
      <w:r>
        <w:rPr>
          <w:rFonts w:cs="Arial"/>
          <w:color w:val="000000"/>
          <w:sz w:val="24"/>
          <w:szCs w:val="24"/>
        </w:rPr>
        <w:t xml:space="preserve"> tags are needed to do an initial read. That is, for the write port, and all the read ports, we first need to read the tags to see where the data is residing for that address.</w:t>
      </w:r>
    </w:p>
    <w:p w:rsidR="007D1C82" w:rsidRDefault="007D1C82" w:rsidP="007D1C82">
      <w:pPr>
        <w:shd w:val="clear" w:color="auto" w:fill="FFFFFF"/>
        <w:ind w:left="360"/>
        <w:rPr>
          <w:rFonts w:cs="Arial"/>
          <w:color w:val="000000"/>
          <w:sz w:val="24"/>
          <w:szCs w:val="24"/>
        </w:rPr>
      </w:pPr>
    </w:p>
    <w:p w:rsidR="007D1C82" w:rsidRPr="0063521E" w:rsidRDefault="007D1C82" w:rsidP="007A3B6A">
      <w:pPr>
        <w:pStyle w:val="ListParagraph"/>
        <w:numPr>
          <w:ilvl w:val="0"/>
          <w:numId w:val="8"/>
        </w:numPr>
        <w:shd w:val="clear" w:color="auto" w:fill="FFFFFF"/>
        <w:rPr>
          <w:rFonts w:cs="Arial"/>
          <w:i/>
          <w:color w:val="000000"/>
          <w:sz w:val="24"/>
          <w:szCs w:val="24"/>
        </w:rPr>
      </w:pPr>
      <w:r>
        <w:rPr>
          <w:rFonts w:cs="Arial"/>
          <w:i/>
          <w:color w:val="000000"/>
          <w:sz w:val="24"/>
          <w:szCs w:val="24"/>
        </w:rPr>
        <w:t xml:space="preserve">By just adding 1 write port, we make 1r2w memory. To behave like a 1r4w memory, some temporal restrictions are imposed. A </w:t>
      </w:r>
      <w:proofErr w:type="spellStart"/>
      <w:proofErr w:type="gramStart"/>
      <w:r>
        <w:rPr>
          <w:rFonts w:cs="Arial"/>
          <w:i/>
          <w:color w:val="000000"/>
          <w:sz w:val="24"/>
          <w:szCs w:val="24"/>
        </w:rPr>
        <w:t>fifo</w:t>
      </w:r>
      <w:proofErr w:type="spellEnd"/>
      <w:proofErr w:type="gramEnd"/>
      <w:r>
        <w:rPr>
          <w:rFonts w:cs="Arial"/>
          <w:i/>
          <w:color w:val="000000"/>
          <w:sz w:val="24"/>
          <w:szCs w:val="24"/>
        </w:rPr>
        <w:t xml:space="preserve"> will rate limit the writes. For </w:t>
      </w:r>
      <w:proofErr w:type="spellStart"/>
      <w:r>
        <w:rPr>
          <w:rFonts w:cs="Arial"/>
          <w:i/>
          <w:color w:val="000000"/>
          <w:sz w:val="24"/>
          <w:szCs w:val="24"/>
        </w:rPr>
        <w:t>inseimi</w:t>
      </w:r>
      <w:proofErr w:type="spellEnd"/>
      <w:r>
        <w:rPr>
          <w:rFonts w:cs="Arial"/>
          <w:i/>
          <w:color w:val="000000"/>
          <w:sz w:val="24"/>
          <w:szCs w:val="24"/>
        </w:rPr>
        <w:t>, the restriction is 2 in 6. That is, every 6 writes in a cycle, 2 will be drained.</w:t>
      </w:r>
    </w:p>
    <w:p w:rsidR="007D1C82" w:rsidRDefault="007D1C82" w:rsidP="007D1C82">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p>
    <w:p w:rsidR="00DC0046" w:rsidRPr="00DC0046" w:rsidRDefault="00DC0046" w:rsidP="00DC0046">
      <w:pPr>
        <w:shd w:val="clear" w:color="auto" w:fill="FFFFFF"/>
        <w:ind w:left="360"/>
        <w:rPr>
          <w:rFonts w:cs="Arial"/>
          <w:color w:val="000000"/>
          <w:sz w:val="24"/>
          <w:szCs w:val="24"/>
        </w:rPr>
      </w:pPr>
      <w:r w:rsidRPr="00DC0046">
        <w:rPr>
          <w:rFonts w:cs="Arial"/>
          <w:color w:val="000000"/>
          <w:sz w:val="24"/>
          <w:szCs w:val="24"/>
        </w:rPr>
        <w:t xml:space="preserve">The above algorithmic description defines the characteristics (frequency, depth and width) of the </w:t>
      </w:r>
      <w:r w:rsidR="00C95F1C">
        <w:rPr>
          <w:rFonts w:cs="Arial"/>
          <w:color w:val="000000"/>
          <w:sz w:val="24"/>
          <w:szCs w:val="24"/>
        </w:rPr>
        <w:t xml:space="preserve">memory macros used for </w:t>
      </w:r>
      <w:r w:rsidR="00966FED">
        <w:rPr>
          <w:rFonts w:cs="Arial"/>
          <w:color w:val="000000"/>
          <w:sz w:val="24"/>
          <w:szCs w:val="24"/>
        </w:rPr>
        <w:t>1r4w_a667</w:t>
      </w:r>
      <w:r w:rsidR="00C95F1C">
        <w:rPr>
          <w:rFonts w:cs="Arial"/>
          <w:color w:val="000000"/>
          <w:sz w:val="24"/>
          <w:szCs w:val="24"/>
        </w:rPr>
        <w:t>. There are three</w:t>
      </w:r>
      <w:r w:rsidRPr="00DC0046">
        <w:rPr>
          <w:rFonts w:cs="Arial"/>
          <w:color w:val="000000"/>
          <w:sz w:val="24"/>
          <w:szCs w:val="24"/>
        </w:rPr>
        <w:t xml:space="preserve"> types of memories in the IP that </w:t>
      </w:r>
      <w:proofErr w:type="spellStart"/>
      <w:r w:rsidRPr="00DC0046">
        <w:rPr>
          <w:rFonts w:cs="Arial"/>
          <w:color w:val="000000"/>
          <w:sz w:val="24"/>
          <w:szCs w:val="24"/>
        </w:rPr>
        <w:t>memogen</w:t>
      </w:r>
      <w:proofErr w:type="spellEnd"/>
      <w:r w:rsidRPr="00DC0046">
        <w:rPr>
          <w:rFonts w:cs="Arial"/>
          <w:color w:val="000000"/>
          <w:sz w:val="24"/>
          <w:szCs w:val="24"/>
        </w:rPr>
        <w:t xml:space="preserve"> softwa</w:t>
      </w:r>
      <w:r w:rsidR="00C95F1C">
        <w:rPr>
          <w:rFonts w:cs="Arial"/>
          <w:color w:val="000000"/>
          <w:sz w:val="24"/>
          <w:szCs w:val="24"/>
        </w:rPr>
        <w:t>re has to pick – type 1 (T1),</w:t>
      </w:r>
      <w:r w:rsidRPr="00DC0046">
        <w:rPr>
          <w:rFonts w:cs="Arial"/>
          <w:color w:val="000000"/>
          <w:sz w:val="24"/>
          <w:szCs w:val="24"/>
        </w:rPr>
        <w:t xml:space="preserve"> type2 (T2)</w:t>
      </w:r>
      <w:r w:rsidR="00C95F1C">
        <w:rPr>
          <w:rFonts w:cs="Arial"/>
          <w:color w:val="000000"/>
          <w:sz w:val="24"/>
          <w:szCs w:val="24"/>
        </w:rPr>
        <w:t xml:space="preserve"> and </w:t>
      </w:r>
      <w:proofErr w:type="gramStart"/>
      <w:r w:rsidR="00C95F1C">
        <w:rPr>
          <w:rFonts w:cs="Arial"/>
          <w:color w:val="000000"/>
          <w:sz w:val="24"/>
          <w:szCs w:val="24"/>
        </w:rPr>
        <w:t>type3(</w:t>
      </w:r>
      <w:proofErr w:type="gramEnd"/>
      <w:r w:rsidR="00C95F1C">
        <w:rPr>
          <w:rFonts w:cs="Arial"/>
          <w:color w:val="000000"/>
          <w:sz w:val="24"/>
          <w:szCs w:val="24"/>
        </w:rPr>
        <w:t>T3)</w:t>
      </w:r>
      <w:r w:rsidRPr="00DC0046">
        <w:rPr>
          <w:rFonts w:cs="Arial"/>
          <w:color w:val="000000"/>
          <w:sz w:val="24"/>
          <w:szCs w:val="24"/>
        </w:rPr>
        <w:t xml:space="preserve">. The software uses the process information, user-defined parameters and the algorithmic description to decide which memories will best suit the requirements. </w:t>
      </w:r>
    </w:p>
    <w:p w:rsidR="00DC0046" w:rsidRDefault="00DC0046" w:rsidP="00DC0046">
      <w:pPr>
        <w:shd w:val="clear" w:color="auto" w:fill="FFFFFF"/>
        <w:ind w:left="360"/>
        <w:rPr>
          <w:rFonts w:ascii="Calibri" w:hAnsi="Calibri"/>
          <w:color w:val="000000"/>
        </w:rPr>
      </w:pPr>
    </w:p>
    <w:p w:rsidR="00DC0046" w:rsidRDefault="00DC0046" w:rsidP="007A3B6A">
      <w:pPr>
        <w:pStyle w:val="ListParagraph"/>
        <w:numPr>
          <w:ilvl w:val="0"/>
          <w:numId w:val="4"/>
        </w:numPr>
        <w:spacing w:after="200" w:line="276" w:lineRule="auto"/>
        <w:rPr>
          <w:sz w:val="24"/>
        </w:rPr>
      </w:pPr>
      <w:r w:rsidRPr="000E3336">
        <w:rPr>
          <w:b/>
          <w:sz w:val="24"/>
        </w:rPr>
        <w:t>T1 Memory:</w:t>
      </w:r>
      <w:r>
        <w:rPr>
          <w:sz w:val="24"/>
        </w:rPr>
        <w:t xml:space="preserve"> This memory is the bulk of </w:t>
      </w:r>
      <w:r w:rsidR="002027DD">
        <w:rPr>
          <w:sz w:val="24"/>
        </w:rPr>
        <w:t xml:space="preserve">the </w:t>
      </w:r>
      <w:r w:rsidR="00C95F1C">
        <w:rPr>
          <w:sz w:val="24"/>
        </w:rPr>
        <w:t xml:space="preserve">memory used in the </w:t>
      </w:r>
      <w:r w:rsidR="00966FED">
        <w:rPr>
          <w:sz w:val="24"/>
        </w:rPr>
        <w:t>1r4w_a667</w:t>
      </w:r>
      <w:r>
        <w:rPr>
          <w:sz w:val="24"/>
        </w:rPr>
        <w:t xml:space="preserve"> and is used for the primary data storage. The size of this memory is equal to total capacity requirement of the algorithmic memory. </w:t>
      </w:r>
      <w:r w:rsidR="00C95F1C">
        <w:rPr>
          <w:sz w:val="24"/>
        </w:rPr>
        <w:t xml:space="preserve">It is split into n banks. In </w:t>
      </w:r>
      <w:r w:rsidR="00966FED">
        <w:rPr>
          <w:sz w:val="24"/>
        </w:rPr>
        <w:t>1r4w_a667</w:t>
      </w:r>
      <w:r>
        <w:rPr>
          <w:sz w:val="24"/>
        </w:rPr>
        <w:t xml:space="preserve"> 1R</w:t>
      </w:r>
      <w:r w:rsidR="00C95F1C">
        <w:rPr>
          <w:sz w:val="24"/>
        </w:rPr>
        <w:t>1W (2</w:t>
      </w:r>
      <w:r>
        <w:rPr>
          <w:sz w:val="24"/>
        </w:rPr>
        <w:t xml:space="preserve"> port memory) is used as physical memory for T1 memory. </w:t>
      </w:r>
    </w:p>
    <w:p w:rsidR="00DC0046" w:rsidRDefault="00DC0046" w:rsidP="007A3B6A">
      <w:pPr>
        <w:pStyle w:val="ListParagraph"/>
        <w:numPr>
          <w:ilvl w:val="1"/>
          <w:numId w:val="4"/>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Pr="00AD1FDC" w:rsidRDefault="00DC0046" w:rsidP="007A3B6A">
      <w:pPr>
        <w:pStyle w:val="ListParagraph"/>
        <w:numPr>
          <w:ilvl w:val="1"/>
          <w:numId w:val="4"/>
        </w:numPr>
        <w:spacing w:after="200" w:line="276" w:lineRule="auto"/>
        <w:rPr>
          <w:sz w:val="24"/>
        </w:rPr>
      </w:pPr>
      <w:r>
        <w:rPr>
          <w:sz w:val="24"/>
        </w:rPr>
        <w:t xml:space="preserve">n – </w:t>
      </w:r>
      <w:proofErr w:type="gramStart"/>
      <w:r>
        <w:rPr>
          <w:sz w:val="24"/>
        </w:rPr>
        <w:t>is</w:t>
      </w:r>
      <w:proofErr w:type="gramEnd"/>
      <w:r>
        <w:rPr>
          <w:sz w:val="24"/>
        </w:rPr>
        <w:t xml:space="preserve"> the optimal number of T1 macros or number of banks, in which the complete memory depth/capacity will be split. This parameter is optimized based on the physical library.</w:t>
      </w:r>
    </w:p>
    <w:p w:rsidR="00DC0046" w:rsidRDefault="00DC0046" w:rsidP="007A3B6A">
      <w:pPr>
        <w:pStyle w:val="ListParagraph"/>
        <w:numPr>
          <w:ilvl w:val="1"/>
          <w:numId w:val="4"/>
        </w:numPr>
        <w:spacing w:after="200" w:line="276" w:lineRule="auto"/>
        <w:rPr>
          <w:sz w:val="24"/>
        </w:rPr>
      </w:pPr>
      <w:proofErr w:type="spellStart"/>
      <w:r>
        <w:rPr>
          <w:sz w:val="24"/>
        </w:rPr>
        <w:lastRenderedPageBreak/>
        <w:t>ws</w:t>
      </w:r>
      <w:proofErr w:type="spellEnd"/>
      <w:r>
        <w:rPr>
          <w:sz w:val="24"/>
        </w:rPr>
        <w:t xml:space="preserve"> – The optimal depth of the T1 memory macros. For IP sizes which are non-power-of-two the tool can optimize the area using different size T1 macros. This parameter is optimized based on the physical library.</w:t>
      </w:r>
    </w:p>
    <w:p w:rsidR="00DC0046" w:rsidRDefault="00DC0046" w:rsidP="007A3B6A">
      <w:pPr>
        <w:pStyle w:val="ListParagraph"/>
        <w:numPr>
          <w:ilvl w:val="1"/>
          <w:numId w:val="4"/>
        </w:numPr>
        <w:spacing w:after="200" w:line="276" w:lineRule="auto"/>
        <w:rPr>
          <w:sz w:val="24"/>
        </w:rPr>
      </w:pPr>
      <w:proofErr w:type="gramStart"/>
      <w:r>
        <w:rPr>
          <w:sz w:val="24"/>
        </w:rPr>
        <w:t>b</w:t>
      </w:r>
      <w:proofErr w:type="gramEnd"/>
      <w:r>
        <w:rPr>
          <w:sz w:val="24"/>
        </w:rPr>
        <w:t xml:space="preserve">’ – data width of the IP. This parameter is user defined. </w:t>
      </w:r>
    </w:p>
    <w:p w:rsidR="00DC0046" w:rsidRDefault="00DC0046" w:rsidP="007A3B6A">
      <w:pPr>
        <w:pStyle w:val="ListParagraph"/>
        <w:numPr>
          <w:ilvl w:val="0"/>
          <w:numId w:val="4"/>
        </w:numPr>
        <w:spacing w:after="200" w:line="276" w:lineRule="auto"/>
        <w:rPr>
          <w:sz w:val="24"/>
        </w:rPr>
      </w:pPr>
      <w:r w:rsidRPr="000E3336">
        <w:rPr>
          <w:b/>
          <w:sz w:val="24"/>
        </w:rPr>
        <w:t>T2 Memory</w:t>
      </w:r>
      <w:r w:rsidR="00C95F1C">
        <w:rPr>
          <w:sz w:val="24"/>
        </w:rPr>
        <w:t xml:space="preserve">: </w:t>
      </w:r>
      <w:r>
        <w:rPr>
          <w:sz w:val="24"/>
        </w:rPr>
        <w:t>Reads are given higher priority. In case of a collision, write da</w:t>
      </w:r>
      <w:r w:rsidR="00C95F1C">
        <w:rPr>
          <w:sz w:val="24"/>
        </w:rPr>
        <w:t xml:space="preserve">ta is written to the T2 memory. The write data is referred to as the cache data. </w:t>
      </w:r>
      <w:r w:rsidR="00B70105">
        <w:rPr>
          <w:sz w:val="24"/>
        </w:rPr>
        <w:t xml:space="preserve">There are two T2 memories- a read cache and a write cache. </w:t>
      </w:r>
    </w:p>
    <w:p w:rsidR="00DC0046" w:rsidRDefault="00DC0046" w:rsidP="007A3B6A">
      <w:pPr>
        <w:pStyle w:val="ListParagraph"/>
        <w:numPr>
          <w:ilvl w:val="1"/>
          <w:numId w:val="4"/>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DC0046" w:rsidRDefault="00DC0046" w:rsidP="007A3B6A">
      <w:pPr>
        <w:pStyle w:val="ListParagraph"/>
        <w:numPr>
          <w:ilvl w:val="1"/>
          <w:numId w:val="4"/>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DC0046" w:rsidRDefault="00DC0046" w:rsidP="007A3B6A">
      <w:pPr>
        <w:pStyle w:val="ListParagraph"/>
        <w:numPr>
          <w:ilvl w:val="1"/>
          <w:numId w:val="4"/>
        </w:numPr>
        <w:spacing w:after="200" w:line="276" w:lineRule="auto"/>
        <w:rPr>
          <w:sz w:val="24"/>
        </w:rPr>
      </w:pPr>
      <w:proofErr w:type="gramStart"/>
      <w:r>
        <w:rPr>
          <w:sz w:val="24"/>
        </w:rPr>
        <w:t>b</w:t>
      </w:r>
      <w:proofErr w:type="gramEnd"/>
      <w:r>
        <w:rPr>
          <w:sz w:val="24"/>
        </w:rPr>
        <w:t xml:space="preserve">’ – data with of the IP. This parameter is user defined. </w:t>
      </w:r>
    </w:p>
    <w:p w:rsidR="002277C5" w:rsidRDefault="00060B74" w:rsidP="007A3B6A">
      <w:pPr>
        <w:pStyle w:val="ListParagraph"/>
        <w:numPr>
          <w:ilvl w:val="0"/>
          <w:numId w:val="4"/>
        </w:numPr>
        <w:spacing w:after="200" w:line="276" w:lineRule="auto"/>
        <w:rPr>
          <w:sz w:val="24"/>
        </w:rPr>
      </w:pPr>
      <w:r>
        <w:rPr>
          <w:b/>
          <w:sz w:val="24"/>
        </w:rPr>
        <w:t>T3</w:t>
      </w:r>
      <w:r w:rsidR="002277C5" w:rsidRPr="000E3336">
        <w:rPr>
          <w:b/>
          <w:sz w:val="24"/>
        </w:rPr>
        <w:t xml:space="preserve"> Memory</w:t>
      </w:r>
      <w:r w:rsidR="002277C5">
        <w:rPr>
          <w:sz w:val="24"/>
        </w:rPr>
        <w:t xml:space="preserve">: The state data is stored in T3 memory. The state data is referred to as the tag data. </w:t>
      </w:r>
      <w:r w:rsidR="00B70105">
        <w:rPr>
          <w:sz w:val="24"/>
        </w:rPr>
        <w:t>There are 3 tag memories. One for each port.</w:t>
      </w:r>
    </w:p>
    <w:p w:rsidR="002277C5" w:rsidRDefault="002277C5" w:rsidP="007A3B6A">
      <w:pPr>
        <w:pStyle w:val="ListParagraph"/>
        <w:numPr>
          <w:ilvl w:val="1"/>
          <w:numId w:val="4"/>
        </w:numPr>
        <w:spacing w:after="200" w:line="276" w:lineRule="auto"/>
        <w:rPr>
          <w:sz w:val="24"/>
        </w:rPr>
      </w:pPr>
      <w:r>
        <w:rPr>
          <w:sz w:val="24"/>
        </w:rPr>
        <w:t xml:space="preserve">f – </w:t>
      </w:r>
      <w:proofErr w:type="gramStart"/>
      <w:r>
        <w:rPr>
          <w:sz w:val="24"/>
        </w:rPr>
        <w:t>target</w:t>
      </w:r>
      <w:proofErr w:type="gramEnd"/>
      <w:r>
        <w:rPr>
          <w:sz w:val="24"/>
        </w:rPr>
        <w:t xml:space="preserve"> frequency of T1 memory. This parameter is user defined.</w:t>
      </w:r>
    </w:p>
    <w:p w:rsidR="002277C5" w:rsidRDefault="002277C5" w:rsidP="007A3B6A">
      <w:pPr>
        <w:pStyle w:val="ListParagraph"/>
        <w:numPr>
          <w:ilvl w:val="1"/>
          <w:numId w:val="4"/>
        </w:numPr>
        <w:spacing w:after="200" w:line="276" w:lineRule="auto"/>
        <w:rPr>
          <w:sz w:val="24"/>
        </w:rPr>
      </w:pPr>
      <w:proofErr w:type="gramStart"/>
      <w:r>
        <w:rPr>
          <w:sz w:val="24"/>
        </w:rPr>
        <w:t>w</w:t>
      </w:r>
      <w:proofErr w:type="gramEnd"/>
      <w:r>
        <w:rPr>
          <w:sz w:val="24"/>
        </w:rPr>
        <w:t xml:space="preserve">’ – The maximum depth of the T1 memory macros. For IP sizes which are non-power-of-two the tool can optimize the area using different size T1 macros. </w:t>
      </w:r>
      <w:proofErr w:type="gramStart"/>
      <w:r>
        <w:rPr>
          <w:sz w:val="24"/>
        </w:rPr>
        <w:t>w</w:t>
      </w:r>
      <w:proofErr w:type="gramEnd"/>
      <w:r>
        <w:rPr>
          <w:sz w:val="24"/>
        </w:rPr>
        <w:t>’ would be the depth of the deepest t1 macro used. This parameter is optimized based on the physical library.</w:t>
      </w:r>
    </w:p>
    <w:p w:rsidR="002277C5" w:rsidRDefault="002277C5" w:rsidP="007A3B6A">
      <w:pPr>
        <w:pStyle w:val="ListParagraph"/>
        <w:numPr>
          <w:ilvl w:val="1"/>
          <w:numId w:val="4"/>
        </w:numPr>
        <w:spacing w:after="200" w:line="276" w:lineRule="auto"/>
        <w:rPr>
          <w:sz w:val="24"/>
        </w:rPr>
      </w:pPr>
      <w:r w:rsidRPr="000E3336">
        <w:rPr>
          <w:sz w:val="24"/>
        </w:rPr>
        <w:t xml:space="preserve">p – </w:t>
      </w:r>
      <w:proofErr w:type="gramStart"/>
      <w:r w:rsidRPr="000E3336">
        <w:rPr>
          <w:sz w:val="24"/>
        </w:rPr>
        <w:t>is</w:t>
      </w:r>
      <w:proofErr w:type="gramEnd"/>
      <w:r w:rsidRPr="000E3336">
        <w:rPr>
          <w:sz w:val="24"/>
        </w:rPr>
        <w:t xml:space="preserve"> </w:t>
      </w:r>
      <w:r w:rsidR="00AD5DEC">
        <w:rPr>
          <w:sz w:val="24"/>
        </w:rPr>
        <w:t xml:space="preserve">the width of the tag which contains </w:t>
      </w:r>
      <w:r>
        <w:rPr>
          <w:sz w:val="24"/>
        </w:rPr>
        <w:t xml:space="preserve">state info, ECC protected. </w:t>
      </w:r>
    </w:p>
    <w:p w:rsidR="00DC0046" w:rsidRPr="00DC0046" w:rsidRDefault="00DC0046" w:rsidP="00DC0046">
      <w:pPr>
        <w:pStyle w:val="BodyText"/>
      </w:pPr>
    </w:p>
    <w:p w:rsidR="00A501A9" w:rsidRDefault="00A501A9" w:rsidP="0014285D">
      <w:pPr>
        <w:pStyle w:val="Heading1"/>
      </w:pPr>
      <w:bookmarkStart w:id="94" w:name="_Toc385371832"/>
      <w:r>
        <w:lastRenderedPageBreak/>
        <w:t>Block level description</w:t>
      </w:r>
      <w:bookmarkEnd w:id="94"/>
    </w:p>
    <w:p w:rsidR="000C4759" w:rsidRDefault="00C74DDE" w:rsidP="00792E89">
      <w:pPr>
        <w:pStyle w:val="ListParagraph"/>
        <w:ind w:left="432"/>
        <w:rPr>
          <w:sz w:val="24"/>
          <w:szCs w:val="24"/>
        </w:rPr>
      </w:pPr>
      <w:r>
        <w:rPr>
          <w:sz w:val="24"/>
          <w:szCs w:val="24"/>
        </w:rPr>
        <w:t xml:space="preserve">An algo_1r1w_rl2 </w:t>
      </w:r>
      <w:r w:rsidR="000C4759">
        <w:rPr>
          <w:sz w:val="24"/>
          <w:szCs w:val="24"/>
        </w:rPr>
        <w:t>_top instantiates:</w:t>
      </w:r>
    </w:p>
    <w:p w:rsidR="00037897" w:rsidRPr="00037897" w:rsidRDefault="00037897" w:rsidP="007A3B6A">
      <w:pPr>
        <w:pStyle w:val="ListParagraph"/>
        <w:numPr>
          <w:ilvl w:val="0"/>
          <w:numId w:val="5"/>
        </w:numPr>
        <w:spacing w:after="200" w:line="276" w:lineRule="auto"/>
        <w:ind w:left="957"/>
        <w:rPr>
          <w:b/>
          <w:sz w:val="32"/>
        </w:rPr>
      </w:pPr>
      <w:r w:rsidRPr="00037897">
        <w:rPr>
          <w:sz w:val="24"/>
          <w:szCs w:val="24"/>
        </w:rPr>
        <w:t>a1_loop (</w:t>
      </w:r>
      <w:proofErr w:type="spellStart"/>
      <w:r w:rsidRPr="00037897">
        <w:rPr>
          <w:sz w:val="24"/>
          <w:szCs w:val="24"/>
        </w:rPr>
        <w:t>algo_mrnwt_base</w:t>
      </w:r>
      <w:proofErr w:type="spellEnd"/>
      <w:proofErr w:type="gramStart"/>
      <w:r w:rsidRPr="00037897">
        <w:rPr>
          <w:sz w:val="24"/>
          <w:szCs w:val="24"/>
        </w:rPr>
        <w:t>) :</w:t>
      </w:r>
      <w:proofErr w:type="gramEnd"/>
      <w:r w:rsidRPr="00037897">
        <w:rPr>
          <w:sz w:val="24"/>
          <w:szCs w:val="24"/>
        </w:rPr>
        <w:t xml:space="preserve"> This module </w:t>
      </w:r>
      <w:r>
        <w:rPr>
          <w:sz w:val="24"/>
          <w:szCs w:val="24"/>
        </w:rPr>
        <w:t xml:space="preserve">provides the </w:t>
      </w:r>
      <w:proofErr w:type="spellStart"/>
      <w:r>
        <w:rPr>
          <w:sz w:val="24"/>
          <w:szCs w:val="24"/>
        </w:rPr>
        <w:t>fifos</w:t>
      </w:r>
      <w:proofErr w:type="spellEnd"/>
      <w:r>
        <w:rPr>
          <w:sz w:val="24"/>
          <w:szCs w:val="24"/>
        </w:rPr>
        <w:t xml:space="preserve"> for rate limiting the writes, so that the 1r2w memory can be converted into 1r6w memory.</w:t>
      </w:r>
    </w:p>
    <w:p w:rsidR="00C24CD4" w:rsidRPr="00037897" w:rsidRDefault="00037897" w:rsidP="007A3B6A">
      <w:pPr>
        <w:pStyle w:val="ListParagraph"/>
        <w:numPr>
          <w:ilvl w:val="0"/>
          <w:numId w:val="5"/>
        </w:numPr>
        <w:spacing w:after="200" w:line="276" w:lineRule="auto"/>
        <w:ind w:left="957"/>
        <w:rPr>
          <w:b/>
          <w:sz w:val="32"/>
        </w:rPr>
      </w:pPr>
      <w:r w:rsidRPr="00037897">
        <w:rPr>
          <w:sz w:val="24"/>
          <w:szCs w:val="24"/>
        </w:rPr>
        <w:t>a2</w:t>
      </w:r>
      <w:r w:rsidR="000C4759" w:rsidRPr="00037897">
        <w:rPr>
          <w:sz w:val="24"/>
          <w:szCs w:val="24"/>
        </w:rPr>
        <w:t>_loop (algo</w:t>
      </w:r>
      <w:r w:rsidR="008D2B57" w:rsidRPr="00037897">
        <w:rPr>
          <w:sz w:val="24"/>
          <w:szCs w:val="24"/>
        </w:rPr>
        <w:t>_nr2w_1r1w</w:t>
      </w:r>
      <w:proofErr w:type="gramStart"/>
      <w:r w:rsidR="000C4759" w:rsidRPr="00037897">
        <w:rPr>
          <w:sz w:val="24"/>
          <w:szCs w:val="24"/>
        </w:rPr>
        <w:t>) :</w:t>
      </w:r>
      <w:proofErr w:type="gramEnd"/>
      <w:r w:rsidR="000C4759" w:rsidRPr="00037897">
        <w:rPr>
          <w:sz w:val="24"/>
          <w:szCs w:val="24"/>
        </w:rPr>
        <w:t xml:space="preserve"> This module consists of the bulk of the algorithm.</w:t>
      </w:r>
      <w:r w:rsidR="00C24CD4" w:rsidRPr="00037897">
        <w:rPr>
          <w:sz w:val="24"/>
          <w:szCs w:val="24"/>
        </w:rPr>
        <w:t xml:space="preserve"> </w:t>
      </w:r>
      <w:r w:rsidR="008D2B57" w:rsidRPr="00037897">
        <w:rPr>
          <w:sz w:val="24"/>
          <w:szCs w:val="24"/>
        </w:rPr>
        <w:t xml:space="preserve">It converts the 1r1w 2 port memories into nr2w memories. </w:t>
      </w:r>
      <w:r w:rsidR="00C24CD4" w:rsidRPr="00037897">
        <w:rPr>
          <w:sz w:val="24"/>
          <w:szCs w:val="24"/>
        </w:rPr>
        <w:t>It translates the traffic into regular data and state reads/writes.</w:t>
      </w:r>
      <w:r w:rsidR="00A75938" w:rsidRPr="00037897">
        <w:rPr>
          <w:sz w:val="24"/>
          <w:szCs w:val="24"/>
        </w:rPr>
        <w:t xml:space="preserve"> If two</w:t>
      </w:r>
      <w:r w:rsidR="000C4759" w:rsidRPr="00037897">
        <w:rPr>
          <w:sz w:val="24"/>
          <w:szCs w:val="24"/>
        </w:rPr>
        <w:t xml:space="preserve"> write</w:t>
      </w:r>
      <w:r w:rsidR="00A75938" w:rsidRPr="00037897">
        <w:rPr>
          <w:sz w:val="24"/>
          <w:szCs w:val="24"/>
        </w:rPr>
        <w:t>s were</w:t>
      </w:r>
      <w:r w:rsidR="000C4759" w:rsidRPr="00037897">
        <w:rPr>
          <w:sz w:val="24"/>
          <w:szCs w:val="24"/>
        </w:rPr>
        <w:t xml:space="preserve"> scheduled to the same T1 bank as a read</w:t>
      </w:r>
      <w:r w:rsidR="00C24CD4" w:rsidRPr="00037897">
        <w:rPr>
          <w:sz w:val="24"/>
          <w:szCs w:val="24"/>
        </w:rPr>
        <w:t>,</w:t>
      </w:r>
      <w:r w:rsidR="000C4759" w:rsidRPr="00037897">
        <w:rPr>
          <w:sz w:val="24"/>
          <w:szCs w:val="24"/>
        </w:rPr>
        <w:t xml:space="preserve"> then </w:t>
      </w:r>
      <w:r w:rsidR="00A75938" w:rsidRPr="00037897">
        <w:rPr>
          <w:sz w:val="24"/>
          <w:szCs w:val="24"/>
        </w:rPr>
        <w:t>one of the</w:t>
      </w:r>
      <w:r w:rsidR="000C4759" w:rsidRPr="00037897">
        <w:rPr>
          <w:sz w:val="24"/>
          <w:szCs w:val="24"/>
        </w:rPr>
        <w:t xml:space="preserve"> write gets sent to the T2 memory, along with the state information</w:t>
      </w:r>
      <w:r w:rsidR="00C24CD4" w:rsidRPr="00037897">
        <w:rPr>
          <w:sz w:val="24"/>
          <w:szCs w:val="24"/>
        </w:rPr>
        <w:t xml:space="preserve"> to the T3 memory</w:t>
      </w:r>
      <w:r w:rsidR="000C4759" w:rsidRPr="00037897">
        <w:rPr>
          <w:sz w:val="24"/>
          <w:szCs w:val="24"/>
        </w:rPr>
        <w:t>, i.e. which bank the data belongs to</w:t>
      </w:r>
      <w:r w:rsidR="007C3BD6" w:rsidRPr="00037897">
        <w:rPr>
          <w:sz w:val="24"/>
          <w:szCs w:val="24"/>
        </w:rPr>
        <w:t>.</w:t>
      </w:r>
    </w:p>
    <w:p w:rsidR="00776D28" w:rsidRPr="00C24CD4" w:rsidRDefault="00776D28" w:rsidP="007A3B6A">
      <w:pPr>
        <w:pStyle w:val="ListParagraph"/>
        <w:numPr>
          <w:ilvl w:val="0"/>
          <w:numId w:val="5"/>
        </w:numPr>
        <w:spacing w:after="200" w:line="276" w:lineRule="auto"/>
        <w:ind w:left="957"/>
        <w:rPr>
          <w:b/>
          <w:sz w:val="32"/>
        </w:rPr>
      </w:pPr>
      <w:r>
        <w:rPr>
          <w:sz w:val="24"/>
          <w:szCs w:val="24"/>
        </w:rPr>
        <w:t>The t2_bus talks to 2(=M+1) t2 memories. Since we are using 2 port (1R1W) memori</w:t>
      </w:r>
      <w:r w:rsidR="007C3BD6">
        <w:rPr>
          <w:sz w:val="24"/>
          <w:szCs w:val="24"/>
        </w:rPr>
        <w:t xml:space="preserve">es here, we need only one write </w:t>
      </w:r>
      <w:r>
        <w:rPr>
          <w:sz w:val="24"/>
          <w:szCs w:val="24"/>
        </w:rPr>
        <w:t>cache to support the 2W functionality</w:t>
      </w:r>
      <w:r w:rsidR="007C3BD6">
        <w:rPr>
          <w:sz w:val="24"/>
          <w:szCs w:val="24"/>
        </w:rPr>
        <w:t>, other than the read cache</w:t>
      </w:r>
      <w:r>
        <w:rPr>
          <w:sz w:val="24"/>
          <w:szCs w:val="24"/>
        </w:rPr>
        <w:t>.</w:t>
      </w:r>
    </w:p>
    <w:p w:rsidR="00C24CD4" w:rsidRPr="00776D28" w:rsidRDefault="00C24CD4" w:rsidP="007A3B6A">
      <w:pPr>
        <w:pStyle w:val="ListParagraph"/>
        <w:numPr>
          <w:ilvl w:val="0"/>
          <w:numId w:val="5"/>
        </w:numPr>
        <w:spacing w:after="200" w:line="276" w:lineRule="auto"/>
        <w:ind w:left="957"/>
        <w:rPr>
          <w:b/>
          <w:sz w:val="32"/>
        </w:rPr>
      </w:pPr>
      <w:r>
        <w:rPr>
          <w:sz w:val="24"/>
          <w:szCs w:val="24"/>
        </w:rPr>
        <w:t>The t3_bus talks to 3</w:t>
      </w:r>
      <w:r w:rsidR="00776D28">
        <w:rPr>
          <w:sz w:val="24"/>
          <w:szCs w:val="24"/>
        </w:rPr>
        <w:t>(=M+2</w:t>
      </w:r>
      <w:proofErr w:type="gramStart"/>
      <w:r w:rsidR="00776D28">
        <w:rPr>
          <w:sz w:val="24"/>
          <w:szCs w:val="24"/>
        </w:rPr>
        <w:t xml:space="preserve">) </w:t>
      </w:r>
      <w:r>
        <w:rPr>
          <w:sz w:val="24"/>
          <w:szCs w:val="24"/>
        </w:rPr>
        <w:t xml:space="preserve"> t3</w:t>
      </w:r>
      <w:proofErr w:type="gramEnd"/>
      <w:r>
        <w:rPr>
          <w:sz w:val="24"/>
          <w:szCs w:val="24"/>
        </w:rPr>
        <w:t xml:space="preserve"> memories</w:t>
      </w:r>
      <w:r w:rsidR="00776D28">
        <w:rPr>
          <w:sz w:val="24"/>
          <w:szCs w:val="24"/>
        </w:rPr>
        <w:t>, where M is number of Rd ports (1 in this case)</w:t>
      </w:r>
      <w:r>
        <w:rPr>
          <w:sz w:val="24"/>
          <w:szCs w:val="24"/>
        </w:rPr>
        <w:t>. One for each port. On any transaction, a read will be dispatched first to the respective tag.</w:t>
      </w:r>
    </w:p>
    <w:p w:rsidR="00A501A9" w:rsidRDefault="00A501A9" w:rsidP="00A501A9">
      <w:pPr>
        <w:pStyle w:val="BodyText"/>
      </w:pPr>
    </w:p>
    <w:p w:rsidR="000C4759" w:rsidRDefault="00E46029" w:rsidP="000548D9">
      <w:pPr>
        <w:pStyle w:val="BodyText"/>
        <w:ind w:left="-360"/>
      </w:pPr>
      <w:r>
        <w:object w:dxaOrig="28658" w:dyaOrig="118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3.15pt;height:232.2pt" o:ole="">
            <v:imagedata r:id="rId22" o:title=""/>
          </v:shape>
          <o:OLEObject Type="Embed" ProgID="Visio.Drawing.11" ShapeID="_x0000_i1025" DrawAspect="Content" ObjectID="_1469436497" r:id="rId23"/>
        </w:object>
      </w:r>
    </w:p>
    <w:p w:rsidR="000C4759" w:rsidRPr="008355F3" w:rsidRDefault="000C4759" w:rsidP="000C4759">
      <w:pPr>
        <w:jc w:val="center"/>
        <w:rPr>
          <w:b/>
          <w:sz w:val="24"/>
          <w:szCs w:val="24"/>
        </w:rPr>
      </w:pPr>
      <w:r w:rsidRPr="008355F3">
        <w:rPr>
          <w:b/>
          <w:sz w:val="24"/>
          <w:szCs w:val="24"/>
        </w:rPr>
        <w:t xml:space="preserve">Figure1: Block diagram for </w:t>
      </w:r>
      <w:proofErr w:type="spellStart"/>
      <w:r w:rsidRPr="008355F3">
        <w:rPr>
          <w:b/>
          <w:sz w:val="24"/>
          <w:szCs w:val="24"/>
        </w:rPr>
        <w:t>Algo_top</w:t>
      </w:r>
      <w:proofErr w:type="spellEnd"/>
    </w:p>
    <w:p w:rsidR="000C4759" w:rsidRPr="00A501A9" w:rsidRDefault="000C4759" w:rsidP="00A501A9">
      <w:pPr>
        <w:pStyle w:val="BodyText"/>
      </w:pPr>
    </w:p>
    <w:p w:rsidR="00A501A9" w:rsidRDefault="00A501A9" w:rsidP="0014285D">
      <w:pPr>
        <w:pStyle w:val="Heading1"/>
      </w:pPr>
      <w:bookmarkStart w:id="95" w:name="_Toc385371833"/>
      <w:r>
        <w:lastRenderedPageBreak/>
        <w:t>Key Parameters</w:t>
      </w:r>
      <w:bookmarkEnd w:id="95"/>
    </w:p>
    <w:p w:rsidR="000C4759" w:rsidRDefault="0070528E" w:rsidP="000C4759">
      <w:pPr>
        <w:ind w:left="0"/>
        <w:rPr>
          <w:sz w:val="24"/>
          <w:szCs w:val="24"/>
        </w:rPr>
      </w:pPr>
      <w:r>
        <w:rPr>
          <w:sz w:val="24"/>
          <w:szCs w:val="24"/>
        </w:rPr>
        <w:t xml:space="preserve">The </w:t>
      </w:r>
      <w:r w:rsidR="00966FED">
        <w:rPr>
          <w:sz w:val="24"/>
          <w:szCs w:val="24"/>
        </w:rPr>
        <w:t>1r4w_a667</w:t>
      </w:r>
      <w:r w:rsidR="000C4759">
        <w:rPr>
          <w:sz w:val="24"/>
          <w:szCs w:val="24"/>
        </w:rPr>
        <w:t xml:space="preserve"> </w:t>
      </w:r>
      <w:proofErr w:type="spellStart"/>
      <w:r w:rsidR="000C4759">
        <w:rPr>
          <w:sz w:val="24"/>
          <w:szCs w:val="24"/>
        </w:rPr>
        <w:t>algo</w:t>
      </w:r>
      <w:proofErr w:type="spellEnd"/>
      <w:r w:rsidR="000C4759">
        <w:rPr>
          <w:sz w:val="24"/>
          <w:szCs w:val="24"/>
        </w:rPr>
        <w:t xml:space="preserve"> uses the following key parameters:</w:t>
      </w:r>
    </w:p>
    <w:p w:rsidR="000548D9" w:rsidRDefault="000548D9" w:rsidP="000C4759">
      <w:pPr>
        <w:ind w:left="0"/>
        <w:rPr>
          <w:sz w:val="24"/>
          <w:szCs w:val="24"/>
        </w:rPr>
      </w:pPr>
    </w:p>
    <w:p w:rsidR="009C1B32" w:rsidRPr="00BC0E59" w:rsidRDefault="009C1B32" w:rsidP="009C1B32">
      <w:pPr>
        <w:ind w:left="0"/>
        <w:rPr>
          <w:sz w:val="24"/>
          <w:szCs w:val="24"/>
        </w:rPr>
      </w:pPr>
    </w:p>
    <w:tbl>
      <w:tblPr>
        <w:tblStyle w:val="TableGrid"/>
        <w:tblW w:w="9800" w:type="dxa"/>
        <w:tblLayout w:type="fixed"/>
        <w:tblLook w:val="04A0" w:firstRow="1" w:lastRow="0" w:firstColumn="1" w:lastColumn="0" w:noHBand="0" w:noVBand="1"/>
      </w:tblPr>
      <w:tblGrid>
        <w:gridCol w:w="2735"/>
        <w:gridCol w:w="2600"/>
        <w:gridCol w:w="2171"/>
        <w:gridCol w:w="2294"/>
      </w:tblGrid>
      <w:tr w:rsidR="009C1B32" w:rsidTr="00A77E7D">
        <w:tc>
          <w:tcPr>
            <w:tcW w:w="2735" w:type="dxa"/>
          </w:tcPr>
          <w:p w:rsidR="009C1B32" w:rsidRPr="00BE7001" w:rsidRDefault="009C1B32" w:rsidP="00A77E7D">
            <w:pPr>
              <w:jc w:val="center"/>
              <w:rPr>
                <w:b/>
                <w:sz w:val="18"/>
                <w:szCs w:val="18"/>
              </w:rPr>
            </w:pPr>
            <w:r w:rsidRPr="00BE7001">
              <w:rPr>
                <w:b/>
                <w:sz w:val="18"/>
                <w:szCs w:val="18"/>
              </w:rPr>
              <w:t>Parameter</w:t>
            </w:r>
          </w:p>
        </w:tc>
        <w:tc>
          <w:tcPr>
            <w:tcW w:w="2600" w:type="dxa"/>
          </w:tcPr>
          <w:p w:rsidR="009C1B32" w:rsidRPr="00BE7001" w:rsidRDefault="009C1B32" w:rsidP="00A77E7D">
            <w:pPr>
              <w:jc w:val="center"/>
              <w:rPr>
                <w:b/>
                <w:sz w:val="18"/>
                <w:szCs w:val="18"/>
              </w:rPr>
            </w:pPr>
            <w:r w:rsidRPr="00BE7001">
              <w:rPr>
                <w:b/>
                <w:sz w:val="18"/>
                <w:szCs w:val="18"/>
              </w:rPr>
              <w:t>Description</w:t>
            </w:r>
          </w:p>
        </w:tc>
        <w:tc>
          <w:tcPr>
            <w:tcW w:w="2171" w:type="dxa"/>
          </w:tcPr>
          <w:p w:rsidR="009C1B32" w:rsidRPr="00BE7001" w:rsidRDefault="009C1B32" w:rsidP="00A77E7D">
            <w:pPr>
              <w:jc w:val="center"/>
              <w:rPr>
                <w:b/>
                <w:sz w:val="18"/>
                <w:szCs w:val="18"/>
              </w:rPr>
            </w:pPr>
            <w:r w:rsidRPr="00BE7001">
              <w:rPr>
                <w:b/>
                <w:sz w:val="18"/>
                <w:szCs w:val="18"/>
              </w:rPr>
              <w:t>Software Controlled</w:t>
            </w:r>
          </w:p>
        </w:tc>
        <w:tc>
          <w:tcPr>
            <w:tcW w:w="2294" w:type="dxa"/>
          </w:tcPr>
          <w:p w:rsidR="009C1B32" w:rsidRPr="00BE7001" w:rsidRDefault="009C1B32" w:rsidP="00A77E7D">
            <w:pPr>
              <w:jc w:val="center"/>
              <w:rPr>
                <w:b/>
                <w:sz w:val="18"/>
                <w:szCs w:val="18"/>
              </w:rPr>
            </w:pPr>
            <w:proofErr w:type="spellStart"/>
            <w:r w:rsidRPr="00BE7001">
              <w:rPr>
                <w:b/>
                <w:sz w:val="18"/>
                <w:szCs w:val="18"/>
              </w:rPr>
              <w:t>Hadware</w:t>
            </w:r>
            <w:proofErr w:type="spellEnd"/>
            <w:r w:rsidRPr="00BE7001">
              <w:rPr>
                <w:b/>
                <w:sz w:val="18"/>
                <w:szCs w:val="18"/>
              </w:rPr>
              <w:t xml:space="preserve"> controlled</w:t>
            </w:r>
          </w:p>
        </w:tc>
      </w:tr>
      <w:tr w:rsidR="009C1B32" w:rsidTr="00A77E7D">
        <w:tc>
          <w:tcPr>
            <w:tcW w:w="2735" w:type="dxa"/>
          </w:tcPr>
          <w:p w:rsidR="009C1B32" w:rsidRPr="00BE7001" w:rsidRDefault="009C1B32" w:rsidP="00A77E7D">
            <w:pPr>
              <w:rPr>
                <w:sz w:val="18"/>
                <w:szCs w:val="18"/>
              </w:rPr>
            </w:pPr>
            <w:r w:rsidRPr="00BE7001">
              <w:rPr>
                <w:sz w:val="18"/>
                <w:szCs w:val="18"/>
              </w:rPr>
              <w:t>WIDTH</w:t>
            </w:r>
          </w:p>
        </w:tc>
        <w:tc>
          <w:tcPr>
            <w:tcW w:w="2600" w:type="dxa"/>
          </w:tcPr>
          <w:p w:rsidR="009C1B32" w:rsidRPr="00BE7001" w:rsidRDefault="009C1B32" w:rsidP="00A77E7D">
            <w:pPr>
              <w:ind w:left="0"/>
              <w:rPr>
                <w:sz w:val="18"/>
                <w:szCs w:val="18"/>
              </w:rPr>
            </w:pPr>
            <w:r w:rsidRPr="00BE7001">
              <w:rPr>
                <w:sz w:val="18"/>
                <w:szCs w:val="18"/>
              </w:rPr>
              <w:t>Data width of the IP; It defines width of the data bus</w:t>
            </w:r>
          </w:p>
        </w:tc>
        <w:tc>
          <w:tcPr>
            <w:tcW w:w="2171" w:type="dxa"/>
          </w:tcPr>
          <w:p w:rsidR="009C1B32" w:rsidRPr="00EA5604" w:rsidRDefault="009C1B32" w:rsidP="00A77E7D">
            <w:pPr>
              <w:rPr>
                <w:sz w:val="24"/>
                <w:szCs w:val="24"/>
              </w:rPr>
            </w:pPr>
            <w:r w:rsidRPr="00D079F9">
              <w:rPr>
                <w:sz w:val="18"/>
                <w:szCs w:val="18"/>
              </w:rPr>
              <w:t xml:space="preserve">&lt;To </w:t>
            </w:r>
            <w:r>
              <w:rPr>
                <w:sz w:val="18"/>
                <w:szCs w:val="18"/>
              </w:rPr>
              <w:t>be filled&gt;</w:t>
            </w:r>
          </w:p>
        </w:tc>
        <w:tc>
          <w:tcPr>
            <w:tcW w:w="2294" w:type="dxa"/>
          </w:tcPr>
          <w:p w:rsidR="009C1B32" w:rsidRPr="00EA5604" w:rsidRDefault="009C1B32" w:rsidP="00A77E7D">
            <w:pPr>
              <w:rPr>
                <w:sz w:val="24"/>
                <w:szCs w:val="24"/>
              </w:rPr>
            </w:pPr>
            <w:r w:rsidRPr="00D079F9">
              <w:rPr>
                <w:sz w:val="18"/>
                <w:szCs w:val="18"/>
              </w:rPr>
              <w:t xml:space="preserve">&lt;To </w:t>
            </w:r>
            <w:r>
              <w:rPr>
                <w:sz w:val="18"/>
                <w:szCs w:val="18"/>
              </w:rPr>
              <w:t>be filled&gt;</w:t>
            </w:r>
          </w:p>
        </w:tc>
      </w:tr>
      <w:tr w:rsidR="009C1B32" w:rsidTr="00A77E7D">
        <w:tc>
          <w:tcPr>
            <w:tcW w:w="2735" w:type="dxa"/>
          </w:tcPr>
          <w:p w:rsidR="009C1B32" w:rsidRPr="00BE7001" w:rsidRDefault="009C1B32" w:rsidP="00A77E7D">
            <w:pPr>
              <w:rPr>
                <w:sz w:val="18"/>
                <w:szCs w:val="18"/>
              </w:rPr>
            </w:pPr>
            <w:r w:rsidRPr="00BE7001">
              <w:rPr>
                <w:sz w:val="18"/>
                <w:szCs w:val="18"/>
              </w:rPr>
              <w:t>NUMADDR</w:t>
            </w:r>
          </w:p>
        </w:tc>
        <w:tc>
          <w:tcPr>
            <w:tcW w:w="2600" w:type="dxa"/>
          </w:tcPr>
          <w:p w:rsidR="009C1B32" w:rsidRPr="00BE7001" w:rsidRDefault="009C1B32" w:rsidP="00A77E7D">
            <w:pPr>
              <w:ind w:left="0"/>
              <w:rPr>
                <w:sz w:val="18"/>
                <w:szCs w:val="18"/>
              </w:rPr>
            </w:pPr>
            <w:r w:rsidRPr="00BE7001">
              <w:rPr>
                <w:sz w:val="18"/>
                <w:szCs w:val="18"/>
              </w:rPr>
              <w:t>Depth of memory IP; Total address space for the IP</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b/>
                <w:sz w:val="18"/>
                <w:szCs w:val="18"/>
              </w:rPr>
            </w:pPr>
            <w:r w:rsidRPr="00BE7001">
              <w:rPr>
                <w:sz w:val="18"/>
                <w:szCs w:val="18"/>
              </w:rPr>
              <w:t>NUMVROW</w:t>
            </w:r>
          </w:p>
        </w:tc>
        <w:tc>
          <w:tcPr>
            <w:tcW w:w="2600" w:type="dxa"/>
          </w:tcPr>
          <w:p w:rsidR="009C1B32" w:rsidRPr="00BE7001" w:rsidRDefault="009C1B32" w:rsidP="00A77E7D">
            <w:pPr>
              <w:ind w:left="0"/>
              <w:rPr>
                <w:sz w:val="18"/>
                <w:szCs w:val="18"/>
              </w:rPr>
            </w:pPr>
            <w:r w:rsidRPr="00BE7001">
              <w:rPr>
                <w:sz w:val="18"/>
                <w:szCs w:val="18"/>
              </w:rPr>
              <w:t>Number of Virtual Rows; Number of rows in the T1 bank</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b/>
                <w:sz w:val="18"/>
                <w:szCs w:val="18"/>
              </w:rPr>
            </w:pPr>
            <w:r w:rsidRPr="00BE7001">
              <w:rPr>
                <w:sz w:val="18"/>
                <w:szCs w:val="18"/>
              </w:rPr>
              <w:t>NUMVBNK</w:t>
            </w:r>
          </w:p>
        </w:tc>
        <w:tc>
          <w:tcPr>
            <w:tcW w:w="2600" w:type="dxa"/>
          </w:tcPr>
          <w:p w:rsidR="009C1B32" w:rsidRPr="00BE7001" w:rsidRDefault="009C1B32" w:rsidP="00A77E7D">
            <w:pPr>
              <w:ind w:left="0"/>
              <w:rPr>
                <w:sz w:val="18"/>
                <w:szCs w:val="18"/>
              </w:rPr>
            </w:pPr>
            <w:r w:rsidRPr="00BE7001">
              <w:rPr>
                <w:sz w:val="18"/>
                <w:szCs w:val="18"/>
              </w:rPr>
              <w:t>Number of Virtual Banks; Number of T1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BITPADR</w:t>
            </w:r>
          </w:p>
        </w:tc>
        <w:tc>
          <w:tcPr>
            <w:tcW w:w="2600" w:type="dxa"/>
          </w:tcPr>
          <w:p w:rsidR="009C1B32" w:rsidRPr="00BE7001" w:rsidRDefault="009C1B32" w:rsidP="00A77E7D">
            <w:pPr>
              <w:ind w:left="0"/>
              <w:rPr>
                <w:sz w:val="18"/>
                <w:szCs w:val="18"/>
              </w:rPr>
            </w:pPr>
            <w:r w:rsidRPr="00BE7001">
              <w:rPr>
                <w:sz w:val="18"/>
                <w:szCs w:val="18"/>
              </w:rPr>
              <w:t>Number of bits sufficient for all the banks in the design (T1 and T2 banks), used for physical address interface</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 xml:space="preserve">NUMWRDS </w:t>
            </w:r>
          </w:p>
        </w:tc>
        <w:tc>
          <w:tcPr>
            <w:tcW w:w="2600" w:type="dxa"/>
          </w:tcPr>
          <w:p w:rsidR="009C1B32" w:rsidRPr="00BE7001" w:rsidRDefault="009C1B32" w:rsidP="00A77E7D">
            <w:pPr>
              <w:ind w:left="0"/>
              <w:rPr>
                <w:sz w:val="18"/>
                <w:szCs w:val="18"/>
              </w:rPr>
            </w:pPr>
            <w:r w:rsidRPr="00BE7001">
              <w:rPr>
                <w:sz w:val="18"/>
                <w:szCs w:val="18"/>
              </w:rPr>
              <w:t>Align Parameter</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 xml:space="preserve">NUMSROW </w:t>
            </w:r>
          </w:p>
        </w:tc>
        <w:tc>
          <w:tcPr>
            <w:tcW w:w="2600" w:type="dxa"/>
          </w:tcPr>
          <w:p w:rsidR="009C1B32" w:rsidRPr="00BE7001" w:rsidRDefault="009C1B32" w:rsidP="00A77E7D">
            <w:pPr>
              <w:ind w:left="0"/>
              <w:rPr>
                <w:sz w:val="18"/>
                <w:szCs w:val="18"/>
              </w:rPr>
            </w:pPr>
            <w:r w:rsidRPr="00BE7001">
              <w:rPr>
                <w:sz w:val="18"/>
                <w:szCs w:val="18"/>
              </w:rPr>
              <w:t>Number of rows for select address; Select address is used for formal verification convergence</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NUMWBNK</w:t>
            </w:r>
          </w:p>
        </w:tc>
        <w:tc>
          <w:tcPr>
            <w:tcW w:w="2600" w:type="dxa"/>
          </w:tcPr>
          <w:p w:rsidR="009C1B32" w:rsidRPr="00BE7001" w:rsidRDefault="009C1B32" w:rsidP="00A77E7D">
            <w:pPr>
              <w:ind w:left="0"/>
              <w:rPr>
                <w:sz w:val="18"/>
                <w:szCs w:val="18"/>
              </w:rPr>
            </w:pPr>
            <w:r w:rsidRPr="00BE7001">
              <w:rPr>
                <w:sz w:val="18"/>
                <w:szCs w:val="18"/>
              </w:rPr>
              <w:t>T2 packing parameter. Internally: T1 Number of banks per stack</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SRAM_DELAY</w:t>
            </w:r>
          </w:p>
        </w:tc>
        <w:tc>
          <w:tcPr>
            <w:tcW w:w="2600" w:type="dxa"/>
          </w:tcPr>
          <w:p w:rsidR="009C1B32" w:rsidRPr="00BE7001" w:rsidRDefault="009C1B32" w:rsidP="00A77E7D">
            <w:pPr>
              <w:ind w:left="0"/>
              <w:rPr>
                <w:sz w:val="18"/>
                <w:szCs w:val="18"/>
              </w:rPr>
            </w:pPr>
            <w:r w:rsidRPr="00BE7001">
              <w:rPr>
                <w:sz w:val="18"/>
                <w:szCs w:val="18"/>
              </w:rPr>
              <w:t>Delay to access T1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DRAM_DELAY</w:t>
            </w:r>
          </w:p>
        </w:tc>
        <w:tc>
          <w:tcPr>
            <w:tcW w:w="2600" w:type="dxa"/>
          </w:tcPr>
          <w:p w:rsidR="009C1B32" w:rsidRPr="00BE7001" w:rsidRDefault="009C1B32" w:rsidP="00A77E7D">
            <w:pPr>
              <w:ind w:left="0"/>
              <w:rPr>
                <w:sz w:val="18"/>
                <w:szCs w:val="18"/>
              </w:rPr>
            </w:pPr>
            <w:r w:rsidRPr="00BE7001">
              <w:rPr>
                <w:sz w:val="18"/>
                <w:szCs w:val="18"/>
              </w:rPr>
              <w:t>Delay to access T2 banks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FLOPIN</w:t>
            </w:r>
          </w:p>
        </w:tc>
        <w:tc>
          <w:tcPr>
            <w:tcW w:w="2600" w:type="dxa"/>
          </w:tcPr>
          <w:p w:rsidR="009C1B32" w:rsidRPr="00BE7001" w:rsidRDefault="009C1B32" w:rsidP="00A77E7D">
            <w:pPr>
              <w:ind w:left="0"/>
              <w:rPr>
                <w:sz w:val="18"/>
                <w:szCs w:val="18"/>
              </w:rPr>
            </w:pPr>
            <w:r w:rsidRPr="00BE7001">
              <w:rPr>
                <w:sz w:val="18"/>
                <w:szCs w:val="18"/>
              </w:rPr>
              <w:t>Controls the flopping option on input command signals.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FLOPOUT</w:t>
            </w:r>
          </w:p>
        </w:tc>
        <w:tc>
          <w:tcPr>
            <w:tcW w:w="2600" w:type="dxa"/>
          </w:tcPr>
          <w:p w:rsidR="009C1B32" w:rsidRPr="00BE7001" w:rsidRDefault="009C1B32" w:rsidP="00A77E7D">
            <w:pPr>
              <w:ind w:left="0"/>
              <w:rPr>
                <w:sz w:val="18"/>
                <w:szCs w:val="18"/>
              </w:rPr>
            </w:pPr>
            <w:r w:rsidRPr="00BE7001">
              <w:rPr>
                <w:sz w:val="18"/>
                <w:szCs w:val="18"/>
              </w:rPr>
              <w:t>Controls the flopping option on output signals.</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Tr="00A77E7D">
        <w:tc>
          <w:tcPr>
            <w:tcW w:w="2735" w:type="dxa"/>
          </w:tcPr>
          <w:p w:rsidR="009C1B32" w:rsidRPr="00BE7001" w:rsidRDefault="009C1B32" w:rsidP="00A77E7D">
            <w:pPr>
              <w:rPr>
                <w:sz w:val="18"/>
                <w:szCs w:val="18"/>
              </w:rPr>
            </w:pPr>
            <w:r w:rsidRPr="00BE7001">
              <w:rPr>
                <w:sz w:val="18"/>
                <w:szCs w:val="18"/>
              </w:rPr>
              <w:t>FLOPCMD</w:t>
            </w:r>
          </w:p>
        </w:tc>
        <w:tc>
          <w:tcPr>
            <w:tcW w:w="2600" w:type="dxa"/>
          </w:tcPr>
          <w:p w:rsidR="009C1B32" w:rsidRPr="00BE7001" w:rsidRDefault="009C1B32" w:rsidP="00A77E7D">
            <w:pPr>
              <w:ind w:left="0"/>
              <w:rPr>
                <w:sz w:val="18"/>
                <w:szCs w:val="18"/>
              </w:rPr>
            </w:pPr>
            <w:r w:rsidRPr="00BE7001">
              <w:rPr>
                <w:sz w:val="18"/>
                <w:szCs w:val="18"/>
              </w:rPr>
              <w:t>Controls the option to flop the command to memory.</w:t>
            </w:r>
          </w:p>
        </w:tc>
        <w:tc>
          <w:tcPr>
            <w:tcW w:w="2171" w:type="dxa"/>
          </w:tcPr>
          <w:p w:rsidR="009C1B32" w:rsidRDefault="009C1B32" w:rsidP="00A77E7D">
            <w:pPr>
              <w:rPr>
                <w:sz w:val="24"/>
                <w:szCs w:val="24"/>
              </w:rPr>
            </w:pPr>
          </w:p>
        </w:tc>
        <w:tc>
          <w:tcPr>
            <w:tcW w:w="2294" w:type="dxa"/>
          </w:tcPr>
          <w:p w:rsidR="009C1B32" w:rsidRDefault="009C1B32" w:rsidP="00A77E7D">
            <w:pPr>
              <w:rPr>
                <w:sz w:val="24"/>
                <w:szCs w:val="24"/>
              </w:rPr>
            </w:pPr>
          </w:p>
        </w:tc>
      </w:tr>
      <w:tr w:rsidR="009C1B32" w:rsidRPr="00BE7001" w:rsidTr="00A77E7D">
        <w:tc>
          <w:tcPr>
            <w:tcW w:w="2735" w:type="dxa"/>
          </w:tcPr>
          <w:p w:rsidR="009C1B32" w:rsidRPr="00BE7001" w:rsidRDefault="009C1B32" w:rsidP="00A77E7D">
            <w:pPr>
              <w:rPr>
                <w:sz w:val="18"/>
                <w:szCs w:val="18"/>
              </w:rPr>
            </w:pPr>
            <w:r w:rsidRPr="00BE7001">
              <w:rPr>
                <w:sz w:val="18"/>
                <w:szCs w:val="18"/>
              </w:rPr>
              <w:t>FLOPMEM</w:t>
            </w:r>
          </w:p>
        </w:tc>
        <w:tc>
          <w:tcPr>
            <w:tcW w:w="2600" w:type="dxa"/>
          </w:tcPr>
          <w:p w:rsidR="009C1B32" w:rsidRPr="00BE7001" w:rsidRDefault="009C1B32" w:rsidP="00A77E7D">
            <w:pPr>
              <w:ind w:left="0"/>
              <w:rPr>
                <w:sz w:val="18"/>
                <w:szCs w:val="18"/>
              </w:rPr>
            </w:pPr>
            <w:r w:rsidRPr="00BE7001">
              <w:rPr>
                <w:sz w:val="18"/>
                <w:szCs w:val="18"/>
              </w:rPr>
              <w:t>Controls the flopping option of data from memory.</w:t>
            </w:r>
          </w:p>
        </w:tc>
        <w:tc>
          <w:tcPr>
            <w:tcW w:w="2171" w:type="dxa"/>
          </w:tcPr>
          <w:p w:rsidR="009C1B32" w:rsidRPr="00BE7001" w:rsidRDefault="009C1B32" w:rsidP="00A77E7D">
            <w:pPr>
              <w:rPr>
                <w:sz w:val="18"/>
                <w:szCs w:val="18"/>
              </w:rPr>
            </w:pPr>
          </w:p>
        </w:tc>
        <w:tc>
          <w:tcPr>
            <w:tcW w:w="2294" w:type="dxa"/>
          </w:tcPr>
          <w:p w:rsidR="009C1B32" w:rsidRPr="00BE7001" w:rsidRDefault="009C1B32" w:rsidP="00A77E7D">
            <w:pPr>
              <w:rPr>
                <w:sz w:val="18"/>
                <w:szCs w:val="18"/>
              </w:rPr>
            </w:pPr>
          </w:p>
        </w:tc>
      </w:tr>
      <w:tr w:rsidR="009C1B32" w:rsidRPr="00BE7001" w:rsidTr="00A77E7D">
        <w:tc>
          <w:tcPr>
            <w:tcW w:w="2735" w:type="dxa"/>
          </w:tcPr>
          <w:p w:rsidR="009C1B32" w:rsidRPr="00BE7001" w:rsidRDefault="009C1B32" w:rsidP="00A77E7D">
            <w:pPr>
              <w:rPr>
                <w:sz w:val="18"/>
                <w:szCs w:val="18"/>
              </w:rPr>
            </w:pPr>
            <w:r w:rsidRPr="00BE7001">
              <w:rPr>
                <w:sz w:val="18"/>
                <w:szCs w:val="18"/>
              </w:rPr>
              <w:t>ECCBITS</w:t>
            </w:r>
          </w:p>
        </w:tc>
        <w:tc>
          <w:tcPr>
            <w:tcW w:w="2600" w:type="dxa"/>
          </w:tcPr>
          <w:p w:rsidR="009C1B32" w:rsidRPr="00BE7001" w:rsidRDefault="009C1B32" w:rsidP="00A77E7D">
            <w:pPr>
              <w:ind w:left="0"/>
              <w:rPr>
                <w:sz w:val="18"/>
                <w:szCs w:val="18"/>
              </w:rPr>
            </w:pPr>
            <w:r w:rsidRPr="00BE7001">
              <w:rPr>
                <w:sz w:val="18"/>
                <w:szCs w:val="18"/>
              </w:rPr>
              <w:t>Controls the ECC bits in the state memory</w:t>
            </w:r>
          </w:p>
        </w:tc>
        <w:tc>
          <w:tcPr>
            <w:tcW w:w="2171" w:type="dxa"/>
          </w:tcPr>
          <w:p w:rsidR="009C1B32" w:rsidRPr="00BE7001" w:rsidRDefault="009C1B32" w:rsidP="00A77E7D">
            <w:pPr>
              <w:rPr>
                <w:sz w:val="18"/>
                <w:szCs w:val="18"/>
              </w:rPr>
            </w:pPr>
          </w:p>
        </w:tc>
        <w:tc>
          <w:tcPr>
            <w:tcW w:w="2294" w:type="dxa"/>
          </w:tcPr>
          <w:p w:rsidR="009C1B32" w:rsidRPr="00BE7001" w:rsidRDefault="009C1B32" w:rsidP="00A77E7D">
            <w:pPr>
              <w:rPr>
                <w:sz w:val="18"/>
                <w:szCs w:val="18"/>
              </w:rPr>
            </w:pPr>
          </w:p>
        </w:tc>
      </w:tr>
    </w:tbl>
    <w:p w:rsidR="009C1B32" w:rsidRPr="00BE7001" w:rsidRDefault="009C1B32" w:rsidP="009C1B32">
      <w:pPr>
        <w:rPr>
          <w:b/>
          <w:sz w:val="18"/>
          <w:szCs w:val="18"/>
        </w:rPr>
      </w:pPr>
    </w:p>
    <w:p w:rsidR="009C1B32" w:rsidRPr="00BE7001" w:rsidRDefault="009C1B32" w:rsidP="009C1B32">
      <w:pPr>
        <w:pStyle w:val="BodyText"/>
        <w:rPr>
          <w:sz w:val="18"/>
          <w:szCs w:val="18"/>
        </w:rPr>
      </w:pPr>
    </w:p>
    <w:p w:rsidR="009C1B32" w:rsidRDefault="009C1B32" w:rsidP="000C4759">
      <w:pPr>
        <w:ind w:left="0"/>
        <w:rPr>
          <w:sz w:val="24"/>
          <w:szCs w:val="24"/>
        </w:rPr>
      </w:pPr>
    </w:p>
    <w:p w:rsidR="00A501A9" w:rsidRDefault="00A501A9" w:rsidP="0014285D">
      <w:pPr>
        <w:pStyle w:val="Heading1"/>
      </w:pPr>
      <w:bookmarkStart w:id="96" w:name="_Toc385371834"/>
      <w:r>
        <w:lastRenderedPageBreak/>
        <w:t>Formal</w:t>
      </w:r>
      <w:bookmarkEnd w:id="96"/>
    </w:p>
    <w:p w:rsidR="000C4759" w:rsidRDefault="000C4759" w:rsidP="000C4759">
      <w:pPr>
        <w:ind w:left="432"/>
        <w:rPr>
          <w:sz w:val="24"/>
          <w:szCs w:val="24"/>
        </w:rPr>
      </w:pPr>
      <w:r w:rsidRPr="00BC2AE4">
        <w:rPr>
          <w:sz w:val="24"/>
          <w:szCs w:val="24"/>
        </w:rPr>
        <w:t xml:space="preserve">The </w:t>
      </w:r>
      <w:r>
        <w:rPr>
          <w:sz w:val="24"/>
          <w:szCs w:val="24"/>
        </w:rPr>
        <w:t>Cadence’s formal tool (</w:t>
      </w:r>
      <w:proofErr w:type="spellStart"/>
      <w:r>
        <w:rPr>
          <w:sz w:val="24"/>
          <w:szCs w:val="24"/>
        </w:rPr>
        <w:t>ifv</w:t>
      </w:r>
      <w:proofErr w:type="spellEnd"/>
      <w:r>
        <w:rPr>
          <w:sz w:val="24"/>
          <w:szCs w:val="24"/>
        </w:rPr>
        <w:t xml:space="preserve">) is run using the frun.sh script which takes </w:t>
      </w:r>
      <w:proofErr w:type="spellStart"/>
      <w:r>
        <w:rPr>
          <w:sz w:val="24"/>
          <w:szCs w:val="24"/>
        </w:rPr>
        <w:t>run_ifv</w:t>
      </w:r>
      <w:proofErr w:type="spellEnd"/>
      <w:r>
        <w:rPr>
          <w:sz w:val="24"/>
          <w:szCs w:val="24"/>
        </w:rPr>
        <w:t xml:space="preserve"> as </w:t>
      </w:r>
      <w:proofErr w:type="spellStart"/>
      <w:proofErr w:type="gramStart"/>
      <w:r>
        <w:rPr>
          <w:sz w:val="24"/>
          <w:szCs w:val="24"/>
        </w:rPr>
        <w:t>it’s</w:t>
      </w:r>
      <w:proofErr w:type="spellEnd"/>
      <w:proofErr w:type="gramEnd"/>
      <w:r>
        <w:rPr>
          <w:sz w:val="24"/>
          <w:szCs w:val="24"/>
        </w:rPr>
        <w:t xml:space="preserve"> input. It is run under </w:t>
      </w:r>
      <w:proofErr w:type="spellStart"/>
      <w:r>
        <w:rPr>
          <w:sz w:val="24"/>
          <w:szCs w:val="24"/>
        </w:rPr>
        <w:t>run_sample</w:t>
      </w:r>
      <w:proofErr w:type="spellEnd"/>
      <w:r>
        <w:rPr>
          <w:sz w:val="24"/>
          <w:szCs w:val="24"/>
        </w:rPr>
        <w:t>/</w:t>
      </w:r>
      <w:proofErr w:type="spellStart"/>
      <w:r>
        <w:rPr>
          <w:sz w:val="24"/>
          <w:szCs w:val="24"/>
        </w:rPr>
        <w:t>ifv</w:t>
      </w:r>
      <w:proofErr w:type="spellEnd"/>
      <w:r>
        <w:rPr>
          <w:sz w:val="24"/>
          <w:szCs w:val="24"/>
        </w:rPr>
        <w:t xml:space="preserve">/&lt;cut&gt; directory. It pulls </w:t>
      </w:r>
      <w:proofErr w:type="spellStart"/>
      <w:r>
        <w:rPr>
          <w:sz w:val="24"/>
          <w:szCs w:val="24"/>
        </w:rPr>
        <w:t>tcl</w:t>
      </w:r>
      <w:proofErr w:type="spellEnd"/>
      <w:r>
        <w:rPr>
          <w:sz w:val="24"/>
          <w:szCs w:val="24"/>
        </w:rPr>
        <w:t xml:space="preserve"> scripts from the tree and runs all the formal proofs. To run a specific proof, frun.sh can be run with –r &lt;check&gt; option. And to run in </w:t>
      </w:r>
      <w:proofErr w:type="spellStart"/>
      <w:proofErr w:type="gramStart"/>
      <w:r>
        <w:rPr>
          <w:sz w:val="24"/>
          <w:szCs w:val="24"/>
        </w:rPr>
        <w:t>gui</w:t>
      </w:r>
      <w:proofErr w:type="spellEnd"/>
      <w:proofErr w:type="gramEnd"/>
      <w:r>
        <w:rPr>
          <w:sz w:val="24"/>
          <w:szCs w:val="24"/>
        </w:rPr>
        <w:t xml:space="preserve"> mode, a –</w:t>
      </w:r>
      <w:proofErr w:type="spellStart"/>
      <w:r>
        <w:rPr>
          <w:sz w:val="24"/>
          <w:szCs w:val="24"/>
        </w:rPr>
        <w:t>gui</w:t>
      </w:r>
      <w:proofErr w:type="spellEnd"/>
      <w:r>
        <w:rPr>
          <w:sz w:val="24"/>
          <w:szCs w:val="24"/>
        </w:rPr>
        <w:t xml:space="preserve"> option may be used.</w:t>
      </w:r>
    </w:p>
    <w:p w:rsidR="000C4759" w:rsidRDefault="000C4759" w:rsidP="000C4759">
      <w:pPr>
        <w:ind w:left="432"/>
        <w:rPr>
          <w:sz w:val="24"/>
          <w:szCs w:val="24"/>
        </w:rPr>
      </w:pPr>
      <w:r>
        <w:rPr>
          <w:sz w:val="24"/>
          <w:szCs w:val="24"/>
        </w:rPr>
        <w:t xml:space="preserve">Following are the primary design constraints and </w:t>
      </w:r>
      <w:r w:rsidR="0070528E">
        <w:rPr>
          <w:sz w:val="24"/>
          <w:szCs w:val="24"/>
        </w:rPr>
        <w:t xml:space="preserve">the assertions for the </w:t>
      </w:r>
      <w:r w:rsidR="00966FED">
        <w:rPr>
          <w:sz w:val="24"/>
          <w:szCs w:val="24"/>
        </w:rPr>
        <w:t>1r4w_a667</w:t>
      </w:r>
      <w:r>
        <w:rPr>
          <w:sz w:val="24"/>
          <w:szCs w:val="24"/>
        </w:rPr>
        <w:t xml:space="preserve"> </w:t>
      </w:r>
      <w:proofErr w:type="spellStart"/>
      <w:r>
        <w:rPr>
          <w:sz w:val="24"/>
          <w:szCs w:val="24"/>
        </w:rPr>
        <w:t>algo</w:t>
      </w:r>
      <w:proofErr w:type="spellEnd"/>
      <w:r>
        <w:rPr>
          <w:sz w:val="24"/>
          <w:szCs w:val="24"/>
        </w:rPr>
        <w:t>:</w:t>
      </w:r>
    </w:p>
    <w:p w:rsidR="000C4759" w:rsidRDefault="000C4759" w:rsidP="000C4759">
      <w:pPr>
        <w:ind w:left="432"/>
        <w:rPr>
          <w:i/>
        </w:rPr>
      </w:pPr>
    </w:p>
    <w:p w:rsidR="009A4C2E" w:rsidRDefault="009A4C2E" w:rsidP="000C4759">
      <w:pPr>
        <w:ind w:left="432"/>
        <w:rPr>
          <w:i/>
        </w:rPr>
      </w:pPr>
    </w:p>
    <w:p w:rsidR="009A4C2E" w:rsidRDefault="009A4C2E" w:rsidP="009A4C2E">
      <w:pPr>
        <w:ind w:left="432"/>
        <w:rPr>
          <w:b/>
          <w:i/>
        </w:rPr>
      </w:pPr>
      <w:r w:rsidRPr="00F3502B">
        <w:rPr>
          <w:b/>
          <w:sz w:val="24"/>
          <w:szCs w:val="24"/>
        </w:rPr>
        <w:t>Assumptions:</w:t>
      </w:r>
      <w:r w:rsidRPr="00F3502B">
        <w:rPr>
          <w:b/>
          <w:i/>
        </w:rPr>
        <w:t xml:space="preserve"> </w:t>
      </w:r>
    </w:p>
    <w:p w:rsidR="002E7A59" w:rsidRPr="002E7A59" w:rsidRDefault="002E7A59" w:rsidP="002E7A59">
      <w:pPr>
        <w:ind w:left="0"/>
        <w:rPr>
          <w:b/>
          <w:i/>
        </w:rPr>
      </w:pPr>
    </w:p>
    <w:p w:rsidR="002E7A59" w:rsidRPr="000114AB" w:rsidRDefault="002E7A59" w:rsidP="002E7A59">
      <w:pPr>
        <w:ind w:left="432"/>
        <w:rPr>
          <w:i/>
        </w:rPr>
      </w:pPr>
      <w:r w:rsidRPr="000114AB">
        <w:rPr>
          <w:i/>
        </w:rPr>
        <w:t xml:space="preserve">  </w:t>
      </w:r>
      <w:proofErr w:type="spellStart"/>
      <w:r w:rsidRPr="000114AB">
        <w:rPr>
          <w:b/>
          <w:i/>
        </w:rPr>
        <w:t>assert_wrfifo_overflow_check</w:t>
      </w:r>
      <w:proofErr w:type="spellEnd"/>
      <w:r w:rsidRPr="000114AB">
        <w:rPr>
          <w:i/>
        </w:rPr>
        <w:t>: assert property (</w:t>
      </w:r>
      <w:proofErr w:type="gramStart"/>
      <w:r w:rsidRPr="000114AB">
        <w:rPr>
          <w:i/>
        </w:rPr>
        <w:t>@(</w:t>
      </w:r>
      <w:proofErr w:type="spellStart"/>
      <w:proofErr w:type="gramEnd"/>
      <w:r w:rsidRPr="000114AB">
        <w:rPr>
          <w:i/>
        </w:rPr>
        <w:t>posedge</w:t>
      </w:r>
      <w:proofErr w:type="spellEnd"/>
      <w:r w:rsidRPr="000114AB">
        <w:rPr>
          <w:i/>
        </w:rPr>
        <w:t xml:space="preserve"> </w:t>
      </w:r>
      <w:proofErr w:type="spellStart"/>
      <w:r w:rsidRPr="000114AB">
        <w:rPr>
          <w:i/>
        </w:rPr>
        <w:t>clk</w:t>
      </w:r>
      <w:proofErr w:type="spellEnd"/>
      <w:r w:rsidRPr="000114AB">
        <w:rPr>
          <w:i/>
        </w:rPr>
        <w:t xml:space="preserve">) disable </w:t>
      </w:r>
      <w:proofErr w:type="spellStart"/>
      <w:r w:rsidRPr="000114AB">
        <w:rPr>
          <w:i/>
        </w:rPr>
        <w:t>iff</w:t>
      </w:r>
      <w:proofErr w:type="spellEnd"/>
      <w:r w:rsidRPr="000114AB">
        <w:rPr>
          <w:i/>
        </w:rPr>
        <w:t xml:space="preserve"> (!ready) (</w:t>
      </w:r>
      <w:proofErr w:type="spellStart"/>
      <w:r w:rsidRPr="000114AB">
        <w:rPr>
          <w:i/>
        </w:rPr>
        <w:t>wrfifo_cnt_nxt</w:t>
      </w:r>
      <w:proofErr w:type="spellEnd"/>
      <w:r w:rsidRPr="000114AB">
        <w:rPr>
          <w:i/>
        </w:rPr>
        <w:t xml:space="preserve"> &lt;= FNUMWRDS))</w:t>
      </w:r>
    </w:p>
    <w:p w:rsidR="002E7A59" w:rsidRPr="000114AB" w:rsidRDefault="002E7A59" w:rsidP="007A3B6A">
      <w:pPr>
        <w:pStyle w:val="ListParagraph"/>
        <w:numPr>
          <w:ilvl w:val="0"/>
          <w:numId w:val="9"/>
        </w:numPr>
        <w:rPr>
          <w:i/>
        </w:rPr>
      </w:pPr>
      <w:r>
        <w:rPr>
          <w:i/>
        </w:rPr>
        <w:t xml:space="preserve">Checks that the </w:t>
      </w:r>
      <w:proofErr w:type="spellStart"/>
      <w:r>
        <w:rPr>
          <w:i/>
        </w:rPr>
        <w:t>wrfifo_cnt_nxt</w:t>
      </w:r>
      <w:proofErr w:type="spellEnd"/>
      <w:r>
        <w:rPr>
          <w:i/>
        </w:rPr>
        <w:t xml:space="preserve"> never goes beyond the </w:t>
      </w:r>
      <w:proofErr w:type="spellStart"/>
      <w:proofErr w:type="gramStart"/>
      <w:r>
        <w:rPr>
          <w:i/>
        </w:rPr>
        <w:t>fifo</w:t>
      </w:r>
      <w:proofErr w:type="spellEnd"/>
      <w:proofErr w:type="gramEnd"/>
      <w:r>
        <w:rPr>
          <w:i/>
        </w:rPr>
        <w:t xml:space="preserve"> size.</w:t>
      </w:r>
    </w:p>
    <w:p w:rsidR="009A4C2E" w:rsidRDefault="009A4C2E" w:rsidP="009A4C2E">
      <w:pPr>
        <w:ind w:left="432"/>
        <w:rPr>
          <w:sz w:val="24"/>
          <w:szCs w:val="24"/>
        </w:rPr>
      </w:pPr>
    </w:p>
    <w:p w:rsidR="009A4C2E" w:rsidRDefault="009A4C2E" w:rsidP="009A4C2E">
      <w:pPr>
        <w:ind w:left="432"/>
        <w:rPr>
          <w:sz w:val="24"/>
          <w:szCs w:val="24"/>
        </w:rPr>
      </w:pPr>
    </w:p>
    <w:p w:rsidR="009A4C2E" w:rsidRPr="00F3502B" w:rsidRDefault="009A4C2E" w:rsidP="009A4C2E">
      <w:pPr>
        <w:ind w:left="432"/>
        <w:rPr>
          <w:b/>
          <w:sz w:val="24"/>
          <w:szCs w:val="24"/>
        </w:rPr>
      </w:pPr>
      <w:r w:rsidRPr="00F3502B">
        <w:rPr>
          <w:b/>
          <w:sz w:val="24"/>
          <w:szCs w:val="24"/>
        </w:rPr>
        <w:t>Leaf nodes/assertions to prove:</w:t>
      </w:r>
      <w:r w:rsidRPr="00F3502B">
        <w:rPr>
          <w:b/>
          <w:i/>
        </w:rPr>
        <w:t xml:space="preserve">  </w:t>
      </w:r>
    </w:p>
    <w:p w:rsidR="000114AB" w:rsidRDefault="000114AB" w:rsidP="002E7A59">
      <w:pPr>
        <w:ind w:left="0"/>
        <w:rPr>
          <w:b/>
          <w:i/>
        </w:rPr>
      </w:pPr>
    </w:p>
    <w:p w:rsidR="000114AB" w:rsidRPr="000114AB" w:rsidRDefault="000114AB" w:rsidP="000114AB">
      <w:pPr>
        <w:ind w:left="432"/>
        <w:rPr>
          <w:i/>
        </w:rPr>
      </w:pPr>
      <w:r w:rsidRPr="000114AB">
        <w:rPr>
          <w:i/>
        </w:rPr>
        <w:t xml:space="preserve">  </w:t>
      </w:r>
    </w:p>
    <w:p w:rsidR="000114AB" w:rsidRDefault="000114AB" w:rsidP="000114AB">
      <w:pPr>
        <w:ind w:left="432"/>
        <w:rPr>
          <w:i/>
        </w:rPr>
      </w:pPr>
      <w:r w:rsidRPr="000114AB">
        <w:rPr>
          <w:b/>
          <w:i/>
        </w:rPr>
        <w:t xml:space="preserve"> </w:t>
      </w:r>
      <w:proofErr w:type="spellStart"/>
      <w:r w:rsidRPr="000114AB">
        <w:rPr>
          <w:b/>
          <w:i/>
        </w:rPr>
        <w:t>assert_wr_bp_check</w:t>
      </w:r>
      <w:proofErr w:type="spellEnd"/>
      <w:r w:rsidRPr="000114AB">
        <w:rPr>
          <w:i/>
        </w:rPr>
        <w:t>: assert property (</w:t>
      </w:r>
      <w:proofErr w:type="gramStart"/>
      <w:r w:rsidRPr="000114AB">
        <w:rPr>
          <w:i/>
        </w:rPr>
        <w:t>@(</w:t>
      </w:r>
      <w:proofErr w:type="spellStart"/>
      <w:proofErr w:type="gramEnd"/>
      <w:r w:rsidRPr="000114AB">
        <w:rPr>
          <w:i/>
        </w:rPr>
        <w:t>posedge</w:t>
      </w:r>
      <w:proofErr w:type="spellEnd"/>
      <w:r w:rsidRPr="000114AB">
        <w:rPr>
          <w:i/>
        </w:rPr>
        <w:t xml:space="preserve"> </w:t>
      </w:r>
      <w:proofErr w:type="spellStart"/>
      <w:r w:rsidRPr="000114AB">
        <w:rPr>
          <w:i/>
        </w:rPr>
        <w:t>clk</w:t>
      </w:r>
      <w:proofErr w:type="spellEnd"/>
      <w:r w:rsidRPr="000114AB">
        <w:rPr>
          <w:i/>
        </w:rPr>
        <w:t xml:space="preserve">) disable </w:t>
      </w:r>
      <w:proofErr w:type="spellStart"/>
      <w:r w:rsidRPr="000114AB">
        <w:rPr>
          <w:i/>
        </w:rPr>
        <w:t>iff</w:t>
      </w:r>
      <w:proofErr w:type="spellEnd"/>
      <w:r w:rsidRPr="000114AB">
        <w:rPr>
          <w:i/>
        </w:rPr>
        <w:t xml:space="preserve"> (!ready) (</w:t>
      </w:r>
      <w:proofErr w:type="spellStart"/>
      <w:r w:rsidRPr="000114AB">
        <w:rPr>
          <w:i/>
        </w:rPr>
        <w:t>wr_bp</w:t>
      </w:r>
      <w:proofErr w:type="spellEnd"/>
      <w:r w:rsidRPr="000114AB">
        <w:rPr>
          <w:i/>
        </w:rPr>
        <w:t>[</w:t>
      </w:r>
      <w:proofErr w:type="spellStart"/>
      <w:r w:rsidRPr="000114AB">
        <w:rPr>
          <w:i/>
        </w:rPr>
        <w:t>i</w:t>
      </w:r>
      <w:proofErr w:type="spellEnd"/>
      <w:r w:rsidRPr="000114AB">
        <w:rPr>
          <w:i/>
        </w:rPr>
        <w:t>] == ($past(</w:t>
      </w:r>
      <w:proofErr w:type="spellStart"/>
      <w:r w:rsidRPr="000114AB">
        <w:rPr>
          <w:i/>
        </w:rPr>
        <w:t>wrfifo_cnt,FCNTDEL</w:t>
      </w:r>
      <w:proofErr w:type="spellEnd"/>
      <w:r w:rsidRPr="000114AB">
        <w:rPr>
          <w:i/>
        </w:rPr>
        <w:t xml:space="preserve">) &gt; </w:t>
      </w:r>
      <w:proofErr w:type="spellStart"/>
      <w:r w:rsidRPr="000114AB">
        <w:rPr>
          <w:i/>
        </w:rPr>
        <w:t>bp_thr</w:t>
      </w:r>
      <w:proofErr w:type="spellEnd"/>
      <w:r w:rsidRPr="000114AB">
        <w:rPr>
          <w:i/>
        </w:rPr>
        <w:t>)))</w:t>
      </w:r>
    </w:p>
    <w:p w:rsidR="000114AB" w:rsidRPr="000114AB" w:rsidRDefault="000114AB" w:rsidP="000114AB">
      <w:pPr>
        <w:ind w:left="432"/>
        <w:rPr>
          <w:i/>
        </w:rPr>
      </w:pPr>
    </w:p>
    <w:p w:rsidR="000114AB" w:rsidRPr="000114AB" w:rsidRDefault="000114AB" w:rsidP="007A3B6A">
      <w:pPr>
        <w:pStyle w:val="ListParagraph"/>
        <w:numPr>
          <w:ilvl w:val="0"/>
          <w:numId w:val="9"/>
        </w:numPr>
        <w:rPr>
          <w:b/>
          <w:i/>
        </w:rPr>
      </w:pPr>
      <w:r>
        <w:rPr>
          <w:i/>
        </w:rPr>
        <w:t xml:space="preserve">Checks that the </w:t>
      </w:r>
      <w:proofErr w:type="spellStart"/>
      <w:r>
        <w:rPr>
          <w:i/>
        </w:rPr>
        <w:t>wr_bp</w:t>
      </w:r>
      <w:proofErr w:type="spellEnd"/>
      <w:r>
        <w:rPr>
          <w:i/>
        </w:rPr>
        <w:t xml:space="preserve"> (breakpoint) output for each write port goes high, whenever the </w:t>
      </w:r>
      <w:proofErr w:type="spellStart"/>
      <w:r>
        <w:rPr>
          <w:i/>
        </w:rPr>
        <w:t>wrfifo</w:t>
      </w:r>
      <w:proofErr w:type="spellEnd"/>
      <w:r>
        <w:rPr>
          <w:i/>
        </w:rPr>
        <w:t xml:space="preserve"> fills up until the </w:t>
      </w:r>
      <w:proofErr w:type="spellStart"/>
      <w:r>
        <w:rPr>
          <w:i/>
        </w:rPr>
        <w:t>bp_thr</w:t>
      </w:r>
      <w:proofErr w:type="spellEnd"/>
      <w:r>
        <w:rPr>
          <w:i/>
        </w:rPr>
        <w:t xml:space="preserve"> (a primary output: a threshold set by the user).</w:t>
      </w:r>
    </w:p>
    <w:p w:rsidR="000114AB" w:rsidRPr="000114AB" w:rsidRDefault="000114AB" w:rsidP="000114AB">
      <w:pPr>
        <w:pStyle w:val="ListParagraph"/>
        <w:ind w:left="1152"/>
        <w:rPr>
          <w:b/>
          <w:i/>
        </w:rPr>
      </w:pPr>
    </w:p>
    <w:p w:rsidR="009A4C2E" w:rsidRPr="00EB171F" w:rsidRDefault="009A4C2E" w:rsidP="009A4C2E">
      <w:pPr>
        <w:ind w:left="432"/>
        <w:rPr>
          <w:i/>
        </w:rPr>
      </w:pPr>
      <w:proofErr w:type="spellStart"/>
      <w:r w:rsidRPr="00C673BF">
        <w:rPr>
          <w:b/>
          <w:i/>
        </w:rPr>
        <w:t>assert_dout_check</w:t>
      </w:r>
      <w:proofErr w:type="spellEnd"/>
      <w:r w:rsidRPr="00C673BF">
        <w:rPr>
          <w:b/>
          <w:i/>
        </w:rPr>
        <w:t>:</w:t>
      </w:r>
      <w:r w:rsidRPr="00EB171F">
        <w:rPr>
          <w:i/>
        </w:rPr>
        <w:t xml:space="preserve">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Default="009A4C2E" w:rsidP="009A4C2E">
      <w:pPr>
        <w:ind w:left="432"/>
        <w:rPr>
          <w:i/>
        </w:rPr>
      </w:pPr>
      <w:r w:rsidRPr="00EB171F">
        <w:rPr>
          <w:i/>
        </w:rPr>
        <w:t xml:space="preserve">                                    (</w:t>
      </w:r>
      <w:proofErr w:type="spellStart"/>
      <w:r w:rsidRPr="00EB171F">
        <w:rPr>
          <w:i/>
        </w:rPr>
        <w:t>rd_vld</w:t>
      </w:r>
      <w:proofErr w:type="spellEnd"/>
      <w:r w:rsidRPr="00EB171F">
        <w:rPr>
          <w:i/>
        </w:rPr>
        <w:t xml:space="preserve"> &amp;&amp; ($</w:t>
      </w:r>
      <w:proofErr w:type="gramStart"/>
      <w:r w:rsidRPr="00EB171F">
        <w:rPr>
          <w:i/>
        </w:rPr>
        <w:t>past(</w:t>
      </w:r>
      <w:proofErr w:type="spellStart"/>
      <w:proofErr w:type="gramEnd"/>
      <w:r w:rsidRPr="00EB171F">
        <w:rPr>
          <w:i/>
        </w:rPr>
        <w:t>fakememinv,FLOPIN+DRAM_DELAY+FLOPOUT</w:t>
      </w:r>
      <w:proofErr w:type="spellEnd"/>
      <w:r w:rsidRPr="00EB171F">
        <w:rPr>
          <w:i/>
        </w:rPr>
        <w:t>) || (</w:t>
      </w:r>
      <w:proofErr w:type="spellStart"/>
      <w:r w:rsidRPr="00EB171F">
        <w:rPr>
          <w:i/>
        </w:rPr>
        <w:t>rd_dout</w:t>
      </w:r>
      <w:proofErr w:type="spellEnd"/>
      <w:r w:rsidRPr="00EB171F">
        <w:rPr>
          <w:i/>
        </w:rPr>
        <w:t>[</w:t>
      </w:r>
      <w:proofErr w:type="spellStart"/>
      <w:r w:rsidRPr="00EB171F">
        <w:rPr>
          <w:i/>
        </w:rPr>
        <w:t>select_bit</w:t>
      </w:r>
      <w:proofErr w:type="spellEnd"/>
      <w:r w:rsidRPr="00EB171F">
        <w:rPr>
          <w:i/>
        </w:rPr>
        <w:t>] == $past(</w:t>
      </w:r>
      <w:proofErr w:type="spellStart"/>
      <w:r w:rsidRPr="00EB171F">
        <w:rPr>
          <w:i/>
        </w:rPr>
        <w:t>fakemem,FLOPIN+DRAM_DELAY+FLOPOUT</w:t>
      </w:r>
      <w:proofErr w:type="spellEnd"/>
      <w:r w:rsidRPr="00EB171F">
        <w:rPr>
          <w:i/>
        </w:rPr>
        <w:t>)))));</w:t>
      </w:r>
    </w:p>
    <w:p w:rsidR="009A4C2E" w:rsidRPr="00C673BF" w:rsidRDefault="009A4C2E" w:rsidP="007A3B6A">
      <w:pPr>
        <w:pStyle w:val="ListParagraph"/>
        <w:numPr>
          <w:ilvl w:val="0"/>
          <w:numId w:val="6"/>
        </w:numPr>
        <w:rPr>
          <w:i/>
        </w:rPr>
      </w:pPr>
      <w:r w:rsidRPr="00C673BF">
        <w:rPr>
          <w:i/>
        </w:rPr>
        <w:t xml:space="preserve">Checks that the data on </w:t>
      </w:r>
      <w:proofErr w:type="spellStart"/>
      <w:r w:rsidRPr="00C673BF">
        <w:rPr>
          <w:i/>
        </w:rPr>
        <w:t>rd_dout</w:t>
      </w:r>
      <w:proofErr w:type="spellEnd"/>
      <w:r w:rsidRPr="00C673BF">
        <w:rPr>
          <w:i/>
        </w:rPr>
        <w:t xml:space="preserve"> bus is the same as what was stored on </w:t>
      </w:r>
      <w:proofErr w:type="spellStart"/>
      <w:r w:rsidRPr="00C673BF">
        <w:rPr>
          <w:i/>
        </w:rPr>
        <w:t>fakemem</w:t>
      </w:r>
      <w:proofErr w:type="spellEnd"/>
      <w:r w:rsidRPr="00C673BF">
        <w:rPr>
          <w:i/>
        </w:rPr>
        <w:t>.</w:t>
      </w:r>
      <w:r>
        <w:rPr>
          <w:i/>
        </w:rPr>
        <w:t xml:space="preserve"> The </w:t>
      </w:r>
      <w:proofErr w:type="spellStart"/>
      <w:r>
        <w:rPr>
          <w:i/>
        </w:rPr>
        <w:t>rd_vld</w:t>
      </w:r>
      <w:proofErr w:type="spellEnd"/>
      <w:r>
        <w:rPr>
          <w:i/>
        </w:rPr>
        <w:t xml:space="preserve"> and data are checked FLOPIN+DRAM_DELAY+FLOPOUT cycles after the read access.</w:t>
      </w:r>
    </w:p>
    <w:p w:rsidR="009A4C2E" w:rsidRPr="00F047EA" w:rsidRDefault="009A4C2E" w:rsidP="009A4C2E">
      <w:pPr>
        <w:ind w:left="432"/>
        <w:rPr>
          <w:i/>
        </w:rPr>
      </w:pPr>
    </w:p>
    <w:p w:rsidR="009A4C2E" w:rsidRDefault="009A4C2E" w:rsidP="009A4C2E">
      <w:pPr>
        <w:ind w:left="432"/>
        <w:rPr>
          <w:b/>
          <w:i/>
        </w:rPr>
      </w:pPr>
      <w:r w:rsidRPr="00EB171F">
        <w:rPr>
          <w:b/>
          <w:i/>
        </w:rPr>
        <w:t xml:space="preserve">  </w:t>
      </w:r>
    </w:p>
    <w:p w:rsidR="009A4C2E" w:rsidRPr="00EB171F" w:rsidRDefault="009A4C2E" w:rsidP="009A4C2E">
      <w:pPr>
        <w:ind w:left="432"/>
        <w:rPr>
          <w:i/>
        </w:rPr>
      </w:pPr>
      <w:proofErr w:type="spellStart"/>
      <w:r w:rsidRPr="00C673BF">
        <w:rPr>
          <w:b/>
          <w:i/>
        </w:rPr>
        <w:t>assert_fwrd_check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Pr="00EB171F" w:rsidRDefault="009A4C2E" w:rsidP="009A4C2E">
      <w:pPr>
        <w:ind w:left="432"/>
        <w:rPr>
          <w:i/>
        </w:rPr>
      </w:pPr>
      <w:r w:rsidRPr="00EB171F">
        <w:rPr>
          <w:i/>
        </w:rPr>
        <w:t xml:space="preserve">                                    ($</w:t>
      </w:r>
      <w:proofErr w:type="gramStart"/>
      <w:r w:rsidRPr="00EB171F">
        <w:rPr>
          <w:i/>
        </w:rPr>
        <w:t>past(</w:t>
      </w:r>
      <w:proofErr w:type="spellStart"/>
      <w:proofErr w:type="gramEnd"/>
      <w:r w:rsidRPr="00EB171F">
        <w:rPr>
          <w:i/>
        </w:rPr>
        <w:t>fakememinv,FLOPIN+DRAM_DELAY+FLOPOUT</w:t>
      </w:r>
      <w:proofErr w:type="spellEnd"/>
      <w:r w:rsidRPr="00EB171F">
        <w:rPr>
          <w:i/>
        </w:rPr>
        <w:t>) ||</w:t>
      </w:r>
    </w:p>
    <w:p w:rsidR="009A4C2E" w:rsidRPr="00EB171F" w:rsidRDefault="009A4C2E" w:rsidP="009A4C2E">
      <w:pPr>
        <w:ind w:left="432"/>
        <w:rPr>
          <w:i/>
        </w:rPr>
      </w:pPr>
      <w:r w:rsidRPr="00EB171F">
        <w:rPr>
          <w:i/>
        </w:rPr>
        <w:t xml:space="preserve">                                     $</w:t>
      </w:r>
      <w:proofErr w:type="gramStart"/>
      <w:r w:rsidRPr="00EB171F">
        <w:rPr>
          <w:i/>
        </w:rPr>
        <w:t>past(</w:t>
      </w:r>
      <w:proofErr w:type="spellStart"/>
      <w:proofErr w:type="gramEnd"/>
      <w:r w:rsidRPr="00EB171F">
        <w:rPr>
          <w:i/>
        </w:rPr>
        <w:t>fakemem</w:t>
      </w:r>
      <w:proofErr w:type="spellEnd"/>
      <w:r w:rsidRPr="00EB171F">
        <w:rPr>
          <w:i/>
        </w:rPr>
        <w:t>==</w:t>
      </w:r>
      <w:proofErr w:type="spellStart"/>
      <w:r w:rsidRPr="00EB171F">
        <w:rPr>
          <w:i/>
        </w:rPr>
        <w:t>mem_wire,FLOPIN+DRAM_DELAY+FLOPOUT</w:t>
      </w:r>
      <w:proofErr w:type="spellEnd"/>
      <w:r w:rsidRPr="00EB171F">
        <w:rPr>
          <w:i/>
        </w:rPr>
        <w:t xml:space="preserve">) || </w:t>
      </w:r>
      <w:proofErr w:type="spellStart"/>
      <w:r w:rsidRPr="00EB171F">
        <w:rPr>
          <w:i/>
        </w:rPr>
        <w:t>rd_fwrd</w:t>
      </w:r>
      <w:proofErr w:type="spellEnd"/>
      <w:r w:rsidRPr="00EB171F">
        <w:rPr>
          <w:i/>
        </w:rPr>
        <w:t>) &amp;&amp;</w:t>
      </w:r>
    </w:p>
    <w:p w:rsidR="009A4C2E" w:rsidRPr="00EB171F" w:rsidRDefault="009A4C2E" w:rsidP="009A4C2E">
      <w:pPr>
        <w:ind w:left="432"/>
        <w:rPr>
          <w:i/>
        </w:rPr>
      </w:pPr>
      <w:r w:rsidRPr="00EB171F">
        <w:rPr>
          <w:i/>
        </w:rPr>
        <w:t xml:space="preserve">                                    (</w:t>
      </w:r>
      <w:proofErr w:type="spellStart"/>
      <w:r w:rsidRPr="00EB171F">
        <w:rPr>
          <w:i/>
        </w:rPr>
        <w:t>rd_fwrd</w:t>
      </w:r>
      <w:proofErr w:type="spellEnd"/>
      <w:r w:rsidRPr="00EB171F">
        <w:rPr>
          <w:i/>
        </w:rPr>
        <w:t xml:space="preserve"> |</w:t>
      </w:r>
      <w:proofErr w:type="gramStart"/>
      <w:r w:rsidRPr="00EB171F">
        <w:rPr>
          <w:i/>
        </w:rPr>
        <w:t>| !</w:t>
      </w:r>
      <w:proofErr w:type="gramEnd"/>
      <w:r w:rsidRPr="00EB171F">
        <w:rPr>
          <w:i/>
        </w:rPr>
        <w:t>((</w:t>
      </w:r>
      <w:proofErr w:type="spellStart"/>
      <w:r w:rsidRPr="00EB171F">
        <w:rPr>
          <w:i/>
        </w:rPr>
        <w:t>rd_padr</w:t>
      </w:r>
      <w:proofErr w:type="spellEnd"/>
      <w:r w:rsidRPr="00EB171F">
        <w:rPr>
          <w:i/>
        </w:rPr>
        <w:t>[BITPADR-1:BITPADR-BITPBNK] == NUMVBNK) ?</w:t>
      </w:r>
    </w:p>
    <w:p w:rsidR="009A4C2E" w:rsidRPr="00EB171F" w:rsidRDefault="009A4C2E" w:rsidP="009A4C2E">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t2_fwrdB_1_wire) : t2_fwrdB_1_wire) :</w:t>
      </w:r>
    </w:p>
    <w:p w:rsidR="009A4C2E" w:rsidRDefault="009A4C2E" w:rsidP="009A4C2E">
      <w:pPr>
        <w:ind w:left="432"/>
        <w:rPr>
          <w:i/>
        </w:rPr>
      </w:pPr>
      <w:r w:rsidRPr="00EB171F">
        <w:rPr>
          <w:i/>
        </w:rPr>
        <w:t xml:space="preserve">                                                  (</w:t>
      </w:r>
      <w:proofErr w:type="gramStart"/>
      <w:r w:rsidRPr="00EB171F">
        <w:rPr>
          <w:i/>
        </w:rPr>
        <w:t>FLOPOUT ?</w:t>
      </w:r>
      <w:proofErr w:type="gramEnd"/>
      <w:r w:rsidRPr="00EB171F">
        <w:rPr>
          <w:i/>
        </w:rPr>
        <w:t xml:space="preserve"> $</w:t>
      </w:r>
      <w:proofErr w:type="gramStart"/>
      <w:r w:rsidRPr="00EB171F">
        <w:rPr>
          <w:i/>
        </w:rPr>
        <w:t>past(</w:t>
      </w:r>
      <w:proofErr w:type="gramEnd"/>
      <w:r w:rsidRPr="00EB171F">
        <w:rPr>
          <w:i/>
        </w:rPr>
        <w:t>t1_fwrdA_sel_wire) : t1_fwrdA_sel_wire))));</w:t>
      </w:r>
    </w:p>
    <w:p w:rsidR="009A4C2E" w:rsidRPr="00C673BF" w:rsidRDefault="009A4C2E" w:rsidP="007A3B6A">
      <w:pPr>
        <w:pStyle w:val="ListParagraph"/>
        <w:numPr>
          <w:ilvl w:val="0"/>
          <w:numId w:val="6"/>
        </w:numPr>
        <w:rPr>
          <w:i/>
        </w:rPr>
      </w:pPr>
      <w:r w:rsidRPr="00C673BF">
        <w:rPr>
          <w:i/>
        </w:rPr>
        <w:t xml:space="preserve">Checks that if data going out on </w:t>
      </w:r>
      <w:proofErr w:type="spellStart"/>
      <w:r w:rsidRPr="00C673BF">
        <w:rPr>
          <w:i/>
        </w:rPr>
        <w:t>mem_wire</w:t>
      </w:r>
      <w:proofErr w:type="spellEnd"/>
      <w:r w:rsidRPr="00C673BF">
        <w:rPr>
          <w:i/>
        </w:rPr>
        <w:t xml:space="preserve"> doesn’t match with </w:t>
      </w:r>
      <w:proofErr w:type="spellStart"/>
      <w:r w:rsidRPr="00C673BF">
        <w:rPr>
          <w:i/>
        </w:rPr>
        <w:t>fakemem</w:t>
      </w:r>
      <w:proofErr w:type="spellEnd"/>
      <w:r w:rsidRPr="00C673BF">
        <w:rPr>
          <w:i/>
        </w:rPr>
        <w:t xml:space="preserve">, then the </w:t>
      </w:r>
      <w:proofErr w:type="spellStart"/>
      <w:r w:rsidRPr="00C673BF">
        <w:rPr>
          <w:i/>
        </w:rPr>
        <w:t>rd_fwrd</w:t>
      </w:r>
      <w:proofErr w:type="spellEnd"/>
      <w:r w:rsidRPr="00C673BF">
        <w:rPr>
          <w:i/>
        </w:rPr>
        <w:t xml:space="preserve"> signal should be high. And then it checks that the forwarding is happening from the cache or t1 memories.</w:t>
      </w:r>
    </w:p>
    <w:p w:rsidR="009A4C2E" w:rsidRPr="00EB171F" w:rsidRDefault="009A4C2E" w:rsidP="009A4C2E">
      <w:pPr>
        <w:ind w:left="432"/>
        <w:rPr>
          <w:i/>
        </w:rPr>
      </w:pPr>
    </w:p>
    <w:p w:rsidR="009A4C2E" w:rsidRPr="00EB171F" w:rsidRDefault="009A4C2E" w:rsidP="009A4C2E">
      <w:pPr>
        <w:ind w:left="432"/>
        <w:rPr>
          <w:b/>
          <w:i/>
        </w:rPr>
      </w:pPr>
      <w:r>
        <w:rPr>
          <w:i/>
        </w:rPr>
        <w:t xml:space="preserve">  </w:t>
      </w:r>
    </w:p>
    <w:p w:rsidR="009A4C2E" w:rsidRPr="00EB171F" w:rsidRDefault="009A4C2E" w:rsidP="009A4C2E">
      <w:pPr>
        <w:ind w:left="432"/>
        <w:rPr>
          <w:i/>
        </w:rPr>
      </w:pPr>
      <w:proofErr w:type="spellStart"/>
      <w:r w:rsidRPr="00C673BF">
        <w:rPr>
          <w:b/>
          <w:i/>
        </w:rPr>
        <w:t>assert_padr_check</w:t>
      </w:r>
      <w:proofErr w:type="spellEnd"/>
      <w:r w:rsidRPr="00EB171F">
        <w:rPr>
          <w:i/>
        </w:rPr>
        <w:t>: assert property (</w:t>
      </w:r>
      <w:proofErr w:type="gramStart"/>
      <w:r w:rsidRPr="00EB171F">
        <w:rPr>
          <w:i/>
        </w:rPr>
        <w:t>@(</w:t>
      </w:r>
      <w:proofErr w:type="spellStart"/>
      <w:proofErr w:type="gramEnd"/>
      <w:r w:rsidRPr="00EB171F">
        <w:rPr>
          <w:i/>
        </w:rPr>
        <w:t>posedge</w:t>
      </w:r>
      <w:proofErr w:type="spellEnd"/>
      <w:r w:rsidRPr="00EB171F">
        <w:rPr>
          <w:i/>
        </w:rPr>
        <w:t xml:space="preserve"> </w:t>
      </w:r>
      <w:proofErr w:type="spellStart"/>
      <w:r w:rsidRPr="00EB171F">
        <w:rPr>
          <w:i/>
        </w:rPr>
        <w:t>clk</w:t>
      </w:r>
      <w:proofErr w:type="spellEnd"/>
      <w:r w:rsidRPr="00EB171F">
        <w:rPr>
          <w:i/>
        </w:rPr>
        <w:t xml:space="preserve">) disable </w:t>
      </w:r>
      <w:proofErr w:type="spellStart"/>
      <w:r w:rsidRPr="00EB171F">
        <w:rPr>
          <w:i/>
        </w:rPr>
        <w:t>iff</w:t>
      </w:r>
      <w:proofErr w:type="spellEnd"/>
      <w:r w:rsidRPr="00EB171F">
        <w:rPr>
          <w:i/>
        </w:rPr>
        <w:t xml:space="preserve"> (</w:t>
      </w:r>
      <w:proofErr w:type="spellStart"/>
      <w:r w:rsidRPr="00EB171F">
        <w:rPr>
          <w:i/>
        </w:rPr>
        <w:t>rst</w:t>
      </w:r>
      <w:proofErr w:type="spellEnd"/>
      <w:r w:rsidRPr="00EB171F">
        <w:rPr>
          <w:i/>
        </w:rPr>
        <w:t>) (read &amp;&amp; (</w:t>
      </w:r>
      <w:proofErr w:type="spellStart"/>
      <w:r w:rsidRPr="00EB171F">
        <w:rPr>
          <w:i/>
        </w:rPr>
        <w:t>rd_adr</w:t>
      </w:r>
      <w:proofErr w:type="spellEnd"/>
      <w:r w:rsidRPr="00EB171F">
        <w:rPr>
          <w:i/>
        </w:rPr>
        <w:t xml:space="preserve"> == </w:t>
      </w:r>
      <w:proofErr w:type="spellStart"/>
      <w:r w:rsidRPr="00EB171F">
        <w:rPr>
          <w:i/>
        </w:rPr>
        <w:t>select_addr</w:t>
      </w:r>
      <w:proofErr w:type="spellEnd"/>
      <w:r w:rsidRPr="00EB171F">
        <w:rPr>
          <w:i/>
        </w:rPr>
        <w:t>)) |-&gt; ##(FLOPIN+DRAM_DELAY+FLOPOUT)</w:t>
      </w:r>
    </w:p>
    <w:p w:rsidR="009A4C2E" w:rsidRPr="00EB171F" w:rsidRDefault="009A4C2E" w:rsidP="009A4C2E">
      <w:pPr>
        <w:ind w:left="432"/>
        <w:rPr>
          <w:i/>
        </w:rPr>
      </w:pPr>
      <w:r w:rsidRPr="00EB171F">
        <w:rPr>
          <w:i/>
        </w:rPr>
        <w:t xml:space="preserve">                                    ((</w:t>
      </w:r>
      <w:proofErr w:type="spellStart"/>
      <w:r w:rsidRPr="00EB171F">
        <w:rPr>
          <w:i/>
        </w:rPr>
        <w:t>rd_padr</w:t>
      </w:r>
      <w:proofErr w:type="spellEnd"/>
      <w:r w:rsidRPr="00EB171F">
        <w:rPr>
          <w:i/>
        </w:rPr>
        <w:t xml:space="preserve"> == {NUMVBNK</w:t>
      </w:r>
      <w:proofErr w:type="gramStart"/>
      <w:r w:rsidRPr="00EB171F">
        <w:rPr>
          <w:i/>
        </w:rPr>
        <w:t>,(</w:t>
      </w:r>
      <w:proofErr w:type="gramEnd"/>
      <w:r w:rsidRPr="00EB171F">
        <w:rPr>
          <w:i/>
        </w:rPr>
        <w:t>FLOPOUT ? $</w:t>
      </w:r>
      <w:proofErr w:type="gramStart"/>
      <w:r w:rsidRPr="00EB171F">
        <w:rPr>
          <w:i/>
        </w:rPr>
        <w:t>past(</w:t>
      </w:r>
      <w:proofErr w:type="gramEnd"/>
      <w:r w:rsidRPr="00EB171F">
        <w:rPr>
          <w:i/>
        </w:rPr>
        <w:t>t2_padrB_1_wire) : t2_padrB_1_wire)}) ||</w:t>
      </w:r>
    </w:p>
    <w:p w:rsidR="009A4C2E" w:rsidRDefault="009A4C2E" w:rsidP="009A4C2E">
      <w:pPr>
        <w:ind w:left="432"/>
        <w:rPr>
          <w:i/>
        </w:rPr>
      </w:pPr>
      <w:r w:rsidRPr="00EB171F">
        <w:rPr>
          <w:i/>
        </w:rPr>
        <w:t xml:space="preserve">                                     (</w:t>
      </w:r>
      <w:proofErr w:type="spellStart"/>
      <w:r w:rsidRPr="00EB171F">
        <w:rPr>
          <w:i/>
        </w:rPr>
        <w:t>rd_padr</w:t>
      </w:r>
      <w:proofErr w:type="spellEnd"/>
      <w:r w:rsidRPr="00EB171F">
        <w:rPr>
          <w:i/>
        </w:rPr>
        <w:t xml:space="preserve"> == {</w:t>
      </w:r>
      <w:proofErr w:type="spellStart"/>
      <w:r w:rsidRPr="00EB171F">
        <w:rPr>
          <w:i/>
        </w:rPr>
        <w:t>select_bank</w:t>
      </w:r>
      <w:proofErr w:type="spellEnd"/>
      <w:proofErr w:type="gramStart"/>
      <w:r w:rsidRPr="00EB171F">
        <w:rPr>
          <w:i/>
        </w:rPr>
        <w:t>,(</w:t>
      </w:r>
      <w:proofErr w:type="gramEnd"/>
      <w:r w:rsidRPr="00EB171F">
        <w:rPr>
          <w:i/>
        </w:rPr>
        <w:t>FLOPOUT ? $</w:t>
      </w:r>
      <w:proofErr w:type="gramStart"/>
      <w:r w:rsidRPr="00EB171F">
        <w:rPr>
          <w:i/>
        </w:rPr>
        <w:t>past(</w:t>
      </w:r>
      <w:proofErr w:type="gramEnd"/>
      <w:r w:rsidRPr="00EB171F">
        <w:rPr>
          <w:i/>
        </w:rPr>
        <w:t>t1_padrA_sel_wire) : t1_padrA_sel_wire)})));</w:t>
      </w:r>
      <w:r>
        <w:rPr>
          <w:i/>
        </w:rPr>
        <w:t xml:space="preserve">  </w:t>
      </w:r>
    </w:p>
    <w:p w:rsidR="009A4C2E" w:rsidRDefault="009A4C2E" w:rsidP="007A3B6A">
      <w:pPr>
        <w:pStyle w:val="ListParagraph"/>
        <w:numPr>
          <w:ilvl w:val="0"/>
          <w:numId w:val="6"/>
        </w:numPr>
        <w:rPr>
          <w:i/>
        </w:rPr>
      </w:pPr>
      <w:r w:rsidRPr="00C673BF">
        <w:rPr>
          <w:i/>
        </w:rPr>
        <w:t xml:space="preserve">Checks that the value of </w:t>
      </w:r>
      <w:proofErr w:type="spellStart"/>
      <w:r w:rsidRPr="00C673BF">
        <w:rPr>
          <w:i/>
        </w:rPr>
        <w:t>padr</w:t>
      </w:r>
      <w:proofErr w:type="spellEnd"/>
      <w:r w:rsidRPr="00C673BF">
        <w:rPr>
          <w:i/>
        </w:rPr>
        <w:t xml:space="preserve"> matches </w:t>
      </w:r>
      <w:r>
        <w:rPr>
          <w:i/>
        </w:rPr>
        <w:t xml:space="preserve">the physical bank value; </w:t>
      </w:r>
      <w:r w:rsidRPr="00C673BF">
        <w:rPr>
          <w:i/>
        </w:rPr>
        <w:t>either t1 bank address or cache.</w:t>
      </w:r>
    </w:p>
    <w:p w:rsidR="009A4C2E" w:rsidRPr="00C673BF" w:rsidRDefault="009A4C2E" w:rsidP="009A4C2E">
      <w:pPr>
        <w:pStyle w:val="ListParagraph"/>
        <w:ind w:left="1208"/>
        <w:rPr>
          <w:i/>
        </w:rPr>
      </w:pPr>
    </w:p>
    <w:p w:rsidR="009A4C2E" w:rsidRPr="002B03A4" w:rsidRDefault="009A4C2E" w:rsidP="009A4C2E">
      <w:pPr>
        <w:ind w:left="432"/>
        <w:rPr>
          <w:i/>
        </w:rPr>
      </w:pPr>
      <w:proofErr w:type="spellStart"/>
      <w:r w:rsidRPr="00C673BF">
        <w:rPr>
          <w:b/>
          <w:i/>
        </w:rPr>
        <w:t>assert_derr_check</w:t>
      </w:r>
      <w:proofErr w:type="spellEnd"/>
      <w:r w:rsidRPr="002B03A4">
        <w:rPr>
          <w:i/>
        </w:rPr>
        <w:t>: assert property (</w:t>
      </w:r>
      <w:proofErr w:type="gramStart"/>
      <w:r w:rsidRPr="002B03A4">
        <w:rPr>
          <w:i/>
        </w:rPr>
        <w:t>@(</w:t>
      </w:r>
      <w:proofErr w:type="spellStart"/>
      <w:proofErr w:type="gramEnd"/>
      <w:r w:rsidRPr="002B03A4">
        <w:rPr>
          <w:i/>
        </w:rPr>
        <w:t>posedge</w:t>
      </w:r>
      <w:proofErr w:type="spellEnd"/>
      <w:r w:rsidRPr="002B03A4">
        <w:rPr>
          <w:i/>
        </w:rPr>
        <w:t xml:space="preserve"> </w:t>
      </w:r>
      <w:proofErr w:type="spellStart"/>
      <w:r w:rsidRPr="002B03A4">
        <w:rPr>
          <w:i/>
        </w:rPr>
        <w:t>clk</w:t>
      </w:r>
      <w:proofErr w:type="spellEnd"/>
      <w:r w:rsidRPr="002B03A4">
        <w:rPr>
          <w:i/>
        </w:rPr>
        <w:t xml:space="preserve">) disable </w:t>
      </w:r>
      <w:proofErr w:type="spellStart"/>
      <w:r w:rsidRPr="002B03A4">
        <w:rPr>
          <w:i/>
        </w:rPr>
        <w:t>iff</w:t>
      </w:r>
      <w:proofErr w:type="spellEnd"/>
      <w:r w:rsidRPr="002B03A4">
        <w:rPr>
          <w:i/>
        </w:rPr>
        <w:t xml:space="preserve"> (</w:t>
      </w:r>
      <w:proofErr w:type="spellStart"/>
      <w:r w:rsidRPr="002B03A4">
        <w:rPr>
          <w:i/>
        </w:rPr>
        <w:t>rst</w:t>
      </w:r>
      <w:proofErr w:type="spellEnd"/>
      <w:r w:rsidRPr="002B03A4">
        <w:rPr>
          <w:i/>
        </w:rPr>
        <w:t>) (read &amp;&amp; (</w:t>
      </w:r>
      <w:proofErr w:type="spellStart"/>
      <w:r w:rsidRPr="002B03A4">
        <w:rPr>
          <w:i/>
        </w:rPr>
        <w:t>rd_adr</w:t>
      </w:r>
      <w:proofErr w:type="spellEnd"/>
      <w:r w:rsidRPr="002B03A4">
        <w:rPr>
          <w:i/>
        </w:rPr>
        <w:t xml:space="preserve"> == </w:t>
      </w:r>
      <w:proofErr w:type="spellStart"/>
      <w:r w:rsidRPr="002B03A4">
        <w:rPr>
          <w:i/>
        </w:rPr>
        <w:t>select_addr</w:t>
      </w:r>
      <w:proofErr w:type="spellEnd"/>
      <w:r w:rsidRPr="002B03A4">
        <w:rPr>
          <w:i/>
        </w:rPr>
        <w:t>)) |-&gt; ##(FLOPIN+DRAM_DELAY+FLOPOUT)</w:t>
      </w:r>
    </w:p>
    <w:p w:rsidR="009A4C2E" w:rsidRPr="002B03A4" w:rsidRDefault="009A4C2E" w:rsidP="009A4C2E">
      <w:pPr>
        <w:ind w:left="432"/>
        <w:rPr>
          <w:i/>
        </w:rPr>
      </w:pPr>
      <w:r w:rsidRPr="002B03A4">
        <w:rPr>
          <w:i/>
        </w:rPr>
        <w:t xml:space="preserve">                                    ($</w:t>
      </w:r>
      <w:proofErr w:type="gramStart"/>
      <w:r w:rsidRPr="002B03A4">
        <w:rPr>
          <w:i/>
        </w:rPr>
        <w:t>past(</w:t>
      </w:r>
      <w:proofErr w:type="spellStart"/>
      <w:proofErr w:type="gramEnd"/>
      <w:r w:rsidRPr="002B03A4">
        <w:rPr>
          <w:i/>
        </w:rPr>
        <w:t>fakememinv,FLOPIN+DRAM_DELAY+FLOPOUT</w:t>
      </w:r>
      <w:proofErr w:type="spellEnd"/>
      <w:r w:rsidRPr="002B03A4">
        <w:rPr>
          <w:i/>
        </w:rPr>
        <w:t>) ||</w:t>
      </w:r>
    </w:p>
    <w:p w:rsidR="009A4C2E" w:rsidRPr="002B03A4" w:rsidRDefault="009A4C2E" w:rsidP="009A4C2E">
      <w:pPr>
        <w:ind w:left="432"/>
        <w:rPr>
          <w:i/>
        </w:rPr>
      </w:pPr>
      <w:r w:rsidRPr="002B03A4">
        <w:rPr>
          <w:i/>
        </w:rPr>
        <w:lastRenderedPageBreak/>
        <w:t xml:space="preserve">                                     ((</w:t>
      </w:r>
      <w:proofErr w:type="spellStart"/>
      <w:r w:rsidRPr="002B03A4">
        <w:rPr>
          <w:i/>
        </w:rPr>
        <w:t>rd_</w:t>
      </w:r>
      <w:proofErr w:type="gramStart"/>
      <w:r w:rsidRPr="002B03A4">
        <w:rPr>
          <w:i/>
        </w:rPr>
        <w:t>padr</w:t>
      </w:r>
      <w:proofErr w:type="spellEnd"/>
      <w:r w:rsidRPr="002B03A4">
        <w:rPr>
          <w:i/>
        </w:rPr>
        <w:t>[</w:t>
      </w:r>
      <w:proofErr w:type="gramEnd"/>
      <w:r w:rsidRPr="002B03A4">
        <w:rPr>
          <w:i/>
        </w:rPr>
        <w:t>BITPADR-1:BITPADR-BITPBNK] == NUMVBNK) ?</w:t>
      </w:r>
    </w:p>
    <w:p w:rsidR="009A4C2E" w:rsidRPr="002B03A4" w:rsidRDefault="009A4C2E" w:rsidP="009A4C2E">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t2_serrB_1_wire) : t2_serrB_1_wire)) &amp;&amp;</w:t>
      </w:r>
    </w:p>
    <w:p w:rsidR="009A4C2E" w:rsidRPr="002B03A4" w:rsidRDefault="009A4C2E" w:rsidP="009A4C2E">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t2_derrB_1_wire) : t2_derrB_1_wire)) :</w:t>
      </w:r>
    </w:p>
    <w:p w:rsidR="009A4C2E" w:rsidRPr="002B03A4" w:rsidRDefault="009A4C2E" w:rsidP="009A4C2E">
      <w:pPr>
        <w:ind w:left="432"/>
        <w:rPr>
          <w:i/>
        </w:rPr>
      </w:pPr>
      <w:r w:rsidRPr="002B03A4">
        <w:rPr>
          <w:i/>
        </w:rPr>
        <w:t xml:space="preserve">                                      (</w:t>
      </w:r>
      <w:proofErr w:type="spellStart"/>
      <w:r w:rsidRPr="002B03A4">
        <w:rPr>
          <w:i/>
        </w:rPr>
        <w:t>rd_serr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t1_serrA_sel_wire) : t1_serrA_sel_wire)) &amp;&amp;</w:t>
      </w:r>
    </w:p>
    <w:p w:rsidR="009A4C2E" w:rsidRPr="0021363A" w:rsidRDefault="009A4C2E" w:rsidP="009A4C2E">
      <w:pPr>
        <w:ind w:left="432"/>
        <w:rPr>
          <w:i/>
        </w:rPr>
      </w:pPr>
      <w:r w:rsidRPr="002B03A4">
        <w:rPr>
          <w:i/>
        </w:rPr>
        <w:t xml:space="preserve">                                      (</w:t>
      </w:r>
      <w:proofErr w:type="spellStart"/>
      <w:r w:rsidRPr="002B03A4">
        <w:rPr>
          <w:i/>
        </w:rPr>
        <w:t>rd_derr</w:t>
      </w:r>
      <w:proofErr w:type="spellEnd"/>
      <w:r w:rsidRPr="002B03A4">
        <w:rPr>
          <w:i/>
        </w:rPr>
        <w:t xml:space="preserve"> == (</w:t>
      </w:r>
      <w:proofErr w:type="gramStart"/>
      <w:r w:rsidRPr="002B03A4">
        <w:rPr>
          <w:i/>
        </w:rPr>
        <w:t>FLOPOUT ?</w:t>
      </w:r>
      <w:proofErr w:type="gramEnd"/>
      <w:r w:rsidRPr="002B03A4">
        <w:rPr>
          <w:i/>
        </w:rPr>
        <w:t xml:space="preserve"> $</w:t>
      </w:r>
      <w:proofErr w:type="gramStart"/>
      <w:r w:rsidRPr="002B03A4">
        <w:rPr>
          <w:i/>
        </w:rPr>
        <w:t>past(</w:t>
      </w:r>
      <w:proofErr w:type="gramEnd"/>
      <w:r w:rsidRPr="002B03A4">
        <w:rPr>
          <w:i/>
        </w:rPr>
        <w:t>t1_derrA_sel_wire) : t1_derrA_sel_wire)))));</w:t>
      </w:r>
    </w:p>
    <w:p w:rsidR="009A4C2E" w:rsidRPr="007F121B" w:rsidRDefault="009A4C2E" w:rsidP="007A3B6A">
      <w:pPr>
        <w:pStyle w:val="ListParagraph"/>
        <w:numPr>
          <w:ilvl w:val="0"/>
          <w:numId w:val="6"/>
        </w:numPr>
        <w:rPr>
          <w:i/>
        </w:rPr>
      </w:pPr>
      <w:r>
        <w:rPr>
          <w:i/>
        </w:rPr>
        <w:t xml:space="preserve">Checks all possible combinations of </w:t>
      </w:r>
      <w:proofErr w:type="spellStart"/>
      <w:r>
        <w:rPr>
          <w:i/>
        </w:rPr>
        <w:t>derr</w:t>
      </w:r>
      <w:proofErr w:type="spellEnd"/>
      <w:r>
        <w:rPr>
          <w:i/>
        </w:rPr>
        <w:t xml:space="preserve"> and </w:t>
      </w:r>
      <w:proofErr w:type="spellStart"/>
      <w:r>
        <w:rPr>
          <w:i/>
        </w:rPr>
        <w:t>serr</w:t>
      </w:r>
      <w:proofErr w:type="spellEnd"/>
      <w:r>
        <w:rPr>
          <w:i/>
        </w:rPr>
        <w:t>.</w:t>
      </w:r>
    </w:p>
    <w:p w:rsidR="009A4C2E" w:rsidRDefault="009A4C2E" w:rsidP="000C4759">
      <w:pPr>
        <w:ind w:left="432"/>
        <w:rPr>
          <w:i/>
        </w:rPr>
      </w:pPr>
    </w:p>
    <w:p w:rsidR="003127E0" w:rsidRDefault="003127E0"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9A4C2E" w:rsidP="0070528E">
      <w:pPr>
        <w:ind w:left="432"/>
        <w:rPr>
          <w:sz w:val="24"/>
          <w:szCs w:val="24"/>
        </w:rPr>
      </w:pPr>
    </w:p>
    <w:p w:rsidR="009A4C2E" w:rsidRDefault="00B60EB6" w:rsidP="0070528E">
      <w:pPr>
        <w:ind w:left="432"/>
        <w:rPr>
          <w:sz w:val="24"/>
          <w:szCs w:val="24"/>
        </w:rPr>
      </w:pPr>
      <w:r>
        <w:rPr>
          <w:i/>
          <w:noProof/>
        </w:rPr>
        <mc:AlternateContent>
          <mc:Choice Requires="wpg">
            <w:drawing>
              <wp:anchor distT="0" distB="0" distL="114300" distR="114300" simplePos="0" relativeHeight="251862016" behindDoc="0" locked="0" layoutInCell="1" allowOverlap="1" wp14:anchorId="18663CCC" wp14:editId="25371363">
                <wp:simplePos x="0" y="0"/>
                <wp:positionH relativeFrom="column">
                  <wp:posOffset>-626745</wp:posOffset>
                </wp:positionH>
                <wp:positionV relativeFrom="paragraph">
                  <wp:posOffset>139700</wp:posOffset>
                </wp:positionV>
                <wp:extent cx="7453630" cy="4277360"/>
                <wp:effectExtent l="0" t="0" r="0" b="0"/>
                <wp:wrapNone/>
                <wp:docPr id="470" name="Group 470"/>
                <wp:cNvGraphicFramePr/>
                <a:graphic xmlns:a="http://schemas.openxmlformats.org/drawingml/2006/main">
                  <a:graphicData uri="http://schemas.microsoft.com/office/word/2010/wordprocessingGroup">
                    <wpg:wgp>
                      <wpg:cNvGrpSpPr/>
                      <wpg:grpSpPr>
                        <a:xfrm>
                          <a:off x="0" y="0"/>
                          <a:ext cx="7453630" cy="4277360"/>
                          <a:chOff x="0" y="-49588"/>
                          <a:chExt cx="8518033" cy="5138030"/>
                        </a:xfrm>
                      </wpg:grpSpPr>
                      <wps:wsp>
                        <wps:cNvPr id="114" name="Text Box 350"/>
                        <wps:cNvSpPr txBox="1"/>
                        <wps:spPr>
                          <a:xfrm>
                            <a:off x="4344894" y="-49588"/>
                            <a:ext cx="1431235" cy="53457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Rectangle 38"/>
                        <wps:cNvSpPr/>
                        <wps:spPr>
                          <a:xfrm>
                            <a:off x="628153" y="254442"/>
                            <a:ext cx="4597400" cy="3786505"/>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39"/>
                        <wps:cNvSpPr/>
                        <wps:spPr>
                          <a:xfrm>
                            <a:off x="2401294" y="588396"/>
                            <a:ext cx="767715" cy="1189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0"/>
                        <wps:cNvSpPr/>
                        <wps:spPr>
                          <a:xfrm>
                            <a:off x="4007458" y="588396"/>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1"/>
                        <wps:cNvSpPr/>
                        <wps:spPr>
                          <a:xfrm>
                            <a:off x="826936" y="588396"/>
                            <a:ext cx="689610" cy="30010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2"/>
                        <wps:cNvSpPr/>
                        <wps:spPr>
                          <a:xfrm>
                            <a:off x="2449002" y="2345635"/>
                            <a:ext cx="1060450" cy="4394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3"/>
                        <wps:cNvSpPr/>
                        <wps:spPr>
                          <a:xfrm>
                            <a:off x="4381169" y="2345635"/>
                            <a:ext cx="688975" cy="5086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4"/>
                        <wps:cNvSpPr/>
                        <wps:spPr>
                          <a:xfrm>
                            <a:off x="5677231" y="2297927"/>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5"/>
                        <wps:cNvSpPr/>
                        <wps:spPr>
                          <a:xfrm>
                            <a:off x="5724939" y="3037398"/>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6"/>
                        <wps:cNvSpPr/>
                        <wps:spPr>
                          <a:xfrm>
                            <a:off x="5375082" y="58839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7"/>
                        <wps:cNvSpPr/>
                        <wps:spPr>
                          <a:xfrm>
                            <a:off x="5526157" y="73947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8"/>
                        <wps:cNvSpPr/>
                        <wps:spPr>
                          <a:xfrm>
                            <a:off x="5677231" y="890546"/>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49"/>
                        <wps:cNvSpPr/>
                        <wps:spPr>
                          <a:xfrm>
                            <a:off x="5836258" y="1041621"/>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0"/>
                        <wps:cNvSpPr/>
                        <wps:spPr>
                          <a:xfrm>
                            <a:off x="5987332" y="1192695"/>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1"/>
                        <wps:cNvSpPr/>
                        <wps:spPr>
                          <a:xfrm>
                            <a:off x="6138407" y="1343770"/>
                            <a:ext cx="1060450"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2"/>
                        <wps:cNvSpPr/>
                        <wps:spPr>
                          <a:xfrm>
                            <a:off x="2449002" y="3108960"/>
                            <a:ext cx="1060450" cy="46545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3"/>
                        <wps:cNvSpPr/>
                        <wps:spPr>
                          <a:xfrm>
                            <a:off x="4381169" y="3108960"/>
                            <a:ext cx="688975" cy="4737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4"/>
                        <wps:cNvSpPr/>
                        <wps:spPr>
                          <a:xfrm>
                            <a:off x="4007458" y="1399429"/>
                            <a:ext cx="1060450" cy="457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5"/>
                        <wps:cNvCnPr/>
                        <wps:spPr>
                          <a:xfrm flipV="1">
                            <a:off x="47708" y="739471"/>
                            <a:ext cx="533082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6"/>
                        <wps:cNvCnPr/>
                        <wps:spPr>
                          <a:xfrm flipH="1">
                            <a:off x="3546282" y="890546"/>
                            <a:ext cx="177609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7"/>
                        <wps:cNvCnPr/>
                        <wps:spPr>
                          <a:xfrm flipH="1">
                            <a:off x="3522428" y="1653871"/>
                            <a:ext cx="256921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8"/>
                        <wps:cNvCnPr/>
                        <wps:spPr>
                          <a:xfrm flipH="1">
                            <a:off x="1884459" y="1558455"/>
                            <a:ext cx="128460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59"/>
                        <wps:cNvCnPr/>
                        <wps:spPr>
                          <a:xfrm flipH="1">
                            <a:off x="1884459" y="2727297"/>
                            <a:ext cx="1620520" cy="825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0"/>
                        <wps:cNvCnPr/>
                        <wps:spPr>
                          <a:xfrm flipH="1">
                            <a:off x="1884459" y="3395207"/>
                            <a:ext cx="1621790"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1"/>
                        <wps:cNvCnPr/>
                        <wps:spPr>
                          <a:xfrm flipH="1">
                            <a:off x="3792772" y="2743200"/>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2"/>
                        <wps:cNvCnPr/>
                        <wps:spPr>
                          <a:xfrm flipH="1">
                            <a:off x="3808675" y="3403158"/>
                            <a:ext cx="127571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3"/>
                        <wps:cNvCnPr/>
                        <wps:spPr>
                          <a:xfrm>
                            <a:off x="1367624" y="2472855"/>
                            <a:ext cx="4338320"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4"/>
                        <wps:cNvCnPr/>
                        <wps:spPr>
                          <a:xfrm>
                            <a:off x="1367624" y="3228229"/>
                            <a:ext cx="434657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5"/>
                        <wps:cNvCnPr/>
                        <wps:spPr>
                          <a:xfrm flipH="1">
                            <a:off x="349858" y="2973788"/>
                            <a:ext cx="1163955" cy="1714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67" name="Oval 66"/>
                        <wps:cNvSpPr/>
                        <wps:spPr>
                          <a:xfrm>
                            <a:off x="3172571" y="151869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7"/>
                        <wps:cNvSpPr/>
                        <wps:spPr>
                          <a:xfrm>
                            <a:off x="3196424" y="79513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8"/>
                        <wps:cNvSpPr/>
                        <wps:spPr>
                          <a:xfrm>
                            <a:off x="1518699" y="14391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Oval 69"/>
                        <wps:cNvSpPr/>
                        <wps:spPr>
                          <a:xfrm>
                            <a:off x="1518699" y="2615979"/>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0"/>
                        <wps:cNvSpPr/>
                        <wps:spPr>
                          <a:xfrm>
                            <a:off x="3482671" y="2639833"/>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1"/>
                        <wps:cNvSpPr/>
                        <wps:spPr>
                          <a:xfrm>
                            <a:off x="3482671" y="324413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Oval 72"/>
                        <wps:cNvSpPr/>
                        <wps:spPr>
                          <a:xfrm>
                            <a:off x="1510748" y="3267986"/>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Oval 73"/>
                        <wps:cNvSpPr/>
                        <wps:spPr>
                          <a:xfrm>
                            <a:off x="0" y="2878372"/>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Rounded Rectangle 74"/>
                        <wps:cNvSpPr/>
                        <wps:spPr>
                          <a:xfrm>
                            <a:off x="2401294" y="1852654"/>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Rounded Rectangle 75"/>
                        <wps:cNvSpPr/>
                        <wps:spPr>
                          <a:xfrm>
                            <a:off x="4126727" y="19242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Rounded Rectangle 76"/>
                        <wps:cNvSpPr/>
                        <wps:spPr>
                          <a:xfrm>
                            <a:off x="4126727" y="1081377"/>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4" name="Rounded Rectangle 77"/>
                        <wps:cNvSpPr/>
                        <wps:spPr>
                          <a:xfrm>
                            <a:off x="930303" y="3665551"/>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Rounded Rectangle 78"/>
                        <wps:cNvSpPr/>
                        <wps:spPr>
                          <a:xfrm>
                            <a:off x="2568271" y="3673502"/>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ounded Rectangle 79"/>
                        <wps:cNvSpPr/>
                        <wps:spPr>
                          <a:xfrm>
                            <a:off x="4293704" y="365760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0"/>
                        <wps:cNvCnPr/>
                        <wps:spPr>
                          <a:xfrm>
                            <a:off x="3267986" y="1470991"/>
                            <a:ext cx="2767965" cy="0"/>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Elbow Connector 81"/>
                        <wps:cNvCnPr/>
                        <wps:spPr>
                          <a:xfrm>
                            <a:off x="3927944" y="723569"/>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Elbow Connector 82"/>
                        <wps:cNvCnPr/>
                        <wps:spPr>
                          <a:xfrm>
                            <a:off x="3943847" y="1470991"/>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4" name="Rounded Rectangle 83"/>
                        <wps:cNvSpPr/>
                        <wps:spPr>
                          <a:xfrm>
                            <a:off x="4301656"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Elbow Connector 84"/>
                        <wps:cNvCnPr/>
                        <wps:spPr>
                          <a:xfrm>
                            <a:off x="4182386"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6" name="Elbow Connector 85"/>
                        <wps:cNvCnPr/>
                        <wps:spPr>
                          <a:xfrm>
                            <a:off x="4190338" y="3212327"/>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7" name="Straight Connector 86"/>
                        <wps:cNvCnPr/>
                        <wps:spPr>
                          <a:xfrm flipH="1">
                            <a:off x="3355451" y="2178657"/>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7"/>
                        <wps:cNvCnPr/>
                        <wps:spPr>
                          <a:xfrm flipV="1">
                            <a:off x="3331597" y="1781092"/>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Elbow Connector 88"/>
                        <wps:cNvCnPr/>
                        <wps:spPr>
                          <a:xfrm rot="16200000" flipH="1">
                            <a:off x="1586286" y="1164866"/>
                            <a:ext cx="1250315" cy="378460"/>
                          </a:xfrm>
                          <a:prstGeom prst="bentConnector3">
                            <a:avLst>
                              <a:gd name="adj1" fmla="val 94824"/>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Elbow Connector 89"/>
                        <wps:cNvCnPr/>
                        <wps:spPr>
                          <a:xfrm>
                            <a:off x="2337684" y="3220278"/>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Elbow Connector 90"/>
                        <wps:cNvCnPr/>
                        <wps:spPr>
                          <a:xfrm>
                            <a:off x="2337684" y="2464904"/>
                            <a:ext cx="232410" cy="508635"/>
                          </a:xfrm>
                          <a:prstGeom prst="bentConnector3">
                            <a:avLst>
                              <a:gd name="adj1" fmla="val -94552"/>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2" name="Rounded Rectangle 91"/>
                        <wps:cNvSpPr/>
                        <wps:spPr>
                          <a:xfrm>
                            <a:off x="2592125" y="283861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Straight Connector 92"/>
                        <wps:cNvCnPr/>
                        <wps:spPr>
                          <a:xfrm flipH="1">
                            <a:off x="3371353" y="1351722"/>
                            <a:ext cx="7759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4" name="Straight Arrow Connector 93"/>
                        <wps:cNvCnPr/>
                        <wps:spPr>
                          <a:xfrm flipV="1">
                            <a:off x="3355451" y="946205"/>
                            <a:ext cx="0" cy="40513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Straight Connector 94"/>
                        <wps:cNvCnPr/>
                        <wps:spPr>
                          <a:xfrm flipH="1">
                            <a:off x="3641698" y="3101009"/>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5"/>
                        <wps:cNvCnPr/>
                        <wps:spPr>
                          <a:xfrm flipV="1">
                            <a:off x="3633746" y="2806810"/>
                            <a:ext cx="0" cy="30099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Connector 96"/>
                        <wps:cNvCnPr/>
                        <wps:spPr>
                          <a:xfrm flipH="1">
                            <a:off x="3633746" y="3840480"/>
                            <a:ext cx="646430" cy="635"/>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98" name="Straight Arrow Connector 97"/>
                        <wps:cNvCnPr/>
                        <wps:spPr>
                          <a:xfrm flipV="1">
                            <a:off x="3633746" y="3490622"/>
                            <a:ext cx="0" cy="352425"/>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wps:wsp>
                        <wps:cNvPr id="99" name="Text Box 343"/>
                        <wps:cNvSpPr txBox="1"/>
                        <wps:spPr>
                          <a:xfrm>
                            <a:off x="6225871" y="1431235"/>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Text Box 344"/>
                        <wps:cNvSpPr txBox="1"/>
                        <wps:spPr>
                          <a:xfrm>
                            <a:off x="5732891" y="2369489"/>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347"/>
                        <wps:cNvSpPr txBox="1"/>
                        <wps:spPr>
                          <a:xfrm>
                            <a:off x="4039263" y="636104"/>
                            <a:ext cx="104330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345"/>
                        <wps:cNvSpPr txBox="1"/>
                        <wps:spPr>
                          <a:xfrm>
                            <a:off x="5796501" y="3132814"/>
                            <a:ext cx="92138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Text Box 346"/>
                        <wps:cNvSpPr txBox="1"/>
                        <wps:spPr>
                          <a:xfrm>
                            <a:off x="2449002" y="1041621"/>
                            <a:ext cx="698500"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Text Box 349"/>
                        <wps:cNvSpPr txBox="1"/>
                        <wps:spPr>
                          <a:xfrm>
                            <a:off x="866692" y="1622066"/>
                            <a:ext cx="586105" cy="474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Text Box 351"/>
                        <wps:cNvSpPr txBox="1"/>
                        <wps:spPr>
                          <a:xfrm>
                            <a:off x="31805" y="2528515"/>
                            <a:ext cx="1267460" cy="249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Text Box 352"/>
                        <wps:cNvSpPr txBox="1"/>
                        <wps:spPr>
                          <a:xfrm>
                            <a:off x="3029447" y="254442"/>
                            <a:ext cx="914400" cy="2813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Straight Arrow Connector 107"/>
                        <wps:cNvCnPr/>
                        <wps:spPr>
                          <a:xfrm flipV="1">
                            <a:off x="1717482" y="405516"/>
                            <a:ext cx="1311275" cy="1026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8"/>
                        <wps:cNvCnPr/>
                        <wps:spPr>
                          <a:xfrm flipV="1">
                            <a:off x="3371353" y="540689"/>
                            <a:ext cx="16510" cy="259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0" name="Straight Arrow Connector 109"/>
                        <wps:cNvCnPr/>
                        <wps:spPr>
                          <a:xfrm flipV="1">
                            <a:off x="1709531" y="532737"/>
                            <a:ext cx="1517650" cy="20961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0"/>
                        <wps:cNvCnPr/>
                        <wps:spPr>
                          <a:xfrm flipV="1">
                            <a:off x="198783" y="532737"/>
                            <a:ext cx="2837815" cy="23285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2" name="Oval 111"/>
                        <wps:cNvSpPr/>
                        <wps:spPr>
                          <a:xfrm>
                            <a:off x="6639339" y="4230094"/>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Rounded Rectangle 112"/>
                        <wps:cNvSpPr/>
                        <wps:spPr>
                          <a:xfrm>
                            <a:off x="6392849" y="3808675"/>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Box 5"/>
                        <wps:cNvSpPr txBox="1"/>
                        <wps:spPr>
                          <a:xfrm>
                            <a:off x="7329313" y="3632157"/>
                            <a:ext cx="1188720" cy="71854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wps:txbx>
                        <wps:bodyPr wrap="square" rtlCol="0">
                          <a:noAutofit/>
                        </wps:bodyPr>
                      </wps:wsp>
                      <wps:wsp>
                        <wps:cNvPr id="115" name="TextBox 114"/>
                        <wps:cNvSpPr txBox="1"/>
                        <wps:spPr>
                          <a:xfrm>
                            <a:off x="7322545" y="4197934"/>
                            <a:ext cx="1188720" cy="256054"/>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wps:txbx>
                        <wps:bodyPr wrap="square" rtlCol="0">
                          <a:noAutofit/>
                        </wps:bodyPr>
                      </wps:wsp>
                      <wps:wsp>
                        <wps:cNvPr id="116" name="Elbow Connector 115"/>
                        <wps:cNvCnPr/>
                        <wps:spPr>
                          <a:xfrm>
                            <a:off x="6631388" y="4659464"/>
                            <a:ext cx="555625" cy="12700"/>
                          </a:xfrm>
                          <a:prstGeom prst="bentConnector3">
                            <a:avLst>
                              <a:gd name="adj1" fmla="val 50000"/>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7"/>
                        <wps:cNvCnPr/>
                        <wps:spPr>
                          <a:xfrm flipH="1">
                            <a:off x="6591631" y="4898003"/>
                            <a:ext cx="60515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19" name="TextBox 118"/>
                        <wps:cNvSpPr txBox="1"/>
                        <wps:spPr>
                          <a:xfrm>
                            <a:off x="7322247" y="4555443"/>
                            <a:ext cx="1188720" cy="294245"/>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wps:txbx>
                        <wps:bodyPr wrap="square" rtlCol="0">
                          <a:noAutofit/>
                        </wps:bodyPr>
                      </wps:wsp>
                      <wps:wsp>
                        <wps:cNvPr id="120" name="TextBox 119"/>
                        <wps:cNvSpPr txBox="1"/>
                        <wps:spPr>
                          <a:xfrm>
                            <a:off x="7322545" y="4794229"/>
                            <a:ext cx="1188720" cy="294213"/>
                          </a:xfrm>
                          <a:prstGeom prst="rect">
                            <a:avLst/>
                          </a:prstGeom>
                          <a:noFill/>
                        </wps:spPr>
                        <wps:txb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wps:txbx>
                        <wps:bodyPr wrap="square" rtlCol="0">
                          <a:noAutofit/>
                        </wps:bodyPr>
                      </wps:wsp>
                      <wps:wsp>
                        <wps:cNvPr id="105" name="Text Box 350"/>
                        <wps:cNvSpPr txBox="1"/>
                        <wps:spPr>
                          <a:xfrm>
                            <a:off x="0" y="353360"/>
                            <a:ext cx="972185" cy="282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70" o:spid="_x0000_s1034" style="position:absolute;left:0;text-align:left;margin-left:-49.35pt;margin-top:11pt;width:586.9pt;height:336.8pt;z-index:251862016;mso-width-relative:margin;mso-height-relative:margin" coordorigin=",-495" coordsize="85180,51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">
                <v:shape id="Text Box 350" o:spid="_x0000_s1035" type="#_x0000_t202" style="position:absolute;left:43448;top:-495;width:14313;height:5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IMQA&#10;AADcAAAADwAAAGRycy9kb3ducmV2LnhtbERPS2vCQBC+F/oflil4Ed2otS3RVYr4wluNbeltyI5J&#10;aHY2ZNck/nu3IPQ2H99z5svOlKKh2hWWFYyGEQji1OqCMwWnZDN4A+E8ssbSMim4koPl4vFhjrG2&#10;LX9Qc/SZCCHsYlSQe1/FUro0J4NuaCviwJ1tbdAHWGdS19iGcFPKcRS9SIMFh4YcK1rllP4eL0bB&#10;Tz/7Prhu+9lOppNqvWuS1y+dKNV76t5nIDx1/l98d+91mD96h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ryD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b/>
                            <w:bCs/>
                            <w:color w:val="000000" w:themeColor="dark1"/>
                            <w:kern w:val="24"/>
                          </w:rPr>
                          <w:t xml:space="preserve">Memoir </w:t>
                        </w:r>
                        <w:proofErr w:type="spellStart"/>
                        <w:r>
                          <w:rPr>
                            <w:rFonts w:asciiTheme="minorHAnsi" w:eastAsia="Calibri" w:hAnsi="Calibri"/>
                            <w:b/>
                            <w:bCs/>
                            <w:color w:val="000000" w:themeColor="dark1"/>
                            <w:kern w:val="24"/>
                          </w:rPr>
                          <w:t>ip</w:t>
                        </w:r>
                        <w:proofErr w:type="spellEnd"/>
                      </w:p>
                    </w:txbxContent>
                  </v:textbox>
                </v:shape>
                <v:rect id="Rectangle 38" o:spid="_x0000_s1036" style="position:absolute;left:6281;top:2544;width:45974;height:378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vHsQA&#10;AADbAAAADwAAAGRycy9kb3ducmV2LnhtbESPQWvCQBSE7wX/w/KEXopu2kLR1FVEaMi1VkVvz+xL&#10;NjT7NmS3Mfn33ULB4zAz3zCrzWAb0VPna8cKnucJCOLC6ZorBYevj9kChA/IGhvHpGAkD5v15GGF&#10;qXY3/qR+HyoRIexTVGBCaFMpfWHIop+7ljh6pesshii7SuoObxFuG/mSJG/SYs1xwWBLO0PF9/7H&#10;KpDH8mLL6+kQnsx4Nvkyq+iaKfU4HbbvIAIN4R7+b+dawesS/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ILx7EAAAA2wAAAA8AAAAAAAAAAAAAAAAAmAIAAGRycy9k&#10;b3ducmV2LnhtbFBLBQYAAAAABAAEAPUAAACJAwAAAAA=&#10;" fillcolor="#c6d9f1 [671]" strokecolor="#243f60 [1604]" strokeweight="2pt"/>
                <v:rect id="Rectangle 39" o:spid="_x0000_s1037" style="position:absolute;left:24012;top:5883;width:7678;height:119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oUsMMA&#10;AADbAAAADwAAAGRycy9kb3ducmV2LnhtbERPz2vCMBS+C/4P4Q12EU0dbkg1iijiBl7qRD2+Nc+2&#10;2LyUJNO6v345CB4/vt/TeWtqcSXnK8sKhoMEBHFudcWFgv33uj8G4QOyxtoyKbiTh/ms25liqu2N&#10;M7ruQiFiCPsUFZQhNKmUPi/JoB/YhjhyZ+sMhghdIbXDWww3tXxLkg9psOLYUGJDy5Lyy+7XKMjG&#10;p4Xb9s6bJPvZNvz3dXxfHTZKvb60iwmIQG14ih/uT61gFNfH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oUsMMAAADbAAAADwAAAAAAAAAAAAAAAACYAgAAZHJzL2Rv&#10;d25yZXYueG1sUEsFBgAAAAAEAAQA9QAAAIgDAAAAAA==&#10;" fillcolor="white [3212]" strokecolor="#243f60 [1604]" strokeweight="2pt"/>
                <v:rect id="Rectangle 40" o:spid="_x0000_s1038" style="position:absolute;left:40074;top:5883;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xK8YA&#10;AADbAAAADwAAAGRycy9kb3ducmV2LnhtbESPQWsCMRSE74L/IbyCF6lZRYtsjSItogUva0vb4+vm&#10;ubu4eVmSqFt/vREEj8PMfMPMFq2pxYmcrywrGA4SEMS51RUXCr4+V89TED4ga6wtk4J/8rCYdzsz&#10;TLU9c0anXShEhLBPUUEZQpNK6fOSDPqBbYijt7fOYIjSFVI7PEe4qeUoSV6kwYrjQokNvZWUH3ZH&#10;oyCb/i7dtr9fJ9nftuHLx8/k/XutVO+pXb6CCNSGR/je3mgF4yHcvsQf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axK8YAAADbAAAADwAAAAAAAAAAAAAAAACYAgAAZHJz&#10;L2Rvd25yZXYueG1sUEsFBgAAAAAEAAQA9QAAAIsDAAAAAA==&#10;" fillcolor="white [3212]" strokecolor="#243f60 [1604]" strokeweight="2pt"/>
                <v:rect id="Rectangle 41" o:spid="_x0000_s1039" style="position:absolute;left:8269;top:5883;width:6896;height:3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vXMYA&#10;AADbAAAADwAAAGRycy9kb3ducmV2LnhtbESPQWsCMRSE74X+h/CEXopmK1VkNYq0FCt4WRX1+Nw8&#10;d5duXpYk1bW/vhEEj8PMfMNMZq2pxZmcrywreOslIIhzqysuFGw3X90RCB+QNdaWScGVPMymz08T&#10;TLW9cEbndShEhLBPUUEZQpNK6fOSDPqebYijd7LOYIjSFVI7vES4qWU/SYbSYMVxocSGPkrKf9a/&#10;RkE2Oszd6vW0SLLjquG/5X7wuVso9dJp52MQgdrwCN/b31rBex9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QvXMYAAADbAAAADwAAAAAAAAAAAAAAAACYAgAAZHJz&#10;L2Rvd25yZXYueG1sUEsFBgAAAAAEAAQA9QAAAIsDAAAAAA==&#10;" fillcolor="white [3212]" strokecolor="#243f60 [1604]" strokeweight="2pt"/>
                <v:rect id="Rectangle 42" o:spid="_x0000_s1040" style="position:absolute;left:24490;top:23456;width:1060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Kx8YA&#10;AADbAAAADwAAAGRycy9kb3ducmV2LnhtbESPQWsCMRSE70L/Q3iFXkSz1SqyNYpUiha8rErb4+vm&#10;ubt087IkUVd/fSMUPA4z8w0znbemFidyvrKs4LmfgCDOra64ULDfvfcmIHxA1lhbJgUX8jCfPXSm&#10;mGp75oxO21CICGGfooIyhCaV0uclGfR92xBH72CdwRClK6R2eI5wU8tBkoylwYrjQokNvZWU/26P&#10;RkE2+V64TfewSrKfTcPXj6/R8nOl1NNju3gFEagN9/B/e60VvAz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Kx8YAAADbAAAADwAAAAAAAAAAAAAAAACYAgAAZHJz&#10;L2Rvd25yZXYueG1sUEsFBgAAAAAEAAQA9QAAAIsDAAAAAA==&#10;" fillcolor="white [3212]" strokecolor="#243f60 [1604]" strokeweight="2pt"/>
                <v:rect id="Rectangle 43" o:spid="_x0000_s1041" style="position:absolute;left:43811;top:23456;width:689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ESs8YA&#10;AADbAAAADwAAAGRycy9kb3ducmV2LnhtbESPQWsCMRSE74X+h/AEL6VmK1pkNYpURAUva0vr8bl5&#10;7i7dvCxJ1LW/vhEEj8PMfMNMZq2pxZmcrywreOslIIhzqysuFHx9Ll9HIHxA1lhbJgVX8jCbPj9N&#10;MNX2whmdd6EQEcI+RQVlCE0qpc9LMuh7tiGO3tE6gyFKV0jt8BLhppb9JHmXBiuOCyU29FFS/rs7&#10;GQXZaD9325fjKskO24b/Nj/DxfdKqW6nnY9BBGrDI3xvr7WCwQBuX+IP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ESs8YAAADbAAAADwAAAAAAAAAAAAAAAACYAgAAZHJz&#10;L2Rvd25yZXYueG1sUEsFBgAAAAAEAAQA9QAAAIsDAAAAAA==&#10;" fillcolor="white [3212]" strokecolor="#243f60 [1604]" strokeweight="2pt"/>
                <v:rect id="Rectangle 44" o:spid="_x0000_s1042" style="position:absolute;left:56772;top:22979;width:10604;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3KMYA&#10;AADbAAAADwAAAGRycy9kb3ducmV2LnhtbESPQWvCQBSE74X+h+UJXkrdVGoJ0VWkIlrwEltaj8/s&#10;MwnNvg27q6b99a4geBxm5htmMutMI07kfG1ZwcsgAUFcWF1zqeDrc/mcgvABWWNjmRT8kYfZ9PFh&#10;gpm2Z87ptA2liBD2GSqoQmgzKX1RkUE/sC1x9A7WGQxRulJqh+cIN40cJsmbNFhzXKiwpfeKit/t&#10;0SjI093cbZ4OqyTfb1r+//gZLb5XSvV73XwMIlAX7uFbe60VvI7g+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23KMYAAADbAAAADwAAAAAAAAAAAAAAAACYAgAAZHJz&#10;L2Rvd25yZXYueG1sUEsFBgAAAAAEAAQA9QAAAIsDAAAAAA==&#10;" fillcolor="white [3212]" strokecolor="#243f60 [1604]" strokeweight="2pt"/>
                <v:rect id="Rectangle 45" o:spid="_x0000_s1043" style="position:absolute;left:57249;top:30373;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8pX8YA&#10;AADbAAAADwAAAGRycy9kb3ducmV2LnhtbESPQWvCQBSE74X+h+UJXkrdVKqE6CpSES14iS2tx2f2&#10;mYRm34bdVdP+elcQehxm5htmOu9MI87kfG1ZwcsgAUFcWF1zqeDzY/WcgvABWWNjmRT8kof57PFh&#10;ipm2F87pvAuliBD2GSqoQmgzKX1RkUE/sC1x9I7WGQxRulJqh5cIN40cJslYGqw5LlTY0ltFxc/u&#10;ZBTk6X7htk/HdZIfti3/vX+Pll9rpfq9bjEBEagL/+F7e6MVvI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8pX8YAAADbAAAADwAAAAAAAAAAAAAAAACYAgAAZHJz&#10;L2Rvd25yZXYueG1sUEsFBgAAAAAEAAQA9QAAAIsDAAAAAA==&#10;" fillcolor="white [3212]" strokecolor="#243f60 [1604]" strokeweight="2pt"/>
                <v:rect id="Rectangle 46" o:spid="_x0000_s1044" style="position:absolute;left:53750;top:5883;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MxMYA&#10;AADbAAAADwAAAGRycy9kb3ducmV2LnhtbESPQWsCMRSE70L/Q3iFXkSzFauyNYpUiha8rErb4+vm&#10;ubt087IkUVd/fSMUPA4z8w0znbemFidyvrKs4LmfgCDOra64ULDfvfcmIHxA1lhbJgUX8jCfPXSm&#10;mGp75oxO21CICGGfooIyhCaV0uclGfR92xBH72CdwRClK6R2eI5wU8tBkoykwYrjQokNvZWU/26P&#10;RkE2+V64TfewSrKfTcPXj6+X5edKqafHdvEKIlAb7uH/9lorGI7h9iX+AD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OMxMYAAADbAAAADwAAAAAAAAAAAAAAAACYAgAAZHJz&#10;L2Rvd25yZXYueG1sUEsFBgAAAAAEAAQA9QAAAIsDAAAAAA==&#10;" fillcolor="white [3212]" strokecolor="#243f60 [1604]" strokeweight="2pt"/>
                <v:rect id="Rectangle 47" o:spid="_x0000_s1045" style="position:absolute;left:55261;top:7394;width:10605;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YtsMA&#10;AADbAAAADwAAAGRycy9kb3ducmV2LnhtbERPz2vCMBS+C/4P4Q12EU0dbkg1iijiBl7qRD2+Nc+2&#10;2LyUJNO6v345CB4/vt/TeWtqcSXnK8sKhoMEBHFudcWFgv33uj8G4QOyxtoyKbiTh/ms25liqu2N&#10;M7ruQiFiCPsUFZQhNKmUPi/JoB/YhjhyZ+sMhghdIbXDWww3tXxLkg9psOLYUGJDy5Lyy+7XKMjG&#10;p4Xb9s6bJPvZNvz3dXxfHTZKvb60iwmIQG14ih/uT61gFMfG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wYtsMAAADbAAAADwAAAAAAAAAAAAAAAACYAgAAZHJzL2Rv&#10;d25yZXYueG1sUEsFBgAAAAAEAAQA9QAAAIgDAAAAAA==&#10;" fillcolor="white [3212]" strokecolor="#243f60 [1604]" strokeweight="2pt"/>
                <v:rect id="Rectangle 48" o:spid="_x0000_s1046" style="position:absolute;left:56772;top:8905;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9LcYA&#10;AADbAAAADwAAAGRycy9kb3ducmV2LnhtbESPQWsCMRSE70L/Q3hCL6LZii12NYpUii14WRXr8bl5&#10;7i7dvCxJ1K2/vhEKPQ4z8w0znbemFhdyvrKs4GmQgCDOra64ULDbvvfHIHxA1lhbJgU/5GE+e+hM&#10;MdX2yhldNqEQEcI+RQVlCE0qpc9LMugHtiGO3sk6gyFKV0jt8BrhppbDJHmRBiuOCyU29FZS/r05&#10;GwXZ+LBw695plWTHdcO3z6/n5X6l1GO3XUxABGrDf/iv/aEVjF7h/iX+AD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C9LcYAAADbAAAADwAAAAAAAAAAAAAAAACYAgAAZHJz&#10;L2Rvd25yZXYueG1sUEsFBgAAAAAEAAQA9QAAAIsDAAAAAA==&#10;" fillcolor="white [3212]" strokecolor="#243f60 [1604]" strokeweight="2pt"/>
                <v:rect id="Rectangle 49" o:spid="_x0000_s1047" style="position:absolute;left:58362;top:10416;width:10605;height:43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CbcIA&#10;AADbAAAADwAAAGRycy9kb3ducmV2LnhtbERPz2vCMBS+C/4P4QleRFMFRapRZEN04KU6pse35tmW&#10;NS8lidrtr18OgseP7/dy3Zpa3Mn5yrKC8SgBQZxbXXGh4PO0Hc5B+ICssbZMCn7Jw3rV7Swx1fbB&#10;Gd2PoRAxhH2KCsoQmlRKn5dk0I9sQxy5q3UGQ4SukNrhI4abWk6SZCYNVhwbSmzoraT853gzCrL5&#10;ZeMOg+suyb4PDf99nKfvXzul+r12swARqA0v8dO91wqmcX38En+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04JtwgAAANsAAAAPAAAAAAAAAAAAAAAAAJgCAABkcnMvZG93&#10;bnJldi54bWxQSwUGAAAAAAQABAD1AAAAhwMAAAAA&#10;" fillcolor="white [3212]" strokecolor="#243f60 [1604]" strokeweight="2pt"/>
                <v:rect id="Rectangle 50" o:spid="_x0000_s1048" style="position:absolute;left:59873;top:11926;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n9sYA&#10;AADbAAAADwAAAGRycy9kb3ducmV2LnhtbESPT2sCMRTE7wW/Q3hCL0WzFiyyNStiKbbgZVXU4+vm&#10;7R/cvCxJqls/fSMUehxm5jfMfNGbVlzI+caygsk4AUFcWN1wpWC/ex/NQPiArLG1TAp+yMMiGzzM&#10;MdX2yjldtqESEcI+RQV1CF0qpS9qMujHtiOOXmmdwRClq6R2eI1w08rnJHmRBhuOCzV2tKqpOG+/&#10;jYJ8dlq6zVO5TvKvTce3z+P07bBW6nHYL19BBOrDf/iv/aEVTCdw/xJ/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8n9sYAAADbAAAADwAAAAAAAAAAAAAAAACYAgAAZHJz&#10;L2Rvd25yZXYueG1sUEsFBgAAAAAEAAQA9QAAAIsDAAAAAA==&#10;" fillcolor="white [3212]" strokecolor="#243f60 [1604]" strokeweight="2pt"/>
                <v:rect id="Rectangle 51" o:spid="_x0000_s1049" style="position:absolute;left:61384;top:13437;width:10604;height:4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5gcUA&#10;AADbAAAADwAAAGRycy9kb3ducmV2LnhtbESPQWsCMRSE70L/Q3gFL1KzCoqsRpGKqOBlbWl7fG6e&#10;u0s3L0sSde2vNwXB4zAz3zCzRWtqcSHnK8sKBv0EBHFudcWFgs+P9dsEhA/IGmvLpOBGHhbzl84M&#10;U22vnNHlEAoRIexTVFCG0KRS+rwkg75vG+LonawzGKJ0hdQOrxFuajlMkrE0WHFcKLGh95Ly38PZ&#10;KMgmP0u37502SXbcN/y3+x6tvjZKdV/b5RREoDY8w4/2VisYDeH/S/wB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mBxQAAANsAAAAPAAAAAAAAAAAAAAAAAJgCAABkcnMv&#10;ZG93bnJldi54bWxQSwUGAAAAAAQABAD1AAAAigMAAAAA&#10;" fillcolor="white [3212]"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 </w:t>
                        </w:r>
                      </w:p>
                    </w:txbxContent>
                  </v:textbox>
                </v:rect>
                <v:rect id="Rectangle 52" o:spid="_x0000_s1050" style="position:absolute;left:24490;top:31089;width:10604;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cGsYA&#10;AADbAAAADwAAAGRycy9kb3ducmV2LnhtbESPQWvCQBSE74X+h+UJXkrd1GI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cGsYAAADbAAAADwAAAAAAAAAAAAAAAACYAgAAZHJz&#10;L2Rvd25yZXYueG1sUEsFBgAAAAAEAAQA9QAAAIsDAAAAAA==&#10;" fillcolor="white [3212]" strokecolor="#243f60 [1604]" strokeweight="2pt"/>
                <v:rect id="Rectangle 53" o:spid="_x0000_s1051" style="position:absolute;left:43811;top:31089;width:6890;height:4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EbsYA&#10;AADbAAAADwAAAGRycy9kb3ducmV2LnhtbESPQWvCQBSE74X+h+UJXkrdVGoJ0VWkIlrwEltaj8/s&#10;MwnNvg27q6b99a4geBxm5htmMutMI07kfG1ZwcsgAUFcWF1zqeDrc/mcgvABWWNjmRT8kYfZ9PFh&#10;gpm2Z87ptA2liBD2GSqoQmgzKX1RkUE/sC1x9A7WGQxRulJqh+cIN40cJsmbNFhzXKiwpfeKit/t&#10;0SjI093cbZ4OqyTfb1r+//gZLb5XSvV73XwMIlAX7uFbe60VjF7h+iX+AD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iEbsYAAADbAAAADwAAAAAAAAAAAAAAAACYAgAAZHJz&#10;L2Rvd25yZXYueG1sUEsFBgAAAAAEAAQA9QAAAIsDAAAAAA==&#10;" fillcolor="white [3212]" strokecolor="#243f60 [1604]" strokeweight="2pt"/>
                <v:rect id="Rectangle 54" o:spid="_x0000_s1052" style="position:absolute;left:40074;top:13994;width:106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h9cUA&#10;AADbAAAADwAAAGRycy9kb3ducmV2LnhtbESPQWvCQBSE70L/w/IKXkQ3FSISXUVaii14iS3V4zP7&#10;TILZt2F3q6m/3hWEHoeZ+YaZLzvTiDM5X1tW8DJKQBAXVtdcKvj+eh9OQfiArLGxTAr+yMNy8dSb&#10;Y6bthXM6b0MpIoR9hgqqENpMSl9UZNCPbEscvaN1BkOUrpTa4SXCTSPHSTKRBmuOCxW29FpRcdr+&#10;GgX5dL9ym8FxneSHTcvXz1369rNWqv/crWYgAnXhP/xof2gFaQr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CH1xQAAANsAAAAPAAAAAAAAAAAAAAAAAJgCAABkcnMv&#10;ZG93bnJldi54bWxQSwUGAAAAAAQABAD1AAAAigMAAAAA&#10;" fillcolor="white [3212]" strokecolor="#243f60 [1604]" strokeweight="2pt"/>
                <v:shapetype id="_x0000_t32" coordsize="21600,21600" o:spt="32" o:oned="t" path="m,l21600,21600e" filled="f">
                  <v:path arrowok="t" fillok="f" o:connecttype="none"/>
                  <o:lock v:ext="edit" shapetype="t"/>
                </v:shapetype>
                <v:shape id="Straight Arrow Connector 55" o:spid="_x0000_s1053" type="#_x0000_t32" style="position:absolute;left:477;top:7394;width:5330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ZJcQAAADbAAAADwAAAGRycy9kb3ducmV2LnhtbESPQWsCMRSE7wX/Q3iCt5pVUGRrlCIo&#10;C73YVSi9PTbPzbablyVJ121/fSMIHoeZ+YZZbwfbip58aBwrmE0zEMSV0w3XCs6n/fMKRIjIGlvH&#10;pOCXAmw3o6c15tpd+Z36MtYiQTjkqMDE2OVShsqQxTB1HXHyLs5bjEn6WmqP1wS3rZxn2VJabDgt&#10;GOxoZ6j6Ln+sgrc++/r7PJeHeJz540fhL8XK9EpNxsPrC4hIQ3yE7+1CK1gs4fYl/QC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tklxAAAANsAAAAPAAAAAAAAAAAA&#10;AAAAAKECAABkcnMvZG93bnJldi54bWxQSwUGAAAAAAQABAD5AAAAkgMAAAAA&#10;" strokecolor="black [3213]" strokeweight="3pt">
                  <v:stroke endarrow="open"/>
                </v:shape>
                <v:shape id="Straight Arrow Connector 56" o:spid="_x0000_s1054" type="#_x0000_t32" style="position:absolute;left:35462;top:8905;width:1776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9JMQAAADbAAAADwAAAGRycy9kb3ducmV2LnhtbESPQWvCQBSE74L/YXlCL1I3lmpi6ipS&#10;KKQXwTQXb4/dZxKafRuyW5P++26h0OMwM98w++NkO3GnwbeOFaxXCQhi7UzLtYLq4+0xA+EDssHO&#10;MSn4Jg/Hw3y2x9y4kS90L0MtIoR9jgqaEPpcSq8bsuhXrieO3s0NFkOUQy3NgGOE204+JclWWmw5&#10;LjTY02tD+rP8sgq663t2xp2tUi1dUixv5bPGUqmHxXR6ARFoCv/hv3ZhFGxS+P0Sf4A8/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j0kxAAAANsAAAAPAAAAAAAAAAAA&#10;AAAAAKECAABkcnMvZG93bnJldi54bWxQSwUGAAAAAAQABAD5AAAAkgMAAAAA&#10;" strokecolor="#4579b8 [3044]" strokeweight="3pt">
                  <v:stroke endarrow="open"/>
                </v:shape>
                <v:shape id="Straight Arrow Connector 57" o:spid="_x0000_s1055" type="#_x0000_t32" style="position:absolute;left:35224;top:16538;width:25692;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mpVsAAAADbAAAADwAAAGRycy9kb3ducmV2LnhtbERPy4rCMBTdC/MP4Q64EZvOoI5Wo8iA&#10;oBvBjht3l+T2wTQ3pYla/94sBJeH815tetuIG3W+dqzgK0lBEGtnai4VnP924zkIH5ANNo5JwYM8&#10;bNYfgxVmxt35RLc8lCKGsM9QQRVCm0npdUUWfeJa4sgVrrMYIuxKaTq8x3DbyO80nUmLNceGClv6&#10;rUj/51eroLkc5kdc2POPli7dj4p8ojFXavjZb5cgAvXhLX6590bBNI6NX+IPkO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g5qVbAAAAA2wAAAA8AAAAAAAAAAAAAAAAA&#10;oQIAAGRycy9kb3ducmV2LnhtbFBLBQYAAAAABAAEAPkAAACOAwAAAAA=&#10;" strokecolor="#4579b8 [3044]" strokeweight="3pt">
                  <v:stroke endarrow="open"/>
                </v:shape>
                <v:shape id="Straight Arrow Connector 58" o:spid="_x0000_s1056" type="#_x0000_t32" style="position:absolute;left:18844;top:15584;width:1284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UMzcQAAADbAAAADwAAAGRycy9kb3ducmV2LnhtbESPQWvCQBSE70L/w/IKvYjZtFSN0VVK&#10;oZBeBGMu3h67zySYfRuyW5P++26h0OMwM98wu8NkO3GnwbeOFTwnKQhi7UzLtYLq/LHIQPiAbLBz&#10;TAq+ycNh/zDbYW7cyCe6l6EWEcI+RwVNCH0updcNWfSJ64mjd3WDxRDlUEsz4BjhtpMvabqSFluO&#10;Cw329N6QvpVfVkF3+cyOuLHVWkuXFvNr+aqxVOrpcXrbggg0hf/wX7swCpYb+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dQzNxAAAANsAAAAPAAAAAAAAAAAA&#10;AAAAAKECAABkcnMvZG93bnJldi54bWxQSwUGAAAAAAQABAD5AAAAkgMAAAAA&#10;" strokecolor="#4579b8 [3044]" strokeweight="3pt">
                  <v:stroke endarrow="open"/>
                </v:shape>
                <v:shape id="Straight Arrow Connector 59" o:spid="_x0000_s1057" type="#_x0000_t32" style="position:absolute;left:18844;top:27272;width:16205;height: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Nv7cAAAADbAAAADwAAAGRycy9kb3ducmV2LnhtbERPy4rCMBTdD/gP4QpuBk1HBh+1UUQQ&#10;nM3A1G7cXZLbBzY3pclo/XuzEFwezjvbDbYVN+p941jB1ywBQaydabhSUJyP0xUIH5ANto5JwYM8&#10;7LajjwxT4+78R7c8VCKGsE9RQR1Cl0rpdU0W/cx1xJErXW8xRNhX0vR4j+G2lfMkWUiLDceGGjs6&#10;1KSv+b9V0F5+Vr+4tsVSS5ecPsv8W2Ou1GQ87DcgAg3hLX65T0bBIq6PX+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jb+3AAAAA2wAAAA8AAAAAAAAAAAAAAAAA&#10;oQIAAGRycy9kb3ducmV2LnhtbFBLBQYAAAAABAAEAPkAAACOAwAAAAA=&#10;" strokecolor="#4579b8 [3044]" strokeweight="3pt">
                  <v:stroke endarrow="open"/>
                </v:shape>
                <v:shape id="Straight Arrow Connector 60" o:spid="_x0000_s1058" type="#_x0000_t32" style="position:absolute;left:18844;top:33952;width:1621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KdsIAAADbAAAADwAAAGRycy9kb3ducmV2LnhtbESPQYvCMBSE74L/ITxhL6KpIq7WpiKC&#10;4F6E7Xrx9kiebbF5KU3U7r/fCMIeh5n5hsm2vW3EgzpfO1YwmyYgiLUzNZcKzj+HyQqED8gGG8ek&#10;4Jc8bPPhIMPUuCd/06MIpYgQ9ikqqEJoUym9rsiin7qWOHpX11kMUXalNB0+I9w2cp4kS2mx5rhQ&#10;YUv7ivStuFsFzeVrdcK1PX9q6ZLj+FosNBZKfYz63QZEoD78h9/to1GwnMHrS/wBM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2/KdsIAAADbAAAADwAAAAAAAAAAAAAA&#10;AAChAgAAZHJzL2Rvd25yZXYueG1sUEsFBgAAAAAEAAQA+QAAAJADAAAAAA==&#10;" strokecolor="#4579b8 [3044]" strokeweight="3pt">
                  <v:stroke endarrow="open"/>
                </v:shape>
                <v:shape id="Straight Arrow Connector 61" o:spid="_x0000_s1059" type="#_x0000_t32" style="position:absolute;left:37927;top:27432;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AcMAAADbAAAADwAAAGRycy9kb3ducmV2LnhtbESPT2vCQBTE7wW/w/IKXkqzqUjU6CpS&#10;KKQXweilt8fuyx+afRuyW43fvisIHoeZ+Q2z2Y22ExcafOtYwUeSgiDWzrRcKzifvt6XIHxANtg5&#10;JgU38rDbTl42mBt35SNdylCLCGGfo4ImhD6X0uuGLPrE9cTRq9xgMUQ51NIMeI1w28lZmmbSYstx&#10;ocGePhvSv+WfVdD9fC8PuLLnhZYuLd6qcq6xVGr6Ou7XIAKN4Rl+tAujIJvB/Uv8AXL7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9VAHDAAAA2wAAAA8AAAAAAAAAAAAA&#10;AAAAoQIAAGRycy9kb3ducmV2LnhtbFBLBQYAAAAABAAEAPkAAACRAwAAAAA=&#10;" strokecolor="#4579b8 [3044]" strokeweight="3pt">
                  <v:stroke endarrow="open"/>
                </v:shape>
                <v:shape id="Straight Arrow Connector 62" o:spid="_x0000_s1060" type="#_x0000_t32" style="position:absolute;left:38086;top:34031;width:1275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xmsQAAADbAAAADwAAAGRycy9kb3ducmV2LnhtbESPQWvCQBSE74L/YXlCL1I3tpLG1FWk&#10;UEgvgjEXb4/dZxKafRuyW5P++26h0OMwM98wu8NkO3GnwbeOFaxXCQhi7UzLtYLq8v6YgfAB2WDn&#10;mBR8k4fDfj7bYW7cyGe6l6EWEcI+RwVNCH0updcNWfQr1xNH7+YGiyHKoZZmwDHCbSefkiSVFluO&#10;Cw329NaQ/iy/rILu+pGdcGurFy1dUixv5UZjqdTDYjq+ggg0hf/wX7swCtJn+P0Sf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8fGaxAAAANsAAAAPAAAAAAAAAAAA&#10;AAAAAKECAABkcnMvZG93bnJldi54bWxQSwUGAAAAAAQABAD5AAAAkgMAAAAA&#10;" strokecolor="#4579b8 [3044]" strokeweight="3pt">
                  <v:stroke endarrow="open"/>
                </v:shape>
                <v:shape id="Straight Arrow Connector 63" o:spid="_x0000_s1061" type="#_x0000_t32" style="position:absolute;left:13676;top:24728;width:43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4sMUAAADbAAAADwAAAGRycy9kb3ducmV2LnhtbESPQWvCQBSE7wX/w/KEXopuWop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L4sMUAAADbAAAADwAAAAAAAAAA&#10;AAAAAAChAgAAZHJzL2Rvd25yZXYueG1sUEsFBgAAAAAEAAQA+QAAAJMDAAAAAA==&#10;" strokecolor="black [3213]" strokeweight="3pt">
                  <v:stroke endarrow="open"/>
                </v:shape>
                <v:shape id="Straight Arrow Connector 64" o:spid="_x0000_s1062" type="#_x0000_t32" style="position:absolute;left:13676;top:32282;width:434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5dK8UAAADbAAAADwAAAGRycy9kb3ducmV2LnhtbESPQWvCQBSE7wX/w/KEXopuWqhodBOs&#10;pVApCIl6f2SfSTD7NmS3uvbXdwsFj8PMfMOs8mA6caHBtZYVPE8TEMSV1S3XCg77j8kchPPIGjvL&#10;pOBGDvJs9LDCVNsrF3QpfS0ihF2KChrv+1RKVzVk0E1tTxy9kx0M+iiHWuoBrxFuOvmSJDNpsOW4&#10;0GBPm4aqc/ltFIS3zfy2W5gf/b49lkXxFLZfOij1OA7rJQhPwd/D/+1PrWD2Cn9f4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5dK8UAAADbAAAADwAAAAAAAAAA&#10;AAAAAAChAgAAZHJzL2Rvd25yZXYueG1sUEsFBgAAAAAEAAQA+QAAAJMDAAAAAA==&#10;" strokecolor="black [3213]" strokeweight="3pt">
                  <v:stroke endarrow="open"/>
                </v:shape>
                <v:shape id="Straight Arrow Connector 65" o:spid="_x0000_s1063" type="#_x0000_t32" style="position:absolute;left:3498;top:29737;width:11640;height:1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mo5MIAAADbAAAADwAAAGRycy9kb3ducmV2LnhtbESP0WrCQBRE3wv+w3KFvtWNQoJEVxGx&#10;4FOw0Q+4ZK9JMHs3ZLebtF/fFQo+DjNzhtnuJ9OJQINrLStYLhIQxJXVLdcKbtfPjzUI55E1dpZJ&#10;wQ852O9mb1vMtR35i0LpaxEh7HJU0Hjf51K6qiGDbmF74ujd7WDQRznUUg84Rrjp5CpJMmmw5bjQ&#10;YE/HhqpH+W0U/B5PIfRdWSzHNJ0KMzp9eayVep9Phw0IT5N/hf/bZ60gy+D5Jf4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mo5MIAAADbAAAADwAAAAAAAAAAAAAA&#10;AAChAgAAZHJzL2Rvd25yZXYueG1sUEsFBgAAAAAEAAQA+QAAAJADAAAAAA==&#10;" strokecolor="#4f81bd [3204]" strokeweight="3pt">
                  <v:stroke endarrow="open"/>
                </v:shape>
                <v:oval id="Oval 66" o:spid="_x0000_s1064" style="position:absolute;left:31725;top:15186;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YZScEA&#10;AADbAAAADwAAAGRycy9kb3ducmV2LnhtbESPzarCMBSE94LvEI7gTtPbhUqvUaQgFBeCP7g+NOe2&#10;xeSkt4la394IgsthZr5hluveGnGnzjeOFfxMExDEpdMNVwrOp+1kAcIHZI3GMSl4kof1ajhYYqbd&#10;gw90P4ZKRAj7DBXUIbSZlL6syaKfupY4en+usxii7CqpO3xEuDUyTZKZtNhwXKixpbym8nq8WQW7&#10;Tbrofbo/mWvR5ub/kheOn0qNR/3mF0SgPnzDn3ahFczm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GGUnBAAAA2wAAAA8AAAAAAAAAAAAAAAAAmAIAAGRycy9kb3du&#10;cmV2LnhtbFBLBQYAAAAABAAEAPUAAACGAwAAAAA=&#10;" fillcolor="#9bbb59 [3206]" strokecolor="#243f60 [1604]" strokeweight="2pt"/>
                <v:oval id="Oval 67" o:spid="_x0000_s1065" style="position:absolute;left:31964;top:7951;width:3454;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NO7wA&#10;AADbAAAADwAAAGRycy9kb3ducmV2LnhtbERPuwrCMBTdBf8hXMFNUzuIVKNIQSgOgg+cL821LSY3&#10;tYla/94MguPhvFeb3hrxos43jhXMpgkI4tLphisFl/NusgDhA7JG45gUfMjDZj0crDDT7s1Hep1C&#10;JWII+wwV1CG0mZS+rMmin7qWOHI311kMEXaV1B2+Y7g1Mk2SubTYcGyosaW8pvJ+eloF+2266H16&#10;OJt70ebmcc0Lxx+lxqN+uwQRqA9/8c9daAXzODZ+iT9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qGY07vAAAANsAAAAPAAAAAAAAAAAAAAAAAJgCAABkcnMvZG93bnJldi54&#10;bWxQSwUGAAAAAAQABAD1AAAAgQ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v:oval id="Oval 68" o:spid="_x0000_s1066" style="position:absolute;left:15186;top:14391;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ooMEA&#10;AADbAAAADwAAAGRycy9kb3ducmV2LnhtbESPzarCMBSE94LvEI7gTtPbhWivUaQgFBeCP7g+NOe2&#10;xeSkt4la394IgsthZr5hluveGnGnzjeOFfxMExDEpdMNVwrOp+1kDsIHZI3GMSl4kof1ajhYYqbd&#10;gw90P4ZKRAj7DBXUIbSZlL6syaKfupY4en+usxii7CqpO3xEuDUyTZKZtNhwXKixpbym8nq8WQW7&#10;TTrvfbo/mWvR5ub/kheOn0qNR/3mF0SgPnzDn3ahFcwW8P4Sf4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KKDBAAAA2wAAAA8AAAAAAAAAAAAAAAAAmAIAAGRycy9kb3du&#10;cmV2LnhtbFBLBQYAAAAABAAEAPUAAACGAwAAAAA=&#10;" fillcolor="#9bbb59 [3206]" strokecolor="#243f60 [1604]" strokeweight="2pt"/>
                <v:oval id="Oval 69" o:spid="_x0000_s1067" style="position:absolute;left:15186;top:26159;width:3455;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YX4MAA&#10;AADbAAAADwAAAGRycy9kb3ducmV2LnhtbERPz2vCMBS+D/wfwhN2m6k9bFIbpRSE4kGYDs+P5tmW&#10;Ji+1ibX+98thsOPH9zvfz9aIiUbfOVawXiUgiGunO24U/FwOHxsQPiBrNI5JwYs87HeLtxwz7Z78&#10;TdM5NCKGsM9QQRvCkEnp65Ys+pUbiCN3c6PFEOHYSD3iM4ZbI9Mk+ZQWO44NLQ5UtlT354dVcCzS&#10;zezT08X01VCa+7WsHL+Uel/OxRZEoDn8i//clVbwFdfHL/E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YX4MAAAADbAAAADwAAAAAAAAAAAAAAAACYAgAAZHJzL2Rvd25y&#10;ZXYueG1sUEsFBgAAAAAEAAQA9QAAAIUDAAAAAA==&#10;" fillcolor="#9bbb59 [3206]" strokecolor="#243f60 [1604]" strokeweight="2pt"/>
                <v:oval id="Oval 70" o:spid="_x0000_s1068" style="position:absolute;left:34826;top:26398;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ye8IA&#10;AADbAAAADwAAAGRycy9kb3ducmV2LnhtbESPQYvCMBSE74L/ITzBm6b2sErXVKQgFA8Lq4vnR/O2&#10;LU1eahO1/nuzIOxxmJlvmO1utEbcafCtYwWrZQKCuHK65VrBz/mw2IDwAVmjcUwKnuRhl08nW8y0&#10;e/A33U+hFhHCPkMFTQh9JqWvGrLol64njt6vGyyGKIda6gEfEW6NTJPkQ1psOS402FPRUNWdblbB&#10;cZ9uRp9+nU1X9oW5XorS8VOp+Wzcf4IINIb/8LtdagXrFfx9iT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J7wgAAANsAAAAPAAAAAAAAAAAAAAAAAJgCAABkcnMvZG93&#10;bnJldi54bWxQSwUGAAAAAAQABAD1AAAAhwMAAAAA&#10;" fillcolor="#9bbb59 [3206]" strokecolor="#243f60 [1604]" strokeweight="2pt"/>
                <v:oval id="Oval 71" o:spid="_x0000_s1069" style="position:absolute;left:34826;top:32441;width:3455;height:2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gsDMIA&#10;AADbAAAADwAAAGRycy9kb3ducmV2LnhtbESPQYvCMBSE78L+h/AEb5rag0o1FSksFA/C6uL50bxt&#10;S5OXbhO1/nuzIOxxmJlvmN1+tEbcafCtYwXLRQKCuHK65VrB9+VzvgHhA7JG45gUPMnDPv+Y7DDT&#10;7sFfdD+HWkQI+wwVNCH0mZS+asiiX7ieOHo/brAYohxqqQd8RLg1Mk2SlbTYclxosKeioao736yC&#10;4yHdjD49XUxX9oX5vRal46dSs+l42IIINIb/8LtdagXrFP6+xB8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KCwM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2" o:spid="_x0000_s1070" style="position:absolute;left:15107;top:32679;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Jl8IA&#10;AADbAAAADwAAAGRycy9kb3ducmV2LnhtbESPT4vCMBTE74LfITxhbza1Cy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ImXwgAAANsAAAAPAAAAAAAAAAAAAAAAAJgCAABkcnMvZG93&#10;bnJldi54bWxQSwUGAAAAAAQABAD1AAAAhwMAAAAA&#10;" fillcolor="#9bbb59 [3206]"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proofErr w:type="gramStart"/>
                        <w:r>
                          <w:rPr>
                            <w:rFonts w:asciiTheme="minorHAnsi" w:eastAsia="Calibri" w:hAnsi="Calibri"/>
                            <w:color w:val="FFFFFF" w:themeColor="light1"/>
                            <w:kern w:val="24"/>
                            <w:sz w:val="22"/>
                            <w:szCs w:val="22"/>
                          </w:rPr>
                          <w:t>v</w:t>
                        </w:r>
                        <w:proofErr w:type="gramEnd"/>
                        <w:r>
                          <w:rPr>
                            <w:rFonts w:asciiTheme="minorHAnsi" w:eastAsia="Calibri" w:hAnsi="Calibri"/>
                            <w:color w:val="FFFFFF" w:themeColor="light1"/>
                            <w:kern w:val="24"/>
                            <w:sz w:val="22"/>
                            <w:szCs w:val="22"/>
                          </w:rPr>
                          <w:t xml:space="preserve"> </w:t>
                        </w:r>
                      </w:p>
                    </w:txbxContent>
                  </v:textbox>
                </v:oval>
                <v:oval id="Oval 73" o:spid="_x0000_s1071" style="position:absolute;top:28783;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0R48IA&#10;AADbAAAADwAAAGRycy9kb3ducmV2LnhtbESPT4vCMBTE74LfITxhbza1LCpdo0hhoXhY8A97fjTP&#10;tpi8dJuo9dtvBMHjMDO/YVabwRpxo963jhXMkhQEceV0y7WC0/F7ugThA7JG45gUPMjDZj0erTDX&#10;7s57uh1CLSKEfY4KmhC6XEpfNWTRJ64jjt7Z9RZDlH0tdY/3CLdGZmk6lxZbjgsNdlQ0VF0OV6tg&#10;t82Wg89+juZSdoX5+y1Kxw+lPibD9gtEoCG8w692qRUsPuH5Jf4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RHjwgAAANsAAAAPAAAAAAAAAAAAAAAAAJgCAABkcnMvZG93&#10;bnJldi54bWxQSwUGAAAAAAQABAD1AAAAhwMAAAAA&#10;" fillcolor="#9bbb59 [3206]" strokecolor="#243f60 [1604]" strokeweight="2pt"/>
                <v:roundrect id="Rounded Rectangle 74" o:spid="_x0000_s1072" style="position:absolute;left:24012;top:18526;width:7932;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Hq8IA&#10;AADbAAAADwAAAGRycy9kb3ducmV2LnhtbESPT4vCMBTE7wt+h/AEL4umFXSlGkUUQfDkH9jrs3m2&#10;xealNqlmv/1GWNjjMDO/YRarYGrxpNZVlhWkowQEcW51xYWCy3k3nIFwHlljbZkU/JCD1bL3scBM&#10;2xcf6XnyhYgQdhkqKL1vMildXpJBN7INcfRutjXoo2wLqVt8Rbip5ThJptJgxXGhxIY2JeX3U2cU&#10;hDT93H4318vDhfPUBtul4dApNeiH9RyEp+D/w3/tvVbwNYH3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5ser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5" o:spid="_x0000_s1073" style="position:absolute;left:41267;top:19242;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d8QA&#10;AADcAAAADwAAAGRycy9kb3ducmV2LnhtbESPQWvCQBSE74X+h+UVvBTdRFor0U0oilDoqSr0+sw+&#10;k2D2bZrd6Prvu4LgcZiZb5hlEUwrztS7xrKCdJKAIC6tbrhSsN9txnMQziNrbC2Tgis5KPLnpyVm&#10;2l74h85bX4kIYZehgtr7LpPSlTUZdBPbEUfvaHuDPsq+krrHS4SbVk6TZCYNNhwXauxoVVN52g5G&#10;QUjT1/Vvd9j/ubCb2WCHNHwPSo1ewucChKfgH+F7+0sreHv/gNuZe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qC3f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6" o:spid="_x0000_s1074" style="position:absolute;left:41267;top:10813;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WfBcAA&#10;AADcAAAADwAAAGRycy9kb3ducmV2LnhtbERPTYvCMBC9C/6HMIIX0bSyinSNIoog7Gmt4HW2mW3L&#10;NpPapBr/vTkseHy87/U2mEbcqXO1ZQXpLAFBXFhdc6ngkh+nKxDOI2tsLJOCJznYboaDNWbaPvib&#10;7mdfihjCLkMFlfdtJqUrKjLoZrYljtyv7Qz6CLtS6g4fMdw0cp4kS2mw5thQYUv7ioq/c28UhDSd&#10;HK7tz+XmQr60wfZp+OqVGo/C7hOEp+Df4n/3SSv4WMS18Uw8An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vWfBcAAAADc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7" o:spid="_x0000_s1075" style="position:absolute;left:9303;top:3665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vcQA&#10;AADcAAAADwAAAGRycy9kb3ducmV2LnhtbESPwWrDMBBE74H+g9hCL6GRXYIpjpVQGgKFnGobet1a&#10;G9vUWrmWnKh/HxUCOQ4z84YpdsEM4kyT6y0rSFcJCOLG6p5bBXV1eH4F4TyyxsEyKfgjB7vtw6LA&#10;XNsLf9K59K2IEHY5Kui8H3MpXdORQbeyI3H0TnYy6KOcWqknvES4GeRLkmTSYM9xocOR3jtqfsrZ&#10;KAhputx/jd/1rwtVZoOd03CclXp6DG8bEJ6Cv4dv7Q+tYJ2t4f9MP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73EAAAA3AAAAA8AAAAAAAAAAAAAAAAAmAIAAGRycy9k&#10;b3ducmV2LnhtbFBLBQYAAAAABAAEAPUAAACJAw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8" o:spid="_x0000_s1076" style="position:absolute;left:25682;top:36735;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NrsIA&#10;AADbAAAADwAAAGRycy9kb3ducmV2LnhtbESPQYvCMBSE7wv+h/AEL4um9eCu1SiiCIKnVWGvz+bZ&#10;FpuX2qQa/70RFvY4zMw3zHwZTC3u1LrKsoJ0lIAgzq2uuFBwOm6H3yCcR9ZYWyYFT3KwXPQ+5php&#10;++Afuh98ISKEXYYKSu+bTEqXl2TQjWxDHL2LbQ36KNtC6hYfEW5qOU6SiTRYcVwosaF1Sfn10BkF&#10;IU0/N7/N+XRz4TixwXZp2HdKDfphNQPhKfj/8F97pxV8TeH9Jf4A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82u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roundrect id="Rounded Rectangle 79" o:spid="_x0000_s1077" style="position:absolute;left:42937;top:3657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QUFMAA&#10;AADbAAAADwAAAGRycy9kb3ducmV2LnhtbERPz2uDMBS+D/o/hFfYZazRHYo4Uxkrg8FOrcKub+ZV&#10;pebFmqjZf98cBjt+fL+LMphBLDS53rKCdJeAIG6s7rlVUFcfzxkI55E1DpZJwS85KA+bhwJzbVc+&#10;0XL2rYgh7HJU0Hk/5lK6piODbmdH4shd7GTQRzi1Uk+4xnAzyJck2UuDPceGDkd676i5nmejIKTp&#10;0/F7/KlvLlR7G+ychq9ZqcdteHsF4Sn4f/Gf+1MryOL6+CX+AH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QUFMAAAADbAAAADwAAAAAAAAAAAAAAAACYAgAAZHJzL2Rvd25y&#10;ZXYueG1sUEsFBgAAAAAEAAQA9QAAAIUDA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Straight Arrow Connector 80" o:spid="_x0000_s1078" type="#_x0000_t32" style="position:absolute;left:32679;top:14709;width:27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m90sQAAADbAAAADwAAAGRycy9kb3ducmV2LnhtbESPQWvCQBSE70L/w/IKXkQ3epAYXaW1&#10;FJSCkLTeH9lnEpp9G7JbXf31bkHwOMzMN8xqE0wrztS7xrKC6SQBQVxa3XCl4Of7c5yCcB5ZY2uZ&#10;FFzJwWb9Mlhhpu2FczoXvhIRwi5DBbX3XSalK2sy6Ca2I47eyfYGfZR9JXWPlwg3rZwlyVwabDgu&#10;1NjRtqbyt/gzCsL7Nr0eFuamP/bHIs9HYf+lg1LD1/C2BOEp+Gf40d5pBekU/r/E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ub3SxAAAANsAAAAPAAAAAAAAAAAA&#10;AAAAAKECAABkcnMvZG93bnJldi54bWxQSwUGAAAAAAQABAD5AAAAkgMAAAAA&#10;" strokecolor="black [3213]" strokeweight="3pt">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79" type="#_x0000_t34" style="position:absolute;left:39279;top:7235;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elscIAAADbAAAADwAAAGRycy9kb3ducmV2LnhtbESPQYvCMBSE7wv+h/AEb2tiBZFqFCkK&#10;gqdVYdfbo3m21ealNFHrv98IgsdhZr5h5svO1uJOra8caxgNFQji3JmKCw3Hw+Z7CsIHZIO1Y9Lw&#10;JA/LRe9rjqlxD/6h+z4UIkLYp6ihDKFJpfR5SRb90DXE0Tu71mKIsi2kafER4baWiVITabHiuFBi&#10;Q1lJ+XV/sxq8uuDxkJ2K5LzLLuPftfqr3VXrQb9bzUAE6sIn/G5vjYZpAq8v8QfIx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elscIAAADbAAAADwAAAAAAAAAAAAAA&#10;AAChAgAAZHJzL2Rvd25yZXYueG1sUEsFBgAAAAAEAAQA+QAAAJADAAAAAA==&#10;" adj="-20423" strokecolor="black [3213]" strokeweight="3pt">
                  <v:stroke endarrow="open"/>
                </v:shape>
                <v:shape id="Elbow Connector 82" o:spid="_x0000_s1080" type="#_x0000_t34" style="position:absolute;left:39438;top:14709;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sAKsIAAADbAAAADwAAAGRycy9kb3ducmV2LnhtbESPzarCMBSE94LvEI7gThMVLlKNIkVB&#10;cOUPqLtDc2yrzUlpota3Nxcu3OUwM98w82VrK/GixpeONYyGCgRx5kzJuYbTcTOYgvAB2WDlmDR8&#10;yMNy0e3MMTHuzXt6HUIuIoR9ghqKEOpESp8VZNEPXU0cvZtrLIYom1yaBt8Rbis5VupHWiw5LhRY&#10;U1pQ9jg8rQav7ng6ptd8fNul98l5rS6Ve2jd77WrGYhAbfgP/7W3RsN0Ar9f4g+Qi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gsAKsIAAADbAAAADwAAAAAAAAAAAAAA&#10;AAChAgAAZHJzL2Rvd25yZXYueG1sUEsFBgAAAAAEAAQA+QAAAJADAAAAAA==&#10;" adj="-20423" strokecolor="black [3213]" strokeweight="3pt">
                  <v:stroke endarrow="open"/>
                </v:shape>
                <v:roundrect id="Rounded Rectangle 83" o:spid="_x0000_s1081" style="position:absolute;left:43016;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F8IA&#10;AADbAAAADwAAAGRycy9kb3ducmV2LnhtbESPQYvCMBSE74L/ITzBi2haWUSqUUQRhD2phb2+bZ5t&#10;sXmpTarZf28WFvY4zMw3zHobTCOe1LnasoJ0loAgLqyuuVSQX4/TJQjnkTU2lknBDznYboaDNWba&#10;vvhMz4svRYSwy1BB5X2bSemKigy6mW2Jo3eznUEfZVdK3eErwk0j50mykAZrjgsVtrSvqLhfeqMg&#10;pOnk8NV+5w8XrgsbbJ+Gz16p8SjsViA8Bf8f/muftILlB/x+i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xIX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shape id="Elbow Connector 84" o:spid="_x0000_s1082" type="#_x0000_t34" style="position:absolute;left:41823;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olsAAAADcAAAADwAAAGRycy9kb3ducmV2LnhtbERPy4rCMBTdD/gP4QruxsQHMlSjSFEQ&#10;XPmA0d2lubbV5qY0Uevfm4Xg8nDes0VrK/GgxpeONQz6CgRx5kzJuYbjYf37B8IHZIOVY9LwIg+L&#10;eednholxT97RYx9yEUPYJ6ihCKFOpPRZQRZ939XEkbu4xmKIsMmlafAZw20lh0pNpMWSY0OBNaUF&#10;Zbf93Wrw6orHQ3rOh5dteh39r9Spcjete912OQURqA1f8ce9MRrGk7g2nolH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geqJbAAAAA3AAAAA8AAAAAAAAAAAAAAAAA&#10;oQIAAGRycy9kb3ducmV2LnhtbFBLBQYAAAAABAAEAPkAAACOAwAAAAA=&#10;" adj="-20423" strokecolor="black [3213]" strokeweight="3pt">
                  <v:stroke endarrow="open"/>
                </v:shape>
                <v:shape id="Elbow Connector 85" o:spid="_x0000_s1083" type="#_x0000_t34" style="position:absolute;left:41903;top:32123;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yjssMAAADbAAAADwAAAGRycy9kb3ducmV2LnhtbESPQWvCQBSE7wX/w/KE3uquFkSiq0iw&#10;UOipiaDeHtlnEs2+Ddltkv77bkHwOMzMN8xmN9pG9NT52rGG+UyBIC6cqbnUcMw/3lYgfEA22Dgm&#10;Db/kYbedvGwwMW7gb+qzUIoIYZ+ghiqENpHSFxVZ9DPXEkfv6jqLIcqulKbDIcJtIxdKLaXFmuNC&#10;hS2lFRX37Mdq8OqGxzy9lIvrV3p7Px3UuXF3rV+n434NItAYnuFH+9NoWC3h/0v8AXL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o7LDAAAA2wAAAA8AAAAAAAAAAAAA&#10;AAAAoQIAAGRycy9kb3ducmV2LnhtbFBLBQYAAAAABAAEAPkAAACRAwAAAAA=&#10;" adj="-20423" strokecolor="black [3213]" strokeweight="3pt">
                  <v:stroke endarrow="open"/>
                </v:shape>
                <v:line id="Straight Connector 86" o:spid="_x0000_s1084" style="position:absolute;flip:x;visibility:visible;mso-wrap-style:square" from="33554,21786" to="41314,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RcYAAADbAAAADwAAAGRycy9kb3ducmV2LnhtbESPT2vCQBTE70K/w/IKvZlNPdQQ3QSp&#10;f1ALttVeentkn0kw+zZmV43fvlso9DjMzG+Yad6bRlypc7VlBc9RDIK4sLrmUsHXYTlMQDiPrLGx&#10;TAru5CDPHgZTTLW98Sdd974UAcIuRQWV920qpSsqMugi2xIH72g7gz7IrpS6w1uAm0aO4vhFGqw5&#10;LFTY0mtFxWl/MQp6X2/e3ufnRbJabz92iTt9b2Ws1NNjP5uA8NT7//Bfe60VJGP4/RJ+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hvkXGAAAA2wAAAA8AAAAAAAAA&#10;AAAAAAAAoQIAAGRycy9kb3ducmV2LnhtbFBLBQYAAAAABAAEAPkAAACUAwAAAAA=&#10;" strokecolor="#4f81bd [3204]" strokeweight="3pt"/>
                <v:shape id="Straight Arrow Connector 87" o:spid="_x0000_s1085" type="#_x0000_t32" style="position:absolute;left:33315;top:17810;width:0;height:40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Z/97wAAADbAAAADwAAAGRycy9kb3ducmV2LnhtbERPSwrCMBDdC94hjOBOUwWlVKOIKLgS&#10;rR5gaMa22ExKE9vq6c1CcPl4//W2N5VoqXGlZQWzaQSCOLO65FzB/XacxCCcR9ZYWSYFb3Kw3QwH&#10;a0y07fhKbepzEULYJaig8L5OpHRZQQbd1NbEgXvYxqAPsMmlbrAL4aaS8yhaSoMlh4YCa9oXlD3T&#10;l1Hw2R/atq7S86xbLPqz6Zy+PGOlxqN+twLhqfd/8c990griMDZ8CT9Abr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sMZ/97wAAADbAAAADwAAAAAAAAAAAAAAAAChAgAA&#10;ZHJzL2Rvd25yZXYueG1sUEsFBgAAAAAEAAQA+QAAAIoDAAAAAA==&#10;" strokecolor="#4f81bd [3204]" strokeweight="3pt">
                  <v:stroke endarrow="open"/>
                </v:shape>
                <v:shape id="Elbow Connector 88" o:spid="_x0000_s1086" type="#_x0000_t34" style="position:absolute;left:15862;top:11649;width:12503;height:378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pDG78AAADbAAAADwAAAGRycy9kb3ducmV2LnhtbESPwQrCMBBE74L/EFbwpqkiUqtRRBAE&#10;8VD1A5ZmbYvNpjax1r83guBxmJk3zGrTmUq01LjSsoLJOAJBnFldcq7getmPYhDOI2usLJOCNznY&#10;rPu9FSbavjil9uxzESDsElRQeF8nUrqsIINubGvi4N1sY9AH2eRSN/gKcFPJaRTNpcGSw0KBNe0K&#10;yu7np1HgT9G+OqbzuHvPdo+HnS7aFE9KDQfddgnCU+f/4V/7oBXEC/h+CT9Ar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dpDG78AAADbAAAADwAAAAAAAAAAAAAAAACh&#10;AgAAZHJzL2Rvd25yZXYueG1sUEsFBgAAAAAEAAQA+QAAAI0DAAAAAA==&#10;" adj="20482" strokecolor="black [3213]" strokeweight="3pt">
                  <v:stroke endarrow="open"/>
                </v:shape>
                <v:shape id="Elbow Connector 89" o:spid="_x0000_s1087" type="#_x0000_t34" style="position:absolute;left:23376;top:32202;width:2324;height:50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AIgMEAAADbAAAADwAAAGRycy9kb3ducmV2LnhtbERPz2vCMBS+D/wfwhN2WxMdDK1GkbLB&#10;YCdrQb09mmdbbV5Kk9nuvzeHgceP7/d6O9pW3Kn3jWMNs0SBIC6dabjSUBy+3hYgfEA22DomDX/k&#10;YbuZvKwxNW7gPd3zUIkYwj5FDXUIXSqlL2uy6BPXEUfu4nqLIcK+kqbHIYbbVs6V+pAWG44NNXaU&#10;1VTe8l+rwasrFofsXM0vP9n1/fipTq27af06HXcrEIHG8BT/u7+NhmVcH7/E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AAiAwQAAANsAAAAPAAAAAAAAAAAAAAAA&#10;AKECAABkcnMvZG93bnJldi54bWxQSwUGAAAAAAQABAD5AAAAjwMAAAAA&#10;" adj="-20423" strokecolor="black [3213]" strokeweight="3pt">
                  <v:stroke endarrow="open"/>
                </v:shape>
                <v:shape id="Elbow Connector 90" o:spid="_x0000_s1088" type="#_x0000_t34" style="position:absolute;left:23376;top:24649;width:2324;height:50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ytG8MAAADbAAAADwAAAGRycy9kb3ducmV2LnhtbESPT2sCMRTE7wW/Q3hCb91EhVLXjSKL&#10;BaGnqqDeHpvn/s3Lskl1++2bQqHHYWZ+w2Sb0XbiToOvHWuYJQoEceFMzaWG0/H95Q2ED8gGO8ek&#10;4Zs8bNaTpwxT4x78SfdDKEWEsE9RQxVCn0rpi4os+sT1xNG7ucFiiHIopRnwEeG2k3OlXqXFmuNC&#10;hT3lFRXt4ctq8KrB0zG/lvPbR94szjt16Vyr9fN03K5ABBrDf/ivvTcaljP4/RJ/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MrRvDAAAA2wAAAA8AAAAAAAAAAAAA&#10;AAAAoQIAAGRycy9kb3ducmV2LnhtbFBLBQYAAAAABAAEAPkAAACRAwAAAAA=&#10;" adj="-20423" strokecolor="black [3213]" strokeweight="3pt">
                  <v:stroke endarrow="open"/>
                </v:shape>
                <v:roundrect id="Rounded Rectangle 91" o:spid="_x0000_s1089" style="position:absolute;left:25921;top:28386;width:7931;height:26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5JcIA&#10;AADbAAAADwAAAGRycy9kb3ducmV2LnhtbESPQYvCMBSE7wv+h/AEL4um9SDaNcqiCIKn1YLXZ/O2&#10;Ldu81CbV+O83guBxmJlvmOU6mEbcqHO1ZQXpJAFBXFhdc6kgP+3GcxDOI2tsLJOCBzlYrwYfS8y0&#10;vfMP3Y6+FBHCLkMFlfdtJqUrKjLoJrYljt6v7Qz6KLtS6g7vEW4aOU2SmTRYc1yosKVNRcXfsTcK&#10;Qpp+bs/tJb+6cJrZYPs0HHqlRsPw/QXCU/Dv8Ku91woWU3h+i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7klwgAAANsAAAAPAAAAAAAAAAAAAAAAAJgCAABkcnMvZG93&#10;bnJldi54bWxQSwUGAAAAAAQABAD1AAAAhwMAAAAA&#10;" fillcolor="#ffc000" strokecolor="#243f60 [1604]" strokeweight="2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v:line id="Straight Connector 92" o:spid="_x0000_s1090" style="position:absolute;flip:x;visibility:visible;mso-wrap-style:square" from="33713,13517" to="41473,1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Mum8UAAADbAAAADwAAAGRycy9kb3ducmV2LnhtbESPW2vCQBSE34X+h+UUfNONFUq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Mum8UAAADbAAAADwAAAAAAAAAA&#10;AAAAAAChAgAAZHJzL2Rvd25yZXYueG1sUEsFBgAAAAAEAAQA+QAAAJMDAAAAAA==&#10;" strokecolor="#4f81bd [3204]" strokeweight="3pt"/>
                <v:shape id="Straight Arrow Connector 93" o:spid="_x0000_s1091" type="#_x0000_t32" style="position:absolute;left:33554;top:9462;width:0;height:40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LjL8EAAADbAAAADwAAAGRycy9kb3ducmV2LnhtbESP0YrCMBRE3wX/IVzBN01ddNFqFBEF&#10;n8StfsClubbF5qY02bb69UYQfBxm5gyz2nSmFA3VrrCsYDKOQBCnVhecKbheDqM5COeRNZaWScGD&#10;HGzW/d4KY21b/qMm8ZkIEHYxKsi9r2IpXZqTQTe2FXHwbrY26IOsM6lrbAPclPInin6lwYLDQo4V&#10;7XJK78m/UfDc7ZumKpPTpJ3NupNpnT7f50oNB912CcJT57/hT/uoFSym8P4Sf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UuMvwQAAANsAAAAPAAAAAAAAAAAAAAAA&#10;AKECAABkcnMvZG93bnJldi54bWxQSwUGAAAAAAQABAD5AAAAjwMAAAAA&#10;" strokecolor="#4f81bd [3204]" strokeweight="3pt">
                  <v:stroke endarrow="open"/>
                </v:shape>
                <v:line id="Straight Connector 94" o:spid="_x0000_s1092" style="position:absolute;flip:x;visibility:visible;mso-wrap-style:square" from="36416,31010" to="42881,31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TdMUAAADbAAAADwAAAGRycy9kb3ducmV2LnhtbESPW2vCQBSE34X+h+UUfNONBUuMriJt&#10;LV7A+0vfDtnTJJg9G7Nbjf++Kwg+DjPzDTOaNKYUF6pdYVlBrxuBIE6tLjhTcDzMOjEI55E1lpZJ&#10;wY0cTMYvrREm2l55R5e9z0SAsEtQQe59lUjp0pwMuq6tiIP3a2uDPsg6k7rGa4CbUr5F0bs0WHBY&#10;yLGij5zS0/7PKGh8sVhtPs9f8fd8uV3H7vSzlJFS7ddmOgThqfHP8KM91woGfbh/CT9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YTdMUAAADbAAAADwAAAAAAAAAA&#10;AAAAAAChAgAAZHJzL2Rvd25yZXYueG1sUEsFBgAAAAAEAAQA+QAAAJMDAAAAAA==&#10;" strokecolor="#4f81bd [3204]" strokeweight="3pt"/>
                <v:shape id="Straight Arrow Connector 95" o:spid="_x0000_s1093" type="#_x0000_t32" style="position:absolute;left:36337;top:28068;width:0;height:3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zYw8MAAADbAAAADwAAAGRycy9kb3ducmV2LnhtbESP0WqDQBRE3wP9h+UW+hbXFCLGuEoI&#10;KfQptLYfcHFvVHTvirtR26/vFgp9HGbmDJOXqxnETJPrLCvYRTEI4trqjhsFnx8v2xSE88gaB8uk&#10;4IsclMXDJsdM24Xfaa58IwKEXYYKWu/HTEpXt2TQRXYkDt7NTgZ9kFMj9YRLgJtBPsdxIg12HBZa&#10;HOncUt1Xd6Pg+3yZ53Gorrtlv1+vZnH6rU+VenpcT0cQnlb/H/5rv2oFhwR+v4QfI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M2MPDAAAA2wAAAA8AAAAAAAAAAAAA&#10;AAAAoQIAAGRycy9kb3ducmV2LnhtbFBLBQYAAAAABAAEAPkAAACRAwAAAAA=&#10;" strokecolor="#4f81bd [3204]" strokeweight="3pt">
                  <v:stroke endarrow="open"/>
                </v:shape>
                <v:line id="Straight Connector 96" o:spid="_x0000_s1094" style="position:absolute;flip:x;visibility:visible;mso-wrap-style:square" from="36337,38404" to="42801,38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gomMUAAADbAAAADwAAAGRycy9kb3ducmV2LnhtbESPS2/CMBCE70j9D9ZW4gYOPdAQMAi1&#10;peIh8b70toq3SUS8DrEL4d/XSEgcRzPzjWY0aUwpLlS7wrKCXjcCQZxaXXCm4HiYdWIQziNrLC2T&#10;ghs5mIxfWiNMtL3yji57n4kAYZeggtz7KpHSpTkZdF1bEQfv19YGfZB1JnWN1wA3pXyLor40WHBY&#10;yLGij5zS0/7PKGh8sVhtPs9f8fd8uV3H7vSzlJFS7ddmOgThqfHP8KM91woG73D/En6AH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gomMUAAADbAAAADwAAAAAAAAAA&#10;AAAAAAChAgAAZHJzL2Rvd25yZXYueG1sUEsFBgAAAAAEAAQA+QAAAJMDAAAAAA==&#10;" strokecolor="#4f81bd [3204]" strokeweight="3pt"/>
                <v:shape id="Straight Arrow Connector 97" o:spid="_x0000_s1095" type="#_x0000_t32" style="position:absolute;left:36337;top:34906;width:0;height:3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KrwAAADbAAAADwAAAGRycy9kb3ducmV2LnhtbERPSwrCMBDdC94hjOBOUwVFq1FEFFyJ&#10;Vg8wNGNbbCaliW319GYhuHy8/3rbmVI0VLvCsoLJOAJBnFpdcKbgfjuOFiCcR9ZYWiYFb3Kw3fR7&#10;a4y1bflKTeIzEULYxagg976KpXRpTgbd2FbEgXvY2qAPsM6krrEN4aaU0yiaS4MFh4YcK9rnlD6T&#10;l1Hw2R+apiqT86SdzbqzaZ2+PBdKDQfdbgXCU+f/4p/7pBUsw9jwJfwAufk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R/pKrwAAADbAAAADwAAAAAAAAAAAAAAAAChAgAA&#10;ZHJzL2Rvd25yZXYueG1sUEsFBgAAAAAEAAQA+QAAAIoDAAAAAA==&#10;" strokecolor="#4f81bd [3204]" strokeweight="3pt">
                  <v:stroke endarrow="open"/>
                </v:shape>
                <v:shape id="Text Box 343" o:spid="_x0000_s1096" type="#_x0000_t202" style="position:absolute;left:62258;top:14312;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1RW SRAM</w:t>
                        </w:r>
                      </w:p>
                    </w:txbxContent>
                  </v:textbox>
                </v:shape>
                <v:shape id="Text Box 344" o:spid="_x0000_s1097" type="#_x0000_t202" style="position:absolute;left:57328;top:23694;width:921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7" o:spid="_x0000_s1098" type="#_x0000_t202" style="position:absolute;left:40392;top:6361;width:10433;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8"/>
                            <w:szCs w:val="18"/>
                          </w:rPr>
                          <w:t xml:space="preserve">Logic Cone </w:t>
                        </w:r>
                      </w:p>
                    </w:txbxContent>
                  </v:textbox>
                </v:shape>
                <v:shape id="Text Box 345" o:spid="_x0000_s1099" type="#_x0000_t202" style="position:absolute;left:57965;top:31328;width:921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1R1W SRAM</w:t>
                        </w:r>
                      </w:p>
                    </w:txbxContent>
                  </v:textbox>
                </v:shape>
                <v:shape id="Text Box 346" o:spid="_x0000_s1100" type="#_x0000_t202" style="position:absolute;left:24490;top:10416;width:6985;height:4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icQA&#10;AADcAAAADwAAAGRycy9kb3ducmV2LnhtbERPTWvCQBC9C/0PyxR6Ed1oaJXUVUSsLd5q1NLbkJ0m&#10;wexsyK5J+u+7BcHbPN7nLFa9qURLjSstK5iMIxDEmdUl5wqO6dtoDsJ5ZI2VZVLwSw5Wy4fBAhNt&#10;O/6k9uBzEULYJaig8L5OpHRZQQbd2NbEgfuxjUEfYJNL3WAXwk0lp1H0Ig2WHBoKrGlTUHY5XI2C&#10;72H+tXf97tTFz3G9fW/T2VmnSj099utXEJ56fxff3B86zI9i+H8mX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oYn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49" o:spid="_x0000_s1101" type="#_x0000_t202" style="position:absolute;left:8666;top:16220;width:5861;height:4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16"/>
                            <w:szCs w:val="16"/>
                          </w:rPr>
                          <w:t xml:space="preserve">Logic Cone </w:t>
                        </w:r>
                      </w:p>
                    </w:txbxContent>
                  </v:textbox>
                </v:shape>
                <v:shape id="Text Box 351" o:spid="_x0000_s1102" type="#_x0000_t202" style="position:absolute;left:318;top:25285;width:12674;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CEcQA&#10;AADcAAAADwAAAGRycy9kb3ducmV2LnhtbERPS2vCQBC+C/6HZQpepG5U1JK6ipTaFm8mfdDbkJ0m&#10;wexsyK5J/PduQfA2H99z1tveVKKlxpWWFUwnEQjizOqScwWf6f7xCYTzyBory6TgQg62m+FgjbG2&#10;HR+pTXwuQgi7GBUU3texlC4ryKCb2Jo4cH+2MegDbHKpG+xCuKnkLIqW0mDJoaHAml4Kyk7J2Sj4&#10;Hec/B9e/fXXzxbx+fW/T1bdOlRo99LtnEJ56fxff3B86zI+W8P9MuE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AhH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Read Data Bus (</w:t>
                        </w:r>
                        <w:proofErr w:type="spellStart"/>
                        <w:r>
                          <w:rPr>
                            <w:rFonts w:asciiTheme="minorHAnsi" w:eastAsia="Calibri" w:hAnsi="Calibri"/>
                            <w:color w:val="000000" w:themeColor="dark1"/>
                            <w:kern w:val="24"/>
                            <w:sz w:val="18"/>
                            <w:szCs w:val="18"/>
                          </w:rPr>
                          <w:t>dout</w:t>
                        </w:r>
                        <w:proofErr w:type="spellEnd"/>
                        <w:r>
                          <w:rPr>
                            <w:rFonts w:asciiTheme="minorHAnsi" w:eastAsia="Calibri" w:hAnsi="Calibri"/>
                            <w:color w:val="000000" w:themeColor="dark1"/>
                            <w:kern w:val="24"/>
                            <w:sz w:val="18"/>
                            <w:szCs w:val="18"/>
                          </w:rPr>
                          <w:t xml:space="preserve">) </w:t>
                        </w:r>
                      </w:p>
                    </w:txbxContent>
                  </v:textbox>
                </v:shape>
                <v:shape id="Text Box 352" o:spid="_x0000_s1103" type="#_x0000_t202" style="position:absolute;left:30294;top:2544;width:914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4XJcAA&#10;AADcAAAADwAAAGRycy9kb3ducmV2LnhtbERPTWsCMRC9F/ofwhR6q9n2UNfVKLbYUvBUFc/DZkyC&#10;m8mSpOv23zeC0Ns83ucsVqPvxEAxucAKnicVCOI2aMdGwWH/8VSDSBlZYxeYFPxSgtXy/m6BjQ4X&#10;/qZhl40oIZwaVGBz7hspU2vJY5qEnrhwpxA95gKjkTripYT7Tr5U1av06Lg0WOzp3VJ73v14BZs3&#10;MzNtjdFuau3cMB5PW/Op1OPDuJ6DyDTmf/HN/aXL/G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4XJcAAAADcAAAADwAAAAAAAAAAAAAAAACYAgAAZHJzL2Rvd25y&#10;ZXYueG1sUEsFBgAAAAAEAAQA9QAAAIUDAAAAAA==&#10;" fillcolor="white [3201]" strokeweight=".5pt">
                  <v:textbox>
                    <w:txbxContent>
                      <w:p w:rsidR="00B032FD" w:rsidRDefault="00B032FD" w:rsidP="00C75889">
                        <w:pPr>
                          <w:pStyle w:val="NormalWeb"/>
                          <w:spacing w:before="0" w:beforeAutospacing="0" w:after="200" w:afterAutospacing="0" w:line="276" w:lineRule="auto"/>
                          <w:textAlignment w:val="baseline"/>
                        </w:pPr>
                        <w:proofErr w:type="spellStart"/>
                        <w:proofErr w:type="gramStart"/>
                        <w:r>
                          <w:rPr>
                            <w:rFonts w:asciiTheme="minorHAnsi" w:eastAsia="Calibri" w:hAnsi="Calibri"/>
                            <w:color w:val="000000" w:themeColor="dark1"/>
                            <w:kern w:val="24"/>
                            <w:sz w:val="22"/>
                            <w:szCs w:val="22"/>
                          </w:rPr>
                          <w:t>dout</w:t>
                        </w:r>
                        <w:proofErr w:type="spellEnd"/>
                        <w:proofErr w:type="gramEnd"/>
                        <w:r>
                          <w:rPr>
                            <w:rFonts w:asciiTheme="minorHAnsi" w:eastAsia="Calibri" w:hAnsi="Calibri"/>
                            <w:color w:val="000000" w:themeColor="dark1"/>
                            <w:kern w:val="24"/>
                            <w:sz w:val="22"/>
                            <w:szCs w:val="22"/>
                          </w:rPr>
                          <w:t xml:space="preserve"> check</w:t>
                        </w:r>
                      </w:p>
                    </w:txbxContent>
                  </v:textbox>
                </v:shape>
                <v:shape id="Straight Arrow Connector 107" o:spid="_x0000_s1104" type="#_x0000_t32" style="position:absolute;left:17174;top:4055;width:13113;height:102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Xo+cUAAADcAAAADwAAAGRycy9kb3ducmV2LnhtbESPTWvCQBCG74X+h2UKvdVNxZYSXUUq&#10;hRahJSqItzE7JsHsbNjdmvjvnUOhtxnm/Xhmthhcqy4UYuPZwPMoA0VcettwZWC3/Xh6AxUTssXW&#10;Mxm4UoTF/P5uhrn1PRd02aRKSQjHHA3UKXW51rGsyWEc+Y5YbicfHCZZQ6VtwF7CXavHWfaqHTYs&#10;DTV29F5Ted78OilZTYqX9X59nFCx/OmPX4fvFA7GPD4MyymoREP6F/+5P63gZ0Irz8gEe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Xo+cUAAADcAAAADwAAAAAAAAAA&#10;AAAAAAChAgAAZHJzL2Rvd25yZXYueG1sUEsFBgAAAAAEAAQA+QAAAJMDAAAAAA==&#10;" strokecolor="#4579b8 [3044]">
                  <v:stroke endarrow="open"/>
                </v:shape>
                <v:shape id="Straight Arrow Connector 108" o:spid="_x0000_s1105" type="#_x0000_t32" style="position:absolute;left:33713;top:5406;width:165;height:25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shape id="Straight Arrow Connector 109" o:spid="_x0000_s1106" type="#_x0000_t32" style="position:absolute;left:17095;top:5327;width:15176;height:2096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pyIsUAAADcAAAADwAAAGRycy9kb3ducmV2LnhtbESPTWvCQBCG74X+h2UKvdWNxZYSXUVa&#10;Ci2CJVYQb2N2TEKzs2F3a+K/dw6Ctxnm/Xhmthhcq04UYuPZwHiUgSIuvW24MrD9/Xx6AxUTssXW&#10;Mxk4U4TF/P5uhrn1PRd02qRKSQjHHA3UKXW51rGsyWEc+Y5YbkcfHCZZQ6VtwF7CXaufs+xVO2xY&#10;Gmrs6L2m8m/z76TkY1K8rHarw4SK5U9/+N6vU9gb8/gwLKegEg3pJr66v6zgjwVf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apyIsUAAADcAAAADwAAAAAAAAAA&#10;AAAAAAChAgAAZHJzL2Rvd25yZXYueG1sUEsFBgAAAAAEAAQA+QAAAJMDAAAAAA==&#10;" strokecolor="#4579b8 [3044]">
                  <v:stroke endarrow="open"/>
                </v:shape>
                <v:shape id="Straight Arrow Connector 110" o:spid="_x0000_s1107" type="#_x0000_t32" style="position:absolute;left:1987;top:5327;width:28378;height:2328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bXucYAAADcAAAADwAAAGRycy9kb3ducmV2LnhtbESPQWvCQBCF7wX/wzKCt7pJsVKiq4hS&#10;sAgtUUG8jdkxCWZnw+7WpP++WxB6m+G9ed+b+bI3jbiT87VlBek4AUFcWF1zqeB4eH9+A+EDssbG&#10;Min4IQ/LxeBpjpm2Hed034dSxBD2GSqoQmgzKX1RkUE/ti1x1K7WGQxxdaXUDrsYbhr5kiRTabDm&#10;SKiwpXVFxW3/bSJkM8lfd6fdZUL56qu7fJw/gzsrNRr2qxmIQH34Nz+utzrWT1P4eyZO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7m17nGAAAA3AAAAA8AAAAAAAAA&#10;AAAAAAAAoQIAAGRycy9kb3ducmV2LnhtbFBLBQYAAAAABAAEAPkAAACUAwAAAAA=&#10;" strokecolor="#4579b8 [3044]">
                  <v:stroke endarrow="open"/>
                </v:shape>
                <v:oval id="Oval 111" o:spid="_x0000_s1108" style="position:absolute;left:66393;top:42300;width:3454;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FgusAA&#10;AADcAAAADwAAAGRycy9kb3ducmV2LnhtbERPTYvCMBC9C/sfwizszab2sEg1FikIZQ/CqngemrEt&#10;TSa1yWr992ZB8DaP9znrYrJG3Gj0nWMFiyQFQVw73XGj4HTczZcgfEDWaByTggd5KDYfszXm2t35&#10;l26H0IgYwj5HBW0IQy6lr1uy6BM3EEfu4kaLIcKxkXrEewy3RmZp+i0tdhwbWhyobKnuD39Wwc82&#10;W04+2x9NXw2luZ7LyvFDqa/PabsCEWgKb/HLXek4f5HB/zPxAr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FgusAAAADcAAAADwAAAAAAAAAAAAAAAACYAgAAZHJzL2Rvd25y&#10;ZXYueG1sUEsFBgAAAAAEAAQA9QAAAIUDAAAAAA==&#10;" fillcolor="#9bbb59 [3206]" strokecolor="#243f60 [1604]" strokeweight="2pt"/>
                <v:roundrect id="Rounded Rectangle 112" o:spid="_x0000_s1109" style="position:absolute;left:63928;top:38086;width:7931;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MMEA&#10;AADcAAAADwAAAGRycy9kb3ducmV2LnhtbERP32vCMBB+F/Y/hBvsRTTNBBnVKEMZDPakFny9NWdb&#10;bC5dk2r23xtB8O0+vp+3XEfbigv1vnGsQU0zEMSlMw1XGorD1+QDhA/IBlvHpOGfPKxXL6Ml5sZd&#10;eUeXfahECmGfo4Y6hC6X0pc1WfRT1xEn7uR6iyHBvpKmx2sKt618z7K5tNhwaqixo01N5Xk/WA1R&#10;qfH22P0Wfz4e5i66QcWfQeu31/i5ABEohqf44f42ab6awf2ZdIFc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VFzDBAAAA3AAAAA8AAAAAAAAAAAAAAAAAmAIAAGRycy9kb3du&#10;cmV2LnhtbFBLBQYAAAAABAAEAPUAAACGAwAAAAA=&#10;" fillcolor="#ffc000" strokecolor="#243f60 [1604]" strokeweight="2pt">
                  <v:textbox>
                    <w:txbxContent>
                      <w:p w:rsidR="00B032FD" w:rsidRPr="00B032FD" w:rsidRDefault="00B032FD" w:rsidP="00C75889">
                        <w:pPr>
                          <w:pStyle w:val="NormalWeb"/>
                          <w:spacing w:before="0" w:beforeAutospacing="0" w:after="200" w:afterAutospacing="0" w:line="276" w:lineRule="auto"/>
                          <w:jc w:val="center"/>
                          <w:textAlignment w:val="baseline"/>
                          <w:rPr>
                            <w:sz w:val="14"/>
                            <w:szCs w:val="14"/>
                          </w:rPr>
                        </w:pPr>
                        <w:r w:rsidRPr="00B032FD">
                          <w:rPr>
                            <w:rFonts w:asciiTheme="minorHAnsi" w:eastAsia="Calibri" w:hAnsi="Calibri"/>
                            <w:color w:val="FFFFFF" w:themeColor="light1"/>
                            <w:kern w:val="24"/>
                            <w:sz w:val="14"/>
                            <w:szCs w:val="14"/>
                          </w:rPr>
                          <w:t>FAKEMEM</w:t>
                        </w:r>
                      </w:p>
                    </w:txbxContent>
                  </v:textbox>
                </v:roundrect>
                <v:shape id="TextBox 5" o:spid="_x0000_s1110" type="#_x0000_t202" style="position:absolute;left:73293;top:36321;width:11887;height:7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wWcMA&#10;AADcAAAADwAAAGRycy9kb3ducmV2LnhtbESPQYvCMBSE7wv+h/AEb2uiqGg1iiiCJ5d1VfD2aJ5t&#10;sXkpTbT135uFhT0OM/MNs1i1thRPqn3hWMOgr0AQp84UnGk4/ew+pyB8QDZYOiYNL/KwWnY+FpgY&#10;1/A3PY8hExHCPkENeQhVIqVPc7Lo+64ijt7N1RZDlHUmTY1NhNtSDpWaSIsFx4UcK9rklN6PD6vh&#10;fLhdLyP1lW3tuGpcqyTbmdS6123XcxCB2vAf/mvvjYbRZ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vwWcMAAADcAAAADwAAAAAAAAAAAAAAAACYAgAAZHJzL2Rv&#10;d25yZXYueG1sUEsFBgAAAAAEAAQA9QAAAIg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Golden Reference Model</w:t>
                        </w:r>
                      </w:p>
                    </w:txbxContent>
                  </v:textbox>
                </v:shape>
                <v:shape id="TextBox 114" o:spid="_x0000_s1111" type="#_x0000_t202" style="position:absolute;left:73225;top:41979;width:11887;height:2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Assertion</w:t>
                        </w:r>
                      </w:p>
                    </w:txbxContent>
                  </v:textbox>
                </v:shape>
                <v:shape id="Elbow Connector 115" o:spid="_x0000_s1112" type="#_x0000_t34" style="position:absolute;left:66313;top:46594;width:5557;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wFvsMAAADcAAAADwAAAGRycy9kb3ducmV2LnhtbERPTWvCQBC9C/6HZYRexGzsIUjMKiqW&#10;FppLYy+9TbPTbDA7G7JbE/99t1DobR7vc4r9ZDtxo8G3jhWskxQEce10y42C98vTagPCB2SNnWNS&#10;cCcP+918VmCu3chvdKtCI2II+xwVmBD6XEpfG7LoE9cTR+7LDRZDhEMj9YBjDLedfEzTTFpsOTYY&#10;7OlkqL5W31bB6z18Hu3mqM0SP/pnGsv0PJZKPSymwxZEoCn8i//cLzrOX2fw+0y8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8Bb7DAAAA3AAAAA8AAAAAAAAAAAAA&#10;AAAAoQIAAGRycy9kb3ducmV2LnhtbFBLBQYAAAAABAAEAPkAAACRAwAAAAA=&#10;" strokecolor="black [3213]" strokeweight="3pt">
                  <v:stroke endarrow="open"/>
                </v:shape>
                <v:shape id="Straight Arrow Connector 117" o:spid="_x0000_s1113" type="#_x0000_t32" style="position:absolute;left:65916;top:48980;width:605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DFMUAAADcAAAADwAAAGRycy9kb3ducmV2LnhtbESPT2sCQQzF74LfYUjBi+isUqzd7ihS&#10;EOyl0K0Xb2Em+4fuZJadqa7fvjkUvCW8l/d+Kfaj79SVhtgGNrBaZqCIbXAt1wbO38fFFlRMyA67&#10;wGTgThH2u+mkwNyFG3/RtUy1khCOORpoUupzraNtyGNchp5YtCoMHpOsQ63dgDcJ951eZ9lGe2xZ&#10;Ghrs6b0h+1P+egPd5WP7ia/+/GJ1yE7zqny2WBozexoPb6ASjelh/r8+OcFfCa08IxPo3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qDFMUAAADcAAAADwAAAAAAAAAA&#10;AAAAAAChAgAAZHJzL2Rvd25yZXYueG1sUEsFBgAAAAAEAAQA+QAAAJMDAAAAAA==&#10;" strokecolor="#4579b8 [3044]" strokeweight="3pt">
                  <v:stroke endarrow="open"/>
                </v:shape>
                <v:shape id="TextBox 118" o:spid="_x0000_s1114" type="#_x0000_t202" style="position:absolute;left:73222;top:45554;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oMAA&#10;AADcAAAADwAAAGRycy9kb3ducmV2LnhtbERPS4vCMBC+L/gfwgh7WxNlV7QaRRRhTys+wdvQjG2x&#10;mZQm2u6/N4LgbT6+50znrS3FnWpfONbQ7ykQxKkzBWcaDvv11wiED8gGS8ek4Z88zGedjykmxjW8&#10;pfsuZCKGsE9QQx5ClUjp05ws+p6riCN3cbXFEGGdSVNjE8NtKQdKDaXFgmNDjhUtc0qvu5vVcPy7&#10;nE/fapOt7E/VuFZJtmOp9We3XUxABGrDW/xy/5o4vz+G5zPxAjl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goMAAAADcAAAADwAAAAAAAAAAAAAAAACYAgAAZHJzL2Rvd25y&#10;ZXYueG1sUEsFBgAAAAAEAAQA9QAAAIUDA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Write path</w:t>
                        </w:r>
                      </w:p>
                    </w:txbxContent>
                  </v:textbox>
                </v:shape>
                <v:shape id="TextBox 119" o:spid="_x0000_s1115" type="#_x0000_t202" style="position:absolute;left:73225;top:47942;width:11887;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rsidR="00B032FD" w:rsidRDefault="00B032FD" w:rsidP="00C75889">
                        <w:pPr>
                          <w:pStyle w:val="NormalWeb"/>
                          <w:spacing w:before="0" w:beforeAutospacing="0" w:after="0" w:afterAutospacing="0"/>
                          <w:textAlignment w:val="baseline"/>
                        </w:pPr>
                        <w:r>
                          <w:rPr>
                            <w:rFonts w:ascii="Arial" w:hAnsi="Arial" w:cs="Arial"/>
                            <w:color w:val="000000" w:themeColor="text1"/>
                            <w:kern w:val="24"/>
                            <w:sz w:val="20"/>
                            <w:szCs w:val="20"/>
                          </w:rPr>
                          <w:t>Read path</w:t>
                        </w:r>
                      </w:p>
                    </w:txbxContent>
                  </v:textbox>
                </v:shape>
                <v:shape id="Text Box 350" o:spid="_x0000_s1116" type="#_x0000_t202" style="position:absolute;top:3533;width:9721;height:2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cZsQA&#10;AADcAAAADwAAAGRycy9kb3ducmV2LnhtbERPS2vCQBC+C/6HZQpeim6q+CB1lVLqg95qtKW3ITtN&#10;gtnZkF2T+O9doeBtPr7nLNedKUVDtSssK3gZRSCIU6sLzhQck81wAcJ5ZI2lZVJwJQfrVb+3xFjb&#10;lr+oOfhMhBB2MSrIva9iKV2ak0E3shVx4P5sbdAHWGdS19iGcFPKcRTNpMGCQ0OOFb3nlJ4PF6Pg&#10;9zn7+XTd9tROppPqY9ck82+dKDV46t5eQXjq/EP8797rMD+awv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HnGbEAAAA3AAAAA8AAAAAAAAAAAAAAAAAmAIAAGRycy9k&#10;b3ducmV2LnhtbFBLBQYAAAAABAAEAPUAAACJAwAAAAA=&#10;" fillcolor="white [3201]" stroked="f" strokeweight=".5pt">
                  <v:textbox>
                    <w:txbxContent>
                      <w:p w:rsidR="00B032FD" w:rsidRDefault="00B032FD" w:rsidP="00C75889">
                        <w:pPr>
                          <w:pStyle w:val="NormalWeb"/>
                          <w:spacing w:before="0" w:beforeAutospacing="0" w:after="200" w:afterAutospacing="0" w:line="276" w:lineRule="auto"/>
                          <w:textAlignment w:val="baseline"/>
                        </w:pPr>
                        <w:r>
                          <w:rPr>
                            <w:rFonts w:asciiTheme="minorHAnsi" w:eastAsia="Calibri" w:hAnsi="Calibri"/>
                            <w:color w:val="000000" w:themeColor="dark1"/>
                            <w:kern w:val="24"/>
                            <w:sz w:val="18"/>
                            <w:szCs w:val="18"/>
                          </w:rPr>
                          <w:t xml:space="preserve">Write Data Bus </w:t>
                        </w:r>
                      </w:p>
                    </w:txbxContent>
                  </v:textbox>
                </v:shape>
              </v:group>
            </w:pict>
          </mc:Fallback>
        </mc:AlternateContent>
      </w:r>
    </w:p>
    <w:p w:rsidR="009A4C2E" w:rsidRDefault="009A4C2E" w:rsidP="0070528E">
      <w:pPr>
        <w:ind w:left="432"/>
        <w:rPr>
          <w:sz w:val="24"/>
          <w:szCs w:val="24"/>
        </w:rPr>
      </w:pPr>
    </w:p>
    <w:p w:rsidR="009A4C2E" w:rsidRDefault="009A4C2E" w:rsidP="0070528E">
      <w:pPr>
        <w:ind w:left="432"/>
        <w:rPr>
          <w:i/>
        </w:rPr>
      </w:pPr>
    </w:p>
    <w:p w:rsidR="003127E0" w:rsidRDefault="003127E0" w:rsidP="00215068">
      <w:pPr>
        <w:ind w:left="0"/>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867A7C" w:rsidRDefault="00867A7C" w:rsidP="00B60EB6">
      <w:pPr>
        <w:ind w:left="0"/>
        <w:rPr>
          <w:i/>
        </w:rPr>
      </w:pPr>
    </w:p>
    <w:p w:rsidR="00867A7C" w:rsidRDefault="00867A7C" w:rsidP="0070528E">
      <w:pPr>
        <w:ind w:left="432"/>
        <w:rPr>
          <w:i/>
        </w:rPr>
      </w:pPr>
    </w:p>
    <w:p w:rsidR="00867A7C" w:rsidRDefault="00867A7C"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3127E0" w:rsidRDefault="003127E0" w:rsidP="0070528E">
      <w:pPr>
        <w:ind w:left="432"/>
        <w:rPr>
          <w:i/>
        </w:rPr>
      </w:pPr>
    </w:p>
    <w:p w:rsidR="0070528E" w:rsidRPr="00591946" w:rsidRDefault="0070528E" w:rsidP="0070528E">
      <w:pPr>
        <w:ind w:left="432"/>
        <w:rPr>
          <w:i/>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867A7C" w:rsidRDefault="00867A7C" w:rsidP="000C4759">
      <w:pPr>
        <w:ind w:left="432"/>
        <w:rPr>
          <w:sz w:val="24"/>
          <w:szCs w:val="24"/>
        </w:rPr>
      </w:pPr>
    </w:p>
    <w:p w:rsidR="00C75889" w:rsidRDefault="00C75889" w:rsidP="00B60EB6">
      <w:pPr>
        <w:ind w:left="0"/>
        <w:rPr>
          <w:sz w:val="24"/>
          <w:szCs w:val="24"/>
        </w:rPr>
      </w:pPr>
    </w:p>
    <w:p w:rsidR="000C4759" w:rsidRDefault="00C75889" w:rsidP="000C4759">
      <w:pPr>
        <w:ind w:left="432"/>
        <w:rPr>
          <w:sz w:val="24"/>
          <w:szCs w:val="24"/>
        </w:rPr>
      </w:pPr>
      <w:r>
        <w:rPr>
          <w:sz w:val="24"/>
          <w:szCs w:val="24"/>
        </w:rPr>
        <w:t xml:space="preserve">The diagram above shows the logical view of how the IP is verified formally. </w:t>
      </w:r>
      <w:r w:rsidR="000C4759">
        <w:rPr>
          <w:sz w:val="24"/>
          <w:szCs w:val="24"/>
        </w:rPr>
        <w:t>T</w:t>
      </w:r>
      <w:r w:rsidR="000C4759" w:rsidRPr="005B734F">
        <w:rPr>
          <w:sz w:val="24"/>
          <w:szCs w:val="24"/>
        </w:rPr>
        <w:t xml:space="preserve">he complete IP </w:t>
      </w:r>
      <w:r w:rsidR="000C4759">
        <w:rPr>
          <w:sz w:val="24"/>
          <w:szCs w:val="24"/>
        </w:rPr>
        <w:t xml:space="preserve">is sliced </w:t>
      </w:r>
      <w:r w:rsidR="000C4759" w:rsidRPr="005B734F">
        <w:rPr>
          <w:sz w:val="24"/>
          <w:szCs w:val="24"/>
        </w:rPr>
        <w:t>into several logic cones. Each cone has a corresponding golden memory model (</w:t>
      </w:r>
      <w:proofErr w:type="spellStart"/>
      <w:r w:rsidR="000C4759" w:rsidRPr="005B734F">
        <w:rPr>
          <w:sz w:val="24"/>
          <w:szCs w:val="24"/>
        </w:rPr>
        <w:t>fakemem</w:t>
      </w:r>
      <w:proofErr w:type="spellEnd"/>
      <w:r w:rsidR="000C4759" w:rsidRPr="005B734F">
        <w:rPr>
          <w:sz w:val="24"/>
          <w:szCs w:val="24"/>
        </w:rPr>
        <w:t xml:space="preserve">). When a write request is launched at the input of any logic cone, it gets captured in the golden memory. On a read, we compare the read data returned by the logic cone with </w:t>
      </w:r>
      <w:r w:rsidR="000C4759" w:rsidRPr="005B734F">
        <w:rPr>
          <w:sz w:val="24"/>
          <w:szCs w:val="24"/>
        </w:rPr>
        <w:lastRenderedPageBreak/>
        <w:t xml:space="preserve">golden memory. The read check happens on the interface of the cone of logic. </w:t>
      </w:r>
      <w:r>
        <w:rPr>
          <w:sz w:val="24"/>
          <w:szCs w:val="24"/>
        </w:rPr>
        <w:t xml:space="preserve">This check is captured in the form of an SVA assertion or a property.  </w:t>
      </w:r>
      <w:proofErr w:type="gramStart"/>
      <w:r>
        <w:rPr>
          <w:sz w:val="24"/>
          <w:szCs w:val="24"/>
        </w:rPr>
        <w:t>Formal verification when run, will try to prove or break these assertions.</w:t>
      </w:r>
      <w:proofErr w:type="gramEnd"/>
      <w:r>
        <w:rPr>
          <w:sz w:val="24"/>
          <w:szCs w:val="24"/>
        </w:rPr>
        <w:t xml:space="preserve"> </w:t>
      </w:r>
      <w:r w:rsidR="000C4759">
        <w:rPr>
          <w:sz w:val="24"/>
          <w:szCs w:val="24"/>
        </w:rPr>
        <w:t>The</w:t>
      </w:r>
      <w:r w:rsidR="000C4759" w:rsidRPr="005B734F">
        <w:rPr>
          <w:sz w:val="24"/>
          <w:szCs w:val="24"/>
        </w:rPr>
        <w:t xml:space="preserve"> </w:t>
      </w:r>
      <w:proofErr w:type="gramStart"/>
      <w:r w:rsidR="000C4759" w:rsidRPr="005B734F">
        <w:rPr>
          <w:sz w:val="24"/>
          <w:szCs w:val="24"/>
        </w:rPr>
        <w:t>assertions  cover</w:t>
      </w:r>
      <w:proofErr w:type="gramEnd"/>
      <w:r w:rsidR="000C4759" w:rsidRPr="005B734F">
        <w:rPr>
          <w:sz w:val="24"/>
          <w:szCs w:val="24"/>
        </w:rPr>
        <w:t xml:space="preserve"> the complete code, including the logic inside each cone and all the interfaces between the cones. </w:t>
      </w:r>
    </w:p>
    <w:p w:rsidR="000C4759" w:rsidRDefault="000C4759" w:rsidP="00F86429">
      <w:pPr>
        <w:ind w:left="432"/>
        <w:rPr>
          <w:sz w:val="24"/>
          <w:szCs w:val="24"/>
        </w:rPr>
      </w:pPr>
      <w:r w:rsidRPr="00194867">
        <w:rPr>
          <w:sz w:val="24"/>
          <w:szCs w:val="24"/>
        </w:rPr>
        <w:t>The diagram below zooms into one of the logical cones.</w:t>
      </w:r>
      <w:r>
        <w:rPr>
          <w:sz w:val="24"/>
          <w:szCs w:val="24"/>
        </w:rPr>
        <w:t xml:space="preserve"> </w:t>
      </w:r>
      <w:r w:rsidRPr="00194867">
        <w:rPr>
          <w:sz w:val="24"/>
          <w:szCs w:val="24"/>
        </w:rPr>
        <w:t xml:space="preserve">It shows a simplified golden memory model and a simplified code for a read </w:t>
      </w:r>
      <w:proofErr w:type="spellStart"/>
      <w:r w:rsidRPr="00194867">
        <w:rPr>
          <w:sz w:val="24"/>
          <w:szCs w:val="24"/>
        </w:rPr>
        <w:t>dout</w:t>
      </w:r>
      <w:proofErr w:type="spellEnd"/>
      <w:r w:rsidRPr="00194867">
        <w:rPr>
          <w:sz w:val="24"/>
          <w:szCs w:val="24"/>
        </w:rPr>
        <w:t xml:space="preserve"> assertion.  The formal tool exhaustively toggles all the (primary) input pins, </w:t>
      </w:r>
      <w:proofErr w:type="gramStart"/>
      <w:r w:rsidRPr="00194867">
        <w:rPr>
          <w:sz w:val="24"/>
          <w:szCs w:val="24"/>
        </w:rPr>
        <w:t>complying  with</w:t>
      </w:r>
      <w:proofErr w:type="gramEnd"/>
      <w:r w:rsidRPr="00194867">
        <w:rPr>
          <w:sz w:val="24"/>
          <w:szCs w:val="24"/>
        </w:rPr>
        <w:t xml:space="preserve"> the constraints,  to try and break the assertions.</w:t>
      </w:r>
      <w:r w:rsidRPr="007E66AC">
        <w:rPr>
          <w:noProof/>
          <w:sz w:val="24"/>
          <w:szCs w:val="24"/>
        </w:rPr>
        <mc:AlternateContent>
          <mc:Choice Requires="wps">
            <w:drawing>
              <wp:anchor distT="0" distB="0" distL="114300" distR="114300" simplePos="0" relativeHeight="251746304" behindDoc="0" locked="0" layoutInCell="1" allowOverlap="1" wp14:anchorId="4A40F5C0" wp14:editId="392095E0">
                <wp:simplePos x="0" y="0"/>
                <wp:positionH relativeFrom="column">
                  <wp:posOffset>2860040</wp:posOffset>
                </wp:positionH>
                <wp:positionV relativeFrom="paragraph">
                  <wp:posOffset>2390140</wp:posOffset>
                </wp:positionV>
                <wp:extent cx="646430" cy="465455"/>
                <wp:effectExtent l="0" t="0" r="127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465455"/>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wps:txbx>
                      <wps:bodyPr rot="0" vert="horz" wrap="square" lIns="91440" tIns="45720" rIns="91440" bIns="45720" anchor="t" anchorCtr="0">
                        <a:noAutofit/>
                      </wps:bodyPr>
                    </wps:wsp>
                  </a:graphicData>
                </a:graphic>
              </wp:anchor>
            </w:drawing>
          </mc:Choice>
          <mc:Fallback>
            <w:pict>
              <v:shape id="Text Box 2" o:spid="_x0000_s1117" type="#_x0000_t202" style="position:absolute;left:0;text-align:left;margin-left:225.2pt;margin-top:188.2pt;width:50.9pt;height:36.6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rd_dout</w:t>
                      </w:r>
                      <w:proofErr w:type="spellEnd"/>
                    </w:p>
                  </w:txbxContent>
                </v:textbox>
              </v:shape>
            </w:pict>
          </mc:Fallback>
        </mc:AlternateContent>
      </w:r>
      <w:r w:rsidRPr="007E66AC">
        <w:rPr>
          <w:noProof/>
          <w:sz w:val="24"/>
          <w:szCs w:val="24"/>
        </w:rPr>
        <mc:AlternateContent>
          <mc:Choice Requires="wps">
            <w:drawing>
              <wp:anchor distT="0" distB="0" distL="114300" distR="114300" simplePos="0" relativeHeight="251747328" behindDoc="0" locked="0" layoutInCell="1" allowOverlap="1" wp14:anchorId="32228506" wp14:editId="7155F811">
                <wp:simplePos x="0" y="0"/>
                <wp:positionH relativeFrom="column">
                  <wp:posOffset>2773680</wp:posOffset>
                </wp:positionH>
                <wp:positionV relativeFrom="paragraph">
                  <wp:posOffset>2138045</wp:posOffset>
                </wp:positionV>
                <wp:extent cx="1038225" cy="198120"/>
                <wp:effectExtent l="0" t="0" r="9525"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9812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wps:txbx>
                      <wps:bodyPr rot="0" vert="horz" wrap="square" lIns="91440" tIns="45720" rIns="91440" bIns="45720" anchor="t" anchorCtr="0">
                        <a:noAutofit/>
                      </wps:bodyPr>
                    </wps:wsp>
                  </a:graphicData>
                </a:graphic>
              </wp:anchor>
            </w:drawing>
          </mc:Choice>
          <mc:Fallback>
            <w:pict>
              <v:shape id="_x0000_s1118" type="#_x0000_t202" style="position:absolute;left:0;text-align:left;margin-left:218.4pt;margin-top:168.35pt;width:81.75pt;height:15.6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rd_addr</w:t>
                      </w:r>
                      <w:proofErr w:type="spellEnd"/>
                      <w:r>
                        <w:rPr>
                          <w:rFonts w:ascii="Calibri" w:eastAsia="Calibri" w:hAnsi="Calibri"/>
                          <w:color w:val="000000" w:themeColor="text1"/>
                          <w:kern w:val="24"/>
                          <w:sz w:val="16"/>
                          <w:szCs w:val="16"/>
                        </w:rPr>
                        <w:t>, read</w:t>
                      </w:r>
                    </w:p>
                  </w:txbxContent>
                </v:textbox>
              </v:shape>
            </w:pict>
          </mc:Fallback>
        </mc:AlternateContent>
      </w:r>
      <w:r w:rsidRPr="007E66AC">
        <w:rPr>
          <w:noProof/>
          <w:sz w:val="24"/>
          <w:szCs w:val="24"/>
        </w:rPr>
        <mc:AlternateContent>
          <mc:Choice Requires="wps">
            <w:drawing>
              <wp:anchor distT="0" distB="0" distL="114300" distR="114300" simplePos="0" relativeHeight="251748352" behindDoc="0" locked="0" layoutInCell="1" allowOverlap="1" wp14:anchorId="0A1A898F" wp14:editId="371BDD49">
                <wp:simplePos x="0" y="0"/>
                <wp:positionH relativeFrom="column">
                  <wp:posOffset>2809875</wp:posOffset>
                </wp:positionH>
                <wp:positionV relativeFrom="paragraph">
                  <wp:posOffset>2791460</wp:posOffset>
                </wp:positionV>
                <wp:extent cx="923925" cy="590550"/>
                <wp:effectExtent l="0" t="0" r="9525"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590550"/>
                        </a:xfrm>
                        <a:prstGeom prst="rect">
                          <a:avLst/>
                        </a:prstGeom>
                        <a:solidFill>
                          <a:srgbClr val="FFFFFF"/>
                        </a:solidFill>
                        <a:ln w="9525">
                          <a:noFill/>
                          <a:miter lim="800000"/>
                          <a:headEnd/>
                          <a:tailEnd/>
                        </a:ln>
                      </wps:spPr>
                      <wps:txb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wps:txbx>
                      <wps:bodyPr rot="0" vert="horz" wrap="square" lIns="91440" tIns="45720" rIns="91440" bIns="45720" anchor="t" anchorCtr="0">
                        <a:noAutofit/>
                      </wps:bodyPr>
                    </wps:wsp>
                  </a:graphicData>
                </a:graphic>
              </wp:anchor>
            </w:drawing>
          </mc:Choice>
          <mc:Fallback>
            <w:pict>
              <v:shape id="_x0000_s1119" type="#_x0000_t202" style="position:absolute;left:0;text-align:left;margin-left:221.25pt;margin-top:219.8pt;width:72.75pt;height:46.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iIgIAACM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" stroked="f">
                <v:textbox>
                  <w:txbxContent>
                    <w:p w:rsidR="00B032FD" w:rsidRDefault="00B032FD" w:rsidP="000C4759">
                      <w:pPr>
                        <w:pStyle w:val="NormalWeb"/>
                        <w:spacing w:before="0" w:beforeAutospacing="0" w:after="200" w:afterAutospacing="0" w:line="276" w:lineRule="auto"/>
                        <w:textAlignment w:val="baseline"/>
                      </w:pPr>
                      <w:proofErr w:type="spellStart"/>
                      <w:r>
                        <w:rPr>
                          <w:rFonts w:ascii="Calibri" w:eastAsia="Calibri" w:hAnsi="Calibri"/>
                          <w:color w:val="000000" w:themeColor="text1"/>
                          <w:kern w:val="24"/>
                          <w:sz w:val="16"/>
                          <w:szCs w:val="16"/>
                        </w:rPr>
                        <w:t>wr_adr</w:t>
                      </w:r>
                      <w:proofErr w:type="spellEnd"/>
                      <w:r>
                        <w:rPr>
                          <w:rFonts w:ascii="Calibri" w:eastAsia="Calibri" w:hAnsi="Calibri"/>
                          <w:color w:val="000000" w:themeColor="text1"/>
                          <w:kern w:val="24"/>
                          <w:sz w:val="16"/>
                          <w:szCs w:val="16"/>
                        </w:rPr>
                        <w:t xml:space="preserve">, </w:t>
                      </w:r>
                      <w:proofErr w:type="spellStart"/>
                      <w:proofErr w:type="gramStart"/>
                      <w:r>
                        <w:rPr>
                          <w:rFonts w:ascii="Calibri" w:eastAsia="Calibri" w:hAnsi="Calibri"/>
                          <w:color w:val="000000" w:themeColor="text1"/>
                          <w:kern w:val="24"/>
                          <w:sz w:val="16"/>
                          <w:szCs w:val="16"/>
                        </w:rPr>
                        <w:t>bw</w:t>
                      </w:r>
                      <w:proofErr w:type="spellEnd"/>
                      <w:proofErr w:type="gramEnd"/>
                      <w:r>
                        <w:rPr>
                          <w:rFonts w:ascii="Calibri" w:eastAsia="Calibri" w:hAnsi="Calibri"/>
                          <w:color w:val="000000" w:themeColor="text1"/>
                          <w:kern w:val="24"/>
                          <w:sz w:val="16"/>
                          <w:szCs w:val="16"/>
                        </w:rPr>
                        <w:t>, din</w:t>
                      </w:r>
                    </w:p>
                  </w:txbxContent>
                </v:textbox>
              </v:shape>
            </w:pict>
          </mc:Fallback>
        </mc:AlternateContent>
      </w:r>
      <w:r w:rsidRPr="007E66AC">
        <w:rPr>
          <w:noProof/>
          <w:sz w:val="24"/>
          <w:szCs w:val="24"/>
        </w:rPr>
        <mc:AlternateContent>
          <mc:Choice Requires="wps">
            <w:drawing>
              <wp:anchor distT="0" distB="0" distL="114300" distR="114300" simplePos="0" relativeHeight="251749376" behindDoc="0" locked="0" layoutInCell="1" allowOverlap="1" wp14:anchorId="4305050C" wp14:editId="329F7ACC">
                <wp:simplePos x="0" y="0"/>
                <wp:positionH relativeFrom="column">
                  <wp:posOffset>3705225</wp:posOffset>
                </wp:positionH>
                <wp:positionV relativeFrom="paragraph">
                  <wp:posOffset>2174875</wp:posOffset>
                </wp:positionV>
                <wp:extent cx="974090" cy="1470660"/>
                <wp:effectExtent l="0" t="0" r="16510" b="15240"/>
                <wp:wrapNone/>
                <wp:docPr id="8" name="Rectangle 7"/>
                <wp:cNvGraphicFramePr/>
                <a:graphic xmlns:a="http://schemas.openxmlformats.org/drawingml/2006/main">
                  <a:graphicData uri="http://schemas.microsoft.com/office/word/2010/wordprocessingShape">
                    <wps:wsp>
                      <wps:cNvSpPr/>
                      <wps:spPr>
                        <a:xfrm>
                          <a:off x="0" y="0"/>
                          <a:ext cx="974090"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120" style="position:absolute;left:0;text-align:left;margin-left:291.75pt;margin-top:171.25pt;width:76.7pt;height:115.8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50400" behindDoc="0" locked="0" layoutInCell="1" allowOverlap="1" wp14:anchorId="2B36AAFE" wp14:editId="6B4AA5AB">
                <wp:simplePos x="0" y="0"/>
                <wp:positionH relativeFrom="column">
                  <wp:posOffset>858520</wp:posOffset>
                </wp:positionH>
                <wp:positionV relativeFrom="paragraph">
                  <wp:posOffset>2347595</wp:posOffset>
                </wp:positionV>
                <wp:extent cx="2850515" cy="0"/>
                <wp:effectExtent l="0" t="133350" r="0" b="133350"/>
                <wp:wrapNone/>
                <wp:docPr id="9" name="Straight Arrow Connector 8"/>
                <wp:cNvGraphicFramePr/>
                <a:graphic xmlns:a="http://schemas.openxmlformats.org/drawingml/2006/main">
                  <a:graphicData uri="http://schemas.microsoft.com/office/word/2010/wordprocessingShape">
                    <wps:wsp>
                      <wps:cNvCnPr/>
                      <wps:spPr>
                        <a:xfrm>
                          <a:off x="0" y="0"/>
                          <a:ext cx="28505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67.6pt;margin-top:184.85pt;width:224.4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1424" behindDoc="0" locked="0" layoutInCell="1" allowOverlap="1" wp14:anchorId="29C27155" wp14:editId="2382860C">
                <wp:simplePos x="0" y="0"/>
                <wp:positionH relativeFrom="column">
                  <wp:posOffset>927735</wp:posOffset>
                </wp:positionH>
                <wp:positionV relativeFrom="paragraph">
                  <wp:posOffset>2976880</wp:posOffset>
                </wp:positionV>
                <wp:extent cx="2781300" cy="0"/>
                <wp:effectExtent l="0" t="133350" r="0" b="133350"/>
                <wp:wrapNone/>
                <wp:docPr id="10" name="Straight Arrow Connector 9"/>
                <wp:cNvGraphicFramePr/>
                <a:graphic xmlns:a="http://schemas.openxmlformats.org/drawingml/2006/main">
                  <a:graphicData uri="http://schemas.microsoft.com/office/word/2010/wordprocessingShape">
                    <wps:wsp>
                      <wps:cNvCnPr/>
                      <wps:spPr>
                        <a:xfrm>
                          <a:off x="0" y="0"/>
                          <a:ext cx="27813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73.05pt;margin-top:234.4pt;width:219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2448" behindDoc="0" locked="0" layoutInCell="1" allowOverlap="1" wp14:anchorId="615D4EBA" wp14:editId="53A223A4">
                <wp:simplePos x="0" y="0"/>
                <wp:positionH relativeFrom="column">
                  <wp:posOffset>3317240</wp:posOffset>
                </wp:positionH>
                <wp:positionV relativeFrom="paragraph">
                  <wp:posOffset>4115435</wp:posOffset>
                </wp:positionV>
                <wp:extent cx="414655" cy="0"/>
                <wp:effectExtent l="0" t="133350" r="0" b="133350"/>
                <wp:wrapNone/>
                <wp:docPr id="11" name="Straight Arrow Connector 10"/>
                <wp:cNvGraphicFramePr/>
                <a:graphic xmlns:a="http://schemas.openxmlformats.org/drawingml/2006/main">
                  <a:graphicData uri="http://schemas.microsoft.com/office/word/2010/wordprocessingShape">
                    <wps:wsp>
                      <wps:cNvCnPr/>
                      <wps:spPr>
                        <a:xfrm>
                          <a:off x="0" y="0"/>
                          <a:ext cx="414655"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61.2pt;margin-top:324.05pt;width:32.65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53472" behindDoc="0" locked="0" layoutInCell="1" allowOverlap="1" wp14:anchorId="0E3E1DE7" wp14:editId="000DD9CC">
                <wp:simplePos x="0" y="0"/>
                <wp:positionH relativeFrom="column">
                  <wp:posOffset>3308350</wp:posOffset>
                </wp:positionH>
                <wp:positionV relativeFrom="paragraph">
                  <wp:posOffset>2976880</wp:posOffset>
                </wp:positionV>
                <wp:extent cx="8255" cy="1138555"/>
                <wp:effectExtent l="19050" t="19050" r="29845" b="4445"/>
                <wp:wrapNone/>
                <wp:docPr id="12" name="Straight Connector 11"/>
                <wp:cNvGraphicFramePr/>
                <a:graphic xmlns:a="http://schemas.openxmlformats.org/drawingml/2006/main">
                  <a:graphicData uri="http://schemas.microsoft.com/office/word/2010/wordprocessingShape">
                    <wps:wsp>
                      <wps:cNvCnPr/>
                      <wps:spPr>
                        <a:xfrm>
                          <a:off x="0" y="0"/>
                          <a:ext cx="8255" cy="1138555"/>
                        </a:xfrm>
                        <a:prstGeom prst="line">
                          <a:avLst/>
                        </a:prstGeom>
                        <a:ln w="28575">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60.5pt,234.4pt" to="261.15pt,3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" strokecolor="black [3213]" strokeweight="2.25pt"/>
            </w:pict>
          </mc:Fallback>
        </mc:AlternateContent>
      </w:r>
      <w:r w:rsidRPr="007E66AC">
        <w:rPr>
          <w:noProof/>
          <w:sz w:val="24"/>
          <w:szCs w:val="24"/>
        </w:rPr>
        <mc:AlternateContent>
          <mc:Choice Requires="wps">
            <w:drawing>
              <wp:anchor distT="0" distB="0" distL="114300" distR="114300" simplePos="0" relativeHeight="251754496" behindDoc="0" locked="0" layoutInCell="1" allowOverlap="1" wp14:anchorId="2E692766" wp14:editId="1319480E">
                <wp:simplePos x="0" y="0"/>
                <wp:positionH relativeFrom="column">
                  <wp:posOffset>3763645</wp:posOffset>
                </wp:positionH>
                <wp:positionV relativeFrom="paragraph">
                  <wp:posOffset>2665730</wp:posOffset>
                </wp:positionV>
                <wp:extent cx="888365" cy="310515"/>
                <wp:effectExtent l="0" t="0" r="1270" b="0"/>
                <wp:wrapNone/>
                <wp:docPr id="13" name="Text Box 357"/>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121" type="#_x0000_t202" style="position:absolute;left:0;text-align:left;margin-left:296.35pt;margin-top:209.9pt;width:69.95pt;height:24.45pt;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55520" behindDoc="0" locked="0" layoutInCell="1" allowOverlap="1" wp14:anchorId="4BEDF396" wp14:editId="02A6ABAB">
                <wp:simplePos x="0" y="0"/>
                <wp:positionH relativeFrom="column">
                  <wp:posOffset>2286635</wp:posOffset>
                </wp:positionH>
                <wp:positionV relativeFrom="paragraph">
                  <wp:posOffset>2442210</wp:posOffset>
                </wp:positionV>
                <wp:extent cx="345440" cy="224155"/>
                <wp:effectExtent l="0" t="0" r="16510" b="23495"/>
                <wp:wrapNone/>
                <wp:docPr id="14" name="Oval 13"/>
                <wp:cNvGraphicFramePr/>
                <a:graphic xmlns:a="http://schemas.openxmlformats.org/drawingml/2006/main">
                  <a:graphicData uri="http://schemas.microsoft.com/office/word/2010/wordprocessingShape">
                    <wps:wsp>
                      <wps:cNvSpPr/>
                      <wps:spPr>
                        <a:xfrm>
                          <a:off x="0" y="0"/>
                          <a:ext cx="345440" cy="224155"/>
                        </a:xfrm>
                        <a:prstGeom prst="ellipse">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3" o:spid="_x0000_s1122" style="position:absolute;left:0;text-align:left;margin-left:180.05pt;margin-top:192.3pt;width:27.2pt;height:17.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" fillcolor="#9bbb59 [3206]"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22"/>
                          <w:szCs w:val="22"/>
                        </w:rPr>
                        <w:t>=</w:t>
                      </w:r>
                    </w:p>
                  </w:txbxContent>
                </v:textbox>
              </v:oval>
            </w:pict>
          </mc:Fallback>
        </mc:AlternateContent>
      </w:r>
      <w:r w:rsidRPr="007E66AC">
        <w:rPr>
          <w:noProof/>
          <w:sz w:val="24"/>
          <w:szCs w:val="24"/>
        </w:rPr>
        <mc:AlternateContent>
          <mc:Choice Requires="wps">
            <w:drawing>
              <wp:anchor distT="0" distB="0" distL="114300" distR="114300" simplePos="0" relativeHeight="251756544" behindDoc="0" locked="0" layoutInCell="1" allowOverlap="1" wp14:anchorId="4F14815B" wp14:editId="60B36FC7">
                <wp:simplePos x="0" y="0"/>
                <wp:positionH relativeFrom="column">
                  <wp:posOffset>3783965</wp:posOffset>
                </wp:positionH>
                <wp:positionV relativeFrom="paragraph">
                  <wp:posOffset>3967480</wp:posOffset>
                </wp:positionV>
                <wp:extent cx="793115" cy="267335"/>
                <wp:effectExtent l="0" t="0" r="26035" b="18415"/>
                <wp:wrapNone/>
                <wp:docPr id="15" name="Rounded Rectangle 1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4" o:spid="_x0000_s1123" style="position:absolute;left:0;text-align:left;margin-left:297.95pt;margin-top:312.4pt;width:62.45pt;height:21.0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57568" behindDoc="0" locked="0" layoutInCell="1" allowOverlap="1" wp14:anchorId="5ED40F77" wp14:editId="086230D6">
                <wp:simplePos x="0" y="0"/>
                <wp:positionH relativeFrom="column">
                  <wp:posOffset>2480310</wp:posOffset>
                </wp:positionH>
                <wp:positionV relativeFrom="paragraph">
                  <wp:posOffset>4236720</wp:posOffset>
                </wp:positionV>
                <wp:extent cx="1302385" cy="0"/>
                <wp:effectExtent l="0" t="19050" r="12065" b="19050"/>
                <wp:wrapNone/>
                <wp:docPr id="16" name="Straight Connector 15"/>
                <wp:cNvGraphicFramePr/>
                <a:graphic xmlns:a="http://schemas.openxmlformats.org/drawingml/2006/main">
                  <a:graphicData uri="http://schemas.microsoft.com/office/word/2010/wordprocessingShape">
                    <wps:wsp>
                      <wps:cNvCnPr/>
                      <wps:spPr>
                        <a:xfrm>
                          <a:off x="0" y="0"/>
                          <a:ext cx="130238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5"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95.3pt,333.6pt" to="297.85pt,3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" strokecolor="#4579b8 [3044]" strokeweight="2.25pt"/>
            </w:pict>
          </mc:Fallback>
        </mc:AlternateContent>
      </w:r>
      <w:r w:rsidRPr="007E66AC">
        <w:rPr>
          <w:noProof/>
          <w:sz w:val="24"/>
          <w:szCs w:val="24"/>
        </w:rPr>
        <mc:AlternateContent>
          <mc:Choice Requires="wps">
            <w:drawing>
              <wp:anchor distT="0" distB="0" distL="114300" distR="114300" simplePos="0" relativeHeight="251758592" behindDoc="0" locked="0" layoutInCell="1" allowOverlap="1" wp14:anchorId="39F824BC" wp14:editId="7FA61377">
                <wp:simplePos x="0" y="0"/>
                <wp:positionH relativeFrom="column">
                  <wp:posOffset>2480310</wp:posOffset>
                </wp:positionH>
                <wp:positionV relativeFrom="paragraph">
                  <wp:posOffset>2726690</wp:posOffset>
                </wp:positionV>
                <wp:extent cx="0" cy="1508760"/>
                <wp:effectExtent l="57150" t="38100" r="57150" b="15240"/>
                <wp:wrapNone/>
                <wp:docPr id="17" name="Straight Arrow Connector 16"/>
                <wp:cNvGraphicFramePr/>
                <a:graphic xmlns:a="http://schemas.openxmlformats.org/drawingml/2006/main">
                  <a:graphicData uri="http://schemas.microsoft.com/office/word/2010/wordprocessingShape">
                    <wps:wsp>
                      <wps:cNvCnPr/>
                      <wps:spPr>
                        <a:xfrm flipV="1">
                          <a:off x="0" y="0"/>
                          <a:ext cx="0" cy="150876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6" o:spid="_x0000_s1026" type="#_x0000_t32" style="position:absolute;margin-left:195.3pt;margin-top:214.7pt;width:0;height:118.8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59616" behindDoc="0" locked="0" layoutInCell="1" allowOverlap="1" wp14:anchorId="2145ADE6" wp14:editId="092D192A">
                <wp:simplePos x="0" y="0"/>
                <wp:positionH relativeFrom="column">
                  <wp:posOffset>807085</wp:posOffset>
                </wp:positionH>
                <wp:positionV relativeFrom="paragraph">
                  <wp:posOffset>2398395</wp:posOffset>
                </wp:positionV>
                <wp:extent cx="1364615" cy="525780"/>
                <wp:effectExtent l="0" t="0" r="1270" b="7620"/>
                <wp:wrapNone/>
                <wp:docPr id="18" name="Text Box 362"/>
                <wp:cNvGraphicFramePr/>
                <a:graphic xmlns:a="http://schemas.openxmlformats.org/drawingml/2006/main">
                  <a:graphicData uri="http://schemas.microsoft.com/office/word/2010/wordprocessingShape">
                    <wps:wsp>
                      <wps:cNvSpPr txBox="1"/>
                      <wps:spPr>
                        <a:xfrm>
                          <a:off x="0" y="0"/>
                          <a:ext cx="136461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124" type="#_x0000_t202" style="position:absolute;left:0;text-align:left;margin-left:63.55pt;margin-top:188.85pt;width:107.45pt;height:41.4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" fillcolor="white [3201]" stroked="f" strokeweight=".5pt">
                <v:textbox>
                  <w:txbxContent>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spellStart"/>
                      <w:proofErr w:type="gramStart"/>
                      <w:r w:rsidRPr="00CA6430">
                        <w:rPr>
                          <w:rFonts w:asciiTheme="minorHAnsi" w:eastAsia="Calibri" w:hAnsi="Calibri"/>
                          <w:color w:val="000000" w:themeColor="dark1"/>
                          <w:kern w:val="24"/>
                          <w:sz w:val="20"/>
                          <w:szCs w:val="20"/>
                        </w:rPr>
                        <w:t>dout</w:t>
                      </w:r>
                      <w:proofErr w:type="spellEnd"/>
                      <w:proofErr w:type="gramEnd"/>
                      <w:r w:rsidRPr="00CA6430">
                        <w:rPr>
                          <w:rFonts w:asciiTheme="minorHAnsi" w:eastAsia="Calibri" w:hAnsi="Calibri"/>
                          <w:color w:val="000000" w:themeColor="dark1"/>
                          <w:kern w:val="24"/>
                          <w:sz w:val="20"/>
                          <w:szCs w:val="20"/>
                        </w:rPr>
                        <w:t xml:space="preserve"> check assertion</w:t>
                      </w:r>
                    </w:p>
                    <w:p w:rsidR="00B032FD" w:rsidRPr="00CA6430" w:rsidRDefault="00B032FD" w:rsidP="000C4759">
                      <w:pPr>
                        <w:pStyle w:val="NormalWeb"/>
                        <w:spacing w:before="0" w:beforeAutospacing="0" w:after="200" w:afterAutospacing="0" w:line="276" w:lineRule="auto"/>
                        <w:jc w:val="center"/>
                        <w:textAlignment w:val="baseline"/>
                        <w:rPr>
                          <w:sz w:val="20"/>
                          <w:szCs w:val="20"/>
                        </w:rPr>
                      </w:pPr>
                      <w:proofErr w:type="gramStart"/>
                      <w:r w:rsidRPr="00CA6430">
                        <w:rPr>
                          <w:rFonts w:asciiTheme="minorHAnsi" w:eastAsia="Calibri" w:hAnsi="Calibri"/>
                          <w:color w:val="000000" w:themeColor="dark1"/>
                          <w:kern w:val="24"/>
                          <w:sz w:val="20"/>
                          <w:szCs w:val="20"/>
                        </w:rPr>
                        <w:t>for</w:t>
                      </w:r>
                      <w:proofErr w:type="gramEnd"/>
                      <w:r w:rsidRPr="00CA6430">
                        <w:rPr>
                          <w:rFonts w:asciiTheme="minorHAnsi" w:eastAsia="Calibri" w:hAnsi="Calibri"/>
                          <w:color w:val="000000" w:themeColor="dark1"/>
                          <w:kern w:val="24"/>
                          <w:sz w:val="20"/>
                          <w:szCs w:val="20"/>
                        </w:rPr>
                        <w:t xml:space="preserve"> logic cone 1</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 </w:t>
                      </w:r>
                    </w:p>
                  </w:txbxContent>
                </v:textbox>
              </v:shape>
            </w:pict>
          </mc:Fallback>
        </mc:AlternateContent>
      </w:r>
      <w:r w:rsidRPr="007E66AC">
        <w:rPr>
          <w:noProof/>
          <w:sz w:val="24"/>
          <w:szCs w:val="24"/>
        </w:rPr>
        <mc:AlternateContent>
          <mc:Choice Requires="wps">
            <w:drawing>
              <wp:anchor distT="0" distB="0" distL="114300" distR="114300" simplePos="0" relativeHeight="251760640" behindDoc="0" locked="0" layoutInCell="1" allowOverlap="1" wp14:anchorId="222B141C" wp14:editId="69AF4452">
                <wp:simplePos x="0" y="0"/>
                <wp:positionH relativeFrom="column">
                  <wp:posOffset>3505835</wp:posOffset>
                </wp:positionH>
                <wp:positionV relativeFrom="paragraph">
                  <wp:posOffset>4322445</wp:posOffset>
                </wp:positionV>
                <wp:extent cx="1313815" cy="646430"/>
                <wp:effectExtent l="0" t="0" r="1270" b="1270"/>
                <wp:wrapNone/>
                <wp:docPr id="19" name="Text Box 363"/>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25" type="#_x0000_t202" style="position:absolute;left:0;text-align:left;margin-left:276.05pt;margin-top:340.35pt;width:103.45pt;height:50.9pt;z-index:2517606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1</w:t>
                      </w:r>
                    </w:p>
                  </w:txbxContent>
                </v:textbox>
              </v:shape>
            </w:pict>
          </mc:Fallback>
        </mc:AlternateContent>
      </w:r>
      <w:r w:rsidRPr="007E66AC">
        <w:rPr>
          <w:noProof/>
          <w:sz w:val="24"/>
          <w:szCs w:val="24"/>
        </w:rPr>
        <mc:AlternateContent>
          <mc:Choice Requires="wps">
            <w:drawing>
              <wp:anchor distT="0" distB="0" distL="114300" distR="114300" simplePos="0" relativeHeight="251761664" behindDoc="0" locked="0" layoutInCell="1" allowOverlap="1" wp14:anchorId="03DCE8F1" wp14:editId="4CE10F49">
                <wp:simplePos x="0" y="0"/>
                <wp:positionH relativeFrom="column">
                  <wp:posOffset>2635885</wp:posOffset>
                </wp:positionH>
                <wp:positionV relativeFrom="paragraph">
                  <wp:posOffset>2554605</wp:posOffset>
                </wp:positionV>
                <wp:extent cx="1051560" cy="0"/>
                <wp:effectExtent l="38100" t="133350" r="0" b="133350"/>
                <wp:wrapNone/>
                <wp:docPr id="20" name="Straight Arrow Connector 19"/>
                <wp:cNvGraphicFramePr/>
                <a:graphic xmlns:a="http://schemas.openxmlformats.org/drawingml/2006/main">
                  <a:graphicData uri="http://schemas.microsoft.com/office/word/2010/wordprocessingShape">
                    <wps:wsp>
                      <wps:cNvCnPr/>
                      <wps:spPr>
                        <a:xfrm flipH="1">
                          <a:off x="0" y="0"/>
                          <a:ext cx="1051560"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207.55pt;margin-top:201.15pt;width:82.8pt;height:0;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2688" behindDoc="0" locked="0" layoutInCell="1" allowOverlap="1" wp14:anchorId="71144406" wp14:editId="31829896">
                <wp:simplePos x="0" y="0"/>
                <wp:positionH relativeFrom="column">
                  <wp:posOffset>4679315</wp:posOffset>
                </wp:positionH>
                <wp:positionV relativeFrom="paragraph">
                  <wp:posOffset>2554605</wp:posOffset>
                </wp:positionV>
                <wp:extent cx="551815" cy="0"/>
                <wp:effectExtent l="38100" t="133350" r="0" b="133350"/>
                <wp:wrapNone/>
                <wp:docPr id="21" name="Straight Arrow Connector 20"/>
                <wp:cNvGraphicFramePr/>
                <a:graphic xmlns:a="http://schemas.openxmlformats.org/drawingml/2006/main">
                  <a:graphicData uri="http://schemas.microsoft.com/office/word/2010/wordprocessingShape">
                    <wps:wsp>
                      <wps:cNvCnPr/>
                      <wps:spPr>
                        <a:xfrm flipH="1">
                          <a:off x="0" y="0"/>
                          <a:ext cx="551815"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 o:spid="_x0000_s1026" type="#_x0000_t32" style="position:absolute;margin-left:368.45pt;margin-top:201.15pt;width:43.45pt;height:0;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" strokecolor="#4579b8 [3044]" strokeweight="2.25pt">
                <v:stroke endarrow="open"/>
              </v:shape>
            </w:pict>
          </mc:Fallback>
        </mc:AlternateContent>
      </w:r>
      <w:r w:rsidRPr="007E66AC">
        <w:rPr>
          <w:noProof/>
          <w:sz w:val="24"/>
          <w:szCs w:val="24"/>
        </w:rPr>
        <mc:AlternateContent>
          <mc:Choice Requires="wps">
            <w:drawing>
              <wp:anchor distT="0" distB="0" distL="114300" distR="114300" simplePos="0" relativeHeight="251763712" behindDoc="0" locked="0" layoutInCell="1" allowOverlap="1" wp14:anchorId="7A247673" wp14:editId="63E11050">
                <wp:simplePos x="0" y="0"/>
                <wp:positionH relativeFrom="column">
                  <wp:posOffset>4679950</wp:posOffset>
                </wp:positionH>
                <wp:positionV relativeFrom="paragraph">
                  <wp:posOffset>2968625</wp:posOffset>
                </wp:positionV>
                <wp:extent cx="551180" cy="8255"/>
                <wp:effectExtent l="0" t="133350" r="0" b="125095"/>
                <wp:wrapNone/>
                <wp:docPr id="22" name="Straight Arrow Connector 21"/>
                <wp:cNvGraphicFramePr/>
                <a:graphic xmlns:a="http://schemas.openxmlformats.org/drawingml/2006/main">
                  <a:graphicData uri="http://schemas.microsoft.com/office/word/2010/wordprocessingShape">
                    <wps:wsp>
                      <wps:cNvCnPr/>
                      <wps:spPr>
                        <a:xfrm flipV="1">
                          <a:off x="0" y="0"/>
                          <a:ext cx="551180" cy="825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1" o:spid="_x0000_s1026" type="#_x0000_t32" style="position:absolute;margin-left:368.5pt;margin-top:233.75pt;width:43.4pt;height:.6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" strokecolor="black [3213]" strokeweight="2.25pt">
                <v:stroke endarrow="open"/>
              </v:shape>
            </w:pict>
          </mc:Fallback>
        </mc:AlternateContent>
      </w:r>
      <w:r w:rsidRPr="007E66AC">
        <w:rPr>
          <w:noProof/>
          <w:sz w:val="24"/>
          <w:szCs w:val="24"/>
        </w:rPr>
        <mc:AlternateContent>
          <mc:Choice Requires="wps">
            <w:drawing>
              <wp:anchor distT="0" distB="0" distL="114300" distR="114300" simplePos="0" relativeHeight="251764736" behindDoc="0" locked="0" layoutInCell="1" allowOverlap="1" wp14:anchorId="4C3BB4B0" wp14:editId="298FA5CC">
                <wp:simplePos x="0" y="0"/>
                <wp:positionH relativeFrom="column">
                  <wp:posOffset>5232400</wp:posOffset>
                </wp:positionH>
                <wp:positionV relativeFrom="paragraph">
                  <wp:posOffset>2174875</wp:posOffset>
                </wp:positionV>
                <wp:extent cx="1017905" cy="1470660"/>
                <wp:effectExtent l="0" t="0" r="10795" b="15240"/>
                <wp:wrapNone/>
                <wp:docPr id="23" name="Rectangle 22"/>
                <wp:cNvGraphicFramePr/>
                <a:graphic xmlns:a="http://schemas.openxmlformats.org/drawingml/2006/main">
                  <a:graphicData uri="http://schemas.microsoft.com/office/word/2010/wordprocessingShape">
                    <wps:wsp>
                      <wps:cNvSpPr/>
                      <wps:spPr>
                        <a:xfrm>
                          <a:off x="0" y="0"/>
                          <a:ext cx="1017905" cy="14706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2" o:spid="_x0000_s1126" style="position:absolute;left:0;text-align:left;margin-left:412pt;margin-top:171.25pt;width:80.15pt;height:11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" fillcolor="white [3212]" strokecolor="#243f60 [1604]" strokeweight="2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FFFFFF" w:themeColor="light1"/>
                          <w:kern w:val="24"/>
                          <w:sz w:val="22"/>
                          <w:szCs w:val="22"/>
                        </w:rPr>
                        <w:t> </w:t>
                      </w:r>
                    </w:p>
                  </w:txbxContent>
                </v:textbox>
              </v:rect>
            </w:pict>
          </mc:Fallback>
        </mc:AlternateContent>
      </w:r>
      <w:r w:rsidRPr="007E66AC">
        <w:rPr>
          <w:noProof/>
          <w:sz w:val="24"/>
          <w:szCs w:val="24"/>
        </w:rPr>
        <mc:AlternateContent>
          <mc:Choice Requires="wps">
            <w:drawing>
              <wp:anchor distT="0" distB="0" distL="114300" distR="114300" simplePos="0" relativeHeight="251765760" behindDoc="0" locked="0" layoutInCell="1" allowOverlap="1" wp14:anchorId="06D83F21" wp14:editId="30FA9B6C">
                <wp:simplePos x="0" y="0"/>
                <wp:positionH relativeFrom="column">
                  <wp:posOffset>5288280</wp:posOffset>
                </wp:positionH>
                <wp:positionV relativeFrom="paragraph">
                  <wp:posOffset>2662555</wp:posOffset>
                </wp:positionV>
                <wp:extent cx="888365" cy="310515"/>
                <wp:effectExtent l="0" t="0" r="1270" b="0"/>
                <wp:wrapNone/>
                <wp:docPr id="24" name="Text Box 368"/>
                <wp:cNvGraphicFramePr/>
                <a:graphic xmlns:a="http://schemas.openxmlformats.org/drawingml/2006/main">
                  <a:graphicData uri="http://schemas.microsoft.com/office/word/2010/wordprocessingShape">
                    <wps:wsp>
                      <wps:cNvSpPr txBox="1"/>
                      <wps:spPr>
                        <a:xfrm>
                          <a:off x="0" y="0"/>
                          <a:ext cx="88836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8" o:spid="_x0000_s1127" type="#_x0000_t202" style="position:absolute;left:0;text-align:left;margin-left:416.4pt;margin-top:209.65pt;width:69.95pt;height:24.45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" fillcolor="white [3201]" stroked="f" strokeweight=".5pt">
                <v:textbox>
                  <w:txbxContent>
                    <w:p w:rsidR="00B032FD" w:rsidRDefault="00B032FD" w:rsidP="000C4759">
                      <w:pPr>
                        <w:pStyle w:val="NormalWeb"/>
                        <w:spacing w:before="0" w:beforeAutospacing="0" w:after="200" w:afterAutospacing="0" w:line="276" w:lineRule="auto"/>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6784" behindDoc="0" locked="0" layoutInCell="1" allowOverlap="1" wp14:anchorId="19294E30" wp14:editId="60A933A5">
                <wp:simplePos x="0" y="0"/>
                <wp:positionH relativeFrom="column">
                  <wp:posOffset>5377180</wp:posOffset>
                </wp:positionH>
                <wp:positionV relativeFrom="paragraph">
                  <wp:posOffset>3971925</wp:posOffset>
                </wp:positionV>
                <wp:extent cx="793115" cy="267335"/>
                <wp:effectExtent l="0" t="0" r="26035" b="18415"/>
                <wp:wrapNone/>
                <wp:docPr id="25" name="Rounded Rectangle 24"/>
                <wp:cNvGraphicFramePr/>
                <a:graphic xmlns:a="http://schemas.openxmlformats.org/drawingml/2006/main">
                  <a:graphicData uri="http://schemas.microsoft.com/office/word/2010/wordprocessingShape">
                    <wps:wsp>
                      <wps:cNvSpPr/>
                      <wps:spPr>
                        <a:xfrm>
                          <a:off x="0" y="0"/>
                          <a:ext cx="793115" cy="267335"/>
                        </a:xfrm>
                        <a:prstGeom prst="round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128" style="position:absolute;left:0;text-align:left;margin-left:423.4pt;margin-top:312.75pt;width:62.45pt;height:21.0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" fillcolor="#ffc000" strokecolor="#243f60 [1604]" strokeweight="2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FFFFFF" w:themeColor="light1"/>
                          <w:kern w:val="24"/>
                          <w:sz w:val="16"/>
                          <w:szCs w:val="16"/>
                        </w:rPr>
                        <w:t>FAKEMEM</w:t>
                      </w:r>
                    </w:p>
                  </w:txbxContent>
                </v:textbox>
              </v:roundrect>
            </w:pict>
          </mc:Fallback>
        </mc:AlternateContent>
      </w:r>
      <w:r w:rsidRPr="007E66AC">
        <w:rPr>
          <w:noProof/>
          <w:sz w:val="24"/>
          <w:szCs w:val="24"/>
        </w:rPr>
        <mc:AlternateContent>
          <mc:Choice Requires="wps">
            <w:drawing>
              <wp:anchor distT="0" distB="0" distL="114300" distR="114300" simplePos="0" relativeHeight="251767808" behindDoc="0" locked="0" layoutInCell="1" allowOverlap="1" wp14:anchorId="562F2139" wp14:editId="691A7134">
                <wp:simplePos x="0" y="0"/>
                <wp:positionH relativeFrom="column">
                  <wp:posOffset>4939030</wp:posOffset>
                </wp:positionH>
                <wp:positionV relativeFrom="paragraph">
                  <wp:posOffset>1890395</wp:posOffset>
                </wp:positionV>
                <wp:extent cx="0" cy="2613660"/>
                <wp:effectExtent l="0" t="0" r="19050" b="15240"/>
                <wp:wrapNone/>
                <wp:docPr id="26" name="Straight Connector 25"/>
                <wp:cNvGraphicFramePr/>
                <a:graphic xmlns:a="http://schemas.openxmlformats.org/drawingml/2006/main">
                  <a:graphicData uri="http://schemas.microsoft.com/office/word/2010/wordprocessingShape">
                    <wps:wsp>
                      <wps:cNvCnPr/>
                      <wps:spPr>
                        <a:xfrm>
                          <a:off x="0" y="0"/>
                          <a:ext cx="0" cy="2613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388.9pt,148.85pt" to="388.9pt,3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" strokecolor="#4579b8 [3044]"/>
            </w:pict>
          </mc:Fallback>
        </mc:AlternateContent>
      </w:r>
      <w:r w:rsidRPr="007E66AC">
        <w:rPr>
          <w:noProof/>
          <w:sz w:val="24"/>
          <w:szCs w:val="24"/>
        </w:rPr>
        <mc:AlternateContent>
          <mc:Choice Requires="wps">
            <w:drawing>
              <wp:anchor distT="0" distB="0" distL="114300" distR="114300" simplePos="0" relativeHeight="251768832" behindDoc="0" locked="0" layoutInCell="1" allowOverlap="1" wp14:anchorId="3675CE81" wp14:editId="607FF2F1">
                <wp:simplePos x="0" y="0"/>
                <wp:positionH relativeFrom="column">
                  <wp:posOffset>5054600</wp:posOffset>
                </wp:positionH>
                <wp:positionV relativeFrom="paragraph">
                  <wp:posOffset>4378960</wp:posOffset>
                </wp:positionV>
                <wp:extent cx="1313815" cy="646430"/>
                <wp:effectExtent l="0" t="0" r="1270" b="1270"/>
                <wp:wrapNone/>
                <wp:docPr id="27" name="Text Box 371"/>
                <wp:cNvGraphicFramePr/>
                <a:graphic xmlns:a="http://schemas.openxmlformats.org/drawingml/2006/main">
                  <a:graphicData uri="http://schemas.microsoft.com/office/word/2010/wordprocessingShape">
                    <wps:wsp>
                      <wps:cNvSpPr txBox="1"/>
                      <wps:spPr>
                        <a:xfrm>
                          <a:off x="0" y="0"/>
                          <a:ext cx="1313815"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1" o:spid="_x0000_s1129" type="#_x0000_t202" style="position:absolute;left:0;text-align:left;margin-left:398pt;margin-top:344.8pt;width:103.45pt;height:50.9pt;z-index:2517688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" fillcolor="white [3201]" stroked="f" strokeweight=".5pt">
                <v:textbox>
                  <w:txbxContent>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Golden Memory for</w:t>
                      </w:r>
                    </w:p>
                    <w:p w:rsidR="00B032FD" w:rsidRDefault="00B032FD" w:rsidP="000C4759">
                      <w:pPr>
                        <w:pStyle w:val="NormalWeb"/>
                        <w:spacing w:before="0" w:beforeAutospacing="0" w:after="200" w:afterAutospacing="0" w:line="276" w:lineRule="auto"/>
                        <w:jc w:val="center"/>
                        <w:textAlignment w:val="baseline"/>
                      </w:pPr>
                      <w:r>
                        <w:rPr>
                          <w:rFonts w:asciiTheme="minorHAnsi" w:eastAsia="Calibri" w:hAnsi="Calibri"/>
                          <w:color w:val="000000" w:themeColor="dark1"/>
                          <w:kern w:val="24"/>
                          <w:sz w:val="22"/>
                          <w:szCs w:val="22"/>
                        </w:rPr>
                        <w:t>Logic cone 2</w:t>
                      </w:r>
                    </w:p>
                  </w:txbxContent>
                </v:textbox>
              </v:shape>
            </w:pict>
          </mc:Fallback>
        </mc:AlternateContent>
      </w:r>
      <w:r w:rsidRPr="007E66AC">
        <w:rPr>
          <w:noProof/>
          <w:sz w:val="24"/>
          <w:szCs w:val="24"/>
        </w:rPr>
        <mc:AlternateContent>
          <mc:Choice Requires="wps">
            <w:drawing>
              <wp:anchor distT="0" distB="0" distL="114300" distR="114300" simplePos="0" relativeHeight="251769856" behindDoc="0" locked="0" layoutInCell="1" allowOverlap="1" wp14:anchorId="2797FDB7" wp14:editId="0CED1A1E">
                <wp:simplePos x="0" y="0"/>
                <wp:positionH relativeFrom="column">
                  <wp:posOffset>79375</wp:posOffset>
                </wp:positionH>
                <wp:positionV relativeFrom="paragraph">
                  <wp:posOffset>-410845</wp:posOffset>
                </wp:positionV>
                <wp:extent cx="9144000" cy="457200"/>
                <wp:effectExtent l="0" t="0" r="0" b="0"/>
                <wp:wrapNone/>
                <wp:docPr id="7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0" tIns="304704" rIns="0" bIns="0" numCol="1" anchor="ctr" anchorCtr="0" compatLnSpc="1">
                        <a:prstTxWarp prst="textNoShape">
                          <a:avLst/>
                        </a:prstTxWarp>
                        <a:spAutoFit/>
                      </wps:bodyPr>
                    </wps:wsp>
                  </a:graphicData>
                </a:graphic>
              </wp:anchor>
            </w:drawing>
          </mc:Choice>
          <mc:Fallback>
            <w:pict>
              <v:rect id="Rectangle 24" o:spid="_x0000_s1026" style="position:absolute;margin-left:6.25pt;margin-top:-32.35pt;width:10in;height:36pt;z-index:25176985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" filled="f" fillcolor="#4f81bd [3204]" stroked="f" strokecolor="black [3213]">
                <v:shadow color="#eeece1 [3214]"/>
                <v:textbox style="mso-fit-shape-to-text:t" inset="0,8.464mm,0,0"/>
              </v:rect>
            </w:pict>
          </mc:Fallback>
        </mc:AlternateContent>
      </w:r>
      <w:r w:rsidRPr="007E66AC">
        <w:rPr>
          <w:noProof/>
          <w:sz w:val="24"/>
          <w:szCs w:val="24"/>
        </w:rPr>
        <mc:AlternateContent>
          <mc:Choice Requires="wps">
            <w:drawing>
              <wp:anchor distT="0" distB="0" distL="114300" distR="114300" simplePos="0" relativeHeight="251770880" behindDoc="0" locked="0" layoutInCell="1" allowOverlap="1" wp14:anchorId="7F0FB30E" wp14:editId="18552F34">
                <wp:simplePos x="0" y="0"/>
                <wp:positionH relativeFrom="column">
                  <wp:posOffset>79375</wp:posOffset>
                </wp:positionH>
                <wp:positionV relativeFrom="paragraph">
                  <wp:posOffset>46355</wp:posOffset>
                </wp:positionV>
                <wp:extent cx="9144000" cy="457200"/>
                <wp:effectExtent l="0" t="0" r="0" b="0"/>
                <wp:wrapNone/>
                <wp:docPr id="30"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4572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wps:txbx>
                      <wps:bodyPr vert="horz" wrap="none" lIns="91440" tIns="45720" rIns="91440" bIns="45720" numCol="1" anchor="ctr" anchorCtr="0" compatLnSpc="1">
                        <a:prstTxWarp prst="textNoShape">
                          <a:avLst/>
                        </a:prstTxWarp>
                        <a:spAutoFit/>
                      </wps:bodyPr>
                    </wps:wsp>
                  </a:graphicData>
                </a:graphic>
              </wp:anchor>
            </w:drawing>
          </mc:Choice>
          <mc:Fallback>
            <w:pict>
              <v:rect id="Rectangle 34" o:spid="_x0000_s1130" style="position:absolute;left:0;text-align:left;margin-left:6.25pt;margin-top:3.65pt;width:10in;height:36pt;z-index:251770880;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" filled="f" fillcolor="#4f81bd [3204]" stroked="f" strokecolor="black [3213]">
                <v:shadow color="#eeece1 [3214]"/>
                <v:textbox style="mso-fit-shape-to-text:t">
                  <w:txbxContent>
                    <w:p w:rsidR="00B032FD" w:rsidRDefault="00B032FD" w:rsidP="000C4759">
                      <w:pPr>
                        <w:pStyle w:val="NormalWeb"/>
                        <w:spacing w:before="0" w:beforeAutospacing="0" w:after="0" w:afterAutospacing="0"/>
                        <w:textAlignment w:val="baseline"/>
                      </w:pPr>
                    </w:p>
                    <w:p w:rsidR="00B032FD" w:rsidRDefault="00B032FD" w:rsidP="000C4759">
                      <w:pPr>
                        <w:pStyle w:val="NormalWeb"/>
                        <w:kinsoku w:val="0"/>
                        <w:overflowPunct w:val="0"/>
                        <w:spacing w:before="0" w:beforeAutospacing="0" w:after="0" w:afterAutospacing="0"/>
                        <w:textAlignment w:val="baseline"/>
                      </w:pPr>
                      <w:r>
                        <w:rPr>
                          <w:rFonts w:ascii="Calibri" w:eastAsia="Times New Roman" w:hAnsi="Calibri"/>
                          <w:color w:val="000000"/>
                          <w:kern w:val="24"/>
                        </w:rPr>
                        <w:t> </w:t>
                      </w:r>
                    </w:p>
                  </w:txbxContent>
                </v:textbox>
              </v:rect>
            </w:pict>
          </mc:Fallback>
        </mc:AlternateContent>
      </w:r>
      <w:r w:rsidRPr="007E66AC">
        <w:rPr>
          <w:noProof/>
          <w:sz w:val="24"/>
          <w:szCs w:val="24"/>
        </w:rPr>
        <mc:AlternateContent>
          <mc:Choice Requires="wps">
            <w:drawing>
              <wp:anchor distT="0" distB="0" distL="114300" distR="114300" simplePos="0" relativeHeight="251771904" behindDoc="0" locked="0" layoutInCell="1" allowOverlap="1" wp14:anchorId="17008EF9" wp14:editId="0B7998F6">
                <wp:simplePos x="0" y="0"/>
                <wp:positionH relativeFrom="column">
                  <wp:posOffset>79375</wp:posOffset>
                </wp:positionH>
                <wp:positionV relativeFrom="paragraph">
                  <wp:posOffset>503555</wp:posOffset>
                </wp:positionV>
                <wp:extent cx="9144000" cy="0"/>
                <wp:effectExtent l="0" t="0" r="0" b="0"/>
                <wp:wrapNone/>
                <wp:docPr id="2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0" cy="0"/>
                        </a:xfrm>
                        <a:prstGeom prst="rect">
                          <a:avLst/>
                        </a:prstGeom>
                        <a:solidFill>
                          <a:srgbClr val="FFFFFF"/>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anchor>
            </w:drawing>
          </mc:Choice>
          <mc:Fallback>
            <w:pict>
              <v:rect id="Rectangle 39" o:spid="_x0000_s1026" style="position:absolute;margin-left:6.25pt;margin-top:39.65pt;width:10in;height:0;z-index:251771904;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" stroked="f" strokecolor="black [3213]">
                <v:shadow color="#eeece1 [3214]"/>
                <v:textbox style="mso-fit-shape-to-text:t"/>
              </v:rect>
            </w:pict>
          </mc:Fallback>
        </mc:AlternateContent>
      </w:r>
      <w:r w:rsidRPr="007E66AC">
        <w:rPr>
          <w:noProof/>
          <w:sz w:val="24"/>
          <w:szCs w:val="24"/>
        </w:rPr>
        <mc:AlternateContent>
          <mc:Choice Requires="wps">
            <w:drawing>
              <wp:anchor distT="0" distB="0" distL="114300" distR="114300" simplePos="0" relativeHeight="251774976" behindDoc="0" locked="0" layoutInCell="1" allowOverlap="1" wp14:anchorId="52EDD92D" wp14:editId="09B17BF4">
                <wp:simplePos x="0" y="0"/>
                <wp:positionH relativeFrom="column">
                  <wp:posOffset>475615</wp:posOffset>
                </wp:positionH>
                <wp:positionV relativeFrom="paragraph">
                  <wp:posOffset>1605915</wp:posOffset>
                </wp:positionV>
                <wp:extent cx="1983900" cy="836410"/>
                <wp:effectExtent l="38100" t="38100" r="16510" b="20955"/>
                <wp:wrapNone/>
                <wp:docPr id="31" name="Straight Arrow Connector 30"/>
                <wp:cNvGraphicFramePr/>
                <a:graphic xmlns:a="http://schemas.openxmlformats.org/drawingml/2006/main">
                  <a:graphicData uri="http://schemas.microsoft.com/office/word/2010/wordprocessingShape">
                    <wps:wsp>
                      <wps:cNvCnPr/>
                      <wps:spPr>
                        <a:xfrm flipH="1" flipV="1">
                          <a:off x="0" y="0"/>
                          <a:ext cx="1983900" cy="836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37.45pt;margin-top:126.45pt;width:156.2pt;height:65.85pt;flip:x y;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" strokecolor="black [3213]">
                <v:stroke endarrow="open"/>
              </v:shape>
            </w:pict>
          </mc:Fallback>
        </mc:AlternateContent>
      </w:r>
      <w:r w:rsidRPr="007E66AC">
        <w:rPr>
          <w:noProof/>
          <w:sz w:val="24"/>
          <w:szCs w:val="24"/>
        </w:rPr>
        <mc:AlternateContent>
          <mc:Choice Requires="wps">
            <w:drawing>
              <wp:anchor distT="0" distB="0" distL="114300" distR="114300" simplePos="0" relativeHeight="251776000" behindDoc="0" locked="0" layoutInCell="1" allowOverlap="1" wp14:anchorId="78ECE2A1" wp14:editId="32BF3406">
                <wp:simplePos x="0" y="0"/>
                <wp:positionH relativeFrom="column">
                  <wp:posOffset>2257425</wp:posOffset>
                </wp:positionH>
                <wp:positionV relativeFrom="paragraph">
                  <wp:posOffset>4101465</wp:posOffset>
                </wp:positionV>
                <wp:extent cx="1526616" cy="657097"/>
                <wp:effectExtent l="38100" t="0" r="16510" b="67310"/>
                <wp:wrapNone/>
                <wp:docPr id="35" name="Straight Arrow Connector 34"/>
                <wp:cNvGraphicFramePr/>
                <a:graphic xmlns:a="http://schemas.openxmlformats.org/drawingml/2006/main">
                  <a:graphicData uri="http://schemas.microsoft.com/office/word/2010/wordprocessingShape">
                    <wps:wsp>
                      <wps:cNvCnPr/>
                      <wps:spPr>
                        <a:xfrm flipH="1">
                          <a:off x="0" y="0"/>
                          <a:ext cx="1526616" cy="65709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77.75pt;margin-top:322.95pt;width:120.2pt;height:51.7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" strokecolor="black [3213]">
                <v:stroke endarrow="open"/>
              </v:shape>
            </w:pict>
          </mc:Fallback>
        </mc:AlternateContent>
      </w:r>
    </w:p>
    <w:p w:rsidR="000C4759" w:rsidRDefault="000C4759" w:rsidP="000C4759">
      <w:pPr>
        <w:ind w:left="432"/>
        <w:rPr>
          <w:sz w:val="24"/>
          <w:szCs w:val="24"/>
        </w:rPr>
      </w:pPr>
    </w:p>
    <w:p w:rsidR="000C4759" w:rsidRDefault="00CA6430" w:rsidP="000C4759">
      <w:pPr>
        <w:ind w:left="432"/>
        <w:rPr>
          <w:sz w:val="24"/>
          <w:szCs w:val="24"/>
        </w:rPr>
      </w:pPr>
      <w:r w:rsidRPr="007E66AC">
        <w:rPr>
          <w:noProof/>
          <w:sz w:val="24"/>
          <w:szCs w:val="24"/>
        </w:rPr>
        <mc:AlternateContent>
          <mc:Choice Requires="wps">
            <w:drawing>
              <wp:anchor distT="0" distB="0" distL="114300" distR="114300" simplePos="0" relativeHeight="251772928" behindDoc="0" locked="0" layoutInCell="1" allowOverlap="1" wp14:anchorId="505D77F0" wp14:editId="2CCF061C">
                <wp:simplePos x="0" y="0"/>
                <wp:positionH relativeFrom="column">
                  <wp:posOffset>-798195</wp:posOffset>
                </wp:positionH>
                <wp:positionV relativeFrom="paragraph">
                  <wp:posOffset>131445</wp:posOffset>
                </wp:positionV>
                <wp:extent cx="7951470" cy="883920"/>
                <wp:effectExtent l="0" t="0" r="0" b="0"/>
                <wp:wrapNone/>
                <wp:docPr id="32"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95147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sid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B032FD" w:rsidRDefault="00B032FD" w:rsidP="000C4759">
                            <w:pPr>
                              <w:pStyle w:val="NormalWeb"/>
                              <w:spacing w:before="0" w:beforeAutospacing="0" w:after="0" w:afterAutospacing="0"/>
                              <w:textAlignment w:val="baseline"/>
                            </w:pP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Content Placeholder 2" o:spid="_x0000_s1131" type="#_x0000_t202" style="position:absolute;left:0;text-align:left;margin-left:-62.85pt;margin-top:10.35pt;width:626.1pt;height:69.6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" filled="f" stroked="f">
                <v:path arrowok="t"/>
                <v:textbox>
                  <w:txbxContent>
                    <w:p w:rsidR="00B032FD" w:rsidRPr="00CA6430" w:rsidRDefault="00B032FD" w:rsidP="000C4759">
                      <w:pPr>
                        <w:pStyle w:val="NormalWeb"/>
                        <w:spacing w:before="0" w:beforeAutospacing="0" w:after="0" w:afterAutospacing="0"/>
                        <w:textAlignment w:val="baseline"/>
                        <w:rPr>
                          <w:sz w:val="22"/>
                          <w:szCs w:val="22"/>
                        </w:rPr>
                      </w:pPr>
                      <w:r w:rsidRPr="00CA6430">
                        <w:rPr>
                          <w:rFonts w:ascii="Arial" w:hAnsi="Arial" w:cs="Arial"/>
                          <w:i/>
                          <w:iCs/>
                          <w:color w:val="000000" w:themeColor="text1"/>
                          <w:kern w:val="24"/>
                          <w:sz w:val="22"/>
                          <w:szCs w:val="22"/>
                        </w:rPr>
                        <w:br/>
                      </w:r>
                      <w:proofErr w:type="gramStart"/>
                      <w:r w:rsidRPr="00CA6430">
                        <w:rPr>
                          <w:rFonts w:ascii="Arial" w:hAnsi="Arial" w:cs="Arial"/>
                          <w:b/>
                          <w:bCs/>
                          <w:i/>
                          <w:iCs/>
                          <w:color w:val="000000" w:themeColor="text1"/>
                          <w:kern w:val="24"/>
                          <w:sz w:val="22"/>
                          <w:szCs w:val="22"/>
                        </w:rPr>
                        <w:t>assert</w:t>
                      </w:r>
                      <w:proofErr w:type="gramEnd"/>
                      <w:r w:rsid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rd_dout_check</w:t>
                      </w:r>
                      <w:proofErr w:type="spellEnd"/>
                      <w:r w:rsidRPr="00CA6430">
                        <w:rPr>
                          <w:rFonts w:ascii="Arial" w:hAnsi="Arial" w:cs="Arial"/>
                          <w:b/>
                          <w:bCs/>
                          <w:i/>
                          <w:iCs/>
                          <w:color w:val="000000" w:themeColor="text1"/>
                          <w:kern w:val="24"/>
                          <w:sz w:val="22"/>
                          <w:szCs w:val="22"/>
                        </w:rPr>
                        <w:t>: assert property (@(</w:t>
                      </w:r>
                      <w:proofErr w:type="spellStart"/>
                      <w:r w:rsidRPr="00CA6430">
                        <w:rPr>
                          <w:rFonts w:ascii="Arial" w:hAnsi="Arial" w:cs="Arial"/>
                          <w:b/>
                          <w:bCs/>
                          <w:i/>
                          <w:iCs/>
                          <w:color w:val="000000" w:themeColor="text1"/>
                          <w:kern w:val="24"/>
                          <w:sz w:val="22"/>
                          <w:szCs w:val="22"/>
                        </w:rPr>
                        <w:t>posedge</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clk</w:t>
                      </w:r>
                      <w:proofErr w:type="spellEnd"/>
                      <w:r w:rsidRPr="00CA6430">
                        <w:rPr>
                          <w:rFonts w:ascii="Arial" w:hAnsi="Arial" w:cs="Arial"/>
                          <w:b/>
                          <w:bCs/>
                          <w:i/>
                          <w:iCs/>
                          <w:color w:val="000000" w:themeColor="text1"/>
                          <w:kern w:val="24"/>
                          <w:sz w:val="22"/>
                          <w:szCs w:val="22"/>
                        </w:rPr>
                        <w:t xml:space="preserve">) disable </w:t>
                      </w:r>
                      <w:proofErr w:type="spellStart"/>
                      <w:r w:rsidRPr="00CA6430">
                        <w:rPr>
                          <w:rFonts w:ascii="Arial" w:hAnsi="Arial" w:cs="Arial"/>
                          <w:b/>
                          <w:bCs/>
                          <w:i/>
                          <w:iCs/>
                          <w:color w:val="000000" w:themeColor="text1"/>
                          <w:kern w:val="24"/>
                          <w:sz w:val="22"/>
                          <w:szCs w:val="22"/>
                        </w:rPr>
                        <w:t>iff</w:t>
                      </w:r>
                      <w:proofErr w:type="spellEnd"/>
                      <w:r w:rsidRPr="00CA6430">
                        <w:rPr>
                          <w:rFonts w:ascii="Arial" w:hAnsi="Arial" w:cs="Arial"/>
                          <w:b/>
                          <w:bCs/>
                          <w:i/>
                          <w:iCs/>
                          <w:color w:val="000000" w:themeColor="text1"/>
                          <w:kern w:val="24"/>
                          <w:sz w:val="22"/>
                          <w:szCs w:val="22"/>
                        </w:rPr>
                        <w:t xml:space="preserve"> (</w:t>
                      </w:r>
                      <w:proofErr w:type="spellStart"/>
                      <w:r w:rsidRPr="00CA6430">
                        <w:rPr>
                          <w:rFonts w:ascii="Arial" w:hAnsi="Arial" w:cs="Arial"/>
                          <w:b/>
                          <w:bCs/>
                          <w:i/>
                          <w:iCs/>
                          <w:color w:val="000000" w:themeColor="text1"/>
                          <w:kern w:val="24"/>
                          <w:sz w:val="22"/>
                          <w:szCs w:val="22"/>
                        </w:rPr>
                        <w:t>rst</w:t>
                      </w:r>
                      <w:proofErr w:type="spellEnd"/>
                      <w:r w:rsidRPr="00CA6430">
                        <w:rPr>
                          <w:rFonts w:ascii="Arial" w:hAnsi="Arial" w:cs="Arial"/>
                          <w:b/>
                          <w:bCs/>
                          <w:i/>
                          <w:iCs/>
                          <w:color w:val="000000" w:themeColor="text1"/>
                          <w:kern w:val="24"/>
                          <w:sz w:val="22"/>
                          <w:szCs w:val="22"/>
                        </w:rPr>
                        <w:t>) (read &amp;&amp; (</w:t>
                      </w:r>
                      <w:proofErr w:type="spellStart"/>
                      <w:r w:rsidRPr="00CA6430">
                        <w:rPr>
                          <w:rFonts w:ascii="Arial" w:hAnsi="Arial" w:cs="Arial"/>
                          <w:b/>
                          <w:bCs/>
                          <w:i/>
                          <w:iCs/>
                          <w:color w:val="000000" w:themeColor="text1"/>
                          <w:kern w:val="24"/>
                          <w:sz w:val="22"/>
                          <w:szCs w:val="22"/>
                        </w:rPr>
                        <w:t>rd_adr</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select_addr</w:t>
                      </w:r>
                      <w:proofErr w:type="spellEnd"/>
                      <w:r w:rsidRPr="00CA6430">
                        <w:rPr>
                          <w:rFonts w:ascii="Arial" w:hAnsi="Arial" w:cs="Arial"/>
                          <w:b/>
                          <w:bCs/>
                          <w:i/>
                          <w:iCs/>
                          <w:color w:val="000000" w:themeColor="text1"/>
                          <w:kern w:val="24"/>
                          <w:sz w:val="22"/>
                          <w:szCs w:val="22"/>
                        </w:rPr>
                        <w:t>)) |-&gt; ##(MEM_DEL)  (</w:t>
                      </w:r>
                      <w:proofErr w:type="spellStart"/>
                      <w:r w:rsidRPr="00CA6430">
                        <w:rPr>
                          <w:rFonts w:ascii="Arial" w:hAnsi="Arial" w:cs="Arial"/>
                          <w:b/>
                          <w:bCs/>
                          <w:i/>
                          <w:iCs/>
                          <w:color w:val="000000" w:themeColor="text1"/>
                          <w:kern w:val="24"/>
                          <w:sz w:val="22"/>
                          <w:szCs w:val="22"/>
                        </w:rPr>
                        <w:t>fakememinv</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rd_dout</w:t>
                      </w:r>
                      <w:proofErr w:type="spellEnd"/>
                      <w:r w:rsidRPr="00CA6430">
                        <w:rPr>
                          <w:rFonts w:ascii="Arial" w:hAnsi="Arial" w:cs="Arial"/>
                          <w:b/>
                          <w:bCs/>
                          <w:i/>
                          <w:iCs/>
                          <w:color w:val="000000" w:themeColor="text1"/>
                          <w:kern w:val="24"/>
                          <w:sz w:val="22"/>
                          <w:szCs w:val="22"/>
                        </w:rPr>
                        <w:t>[</w:t>
                      </w:r>
                      <w:proofErr w:type="spellStart"/>
                      <w:r w:rsidRPr="00CA6430">
                        <w:rPr>
                          <w:rFonts w:ascii="Arial" w:hAnsi="Arial" w:cs="Arial"/>
                          <w:b/>
                          <w:bCs/>
                          <w:i/>
                          <w:iCs/>
                          <w:color w:val="000000" w:themeColor="text1"/>
                          <w:kern w:val="24"/>
                          <w:sz w:val="22"/>
                          <w:szCs w:val="22"/>
                        </w:rPr>
                        <w:t>select_bit</w:t>
                      </w:r>
                      <w:proofErr w:type="spellEnd"/>
                      <w:r w:rsidRPr="00CA6430">
                        <w:rPr>
                          <w:rFonts w:ascii="Arial" w:hAnsi="Arial" w:cs="Arial"/>
                          <w:b/>
                          <w:bCs/>
                          <w:i/>
                          <w:iCs/>
                          <w:color w:val="000000" w:themeColor="text1"/>
                          <w:kern w:val="24"/>
                          <w:sz w:val="22"/>
                          <w:szCs w:val="22"/>
                        </w:rPr>
                        <w:t xml:space="preserve">] == </w:t>
                      </w:r>
                      <w:proofErr w:type="spellStart"/>
                      <w:r w:rsidRPr="00CA6430">
                        <w:rPr>
                          <w:rFonts w:ascii="Arial" w:hAnsi="Arial" w:cs="Arial"/>
                          <w:b/>
                          <w:bCs/>
                          <w:i/>
                          <w:iCs/>
                          <w:color w:val="000000" w:themeColor="text1"/>
                          <w:kern w:val="24"/>
                          <w:sz w:val="22"/>
                          <w:szCs w:val="22"/>
                        </w:rPr>
                        <w:t>fakemem</w:t>
                      </w:r>
                      <w:proofErr w:type="spellEnd"/>
                      <w:r w:rsidRPr="00CA6430">
                        <w:rPr>
                          <w:rFonts w:ascii="Arial" w:hAnsi="Arial" w:cs="Arial"/>
                          <w:b/>
                          <w:bCs/>
                          <w:i/>
                          <w:iCs/>
                          <w:color w:val="000000" w:themeColor="text1"/>
                          <w:kern w:val="24"/>
                          <w:sz w:val="22"/>
                          <w:szCs w:val="22"/>
                        </w:rPr>
                        <w:t>)));</w:t>
                      </w:r>
                    </w:p>
                    <w:p w:rsidR="00B032FD" w:rsidRDefault="00B032FD" w:rsidP="000C4759">
                      <w:pPr>
                        <w:pStyle w:val="NormalWeb"/>
                        <w:spacing w:before="0" w:beforeAutospacing="0" w:after="0" w:afterAutospacing="0"/>
                        <w:textAlignment w:val="baseline"/>
                      </w:pPr>
                    </w:p>
                  </w:txbxContent>
                </v:textbox>
              </v:shape>
            </w:pict>
          </mc:Fallback>
        </mc:AlternateContent>
      </w: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0C4759" w:rsidRDefault="000C4759" w:rsidP="000C4759">
      <w:pPr>
        <w:ind w:left="432"/>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CA6430" w:rsidP="00DE0736">
      <w:pPr>
        <w:ind w:left="0"/>
        <w:rPr>
          <w:sz w:val="24"/>
          <w:szCs w:val="24"/>
        </w:rPr>
      </w:pPr>
      <w:r w:rsidRPr="007E66AC">
        <w:rPr>
          <w:noProof/>
          <w:sz w:val="24"/>
          <w:szCs w:val="24"/>
        </w:rPr>
        <mc:AlternateContent>
          <mc:Choice Requires="wps">
            <w:drawing>
              <wp:anchor distT="0" distB="0" distL="114300" distR="114300" simplePos="0" relativeHeight="251773952" behindDoc="0" locked="0" layoutInCell="1" allowOverlap="1" wp14:anchorId="4630FBFD" wp14:editId="603FEEB4">
                <wp:simplePos x="0" y="0"/>
                <wp:positionH relativeFrom="column">
                  <wp:posOffset>518160</wp:posOffset>
                </wp:positionH>
                <wp:positionV relativeFrom="paragraph">
                  <wp:posOffset>121920</wp:posOffset>
                </wp:positionV>
                <wp:extent cx="2705100" cy="1875155"/>
                <wp:effectExtent l="0" t="0" r="0" b="0"/>
                <wp:wrapNone/>
                <wp:docPr id="33"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05100" cy="1875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wps:txbx>
                      <wps:bodyPr vert="horz" wrap="square" lIns="91440" tIns="45720" rIns="91440" bIns="45720" numCol="1" anchor="t" anchorCtr="0" compatLnSpc="1">
                        <a:prstTxWarp prst="textNoShape">
                          <a:avLst/>
                        </a:prstTxWarp>
                      </wps:bodyPr>
                    </wps:wsp>
                  </a:graphicData>
                </a:graphic>
                <wp14:sizeRelH relativeFrom="margin">
                  <wp14:pctWidth>0</wp14:pctWidth>
                </wp14:sizeRelH>
              </wp:anchor>
            </w:drawing>
          </mc:Choice>
          <mc:Fallback>
            <w:pict>
              <v:shape id="_x0000_s1132" type="#_x0000_t202" style="position:absolute;margin-left:40.8pt;margin-top:9.6pt;width:213pt;height:147.6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" filled="f" stroked="f">
                <v:path arrowok="t"/>
                <v:textbox>
                  <w:txbxContent>
                    <w:p w:rsidR="00B032FD" w:rsidRDefault="00B032FD" w:rsidP="000C4759">
                      <w:pPr>
                        <w:pStyle w:val="NormalWeb"/>
                        <w:spacing w:before="0" w:beforeAutospacing="0" w:after="0" w:afterAutospacing="0"/>
                        <w:textAlignment w:val="baseline"/>
                      </w:pPr>
                      <w:r>
                        <w:rPr>
                          <w:rFonts w:ascii="Arial" w:hAnsi="Arial" w:cs="Arial"/>
                          <w:i/>
                          <w:iCs/>
                          <w:color w:val="000000" w:themeColor="text1"/>
                          <w:kern w:val="24"/>
                        </w:rPr>
                        <w:br/>
                      </w:r>
                      <w:proofErr w:type="spellStart"/>
                      <w:proofErr w:type="gramStart"/>
                      <w:r>
                        <w:rPr>
                          <w:rFonts w:ascii="Arial" w:hAnsi="Arial" w:cs="Arial"/>
                          <w:b/>
                          <w:bCs/>
                          <w:i/>
                          <w:iCs/>
                          <w:color w:val="000000" w:themeColor="text1"/>
                          <w:kern w:val="24"/>
                        </w:rPr>
                        <w:t>reg</w:t>
                      </w:r>
                      <w:proofErr w:type="spellEnd"/>
                      <w:proofErr w:type="gram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w:t>
                      </w:r>
                      <w:r>
                        <w:rPr>
                          <w:rFonts w:ascii="Arial" w:hAnsi="Arial" w:cs="Arial"/>
                          <w:b/>
                          <w:bCs/>
                          <w:i/>
                          <w:iCs/>
                          <w:color w:val="000000" w:themeColor="text1"/>
                          <w:kern w:val="24"/>
                        </w:rPr>
                        <w:br/>
                      </w:r>
                      <w:proofErr w:type="spellStart"/>
                      <w:r>
                        <w:rPr>
                          <w:rFonts w:ascii="Arial" w:hAnsi="Arial" w:cs="Arial"/>
                          <w:b/>
                          <w:bCs/>
                          <w:i/>
                          <w:iCs/>
                          <w:color w:val="000000" w:themeColor="text1"/>
                          <w:kern w:val="24"/>
                        </w:rPr>
                        <w:t>reg</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always @(</w:t>
                      </w:r>
                      <w:proofErr w:type="spellStart"/>
                      <w:r>
                        <w:rPr>
                          <w:rFonts w:ascii="Arial" w:hAnsi="Arial" w:cs="Arial"/>
                          <w:b/>
                          <w:bCs/>
                          <w:i/>
                          <w:iCs/>
                          <w:color w:val="000000" w:themeColor="text1"/>
                          <w:kern w:val="24"/>
                        </w:rPr>
                        <w:t>posedge</w:t>
                      </w:r>
                      <w:proofErr w:type="spellEnd"/>
                      <w:r>
                        <w:rPr>
                          <w:rFonts w:ascii="Arial" w:hAnsi="Arial" w:cs="Arial"/>
                          <w:b/>
                          <w:bCs/>
                          <w:i/>
                          <w:iCs/>
                          <w:color w:val="000000" w:themeColor="text1"/>
                          <w:kern w:val="24"/>
                        </w:rPr>
                        <w:t xml:space="preserve"> </w:t>
                      </w:r>
                      <w:proofErr w:type="spellStart"/>
                      <w:r>
                        <w:rPr>
                          <w:rFonts w:ascii="Arial" w:hAnsi="Arial" w:cs="Arial"/>
                          <w:b/>
                          <w:bCs/>
                          <w:i/>
                          <w:iCs/>
                          <w:color w:val="000000" w:themeColor="text1"/>
                          <w:kern w:val="24"/>
                        </w:rPr>
                        <w:t>clk</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if (</w:t>
                      </w:r>
                      <w:proofErr w:type="spellStart"/>
                      <w:r>
                        <w:rPr>
                          <w:rFonts w:ascii="Arial" w:hAnsi="Arial" w:cs="Arial"/>
                          <w:b/>
                          <w:bCs/>
                          <w:i/>
                          <w:iCs/>
                          <w:color w:val="000000" w:themeColor="text1"/>
                          <w:kern w:val="24"/>
                        </w:rPr>
                        <w:t>rst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1'b1;</w:t>
                      </w:r>
                      <w:r>
                        <w:rPr>
                          <w:rFonts w:ascii="Arial" w:hAnsi="Arial" w:cs="Arial"/>
                          <w:b/>
                          <w:bCs/>
                          <w:i/>
                          <w:iCs/>
                          <w:color w:val="000000" w:themeColor="text1"/>
                          <w:kern w:val="24"/>
                        </w:rPr>
                        <w:br/>
                        <w:t>  else if (write &amp;&amp; (</w:t>
                      </w:r>
                      <w:proofErr w:type="spellStart"/>
                      <w:r>
                        <w:rPr>
                          <w:rFonts w:ascii="Arial" w:hAnsi="Arial" w:cs="Arial"/>
                          <w:b/>
                          <w:bCs/>
                          <w:i/>
                          <w:iCs/>
                          <w:color w:val="000000" w:themeColor="text1"/>
                          <w:kern w:val="24"/>
                        </w:rPr>
                        <w:t>wr_adr</w:t>
                      </w:r>
                      <w:proofErr w:type="spellEnd"/>
                      <w:r>
                        <w:rPr>
                          <w:rFonts w:ascii="Arial" w:hAnsi="Arial" w:cs="Arial"/>
                          <w:b/>
                          <w:bCs/>
                          <w:i/>
                          <w:iCs/>
                          <w:color w:val="000000" w:themeColor="text1"/>
                          <w:kern w:val="24"/>
                        </w:rPr>
                        <w:t xml:space="preserve"> == </w:t>
                      </w:r>
                      <w:proofErr w:type="spellStart"/>
                      <w:r>
                        <w:rPr>
                          <w:rFonts w:ascii="Arial" w:hAnsi="Arial" w:cs="Arial"/>
                          <w:b/>
                          <w:bCs/>
                          <w:i/>
                          <w:iCs/>
                          <w:color w:val="000000" w:themeColor="text1"/>
                          <w:kern w:val="24"/>
                        </w:rPr>
                        <w:t>select_addr</w:t>
                      </w:r>
                      <w:proofErr w:type="spellEnd"/>
                      <w:r>
                        <w:rPr>
                          <w:rFonts w:ascii="Arial" w:hAnsi="Arial" w:cs="Arial"/>
                          <w:b/>
                          <w:bCs/>
                          <w:i/>
                          <w:iCs/>
                          <w:color w:val="000000" w:themeColor="text1"/>
                          <w:kern w:val="24"/>
                        </w:rPr>
                        <w:t>) ) begin</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fakememinv</w:t>
                      </w:r>
                      <w:proofErr w:type="spellEnd"/>
                      <w:r>
                        <w:rPr>
                          <w:rFonts w:ascii="Arial" w:hAnsi="Arial" w:cs="Arial"/>
                          <w:b/>
                          <w:bCs/>
                          <w:i/>
                          <w:iCs/>
                          <w:color w:val="000000" w:themeColor="text1"/>
                          <w:kern w:val="24"/>
                        </w:rPr>
                        <w:t xml:space="preserve"> &lt;= 1'b0;</w:t>
                      </w:r>
                      <w:r>
                        <w:rPr>
                          <w:rFonts w:ascii="Arial" w:hAnsi="Arial" w:cs="Arial"/>
                          <w:b/>
                          <w:bCs/>
                          <w:i/>
                          <w:iCs/>
                          <w:color w:val="000000" w:themeColor="text1"/>
                          <w:kern w:val="24"/>
                        </w:rPr>
                        <w:br/>
                        <w:t xml:space="preserve">    </w:t>
                      </w:r>
                      <w:proofErr w:type="spellStart"/>
                      <w:r>
                        <w:rPr>
                          <w:rFonts w:ascii="Arial" w:hAnsi="Arial" w:cs="Arial"/>
                          <w:b/>
                          <w:bCs/>
                          <w:i/>
                          <w:iCs/>
                          <w:color w:val="000000" w:themeColor="text1"/>
                          <w:kern w:val="24"/>
                        </w:rPr>
                        <w:t>fakemem</w:t>
                      </w:r>
                      <w:proofErr w:type="spellEnd"/>
                      <w:r>
                        <w:rPr>
                          <w:rFonts w:ascii="Arial" w:hAnsi="Arial" w:cs="Arial"/>
                          <w:b/>
                          <w:bCs/>
                          <w:i/>
                          <w:iCs/>
                          <w:color w:val="000000" w:themeColor="text1"/>
                          <w:kern w:val="24"/>
                        </w:rPr>
                        <w:t xml:space="preserve"> &lt;= din[</w:t>
                      </w:r>
                      <w:proofErr w:type="spellStart"/>
                      <w:r>
                        <w:rPr>
                          <w:rFonts w:ascii="Arial" w:hAnsi="Arial" w:cs="Arial"/>
                          <w:b/>
                          <w:bCs/>
                          <w:i/>
                          <w:iCs/>
                          <w:color w:val="000000" w:themeColor="text1"/>
                          <w:kern w:val="24"/>
                        </w:rPr>
                        <w:t>select_bit</w:t>
                      </w:r>
                      <w:proofErr w:type="spellEnd"/>
                      <w:r>
                        <w:rPr>
                          <w:rFonts w:ascii="Arial" w:hAnsi="Arial" w:cs="Arial"/>
                          <w:b/>
                          <w:bCs/>
                          <w:i/>
                          <w:iCs/>
                          <w:color w:val="000000" w:themeColor="text1"/>
                          <w:kern w:val="24"/>
                        </w:rPr>
                        <w:t>];</w:t>
                      </w:r>
                      <w:r>
                        <w:rPr>
                          <w:rFonts w:ascii="Arial" w:hAnsi="Arial" w:cs="Arial"/>
                          <w:b/>
                          <w:bCs/>
                          <w:i/>
                          <w:iCs/>
                          <w:color w:val="000000" w:themeColor="text1"/>
                          <w:kern w:val="24"/>
                        </w:rPr>
                        <w:br/>
                        <w:t>  end</w:t>
                      </w:r>
                    </w:p>
                  </w:txbxContent>
                </v:textbox>
              </v:shape>
            </w:pict>
          </mc:Fallback>
        </mc:AlternateContent>
      </w: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DE0736" w:rsidRDefault="00DE0736" w:rsidP="00DE0736">
      <w:pPr>
        <w:ind w:left="0"/>
        <w:rPr>
          <w:sz w:val="24"/>
          <w:szCs w:val="24"/>
        </w:rPr>
      </w:pPr>
    </w:p>
    <w:p w:rsidR="000C4759" w:rsidRDefault="000C4759" w:rsidP="00DE0736">
      <w:pPr>
        <w:ind w:left="0"/>
        <w:rPr>
          <w:sz w:val="24"/>
          <w:szCs w:val="24"/>
        </w:rPr>
      </w:pPr>
      <w:r>
        <w:rPr>
          <w:sz w:val="24"/>
          <w:szCs w:val="24"/>
        </w:rPr>
        <w:t>T</w:t>
      </w:r>
      <w:r w:rsidRPr="005B734F">
        <w:rPr>
          <w:sz w:val="24"/>
          <w:szCs w:val="24"/>
        </w:rPr>
        <w:t>o evaluate the formal coverage of the design</w:t>
      </w:r>
      <w:r w:rsidR="00B123D8">
        <w:rPr>
          <w:sz w:val="24"/>
          <w:szCs w:val="24"/>
        </w:rPr>
        <w:t>, we have a pos</w:t>
      </w:r>
      <w:r>
        <w:rPr>
          <w:sz w:val="24"/>
          <w:szCs w:val="24"/>
        </w:rPr>
        <w:t xml:space="preserve">t processing flow developed </w:t>
      </w:r>
      <w:proofErr w:type="spellStart"/>
      <w:r>
        <w:rPr>
          <w:sz w:val="24"/>
          <w:szCs w:val="24"/>
        </w:rPr>
        <w:t>inhouse</w:t>
      </w:r>
      <w:proofErr w:type="spellEnd"/>
      <w:r w:rsidRPr="005B734F">
        <w:rPr>
          <w:sz w:val="24"/>
          <w:szCs w:val="24"/>
        </w:rPr>
        <w:t xml:space="preserve">. </w:t>
      </w:r>
      <w:r>
        <w:rPr>
          <w:sz w:val="24"/>
          <w:szCs w:val="24"/>
        </w:rPr>
        <w:t>The fchkr.sh</w:t>
      </w:r>
      <w:r w:rsidRPr="005B734F">
        <w:rPr>
          <w:sz w:val="24"/>
          <w:szCs w:val="24"/>
        </w:rPr>
        <w:t xml:space="preserve"> script retrieves all the checks in the design. Then it parses all the </w:t>
      </w:r>
      <w:proofErr w:type="spellStart"/>
      <w:r w:rsidRPr="005B734F">
        <w:rPr>
          <w:sz w:val="24"/>
          <w:szCs w:val="24"/>
        </w:rPr>
        <w:t>logfiles</w:t>
      </w:r>
      <w:proofErr w:type="spellEnd"/>
      <w:r w:rsidRPr="005B734F">
        <w:rPr>
          <w:sz w:val="24"/>
          <w:szCs w:val="24"/>
        </w:rPr>
        <w:t xml:space="preserve"> to make sure that all the assertions are (formally) proven to give us </w:t>
      </w:r>
      <w:proofErr w:type="gramStart"/>
      <w:r w:rsidRPr="005B734F">
        <w:rPr>
          <w:sz w:val="24"/>
          <w:szCs w:val="24"/>
        </w:rPr>
        <w:t>a 100</w:t>
      </w:r>
      <w:proofErr w:type="gramEnd"/>
      <w:r w:rsidRPr="005B734F">
        <w:rPr>
          <w:sz w:val="24"/>
          <w:szCs w:val="24"/>
        </w:rPr>
        <w:t>% coverage of our desi</w:t>
      </w:r>
      <w:r>
        <w:rPr>
          <w:sz w:val="24"/>
          <w:szCs w:val="24"/>
        </w:rPr>
        <w:t>gn.  It prints out the</w:t>
      </w:r>
      <w:r w:rsidRPr="005B734F">
        <w:rPr>
          <w:sz w:val="24"/>
          <w:szCs w:val="24"/>
        </w:rPr>
        <w:t xml:space="preserve"> constraints, </w:t>
      </w:r>
      <w:proofErr w:type="spellStart"/>
      <w:r w:rsidRPr="005B734F">
        <w:rPr>
          <w:sz w:val="24"/>
          <w:szCs w:val="24"/>
        </w:rPr>
        <w:t>asssertions</w:t>
      </w:r>
      <w:proofErr w:type="spellEnd"/>
      <w:r w:rsidRPr="005B734F">
        <w:rPr>
          <w:sz w:val="24"/>
          <w:szCs w:val="24"/>
        </w:rPr>
        <w:t xml:space="preserve"> and proven assertion for each run. </w:t>
      </w:r>
    </w:p>
    <w:p w:rsidR="00D33567" w:rsidRPr="005B734F" w:rsidRDefault="00D33567" w:rsidP="00DE0736">
      <w:pPr>
        <w:ind w:left="0"/>
        <w:rPr>
          <w:sz w:val="24"/>
          <w:szCs w:val="24"/>
        </w:rPr>
      </w:pPr>
    </w:p>
    <w:p w:rsidR="000C4759" w:rsidRDefault="000C4759" w:rsidP="00DE0736">
      <w:pPr>
        <w:ind w:left="0"/>
        <w:rPr>
          <w:sz w:val="24"/>
          <w:szCs w:val="24"/>
        </w:rPr>
      </w:pPr>
      <w:r>
        <w:rPr>
          <w:sz w:val="24"/>
          <w:szCs w:val="24"/>
        </w:rPr>
        <w:lastRenderedPageBreak/>
        <w:t>S</w:t>
      </w:r>
      <w:r w:rsidRPr="005B734F">
        <w:rPr>
          <w:sz w:val="24"/>
          <w:szCs w:val="24"/>
        </w:rPr>
        <w:t>everal design for verification techniques</w:t>
      </w:r>
      <w:r>
        <w:rPr>
          <w:sz w:val="24"/>
          <w:szCs w:val="24"/>
        </w:rPr>
        <w:t xml:space="preserve"> have been used</w:t>
      </w:r>
      <w:r w:rsidRPr="005B734F">
        <w:rPr>
          <w:sz w:val="24"/>
          <w:szCs w:val="24"/>
        </w:rPr>
        <w:t xml:space="preserve"> to guarantee that formal tool is able to </w:t>
      </w:r>
      <w:proofErr w:type="gramStart"/>
      <w:r w:rsidRPr="005B734F">
        <w:rPr>
          <w:sz w:val="24"/>
          <w:szCs w:val="24"/>
        </w:rPr>
        <w:t>conve</w:t>
      </w:r>
      <w:r>
        <w:rPr>
          <w:sz w:val="24"/>
          <w:szCs w:val="24"/>
        </w:rPr>
        <w:t>rge</w:t>
      </w:r>
      <w:proofErr w:type="gramEnd"/>
      <w:r>
        <w:rPr>
          <w:sz w:val="24"/>
          <w:szCs w:val="24"/>
        </w:rPr>
        <w:t xml:space="preserve"> proofs completely on the IPs</w:t>
      </w:r>
      <w:r w:rsidRPr="005B734F">
        <w:rPr>
          <w:sz w:val="24"/>
          <w:szCs w:val="24"/>
        </w:rPr>
        <w:t xml:space="preserve">. The simple semantic of memory IPs (i.e. read data to an address should be the last data written to that address) have also been a key in the formal results we achieve for the IP.  The goal of the techniques mentioned above is to reduce the state space both temporally and </w:t>
      </w:r>
      <w:proofErr w:type="spellStart"/>
      <w:r w:rsidRPr="005B734F">
        <w:rPr>
          <w:sz w:val="24"/>
          <w:szCs w:val="24"/>
        </w:rPr>
        <w:t>spacially</w:t>
      </w:r>
      <w:proofErr w:type="spellEnd"/>
      <w:r w:rsidRPr="005B734F">
        <w:rPr>
          <w:sz w:val="24"/>
          <w:szCs w:val="24"/>
        </w:rPr>
        <w:t xml:space="preserve">. We use these to help the formal tool </w:t>
      </w:r>
      <w:proofErr w:type="gramStart"/>
      <w:r w:rsidRPr="005B734F">
        <w:rPr>
          <w:sz w:val="24"/>
          <w:szCs w:val="24"/>
        </w:rPr>
        <w:t>converge  the</w:t>
      </w:r>
      <w:proofErr w:type="gramEnd"/>
      <w:r w:rsidRPr="005B734F">
        <w:rPr>
          <w:sz w:val="24"/>
          <w:szCs w:val="24"/>
        </w:rPr>
        <w:t xml:space="preserve"> properties exhau</w:t>
      </w:r>
      <w:r>
        <w:rPr>
          <w:sz w:val="24"/>
          <w:szCs w:val="24"/>
        </w:rPr>
        <w:t>s</w:t>
      </w:r>
      <w:r w:rsidRPr="005B734F">
        <w:rPr>
          <w:sz w:val="24"/>
          <w:szCs w:val="24"/>
        </w:rPr>
        <w:t>tively.</w:t>
      </w:r>
    </w:p>
    <w:p w:rsidR="00617EE4" w:rsidRDefault="00617EE4" w:rsidP="00617EE4">
      <w:pPr>
        <w:pStyle w:val="Heading1"/>
      </w:pPr>
      <w:r>
        <w:lastRenderedPageBreak/>
        <w:t>Dynamic Simulation</w:t>
      </w:r>
    </w:p>
    <w:p w:rsidR="00617EE4" w:rsidRDefault="00617EE4" w:rsidP="000E3B5F">
      <w:pPr>
        <w:ind w:left="0"/>
        <w:rPr>
          <w:i/>
        </w:rPr>
      </w:pPr>
    </w:p>
    <w:p w:rsidR="00617EE4" w:rsidRDefault="00617EE4" w:rsidP="00617EE4">
      <w:pPr>
        <w:ind w:left="432"/>
        <w:rPr>
          <w:i/>
        </w:rPr>
      </w:pPr>
    </w:p>
    <w:p w:rsidR="000E3B5F" w:rsidRDefault="000E3B5F" w:rsidP="000E3B5F">
      <w:pPr>
        <w:pStyle w:val="BodyText"/>
      </w:pPr>
      <w:r>
        <w:t>The dynamic simulations are run for the following scenarios:</w:t>
      </w:r>
    </w:p>
    <w:p w:rsidR="000E3B5F" w:rsidRDefault="000E3B5F" w:rsidP="007A3B6A">
      <w:pPr>
        <w:pStyle w:val="BodyText"/>
        <w:numPr>
          <w:ilvl w:val="0"/>
          <w:numId w:val="7"/>
        </w:numPr>
      </w:pPr>
      <w:r>
        <w:t>Reset checks</w:t>
      </w:r>
    </w:p>
    <w:p w:rsidR="000E3B5F" w:rsidRDefault="000E3B5F" w:rsidP="007A3B6A">
      <w:pPr>
        <w:pStyle w:val="BodyText"/>
        <w:numPr>
          <w:ilvl w:val="0"/>
          <w:numId w:val="7"/>
        </w:numPr>
      </w:pPr>
      <w:r>
        <w:t>Boundary and capacity checks</w:t>
      </w:r>
    </w:p>
    <w:p w:rsidR="000E3B5F" w:rsidRDefault="000E3B5F" w:rsidP="007A3B6A">
      <w:pPr>
        <w:pStyle w:val="BodyText"/>
        <w:numPr>
          <w:ilvl w:val="0"/>
          <w:numId w:val="7"/>
        </w:numPr>
      </w:pPr>
      <w:r>
        <w:t>Checking that the assumptions of formal.</w:t>
      </w:r>
    </w:p>
    <w:p w:rsidR="000E3B5F" w:rsidRPr="00746A92" w:rsidRDefault="000E3B5F" w:rsidP="000E3B5F">
      <w:pPr>
        <w:pStyle w:val="BodyText"/>
      </w:pPr>
      <w:r>
        <w:t xml:space="preserve">A dynamic simulation </w:t>
      </w:r>
      <w:proofErr w:type="spellStart"/>
      <w:r>
        <w:t>testbench</w:t>
      </w:r>
      <w:proofErr w:type="spellEnd"/>
      <w:r>
        <w:t xml:space="preserve"> gets automatically generated with the cut. A dynamic simulation can be run by simply going to </w:t>
      </w:r>
      <w:proofErr w:type="spellStart"/>
      <w:r>
        <w:t>run_sample</w:t>
      </w:r>
      <w:proofErr w:type="spellEnd"/>
      <w:r>
        <w:t xml:space="preserve">/ directory and running </w:t>
      </w:r>
      <w:proofErr w:type="gramStart"/>
      <w:r>
        <w:t>the ./</w:t>
      </w:r>
      <w:proofErr w:type="gramEnd"/>
      <w:r>
        <w:t>run script.</w:t>
      </w:r>
    </w:p>
    <w:p w:rsidR="000C4759" w:rsidRPr="000C4759" w:rsidRDefault="000C4759" w:rsidP="000C4759">
      <w:pPr>
        <w:pStyle w:val="BodyText"/>
      </w:pPr>
    </w:p>
    <w:p w:rsidR="00425F1E" w:rsidRPr="00B268C6" w:rsidRDefault="00425F1E" w:rsidP="0014285D">
      <w:pPr>
        <w:pStyle w:val="Heading1"/>
      </w:pPr>
      <w:bookmarkStart w:id="97" w:name="_Toc385371835"/>
      <w:r w:rsidRPr="00B268C6">
        <w:lastRenderedPageBreak/>
        <w:t>Revision Change Log</w:t>
      </w:r>
      <w:bookmarkEnd w:id="88"/>
      <w:bookmarkEnd w:id="97"/>
    </w:p>
    <w:p w:rsidR="00850C6A" w:rsidRPr="00B268C6" w:rsidRDefault="00850C6A" w:rsidP="00850C6A">
      <w:pPr>
        <w:pStyle w:val="BodyText"/>
        <w:rPr>
          <w:rFonts w:asciiTheme="minorHAnsi" w:hAnsiTheme="minorHAnsi"/>
        </w:rPr>
      </w:pPr>
    </w:p>
    <w:tbl>
      <w:tblPr>
        <w:tblW w:w="9191" w:type="dxa"/>
        <w:tblInd w:w="565" w:type="dxa"/>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top w:w="72" w:type="dxa"/>
          <w:left w:w="115" w:type="dxa"/>
          <w:bottom w:w="72" w:type="dxa"/>
          <w:right w:w="115" w:type="dxa"/>
        </w:tblCellMar>
        <w:tblLook w:val="01E0" w:firstRow="1" w:lastRow="1" w:firstColumn="1" w:lastColumn="1" w:noHBand="0" w:noVBand="0"/>
      </w:tblPr>
      <w:tblGrid>
        <w:gridCol w:w="1440"/>
        <w:gridCol w:w="2056"/>
        <w:gridCol w:w="5695"/>
      </w:tblGrid>
      <w:tr w:rsidR="00C14EE1" w:rsidRPr="00B268C6" w:rsidTr="00B268C6">
        <w:trPr>
          <w:trHeight w:val="323"/>
        </w:trPr>
        <w:tc>
          <w:tcPr>
            <w:tcW w:w="1440"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Version</w:t>
            </w:r>
          </w:p>
        </w:tc>
        <w:tc>
          <w:tcPr>
            <w:tcW w:w="2056"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Date of Release</w:t>
            </w:r>
          </w:p>
        </w:tc>
        <w:tc>
          <w:tcPr>
            <w:tcW w:w="5695" w:type="dxa"/>
            <w:tcBorders>
              <w:top w:val="single" w:sz="4" w:space="0" w:color="4A442A" w:themeColor="background2" w:themeShade="40"/>
              <w:left w:val="single" w:sz="4" w:space="0" w:color="4A442A" w:themeColor="background2" w:themeShade="40"/>
              <w:bottom w:val="single" w:sz="4" w:space="0" w:color="4A442A" w:themeColor="background2" w:themeShade="40"/>
              <w:right w:val="single" w:sz="4" w:space="0" w:color="4A442A" w:themeColor="background2" w:themeShade="40"/>
            </w:tcBorders>
            <w:shd w:val="clear" w:color="auto" w:fill="000000" w:themeFill="text1"/>
            <w:vAlign w:val="center"/>
            <w:hideMark/>
          </w:tcPr>
          <w:p w:rsidR="00C14EE1" w:rsidRPr="00B268C6" w:rsidRDefault="00C14EE1" w:rsidP="00B268C6">
            <w:pPr>
              <w:pStyle w:val="Caption"/>
              <w:spacing w:after="0" w:line="240" w:lineRule="auto"/>
              <w:ind w:left="0"/>
              <w:rPr>
                <w:rFonts w:asciiTheme="minorHAnsi" w:hAnsiTheme="minorHAnsi"/>
                <w:color w:val="FFFFFF" w:themeColor="background1"/>
              </w:rPr>
            </w:pPr>
            <w:r w:rsidRPr="00B268C6">
              <w:rPr>
                <w:rFonts w:asciiTheme="minorHAnsi" w:hAnsiTheme="minorHAnsi"/>
                <w:color w:val="FFFFFF" w:themeColor="background1"/>
              </w:rPr>
              <w:t>Notes</w:t>
            </w:r>
          </w:p>
        </w:tc>
      </w:tr>
      <w:tr w:rsidR="00653906" w:rsidRPr="00B268C6" w:rsidTr="00025EF6">
        <w:trPr>
          <w:trHeight w:val="242"/>
        </w:trPr>
        <w:tc>
          <w:tcPr>
            <w:tcW w:w="1440"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Pr>
                <w:rFonts w:asciiTheme="minorHAnsi" w:hAnsiTheme="minorHAnsi"/>
                <w:sz w:val="20"/>
              </w:rPr>
              <w:t>V1.0</w:t>
            </w:r>
          </w:p>
        </w:tc>
        <w:tc>
          <w:tcPr>
            <w:tcW w:w="2056" w:type="dxa"/>
            <w:tcBorders>
              <w:top w:val="single" w:sz="4" w:space="0" w:color="4A442A" w:themeColor="background2" w:themeShade="40"/>
            </w:tcBorders>
            <w:vAlign w:val="center"/>
            <w:hideMark/>
          </w:tcPr>
          <w:p w:rsidR="00653906" w:rsidRPr="00B268C6" w:rsidRDefault="00EB6818" w:rsidP="00025EF6">
            <w:pPr>
              <w:pStyle w:val="TableText"/>
              <w:keepNext/>
              <w:keepLines/>
              <w:jc w:val="center"/>
              <w:rPr>
                <w:rFonts w:asciiTheme="minorHAnsi" w:hAnsiTheme="minorHAnsi"/>
                <w:sz w:val="20"/>
              </w:rPr>
            </w:pPr>
            <w:r>
              <w:rPr>
                <w:rFonts w:asciiTheme="minorHAnsi" w:hAnsiTheme="minorHAnsi"/>
                <w:sz w:val="20"/>
              </w:rPr>
              <w:t>Apr 16 2014</w:t>
            </w:r>
          </w:p>
        </w:tc>
        <w:tc>
          <w:tcPr>
            <w:tcW w:w="5695" w:type="dxa"/>
            <w:tcBorders>
              <w:top w:val="single" w:sz="4" w:space="0" w:color="4A442A" w:themeColor="background2" w:themeShade="40"/>
            </w:tcBorders>
            <w:vAlign w:val="center"/>
            <w:hideMark/>
          </w:tcPr>
          <w:p w:rsidR="00653906" w:rsidRPr="00B268C6" w:rsidRDefault="00653906" w:rsidP="00025EF6">
            <w:pPr>
              <w:pStyle w:val="TableText"/>
              <w:keepNext/>
              <w:keepLines/>
              <w:jc w:val="center"/>
              <w:rPr>
                <w:rFonts w:asciiTheme="minorHAnsi" w:hAnsiTheme="minorHAnsi"/>
                <w:sz w:val="20"/>
              </w:rPr>
            </w:pPr>
            <w:r w:rsidRPr="00B268C6">
              <w:rPr>
                <w:rFonts w:asciiTheme="minorHAnsi" w:hAnsiTheme="minorHAnsi"/>
                <w:sz w:val="20"/>
              </w:rPr>
              <w:t>Initial Release.</w:t>
            </w:r>
          </w:p>
        </w:tc>
      </w:tr>
    </w:tbl>
    <w:p w:rsidR="00A2063B" w:rsidRPr="00B268C6" w:rsidRDefault="00A2063B">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1673A5" w:rsidRPr="00B268C6" w:rsidRDefault="001673A5">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0450B3" w:rsidRPr="00B268C6" w:rsidRDefault="000450B3">
      <w:pPr>
        <w:ind w:left="0"/>
        <w:rPr>
          <w:rFonts w:asciiTheme="minorHAnsi" w:hAnsiTheme="minorHAnsi"/>
        </w:rPr>
      </w:pPr>
    </w:p>
    <w:p w:rsidR="001673A5" w:rsidRPr="00B268C6" w:rsidRDefault="001673A5">
      <w:pPr>
        <w:ind w:left="0"/>
        <w:rPr>
          <w:rFonts w:asciiTheme="minorHAnsi" w:hAnsiTheme="minorHAnsi"/>
        </w:rPr>
      </w:pPr>
    </w:p>
    <w:p w:rsidR="001673A5" w:rsidRPr="00CE3D2A" w:rsidRDefault="001673A5" w:rsidP="001B194F">
      <w:pPr>
        <w:pStyle w:val="Memoirbodycopy"/>
        <w:rPr>
          <w:b/>
          <w:sz w:val="24"/>
          <w:szCs w:val="24"/>
        </w:rPr>
      </w:pPr>
      <w:r w:rsidRPr="00CE3D2A">
        <w:rPr>
          <w:b/>
          <w:sz w:val="24"/>
          <w:szCs w:val="24"/>
        </w:rPr>
        <w:t>Memoir Systems Inc.</w:t>
      </w:r>
    </w:p>
    <w:p w:rsidR="001673A5" w:rsidRPr="00CE3D2A" w:rsidRDefault="001673A5" w:rsidP="00060285">
      <w:pPr>
        <w:pStyle w:val="Memoirbodycopy"/>
        <w:rPr>
          <w:b/>
          <w:sz w:val="24"/>
          <w:szCs w:val="24"/>
        </w:rPr>
      </w:pPr>
      <w:r w:rsidRPr="00CE3D2A">
        <w:rPr>
          <w:b/>
          <w:sz w:val="24"/>
          <w:szCs w:val="24"/>
        </w:rPr>
        <w:t>23</w:t>
      </w:r>
      <w:r w:rsidR="00060285" w:rsidRPr="00CE3D2A">
        <w:rPr>
          <w:b/>
          <w:sz w:val="24"/>
          <w:szCs w:val="24"/>
        </w:rPr>
        <w:t xml:space="preserve">50 Mission College Blvd. # 1275, </w:t>
      </w:r>
      <w:r w:rsidRPr="00CE3D2A">
        <w:rPr>
          <w:b/>
          <w:sz w:val="24"/>
          <w:szCs w:val="24"/>
        </w:rPr>
        <w:t>Santa Clara, CA</w:t>
      </w:r>
      <w:r w:rsidR="00060285" w:rsidRPr="00CE3D2A">
        <w:rPr>
          <w:b/>
          <w:sz w:val="24"/>
          <w:szCs w:val="24"/>
        </w:rPr>
        <w:t xml:space="preserve"> 95054</w:t>
      </w:r>
    </w:p>
    <w:p w:rsidR="001673A5" w:rsidRPr="00CE3D2A" w:rsidRDefault="001673A5" w:rsidP="001B194F">
      <w:pPr>
        <w:pStyle w:val="Memoirbodycopy"/>
        <w:rPr>
          <w:b/>
          <w:sz w:val="24"/>
          <w:szCs w:val="24"/>
        </w:rPr>
      </w:pPr>
      <w:r w:rsidRPr="00CE3D2A">
        <w:rPr>
          <w:b/>
          <w:sz w:val="24"/>
          <w:szCs w:val="24"/>
        </w:rPr>
        <w:t>Phone:</w:t>
      </w:r>
      <w:r w:rsidR="00C019D1">
        <w:rPr>
          <w:b/>
          <w:sz w:val="24"/>
          <w:szCs w:val="24"/>
        </w:rPr>
        <w:t xml:space="preserve"> </w:t>
      </w:r>
      <w:r w:rsidRPr="00CE3D2A">
        <w:rPr>
          <w:b/>
          <w:sz w:val="24"/>
          <w:szCs w:val="24"/>
        </w:rPr>
        <w:t>1-408-550-2382</w:t>
      </w:r>
    </w:p>
    <w:p w:rsidR="001673A5" w:rsidRPr="00060285" w:rsidRDefault="001673A5" w:rsidP="001B194F">
      <w:pPr>
        <w:pStyle w:val="Memoirbodycopy"/>
        <w:rPr>
          <w:b/>
        </w:rPr>
      </w:pPr>
      <w:r w:rsidRPr="00CE3D2A">
        <w:rPr>
          <w:b/>
          <w:sz w:val="24"/>
          <w:szCs w:val="24"/>
        </w:rPr>
        <w:t xml:space="preserve">Email: </w:t>
      </w:r>
      <w:r w:rsidR="00855DC6" w:rsidRPr="00CE3D2A">
        <w:rPr>
          <w:b/>
          <w:sz w:val="24"/>
          <w:szCs w:val="24"/>
        </w:rPr>
        <w:t>support</w:t>
      </w:r>
      <w:r w:rsidRPr="00CE3D2A">
        <w:rPr>
          <w:b/>
          <w:sz w:val="24"/>
          <w:szCs w:val="24"/>
        </w:rPr>
        <w:t>@memoir-systems.com</w:t>
      </w:r>
    </w:p>
    <w:p w:rsidR="001673A5" w:rsidRPr="00B268C6" w:rsidRDefault="001673A5" w:rsidP="001B194F">
      <w:pPr>
        <w:pStyle w:val="Memoirbodycopy"/>
      </w:pPr>
    </w:p>
    <w:sectPr w:rsidR="001673A5" w:rsidRPr="00B268C6" w:rsidSect="00EA674D">
      <w:headerReference w:type="default" r:id="rId24"/>
      <w:headerReference w:type="first" r:id="rId25"/>
      <w:pgSz w:w="12240" w:h="15840" w:code="1"/>
      <w:pgMar w:top="1728" w:right="994" w:bottom="1008" w:left="1440" w:header="432"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3B6A" w:rsidRDefault="007A3B6A">
      <w:r>
        <w:separator/>
      </w:r>
    </w:p>
  </w:endnote>
  <w:endnote w:type="continuationSeparator" w:id="0">
    <w:p w:rsidR="007A3B6A" w:rsidRDefault="007A3B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embedRegular r:id="rId1" w:fontKey="{7EE80576-B2E9-427D-99E5-709E61FAD649}"/>
    <w:embedBold r:id="rId2" w:fontKey="{9730800C-F133-4E67-A08D-9A690E00A1CA}"/>
  </w:font>
  <w:font w:name="Calibri">
    <w:panose1 w:val="020F0502020204030204"/>
    <w:charset w:val="00"/>
    <w:family w:val="swiss"/>
    <w:pitch w:val="variable"/>
    <w:sig w:usb0="E10002FF" w:usb1="4000ACFF" w:usb2="00000009" w:usb3="00000000" w:csb0="0000019F" w:csb1="00000000"/>
    <w:embedRegular r:id="rId3" w:fontKey="{31AB234C-6F0C-4315-BE09-0913020900BF}"/>
    <w:embedBold r:id="rId4" w:fontKey="{333E7F5A-7111-4E94-90F4-6AF600FD9C60}"/>
    <w:embedItalic r:id="rId5" w:fontKey="{CF2583C7-BD0E-4ECB-87B3-A597DF3E2297}"/>
  </w:font>
  <w:font w:name="Arial Narrow">
    <w:panose1 w:val="020B0606020202030204"/>
    <w:charset w:val="00"/>
    <w:family w:val="swiss"/>
    <w:pitch w:val="variable"/>
    <w:sig w:usb0="00000287" w:usb1="00000800" w:usb2="00000000" w:usb3="00000000" w:csb0="0000009F" w:csb1="00000000"/>
    <w:embedRegular r:id="rId6" w:fontKey="{D76E0349-BEC2-4D88-BD60-CD0EE381CD05}"/>
  </w:font>
  <w:font w:name="Franklin Gothic Book">
    <w:charset w:val="00"/>
    <w:family w:val="swiss"/>
    <w:pitch w:val="variable"/>
    <w:sig w:usb0="00000287" w:usb1="00000000" w:usb2="00000000" w:usb3="00000000" w:csb0="0000009F" w:csb1="00000000"/>
    <w:embedRegular r:id="rId7" w:fontKey="{207619AE-0F0A-4146-9F7F-9687EADDA63A}"/>
  </w:font>
  <w:font w:name="Tahoma">
    <w:panose1 w:val="020B0604030504040204"/>
    <w:charset w:val="00"/>
    <w:family w:val="swiss"/>
    <w:pitch w:val="variable"/>
    <w:sig w:usb0="E1002EFF" w:usb1="C000605B" w:usb2="00000029" w:usb3="00000000" w:csb0="000101FF" w:csb1="00000000"/>
    <w:embedRegular r:id="rId8" w:fontKey="{1912A1A6-07C9-4C74-A909-7735C038B7A4}"/>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Myriad Pro">
    <w:altName w:val="Arial"/>
    <w:panose1 w:val="00000000000000000000"/>
    <w:charset w:val="00"/>
    <w:family w:val="swiss"/>
    <w:notTrueType/>
    <w:pitch w:val="variable"/>
    <w:sig w:usb0="A00002AF" w:usb1="5000204B" w:usb2="00000000" w:usb3="00000000" w:csb0="0000019F" w:csb1="00000000"/>
  </w:font>
  <w:font w:name="Cambria">
    <w:panose1 w:val="02040503050406030204"/>
    <w:charset w:val="00"/>
    <w:family w:val="roman"/>
    <w:pitch w:val="variable"/>
    <w:sig w:usb0="E00002FF" w:usb1="400004FF" w:usb2="00000000" w:usb3="00000000" w:csb0="0000019F" w:csb1="00000000"/>
    <w:embedRegular r:id="rId9" w:fontKey="{04AB1487-03E5-4D09-A13B-31B0A119B42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032FD" w:rsidRDefault="00B032FD">
    <w:pPr>
      <w:ind w:left="-1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1C4F90">
    <w:pPr>
      <w:pStyle w:val="Footer"/>
      <w:pBdr>
        <w:top w:val="single" w:sz="4" w:space="1" w:color="E36C0A" w:themeColor="accent6" w:themeShade="BF"/>
      </w:pBdr>
      <w:tabs>
        <w:tab w:val="clear" w:pos="4320"/>
        <w:tab w:val="center" w:pos="5490"/>
      </w:tabs>
      <w:ind w:left="-720" w:right="-270"/>
      <w:rPr>
        <w:rFonts w:cs="Arial"/>
      </w:rPr>
    </w:pPr>
  </w:p>
  <w:p w:rsidR="00B032FD" w:rsidRPr="007636CB" w:rsidRDefault="00B032FD" w:rsidP="001C4F90">
    <w:pPr>
      <w:pStyle w:val="Footer"/>
      <w:tabs>
        <w:tab w:val="clear" w:pos="4320"/>
        <w:tab w:val="center" w:pos="5490"/>
      </w:tabs>
      <w:spacing w:after="200"/>
      <w:ind w:left="-450"/>
      <w:rPr>
        <w:color w:val="595959" w:themeColor="text1" w:themeTint="A6"/>
      </w:rPr>
    </w:pPr>
    <w:r w:rsidRPr="007636CB">
      <w:rPr>
        <w:rFonts w:cs="Arial"/>
        <w:color w:val="595959" w:themeColor="text1" w:themeTint="A6"/>
      </w:rPr>
      <w:t>MEMOIR SYSTEMS INC. CONFIDENTIAL</w:t>
    </w:r>
    <w:r w:rsidRPr="007636CB">
      <w:rPr>
        <w:rFonts w:cs="Arial"/>
        <w:color w:val="595959" w:themeColor="text1" w:themeTint="A6"/>
      </w:rPr>
      <w:tab/>
    </w:r>
    <w:r w:rsidRPr="007636CB">
      <w:rPr>
        <w:rFonts w:cs="Arial"/>
        <w:color w:val="595959" w:themeColor="text1" w:themeTint="A6"/>
      </w:rPr>
      <w:ptab w:relativeTo="margin" w:alignment="right" w:leader="none"/>
    </w:r>
    <w:r w:rsidRPr="007636CB">
      <w:rPr>
        <w:rFonts w:cs="Arial"/>
        <w:color w:val="595959" w:themeColor="text1" w:themeTint="A6"/>
      </w:rPr>
      <w:t xml:space="preserve"> Page</w:t>
    </w:r>
    <w:r>
      <w:rPr>
        <w:rFonts w:cs="Arial"/>
        <w:color w:val="595959" w:themeColor="text1" w:themeTint="A6"/>
      </w:rPr>
      <w:t xml:space="preserve"> </w:t>
    </w:r>
    <w:r w:rsidRPr="007636CB">
      <w:rPr>
        <w:color w:val="595959" w:themeColor="text1" w:themeTint="A6"/>
      </w:rPr>
      <w:fldChar w:fldCharType="begin"/>
    </w:r>
    <w:r w:rsidRPr="007636CB">
      <w:rPr>
        <w:color w:val="595959" w:themeColor="text1" w:themeTint="A6"/>
      </w:rPr>
      <w:instrText xml:space="preserve"> PAGE   \* MERGEFORMAT </w:instrText>
    </w:r>
    <w:r w:rsidRPr="007636CB">
      <w:rPr>
        <w:color w:val="595959" w:themeColor="text1" w:themeTint="A6"/>
      </w:rPr>
      <w:fldChar w:fldCharType="separate"/>
    </w:r>
    <w:r w:rsidR="004843BC" w:rsidRPr="004843BC">
      <w:rPr>
        <w:rFonts w:asciiTheme="majorHAnsi" w:hAnsiTheme="majorHAnsi"/>
        <w:noProof/>
        <w:color w:val="595959" w:themeColor="text1" w:themeTint="A6"/>
      </w:rPr>
      <w:t>3</w:t>
    </w:r>
    <w:r w:rsidRPr="007636CB">
      <w:rPr>
        <w:rFonts w:asciiTheme="majorHAnsi" w:hAnsiTheme="majorHAnsi"/>
        <w:noProof/>
        <w:color w:val="595959" w:themeColor="text1" w:themeTint="A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77307">
    <w:pPr>
      <w:pStyle w:val="Footer"/>
      <w:pBdr>
        <w:top w:val="single" w:sz="4" w:space="1" w:color="E36C0A" w:themeColor="accent6" w:themeShade="BF"/>
      </w:pBdr>
      <w:tabs>
        <w:tab w:val="clear" w:pos="4320"/>
        <w:tab w:val="center" w:pos="5490"/>
      </w:tabs>
      <w:ind w:left="-720" w:right="-270"/>
      <w:rPr>
        <w:rFonts w:cs="Arial"/>
      </w:rPr>
    </w:pPr>
  </w:p>
  <w:p w:rsidR="00B032FD" w:rsidRPr="00C34DC8" w:rsidRDefault="00B032FD" w:rsidP="00B77307">
    <w:pPr>
      <w:pStyle w:val="Footer"/>
      <w:pBdr>
        <w:top w:val="single" w:sz="4" w:space="1" w:color="E36C0A" w:themeColor="accent6" w:themeShade="BF"/>
      </w:pBdr>
      <w:tabs>
        <w:tab w:val="clear" w:pos="4320"/>
        <w:tab w:val="center" w:pos="5490"/>
      </w:tabs>
      <w:ind w:left="-720" w:right="-270"/>
      <w:rPr>
        <w:rFonts w:cs="Arial"/>
        <w:spacing w:val="0"/>
      </w:rPr>
    </w:pPr>
    <w:r w:rsidRPr="00C34DC8">
      <w:rPr>
        <w:rFonts w:cs="Arial"/>
        <w:spacing w:val="0"/>
      </w:rPr>
      <w:t>MEMOIR SYSTEMS INC. CONFIDENTIAL</w:t>
    </w:r>
    <w:r w:rsidRPr="00C34DC8">
      <w:rPr>
        <w:rFonts w:cs="Arial"/>
        <w:spacing w:val="0"/>
      </w:rPr>
      <w:tab/>
    </w:r>
    <w:r w:rsidRPr="00C34DC8">
      <w:rPr>
        <w:rFonts w:cs="Arial"/>
        <w:spacing w:val="0"/>
      </w:rPr>
      <w:ptab w:relativeTo="margin" w:alignment="right" w:leader="none"/>
    </w:r>
  </w:p>
  <w:p w:rsidR="00B032FD" w:rsidRPr="00B77307" w:rsidRDefault="00B032FD" w:rsidP="00B77307">
    <w:pPr>
      <w:pStyle w:val="Footer"/>
      <w:pBdr>
        <w:top w:val="single" w:sz="4" w:space="1" w:color="E36C0A" w:themeColor="accent6" w:themeShade="BF"/>
      </w:pBdr>
      <w:tabs>
        <w:tab w:val="clear" w:pos="4320"/>
        <w:tab w:val="center" w:pos="5490"/>
      </w:tabs>
      <w:ind w:left="-720" w:right="-27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3B6A" w:rsidRDefault="007A3B6A">
      <w:r>
        <w:separator/>
      </w:r>
    </w:p>
  </w:footnote>
  <w:footnote w:type="continuationSeparator" w:id="0">
    <w:p w:rsidR="007A3B6A" w:rsidRDefault="007A3B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257175</wp:posOffset>
              </wp:positionH>
              <wp:positionV relativeFrom="paragraph">
                <wp:posOffset>510539</wp:posOffset>
              </wp:positionV>
              <wp:extent cx="5772150" cy="0"/>
              <wp:effectExtent l="0" t="0" r="19050" b="1905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" strokecolor="black [3040]">
              <o:lock v:ext="edit" shapetype="f"/>
            </v:line>
          </w:pict>
        </mc:Fallback>
      </mc:AlternateContent>
    </w:r>
    <w:r>
      <w:t xml:space="preserve"> Memoir 1R1W IP INTEGRATION GUIDE</w:t>
    </w:r>
    <w:r>
      <w:tab/>
    </w:r>
    <w:r>
      <w:tab/>
      <w:t>Revision v0.1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w:ptab w:relativeTo="margin" w:alignment="lef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4294967294" distB="4294967294" distL="114300" distR="114300" simplePos="0" relativeHeight="251663360" behindDoc="0" locked="0" layoutInCell="1" allowOverlap="1" wp14:anchorId="4D51B437" wp14:editId="527B8410">
              <wp:simplePos x="0" y="0"/>
              <wp:positionH relativeFrom="column">
                <wp:posOffset>257175</wp:posOffset>
              </wp:positionH>
              <wp:positionV relativeFrom="paragraph">
                <wp:posOffset>510539</wp:posOffset>
              </wp:positionV>
              <wp:extent cx="5772150" cy="0"/>
              <wp:effectExtent l="0" t="0" r="190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0.25pt,40.2pt" to="474.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" strokecolor="black [3040]">
              <o:lock v:ext="edit" shapetype="f"/>
            </v:line>
          </w:pict>
        </mc:Fallback>
      </mc:AlternateContent>
    </w:r>
    <w:r>
      <w:t xml:space="preserve"> Memoir 1R1W IP INTEGRATION GUIDE</w:t>
    </w:r>
    <w:r>
      <w:tab/>
    </w:r>
    <w:r>
      <w:tab/>
    </w:r>
    <w:r>
      <w:rPr>
        <w:noProof/>
      </w:rPr>
      <w:drawing>
        <wp:inline distT="0" distB="0" distL="0" distR="0" wp14:anchorId="67862ABC" wp14:editId="21224EBB">
          <wp:extent cx="561975" cy="461727"/>
          <wp:effectExtent l="0" t="0" r="0" b="0"/>
          <wp:docPr id="76" name="Picture 76" descr="C:\Users\anil\AppData\Local\Microsoft\Windows\Temporary Internet Files\Content.Outlook\CM4QZB9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l\AppData\Local\Microsoft\Windows\Temporary Internet Files\Content.Outlook\CM4QZB9T\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461727"/>
                  </a:xfrm>
                  <a:prstGeom prst="rect">
                    <a:avLst/>
                  </a:prstGeom>
                  <a:noFill/>
                  <a:ln>
                    <a:noFill/>
                  </a:ln>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314E04">
    <w:pPr>
      <w:pStyle w:val="Header"/>
      <w:jc w:val="right"/>
    </w:pPr>
    <w:r>
      <w:rPr>
        <w:rFonts w:ascii="Times New Roman" w:hAnsi="Times New Roman" w:cs="Arial"/>
        <w:b/>
        <w:bCs/>
        <w:caps w:val="0"/>
        <w:noProof/>
        <w:sz w:val="24"/>
        <w:szCs w:val="24"/>
      </w:rPr>
      <mc:AlternateContent>
        <mc:Choice Requires="wps">
          <w:drawing>
            <wp:anchor distT="0" distB="0" distL="114300" distR="114300" simplePos="0" relativeHeight="251664384" behindDoc="0" locked="0" layoutInCell="1" allowOverlap="1" wp14:anchorId="3C332D02" wp14:editId="12526DBC">
              <wp:simplePos x="0" y="0"/>
              <wp:positionH relativeFrom="margin">
                <wp:posOffset>-937260</wp:posOffset>
              </wp:positionH>
              <wp:positionV relativeFrom="paragraph">
                <wp:posOffset>-402590</wp:posOffset>
              </wp:positionV>
              <wp:extent cx="7818120" cy="899160"/>
              <wp:effectExtent l="0" t="0" r="0" b="0"/>
              <wp:wrapNone/>
              <wp:docPr id="4" name="Rectangle 4"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E82F40">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133" alt="Description: datasheet_header2" style="position:absolute;left:0;text-align:left;margin-left:-73.8pt;margin-top:-31.7pt;width:615.6pt;height:7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" stroked="f">
              <v:fill r:id="rId2" o:title=" datasheet_header2" recolor="t" type="frame"/>
              <v:textbox>
                <w:txbxContent>
                  <w:p w:rsidR="00B032FD" w:rsidRDefault="00B032FD" w:rsidP="00E82F40">
                    <w:pPr>
                      <w:spacing w:before="240"/>
                      <w:ind w:left="1440"/>
                      <w:rPr>
                        <w:color w:val="FFFFFF" w:themeColor="background1"/>
                      </w:rPr>
                    </w:pPr>
                  </w:p>
                </w:txbxContent>
              </v:textbox>
              <w10:wrap anchorx="margin"/>
            </v:rect>
          </w:pict>
        </mc:Fallback>
      </mc:AlternateContent>
    </w:r>
    <w:r>
      <w:rPr>
        <w:rFonts w:ascii="Times New Roman" w:hAnsi="Times New Roman" w:cs="Arial"/>
        <w:b/>
        <w:bCs/>
        <w:caps w:val="0"/>
        <w:noProof/>
        <w:sz w:val="24"/>
        <w:szCs w:val="24"/>
      </w:rPr>
      <w:ptab w:relativeTo="margin" w:alignment="left" w:leader="none"/>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rsidP="00B64E7D">
    <w:pPr>
      <w:pStyle w:val="Header"/>
      <w:tabs>
        <w:tab w:val="clear" w:pos="8640"/>
        <w:tab w:val="right" w:pos="9360"/>
      </w:tabs>
      <w:ind w:left="432"/>
      <w:jc w:val="both"/>
    </w:pPr>
    <w:r>
      <w:rPr>
        <w:noProof/>
      </w:rPr>
      <mc:AlternateContent>
        <mc:Choice Requires="wps">
          <w:drawing>
            <wp:anchor distT="0" distB="0" distL="114300" distR="114300" simplePos="0" relativeHeight="251666432" behindDoc="0" locked="0" layoutInCell="1" allowOverlap="1" wp14:anchorId="0A0CB315" wp14:editId="243EE86C">
              <wp:simplePos x="0" y="0"/>
              <wp:positionH relativeFrom="margin">
                <wp:posOffset>-142875</wp:posOffset>
              </wp:positionH>
              <wp:positionV relativeFrom="paragraph">
                <wp:posOffset>40005</wp:posOffset>
              </wp:positionV>
              <wp:extent cx="4914900" cy="314325"/>
              <wp:effectExtent l="0" t="1905" r="0" b="0"/>
              <wp:wrapNone/>
              <wp:docPr id="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14900" cy="314325"/>
                      </a:xfrm>
                      <a:prstGeom prst="rect">
                        <a:avLst/>
                      </a:prstGeom>
                      <a:noFill/>
                      <a:ln>
                        <a:noFill/>
                      </a:ln>
                      <a:effectLst/>
                      <a:extLst>
                        <a:ext uri="{909E8E84-426E-40DD-AFC4-6F175D3DCCD1}">
                          <a14:hiddenFill xmlns:a14="http://schemas.microsoft.com/office/drawing/2010/main">
                            <a:solidFill>
                              <a:srgbClr val="808080"/>
                            </a:solidFill>
                          </a14:hiddenFill>
                        </a:ext>
                        <a:ext uri="{91240B29-F687-4F45-9708-019B960494DF}">
                          <a14:hiddenLine xmlns:a14="http://schemas.microsoft.com/office/drawing/2010/main" w="12700">
                            <a:solidFill>
                              <a:srgbClr val="0000FF"/>
                            </a:solidFill>
                            <a:miter lim="800000"/>
                            <a:headEnd/>
                            <a:tailEnd/>
                          </a14:hiddenLine>
                        </a:ext>
                        <a:ext uri="{AF507438-7753-43E0-B8FC-AC1667EBCBE1}">
                          <a14:hiddenEffects xmlns:a14="http://schemas.microsoft.com/office/drawing/2010/main">
                            <a:effectLst/>
                          </a14:hiddenEffects>
                        </a:ext>
                      </a:extLst>
                    </wps:spPr>
                    <wps:txbx>
                      <w:txbxContent>
                        <w:p w:rsidR="00B032FD" w:rsidRPr="00C34DC8" w:rsidRDefault="00B032FD"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 xml:space="preserve">Algorithm </w:t>
                          </w:r>
                          <w:r w:rsidR="00966FED">
                            <w:rPr>
                              <w:rFonts w:asciiTheme="minorHAnsi" w:hAnsiTheme="minorHAnsi"/>
                              <w:color w:val="948A54" w:themeColor="background2" w:themeShade="80"/>
                              <w:spacing w:val="0"/>
                            </w:rPr>
                            <w:t>1r4w_a667</w:t>
                          </w:r>
                          <w:r>
                            <w:rPr>
                              <w:rFonts w:asciiTheme="minorHAnsi" w:hAnsiTheme="minorHAnsi"/>
                              <w:color w:val="948A54" w:themeColor="background2" w:themeShade="80"/>
                              <w:spacing w:val="0"/>
                            </w:rPr>
                            <w:t xml:space="preserve"> Microarchitecture</w:t>
                          </w:r>
                        </w:p>
                        <w:p w:rsidR="00B032FD" w:rsidRDefault="00B032FD">
                          <w:pPr>
                            <w:ind w:left="0"/>
                          </w:pPr>
                        </w:p>
                      </w:txbxContent>
                    </wps:txbx>
                    <wps:bodyPr rot="0" vert="horz" wrap="square" lIns="85038" tIns="42520" rIns="85038" bIns="42520" anchor="ctr" anchorCtr="0" upright="1">
                      <a:noAutofit/>
                    </wps:bodyPr>
                  </wps:wsp>
                </a:graphicData>
              </a:graphic>
              <wp14:sizeRelH relativeFrom="page">
                <wp14:pctWidth>0</wp14:pctWidth>
              </wp14:sizeRelH>
              <wp14:sizeRelV relativeFrom="page">
                <wp14:pctHeight>0</wp14:pctHeight>
              </wp14:sizeRelV>
            </wp:anchor>
          </w:drawing>
        </mc:Choice>
        <mc:Fallback>
          <w:pict>
            <v:rect id="_x0000_s1134" style="position:absolute;left:0;text-align:left;margin-left:-11.25pt;margin-top:3.15pt;width:387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" filled="f" fillcolor="gray" stroked="f" strokecolor="blue" strokeweight="1pt">
              <v:textbox inset="2.36217mm,1.1811mm,2.36217mm,1.1811mm">
                <w:txbxContent>
                  <w:p w:rsidR="00B032FD" w:rsidRPr="00C34DC8" w:rsidRDefault="00B032FD" w:rsidP="002E578B">
                    <w:pPr>
                      <w:ind w:left="0"/>
                      <w:rPr>
                        <w:rFonts w:asciiTheme="minorHAnsi" w:hAnsiTheme="minorHAnsi"/>
                        <w:color w:val="948A54" w:themeColor="background2" w:themeShade="80"/>
                        <w:spacing w:val="0"/>
                      </w:rPr>
                    </w:pPr>
                    <w:r>
                      <w:rPr>
                        <w:rFonts w:asciiTheme="minorHAnsi" w:hAnsiTheme="minorHAnsi"/>
                        <w:color w:val="948A54" w:themeColor="background2" w:themeShade="80"/>
                        <w:spacing w:val="0"/>
                      </w:rPr>
                      <w:t xml:space="preserve">Algorithm </w:t>
                    </w:r>
                    <w:r w:rsidR="00966FED">
                      <w:rPr>
                        <w:rFonts w:asciiTheme="minorHAnsi" w:hAnsiTheme="minorHAnsi"/>
                        <w:color w:val="948A54" w:themeColor="background2" w:themeShade="80"/>
                        <w:spacing w:val="0"/>
                      </w:rPr>
                      <w:t>1r4w_a667</w:t>
                    </w:r>
                    <w:r>
                      <w:rPr>
                        <w:rFonts w:asciiTheme="minorHAnsi" w:hAnsiTheme="minorHAnsi"/>
                        <w:color w:val="948A54" w:themeColor="background2" w:themeShade="80"/>
                        <w:spacing w:val="0"/>
                      </w:rPr>
                      <w:t xml:space="preserve"> Microarchitecture</w:t>
                    </w:r>
                  </w:p>
                  <w:p w:rsidR="00B032FD" w:rsidRDefault="00B032FD">
                    <w:pPr>
                      <w:ind w:left="0"/>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1C674F21" wp14:editId="42535AF0">
              <wp:simplePos x="0" y="0"/>
              <wp:positionH relativeFrom="margin">
                <wp:posOffset>-956310</wp:posOffset>
              </wp:positionH>
              <wp:positionV relativeFrom="paragraph">
                <wp:posOffset>-369570</wp:posOffset>
              </wp:positionV>
              <wp:extent cx="7818120" cy="899160"/>
              <wp:effectExtent l="0" t="1905" r="0" b="3810"/>
              <wp:wrapNone/>
              <wp:docPr id="2" name="Rectangle 5" descr="Description: datasheet_header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8120" cy="899160"/>
                      </a:xfrm>
                      <a:prstGeom prst="rect">
                        <a:avLst/>
                      </a:prstGeom>
                      <a:blipFill dpi="0" rotWithShape="0">
                        <a:blip r:embed="rId1"/>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2FD" w:rsidRDefault="00B032FD" w:rsidP="00BB35BB">
                          <w:pPr>
                            <w:spacing w:before="240"/>
                            <w:ind w:left="1440"/>
                            <w:rPr>
                              <w:color w:val="FFFFFF" w:themeColor="background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135" alt="Description: datasheet_header2" style="position:absolute;left:0;text-align:left;margin-left:-75.3pt;margin-top:-29.1pt;width:615.6pt;height:70.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" stroked="f">
              <v:fill r:id="rId2" o:title=" datasheet_header2" recolor="t" type="frame"/>
              <v:textbox>
                <w:txbxContent>
                  <w:p w:rsidR="00B032FD" w:rsidRDefault="00B032FD" w:rsidP="00BB35BB">
                    <w:pPr>
                      <w:spacing w:before="240"/>
                      <w:ind w:left="1440"/>
                      <w:rPr>
                        <w:color w:val="FFFFFF" w:themeColor="background1"/>
                      </w:rPr>
                    </w:pPr>
                  </w:p>
                </w:txbxContent>
              </v:textbox>
              <w10:wrap anchorx="margin"/>
            </v:rect>
          </w:pict>
        </mc:Fallback>
      </mc:AlternateContent>
    </w:r>
    <w:r>
      <w:t xml:space="preserve"> Memoir mRnW Memory IP Datasheet</w:t>
    </w: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2FD" w:rsidRDefault="00B032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21558"/>
    <w:multiLevelType w:val="hybridMultilevel"/>
    <w:tmpl w:val="EA3201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7944805"/>
    <w:multiLevelType w:val="hybridMultilevel"/>
    <w:tmpl w:val="651A1198"/>
    <w:lvl w:ilvl="0" w:tplc="870EA99C">
      <w:start w:val="1"/>
      <w:numFmt w:val="decimal"/>
      <w:lvlText w:val="%1."/>
      <w:lvlJc w:val="left"/>
      <w:pPr>
        <w:ind w:left="1245" w:hanging="360"/>
      </w:pPr>
      <w:rPr>
        <w:rFonts w:hint="default"/>
        <w:b w:val="0"/>
        <w:sz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2">
    <w:nsid w:val="225D7B52"/>
    <w:multiLevelType w:val="multilevel"/>
    <w:tmpl w:val="BE962976"/>
    <w:lvl w:ilvl="0">
      <w:start w:val="1"/>
      <w:numFmt w:val="decimal"/>
      <w:pStyle w:val="Heading1"/>
      <w:lvlText w:val="%1."/>
      <w:lvlJc w:val="left"/>
      <w:pPr>
        <w:tabs>
          <w:tab w:val="num" w:pos="1296"/>
        </w:tabs>
        <w:ind w:left="2376" w:hanging="1656"/>
      </w:pPr>
      <w:rPr>
        <w:rFonts w:cs="Times New Roman"/>
        <w:b w:val="0"/>
        <w:bCs w:val="0"/>
        <w:i w:val="0"/>
        <w:iCs w:val="0"/>
        <w:caps w:val="0"/>
        <w:smallCaps w:val="0"/>
        <w:strike w:val="0"/>
        <w:dstrike w:val="0"/>
        <w:noProof w:val="0"/>
        <w:vanish w:val="0"/>
        <w:color w:val="000000"/>
        <w:kern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846"/>
        </w:tabs>
        <w:ind w:left="2070" w:hanging="180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206"/>
        </w:tabs>
        <w:ind w:left="2574" w:hanging="1944"/>
      </w:pPr>
      <w:rPr>
        <w:rFonts w:hint="default"/>
      </w:rPr>
    </w:lvl>
    <w:lvl w:ilvl="3">
      <w:start w:val="1"/>
      <w:numFmt w:val="decimal"/>
      <w:pStyle w:val="Heading4"/>
      <w:lvlText w:val="%1.%2.%3.%4"/>
      <w:lvlJc w:val="left"/>
      <w:pPr>
        <w:tabs>
          <w:tab w:val="num" w:pos="1728"/>
        </w:tabs>
        <w:ind w:left="3024" w:hanging="1872"/>
      </w:pPr>
      <w:rPr>
        <w:rFonts w:hint="default"/>
      </w:rPr>
    </w:lvl>
    <w:lvl w:ilvl="4">
      <w:start w:val="1"/>
      <w:numFmt w:val="decimal"/>
      <w:lvlText w:val="%1.%2.%3.%4.%5."/>
      <w:lvlJc w:val="left"/>
      <w:pPr>
        <w:tabs>
          <w:tab w:val="num" w:pos="4176"/>
        </w:tabs>
        <w:ind w:left="3528" w:hanging="792"/>
      </w:pPr>
      <w:rPr>
        <w:rFonts w:hint="default"/>
      </w:rPr>
    </w:lvl>
    <w:lvl w:ilvl="5">
      <w:start w:val="1"/>
      <w:numFmt w:val="decimal"/>
      <w:lvlText w:val="%1.%2.%3.%4.%5.%6."/>
      <w:lvlJc w:val="left"/>
      <w:pPr>
        <w:tabs>
          <w:tab w:val="num" w:pos="4536"/>
        </w:tabs>
        <w:ind w:left="4032" w:hanging="936"/>
      </w:pPr>
      <w:rPr>
        <w:rFonts w:hint="default"/>
      </w:rPr>
    </w:lvl>
    <w:lvl w:ilvl="6">
      <w:start w:val="1"/>
      <w:numFmt w:val="decimal"/>
      <w:lvlText w:val="%1.%2.%3.%4.%5.%6.%7."/>
      <w:lvlJc w:val="left"/>
      <w:pPr>
        <w:tabs>
          <w:tab w:val="num" w:pos="5256"/>
        </w:tabs>
        <w:ind w:left="4536" w:hanging="1080"/>
      </w:pPr>
      <w:rPr>
        <w:rFonts w:hint="default"/>
      </w:rPr>
    </w:lvl>
    <w:lvl w:ilvl="7">
      <w:start w:val="1"/>
      <w:numFmt w:val="decimal"/>
      <w:lvlText w:val="%1.%2.%3.%4.%5.%6.%7.%8."/>
      <w:lvlJc w:val="left"/>
      <w:pPr>
        <w:tabs>
          <w:tab w:val="num" w:pos="5616"/>
        </w:tabs>
        <w:ind w:left="5040" w:hanging="1224"/>
      </w:pPr>
      <w:rPr>
        <w:rFonts w:hint="default"/>
      </w:rPr>
    </w:lvl>
    <w:lvl w:ilvl="8">
      <w:start w:val="1"/>
      <w:numFmt w:val="decimal"/>
      <w:lvlText w:val="%1.%2.%3.%4.%5.%6.%7.%8.%9."/>
      <w:lvlJc w:val="left"/>
      <w:pPr>
        <w:tabs>
          <w:tab w:val="num" w:pos="6336"/>
        </w:tabs>
        <w:ind w:left="5616" w:hanging="1440"/>
      </w:pPr>
      <w:rPr>
        <w:rFonts w:hint="default"/>
      </w:rPr>
    </w:lvl>
  </w:abstractNum>
  <w:abstractNum w:abstractNumId="3">
    <w:nsid w:val="27575CBD"/>
    <w:multiLevelType w:val="hybridMultilevel"/>
    <w:tmpl w:val="26D404C2"/>
    <w:lvl w:ilvl="0" w:tplc="81FE65DC">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1038A6"/>
    <w:multiLevelType w:val="hybridMultilevel"/>
    <w:tmpl w:val="23F6D6C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41F2271A"/>
    <w:multiLevelType w:val="hybridMultilevel"/>
    <w:tmpl w:val="FAC87ED6"/>
    <w:lvl w:ilvl="0" w:tplc="51B0310E">
      <w:start w:val="1"/>
      <w:numFmt w:val="decimal"/>
      <w:pStyle w:val="ListNumberedBold"/>
      <w:lvlText w:val="%1."/>
      <w:lvlJc w:val="left"/>
      <w:pPr>
        <w:tabs>
          <w:tab w:val="num" w:pos="1080"/>
        </w:tabs>
        <w:ind w:left="1080" w:hanging="360"/>
      </w:pPr>
      <w:rPr>
        <w:rFonts w:hint="default"/>
      </w:rPr>
    </w:lvl>
    <w:lvl w:ilvl="1" w:tplc="CAB66294">
      <w:start w:val="1"/>
      <w:numFmt w:val="decimal"/>
      <w:lvlText w:val="(%2)"/>
      <w:lvlJc w:val="left"/>
      <w:pPr>
        <w:tabs>
          <w:tab w:val="num" w:pos="720"/>
        </w:tabs>
        <w:ind w:left="720" w:hanging="360"/>
      </w:pPr>
      <w:rPr>
        <w:rFonts w:hint="default"/>
      </w:rPr>
    </w:lvl>
    <w:lvl w:ilvl="2" w:tplc="0409001B">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6">
    <w:nsid w:val="4B8F7E67"/>
    <w:multiLevelType w:val="hybridMultilevel"/>
    <w:tmpl w:val="58149162"/>
    <w:lvl w:ilvl="0" w:tplc="5A5E233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nsid w:val="559913A9"/>
    <w:multiLevelType w:val="singleLevel"/>
    <w:tmpl w:val="1D9AF3DE"/>
    <w:lvl w:ilvl="0">
      <w:start w:val="1"/>
      <w:numFmt w:val="decimal"/>
      <w:pStyle w:val="ListNumber"/>
      <w:lvlText w:val="%1)"/>
      <w:lvlJc w:val="left"/>
      <w:pPr>
        <w:tabs>
          <w:tab w:val="num" w:pos="0"/>
        </w:tabs>
        <w:ind w:left="1440" w:hanging="360"/>
      </w:pPr>
      <w:rPr>
        <w:rFonts w:ascii="Arial Black" w:hAnsi="Arial Black" w:hint="default"/>
        <w:b w:val="0"/>
        <w:i w:val="0"/>
        <w:sz w:val="18"/>
      </w:rPr>
    </w:lvl>
  </w:abstractNum>
  <w:abstractNum w:abstractNumId="8">
    <w:nsid w:val="687D4830"/>
    <w:multiLevelType w:val="hybridMultilevel"/>
    <w:tmpl w:val="81421DD6"/>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num w:numId="1">
    <w:abstractNumId w:val="7"/>
  </w:num>
  <w:num w:numId="2">
    <w:abstractNumId w:val="2"/>
  </w:num>
  <w:num w:numId="3">
    <w:abstractNumId w:val="5"/>
  </w:num>
  <w:num w:numId="4">
    <w:abstractNumId w:val="0"/>
  </w:num>
  <w:num w:numId="5">
    <w:abstractNumId w:val="1"/>
  </w:num>
  <w:num w:numId="6">
    <w:abstractNumId w:val="8"/>
  </w:num>
  <w:num w:numId="7">
    <w:abstractNumId w:val="6"/>
  </w:num>
  <w:num w:numId="8">
    <w:abstractNumId w:val="3"/>
  </w:num>
  <w:num w:numId="9">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embedTrueTypeFonts/>
  <w:activeWritingStyle w:appName="MSWord" w:lang="en-US" w:vendorID="64" w:dllVersion="131078" w:nlCheck="1" w:checkStyle="1"/>
  <w:activeWritingStyle w:appName="MSWord" w:lang="en-IN" w:vendorID="64" w:dllVersion="131078" w:nlCheck="1" w:checkStyle="1"/>
  <w:activeWritingStyle w:appName="MSWord" w:lang="en-US" w:vendorID="8" w:dllVersion="513" w:checkStyle="1"/>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32"/>
  <w:clickAndTypeStyle w:val="BodyText"/>
  <w:drawingGridHorizontalSpacing w:val="195"/>
  <w:drawingGridVerticalSpacing w:val="187"/>
  <w:noPunctuationKerning/>
  <w:characterSpacingControl w:val="doNotCompress"/>
  <w:hdrShapeDefaults>
    <o:shapedefaults v:ext="edit" spidmax="2049" style="v-text-anchor:middle" fillcolor="gray" stroke="f" strokecolor="blue">
      <v:fill color="gray"/>
      <v:stroke color="blue" weight="1pt" on="f"/>
      <v:shadow offset="6pt,6pt"/>
      <v:textbox inset="2.36217mm,1.1811mm,2.36217mm,1.1811mm"/>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3ED1"/>
    <w:rsid w:val="0000009F"/>
    <w:rsid w:val="000003B3"/>
    <w:rsid w:val="00000B7E"/>
    <w:rsid w:val="00000ED2"/>
    <w:rsid w:val="000013DD"/>
    <w:rsid w:val="000017C3"/>
    <w:rsid w:val="00001CBB"/>
    <w:rsid w:val="00003AF9"/>
    <w:rsid w:val="000048DE"/>
    <w:rsid w:val="00004D6B"/>
    <w:rsid w:val="00004F74"/>
    <w:rsid w:val="000058BA"/>
    <w:rsid w:val="00007346"/>
    <w:rsid w:val="00007CFD"/>
    <w:rsid w:val="00007E10"/>
    <w:rsid w:val="0001124C"/>
    <w:rsid w:val="000114AB"/>
    <w:rsid w:val="00012567"/>
    <w:rsid w:val="00013D07"/>
    <w:rsid w:val="00013E0D"/>
    <w:rsid w:val="00014584"/>
    <w:rsid w:val="0001477F"/>
    <w:rsid w:val="00014885"/>
    <w:rsid w:val="00015B41"/>
    <w:rsid w:val="00016403"/>
    <w:rsid w:val="000167BC"/>
    <w:rsid w:val="000170ED"/>
    <w:rsid w:val="00017203"/>
    <w:rsid w:val="00017C46"/>
    <w:rsid w:val="00017DBC"/>
    <w:rsid w:val="00020135"/>
    <w:rsid w:val="00020268"/>
    <w:rsid w:val="00020927"/>
    <w:rsid w:val="00020BCC"/>
    <w:rsid w:val="00020CD5"/>
    <w:rsid w:val="0002141D"/>
    <w:rsid w:val="00021B6D"/>
    <w:rsid w:val="0002292B"/>
    <w:rsid w:val="00022C58"/>
    <w:rsid w:val="00023CAC"/>
    <w:rsid w:val="00024682"/>
    <w:rsid w:val="00025028"/>
    <w:rsid w:val="00025333"/>
    <w:rsid w:val="00025EF6"/>
    <w:rsid w:val="00026073"/>
    <w:rsid w:val="0002708B"/>
    <w:rsid w:val="0002751E"/>
    <w:rsid w:val="00027A62"/>
    <w:rsid w:val="0003156C"/>
    <w:rsid w:val="0003161F"/>
    <w:rsid w:val="0003168F"/>
    <w:rsid w:val="000316D4"/>
    <w:rsid w:val="0003188E"/>
    <w:rsid w:val="00031B09"/>
    <w:rsid w:val="00032322"/>
    <w:rsid w:val="00032BD5"/>
    <w:rsid w:val="00032CC2"/>
    <w:rsid w:val="00034A2D"/>
    <w:rsid w:val="00035F5E"/>
    <w:rsid w:val="00036293"/>
    <w:rsid w:val="00036F17"/>
    <w:rsid w:val="0003752A"/>
    <w:rsid w:val="00037897"/>
    <w:rsid w:val="00040938"/>
    <w:rsid w:val="0004098E"/>
    <w:rsid w:val="00041138"/>
    <w:rsid w:val="0004169D"/>
    <w:rsid w:val="0004243C"/>
    <w:rsid w:val="000427C5"/>
    <w:rsid w:val="0004417D"/>
    <w:rsid w:val="000445EB"/>
    <w:rsid w:val="00044A69"/>
    <w:rsid w:val="0004508A"/>
    <w:rsid w:val="000450B3"/>
    <w:rsid w:val="0004563F"/>
    <w:rsid w:val="0004616B"/>
    <w:rsid w:val="0004760E"/>
    <w:rsid w:val="0004782C"/>
    <w:rsid w:val="00047F1B"/>
    <w:rsid w:val="0005275F"/>
    <w:rsid w:val="00052A75"/>
    <w:rsid w:val="000544C6"/>
    <w:rsid w:val="00054788"/>
    <w:rsid w:val="000548D9"/>
    <w:rsid w:val="000553B0"/>
    <w:rsid w:val="000556C0"/>
    <w:rsid w:val="000561A9"/>
    <w:rsid w:val="00056C37"/>
    <w:rsid w:val="00056DFC"/>
    <w:rsid w:val="00060058"/>
    <w:rsid w:val="00060172"/>
    <w:rsid w:val="00060285"/>
    <w:rsid w:val="00060B74"/>
    <w:rsid w:val="00060EB8"/>
    <w:rsid w:val="00061A41"/>
    <w:rsid w:val="00061A80"/>
    <w:rsid w:val="00066ADC"/>
    <w:rsid w:val="000716C8"/>
    <w:rsid w:val="000722B4"/>
    <w:rsid w:val="00073872"/>
    <w:rsid w:val="000756A5"/>
    <w:rsid w:val="000757E6"/>
    <w:rsid w:val="00075858"/>
    <w:rsid w:val="00077D74"/>
    <w:rsid w:val="00080A54"/>
    <w:rsid w:val="00080A59"/>
    <w:rsid w:val="00080C68"/>
    <w:rsid w:val="00081243"/>
    <w:rsid w:val="0008140D"/>
    <w:rsid w:val="00082931"/>
    <w:rsid w:val="00082E0D"/>
    <w:rsid w:val="000860F7"/>
    <w:rsid w:val="0008655D"/>
    <w:rsid w:val="00086618"/>
    <w:rsid w:val="00086DC7"/>
    <w:rsid w:val="00086E25"/>
    <w:rsid w:val="00087857"/>
    <w:rsid w:val="0009138D"/>
    <w:rsid w:val="0009195B"/>
    <w:rsid w:val="00091994"/>
    <w:rsid w:val="00091A16"/>
    <w:rsid w:val="00094921"/>
    <w:rsid w:val="0009657B"/>
    <w:rsid w:val="00096A0A"/>
    <w:rsid w:val="00096DD1"/>
    <w:rsid w:val="000A04FE"/>
    <w:rsid w:val="000A0586"/>
    <w:rsid w:val="000A1345"/>
    <w:rsid w:val="000A1662"/>
    <w:rsid w:val="000A1BD3"/>
    <w:rsid w:val="000A20B7"/>
    <w:rsid w:val="000A2242"/>
    <w:rsid w:val="000A24F8"/>
    <w:rsid w:val="000A2E01"/>
    <w:rsid w:val="000A31D9"/>
    <w:rsid w:val="000A393E"/>
    <w:rsid w:val="000A3CCB"/>
    <w:rsid w:val="000A4D26"/>
    <w:rsid w:val="000A5773"/>
    <w:rsid w:val="000A580C"/>
    <w:rsid w:val="000A648F"/>
    <w:rsid w:val="000A66AC"/>
    <w:rsid w:val="000A6F9E"/>
    <w:rsid w:val="000A7BB7"/>
    <w:rsid w:val="000B05BF"/>
    <w:rsid w:val="000B163F"/>
    <w:rsid w:val="000B1E8D"/>
    <w:rsid w:val="000B1EF5"/>
    <w:rsid w:val="000B49AA"/>
    <w:rsid w:val="000B5BF9"/>
    <w:rsid w:val="000B6251"/>
    <w:rsid w:val="000B7E77"/>
    <w:rsid w:val="000C0A53"/>
    <w:rsid w:val="000C0C7B"/>
    <w:rsid w:val="000C0F00"/>
    <w:rsid w:val="000C20C5"/>
    <w:rsid w:val="000C277E"/>
    <w:rsid w:val="000C2D1F"/>
    <w:rsid w:val="000C3511"/>
    <w:rsid w:val="000C3BB6"/>
    <w:rsid w:val="000C3F1B"/>
    <w:rsid w:val="000C4288"/>
    <w:rsid w:val="000C45C6"/>
    <w:rsid w:val="000C4759"/>
    <w:rsid w:val="000C4BC4"/>
    <w:rsid w:val="000C56E6"/>
    <w:rsid w:val="000C582D"/>
    <w:rsid w:val="000C63B1"/>
    <w:rsid w:val="000C649A"/>
    <w:rsid w:val="000D0028"/>
    <w:rsid w:val="000D148C"/>
    <w:rsid w:val="000D1851"/>
    <w:rsid w:val="000D1CE6"/>
    <w:rsid w:val="000D3078"/>
    <w:rsid w:val="000D5467"/>
    <w:rsid w:val="000D73DC"/>
    <w:rsid w:val="000D7EA5"/>
    <w:rsid w:val="000E0F12"/>
    <w:rsid w:val="000E0FD5"/>
    <w:rsid w:val="000E3B5F"/>
    <w:rsid w:val="000E3F9E"/>
    <w:rsid w:val="000E4138"/>
    <w:rsid w:val="000E617F"/>
    <w:rsid w:val="000E7153"/>
    <w:rsid w:val="000E7678"/>
    <w:rsid w:val="000E7BDA"/>
    <w:rsid w:val="000F013F"/>
    <w:rsid w:val="000F0D68"/>
    <w:rsid w:val="000F1108"/>
    <w:rsid w:val="000F2DE0"/>
    <w:rsid w:val="000F40AF"/>
    <w:rsid w:val="000F458A"/>
    <w:rsid w:val="000F542E"/>
    <w:rsid w:val="000F5DE1"/>
    <w:rsid w:val="000F66F8"/>
    <w:rsid w:val="000F68FE"/>
    <w:rsid w:val="000F6DDD"/>
    <w:rsid w:val="000F741E"/>
    <w:rsid w:val="000F74BB"/>
    <w:rsid w:val="000F760D"/>
    <w:rsid w:val="000F7E9D"/>
    <w:rsid w:val="00101610"/>
    <w:rsid w:val="001025B9"/>
    <w:rsid w:val="00102680"/>
    <w:rsid w:val="00102D18"/>
    <w:rsid w:val="0010400C"/>
    <w:rsid w:val="001040DC"/>
    <w:rsid w:val="001043BA"/>
    <w:rsid w:val="00104B47"/>
    <w:rsid w:val="0010585A"/>
    <w:rsid w:val="00105C7D"/>
    <w:rsid w:val="00106867"/>
    <w:rsid w:val="00107164"/>
    <w:rsid w:val="0010723A"/>
    <w:rsid w:val="001107EF"/>
    <w:rsid w:val="0011117F"/>
    <w:rsid w:val="00112116"/>
    <w:rsid w:val="001123D0"/>
    <w:rsid w:val="0011368A"/>
    <w:rsid w:val="00113D59"/>
    <w:rsid w:val="001172C9"/>
    <w:rsid w:val="0011744E"/>
    <w:rsid w:val="00117A5E"/>
    <w:rsid w:val="00117B47"/>
    <w:rsid w:val="001200D4"/>
    <w:rsid w:val="00121211"/>
    <w:rsid w:val="00121225"/>
    <w:rsid w:val="00121E64"/>
    <w:rsid w:val="00121E67"/>
    <w:rsid w:val="001239F3"/>
    <w:rsid w:val="0012692E"/>
    <w:rsid w:val="0012714B"/>
    <w:rsid w:val="001276FA"/>
    <w:rsid w:val="00130D7D"/>
    <w:rsid w:val="00131F79"/>
    <w:rsid w:val="00134829"/>
    <w:rsid w:val="00135F98"/>
    <w:rsid w:val="001368E6"/>
    <w:rsid w:val="001375C4"/>
    <w:rsid w:val="0013762F"/>
    <w:rsid w:val="001402E0"/>
    <w:rsid w:val="00140889"/>
    <w:rsid w:val="0014093F"/>
    <w:rsid w:val="00141724"/>
    <w:rsid w:val="0014208E"/>
    <w:rsid w:val="0014285D"/>
    <w:rsid w:val="00143447"/>
    <w:rsid w:val="00143D4C"/>
    <w:rsid w:val="001442B3"/>
    <w:rsid w:val="00144695"/>
    <w:rsid w:val="0014491A"/>
    <w:rsid w:val="00145877"/>
    <w:rsid w:val="001463B0"/>
    <w:rsid w:val="00146841"/>
    <w:rsid w:val="0014714D"/>
    <w:rsid w:val="001475BF"/>
    <w:rsid w:val="00147EF2"/>
    <w:rsid w:val="00150A1E"/>
    <w:rsid w:val="00150BA9"/>
    <w:rsid w:val="0015109C"/>
    <w:rsid w:val="00151681"/>
    <w:rsid w:val="001517A9"/>
    <w:rsid w:val="00152439"/>
    <w:rsid w:val="0015311A"/>
    <w:rsid w:val="001535D1"/>
    <w:rsid w:val="00154CA3"/>
    <w:rsid w:val="001578C3"/>
    <w:rsid w:val="00157958"/>
    <w:rsid w:val="00160C52"/>
    <w:rsid w:val="00161639"/>
    <w:rsid w:val="00161731"/>
    <w:rsid w:val="00162269"/>
    <w:rsid w:val="00164504"/>
    <w:rsid w:val="001657F0"/>
    <w:rsid w:val="00165CF4"/>
    <w:rsid w:val="00167345"/>
    <w:rsid w:val="001673A5"/>
    <w:rsid w:val="00167E7D"/>
    <w:rsid w:val="0017083F"/>
    <w:rsid w:val="00170959"/>
    <w:rsid w:val="001711DC"/>
    <w:rsid w:val="00171513"/>
    <w:rsid w:val="001726AF"/>
    <w:rsid w:val="001743DF"/>
    <w:rsid w:val="001746AC"/>
    <w:rsid w:val="001747CF"/>
    <w:rsid w:val="00174E7A"/>
    <w:rsid w:val="0017548A"/>
    <w:rsid w:val="001807C7"/>
    <w:rsid w:val="00180CF9"/>
    <w:rsid w:val="001820E5"/>
    <w:rsid w:val="0018307C"/>
    <w:rsid w:val="00183691"/>
    <w:rsid w:val="00183C0F"/>
    <w:rsid w:val="00184E6C"/>
    <w:rsid w:val="0018586E"/>
    <w:rsid w:val="00186348"/>
    <w:rsid w:val="00186985"/>
    <w:rsid w:val="0019046A"/>
    <w:rsid w:val="001910D0"/>
    <w:rsid w:val="00193EED"/>
    <w:rsid w:val="0019540E"/>
    <w:rsid w:val="00195B95"/>
    <w:rsid w:val="00195E92"/>
    <w:rsid w:val="001968DC"/>
    <w:rsid w:val="00197403"/>
    <w:rsid w:val="00197E11"/>
    <w:rsid w:val="001A0B15"/>
    <w:rsid w:val="001A1179"/>
    <w:rsid w:val="001A156A"/>
    <w:rsid w:val="001A2EDE"/>
    <w:rsid w:val="001A3396"/>
    <w:rsid w:val="001A39E0"/>
    <w:rsid w:val="001A39E6"/>
    <w:rsid w:val="001A48F0"/>
    <w:rsid w:val="001A4EA5"/>
    <w:rsid w:val="001A5AC6"/>
    <w:rsid w:val="001A5BFA"/>
    <w:rsid w:val="001A666A"/>
    <w:rsid w:val="001A73F4"/>
    <w:rsid w:val="001B0715"/>
    <w:rsid w:val="001B0890"/>
    <w:rsid w:val="001B0AB1"/>
    <w:rsid w:val="001B194F"/>
    <w:rsid w:val="001B2E8A"/>
    <w:rsid w:val="001B32DA"/>
    <w:rsid w:val="001B3DEA"/>
    <w:rsid w:val="001B3ECD"/>
    <w:rsid w:val="001B3F5E"/>
    <w:rsid w:val="001B4012"/>
    <w:rsid w:val="001B401F"/>
    <w:rsid w:val="001B4E6F"/>
    <w:rsid w:val="001B596E"/>
    <w:rsid w:val="001B6643"/>
    <w:rsid w:val="001B7275"/>
    <w:rsid w:val="001B74A4"/>
    <w:rsid w:val="001C0A32"/>
    <w:rsid w:val="001C0C3D"/>
    <w:rsid w:val="001C1043"/>
    <w:rsid w:val="001C11F5"/>
    <w:rsid w:val="001C1E73"/>
    <w:rsid w:val="001C2661"/>
    <w:rsid w:val="001C2B0F"/>
    <w:rsid w:val="001C462B"/>
    <w:rsid w:val="001C4DE8"/>
    <w:rsid w:val="001C4F90"/>
    <w:rsid w:val="001C705A"/>
    <w:rsid w:val="001C77C8"/>
    <w:rsid w:val="001D0634"/>
    <w:rsid w:val="001D0EF1"/>
    <w:rsid w:val="001D17B3"/>
    <w:rsid w:val="001D37A5"/>
    <w:rsid w:val="001D68ED"/>
    <w:rsid w:val="001D6E1C"/>
    <w:rsid w:val="001D71BF"/>
    <w:rsid w:val="001D7406"/>
    <w:rsid w:val="001D743A"/>
    <w:rsid w:val="001D7CEB"/>
    <w:rsid w:val="001E0A73"/>
    <w:rsid w:val="001E0EFB"/>
    <w:rsid w:val="001E2C07"/>
    <w:rsid w:val="001E2C66"/>
    <w:rsid w:val="001E3C8D"/>
    <w:rsid w:val="001E6024"/>
    <w:rsid w:val="001E686F"/>
    <w:rsid w:val="001E7B0B"/>
    <w:rsid w:val="001F07DF"/>
    <w:rsid w:val="001F355B"/>
    <w:rsid w:val="001F39DA"/>
    <w:rsid w:val="001F39F0"/>
    <w:rsid w:val="001F3A6A"/>
    <w:rsid w:val="001F4B22"/>
    <w:rsid w:val="001F4CC8"/>
    <w:rsid w:val="001F4CE3"/>
    <w:rsid w:val="001F4F79"/>
    <w:rsid w:val="001F55B5"/>
    <w:rsid w:val="001F7232"/>
    <w:rsid w:val="0020010B"/>
    <w:rsid w:val="002008A6"/>
    <w:rsid w:val="00201955"/>
    <w:rsid w:val="00202016"/>
    <w:rsid w:val="0020214B"/>
    <w:rsid w:val="002023EA"/>
    <w:rsid w:val="002027DD"/>
    <w:rsid w:val="00202B89"/>
    <w:rsid w:val="002032B6"/>
    <w:rsid w:val="00203F72"/>
    <w:rsid w:val="002046A3"/>
    <w:rsid w:val="002049E4"/>
    <w:rsid w:val="00204A1A"/>
    <w:rsid w:val="00206016"/>
    <w:rsid w:val="002060CB"/>
    <w:rsid w:val="00206871"/>
    <w:rsid w:val="00207325"/>
    <w:rsid w:val="00207C87"/>
    <w:rsid w:val="0021075A"/>
    <w:rsid w:val="00210F04"/>
    <w:rsid w:val="00210FC4"/>
    <w:rsid w:val="0021269D"/>
    <w:rsid w:val="00212868"/>
    <w:rsid w:val="002137D2"/>
    <w:rsid w:val="00214053"/>
    <w:rsid w:val="00215068"/>
    <w:rsid w:val="00216F46"/>
    <w:rsid w:val="00217131"/>
    <w:rsid w:val="002171A9"/>
    <w:rsid w:val="002176AB"/>
    <w:rsid w:val="002200AA"/>
    <w:rsid w:val="002208C4"/>
    <w:rsid w:val="002213B7"/>
    <w:rsid w:val="0022252D"/>
    <w:rsid w:val="00222BC6"/>
    <w:rsid w:val="00223147"/>
    <w:rsid w:val="00224362"/>
    <w:rsid w:val="002251F2"/>
    <w:rsid w:val="002254B2"/>
    <w:rsid w:val="00225635"/>
    <w:rsid w:val="00225AEE"/>
    <w:rsid w:val="00226F0D"/>
    <w:rsid w:val="002277C5"/>
    <w:rsid w:val="00231378"/>
    <w:rsid w:val="00231B4F"/>
    <w:rsid w:val="0023215B"/>
    <w:rsid w:val="00232BB0"/>
    <w:rsid w:val="00232D22"/>
    <w:rsid w:val="00232D25"/>
    <w:rsid w:val="00233136"/>
    <w:rsid w:val="00233437"/>
    <w:rsid w:val="00234D40"/>
    <w:rsid w:val="002353ED"/>
    <w:rsid w:val="00235EB9"/>
    <w:rsid w:val="00237B24"/>
    <w:rsid w:val="00237F40"/>
    <w:rsid w:val="002404A8"/>
    <w:rsid w:val="00240554"/>
    <w:rsid w:val="002452B5"/>
    <w:rsid w:val="002455FC"/>
    <w:rsid w:val="0024578E"/>
    <w:rsid w:val="00245A55"/>
    <w:rsid w:val="00245EC6"/>
    <w:rsid w:val="00246390"/>
    <w:rsid w:val="002467EE"/>
    <w:rsid w:val="00247A8E"/>
    <w:rsid w:val="00247ED5"/>
    <w:rsid w:val="002521F3"/>
    <w:rsid w:val="0025245E"/>
    <w:rsid w:val="00253F47"/>
    <w:rsid w:val="002557F0"/>
    <w:rsid w:val="002567D6"/>
    <w:rsid w:val="00257113"/>
    <w:rsid w:val="0025759D"/>
    <w:rsid w:val="00257EEA"/>
    <w:rsid w:val="002609CC"/>
    <w:rsid w:val="00261422"/>
    <w:rsid w:val="0026156B"/>
    <w:rsid w:val="002620A3"/>
    <w:rsid w:val="0026255E"/>
    <w:rsid w:val="00262DC5"/>
    <w:rsid w:val="00263319"/>
    <w:rsid w:val="002634F2"/>
    <w:rsid w:val="00263D8B"/>
    <w:rsid w:val="00263F68"/>
    <w:rsid w:val="002654ED"/>
    <w:rsid w:val="002655DF"/>
    <w:rsid w:val="0026580B"/>
    <w:rsid w:val="00265F91"/>
    <w:rsid w:val="00266438"/>
    <w:rsid w:val="00267EFE"/>
    <w:rsid w:val="002709AA"/>
    <w:rsid w:val="00275C1D"/>
    <w:rsid w:val="00277E8F"/>
    <w:rsid w:val="00280E5D"/>
    <w:rsid w:val="002814BF"/>
    <w:rsid w:val="0028152D"/>
    <w:rsid w:val="00282588"/>
    <w:rsid w:val="00283601"/>
    <w:rsid w:val="00283DA3"/>
    <w:rsid w:val="00283DAF"/>
    <w:rsid w:val="00284168"/>
    <w:rsid w:val="00284F96"/>
    <w:rsid w:val="00284FD6"/>
    <w:rsid w:val="00285CD8"/>
    <w:rsid w:val="00285FB4"/>
    <w:rsid w:val="002868E2"/>
    <w:rsid w:val="0028746C"/>
    <w:rsid w:val="002910B7"/>
    <w:rsid w:val="00291736"/>
    <w:rsid w:val="00291AB2"/>
    <w:rsid w:val="00291D3D"/>
    <w:rsid w:val="00292FC8"/>
    <w:rsid w:val="00293568"/>
    <w:rsid w:val="00294645"/>
    <w:rsid w:val="002948EB"/>
    <w:rsid w:val="00295E16"/>
    <w:rsid w:val="00297882"/>
    <w:rsid w:val="002A03B9"/>
    <w:rsid w:val="002A0550"/>
    <w:rsid w:val="002A14CF"/>
    <w:rsid w:val="002A1DF0"/>
    <w:rsid w:val="002A1E71"/>
    <w:rsid w:val="002A2EA1"/>
    <w:rsid w:val="002A2F54"/>
    <w:rsid w:val="002A31A7"/>
    <w:rsid w:val="002A3632"/>
    <w:rsid w:val="002B042C"/>
    <w:rsid w:val="002B07DE"/>
    <w:rsid w:val="002B1133"/>
    <w:rsid w:val="002B14A1"/>
    <w:rsid w:val="002B1A76"/>
    <w:rsid w:val="002B1BAB"/>
    <w:rsid w:val="002B1C23"/>
    <w:rsid w:val="002B33A8"/>
    <w:rsid w:val="002B3D04"/>
    <w:rsid w:val="002B3DA0"/>
    <w:rsid w:val="002B3E3E"/>
    <w:rsid w:val="002B4065"/>
    <w:rsid w:val="002B5650"/>
    <w:rsid w:val="002B6FE4"/>
    <w:rsid w:val="002B72C3"/>
    <w:rsid w:val="002C017B"/>
    <w:rsid w:val="002C06EC"/>
    <w:rsid w:val="002C0771"/>
    <w:rsid w:val="002C0DEC"/>
    <w:rsid w:val="002C29A1"/>
    <w:rsid w:val="002C3755"/>
    <w:rsid w:val="002C5DA6"/>
    <w:rsid w:val="002C713A"/>
    <w:rsid w:val="002D00B3"/>
    <w:rsid w:val="002D05EA"/>
    <w:rsid w:val="002D0B11"/>
    <w:rsid w:val="002D0E05"/>
    <w:rsid w:val="002D3614"/>
    <w:rsid w:val="002D3E2B"/>
    <w:rsid w:val="002D42BA"/>
    <w:rsid w:val="002D549F"/>
    <w:rsid w:val="002D5CE5"/>
    <w:rsid w:val="002D6022"/>
    <w:rsid w:val="002D6335"/>
    <w:rsid w:val="002D7303"/>
    <w:rsid w:val="002E0012"/>
    <w:rsid w:val="002E0677"/>
    <w:rsid w:val="002E30C8"/>
    <w:rsid w:val="002E462E"/>
    <w:rsid w:val="002E4E6F"/>
    <w:rsid w:val="002E4EC1"/>
    <w:rsid w:val="002E5213"/>
    <w:rsid w:val="002E578B"/>
    <w:rsid w:val="002E650E"/>
    <w:rsid w:val="002E70D1"/>
    <w:rsid w:val="002E730C"/>
    <w:rsid w:val="002E7A59"/>
    <w:rsid w:val="002E7AA0"/>
    <w:rsid w:val="002E7CCE"/>
    <w:rsid w:val="002F0699"/>
    <w:rsid w:val="002F0AC7"/>
    <w:rsid w:val="002F2097"/>
    <w:rsid w:val="002F319E"/>
    <w:rsid w:val="002F32A1"/>
    <w:rsid w:val="002F39A9"/>
    <w:rsid w:val="002F4581"/>
    <w:rsid w:val="002F4C1E"/>
    <w:rsid w:val="002F62F3"/>
    <w:rsid w:val="002F6EF9"/>
    <w:rsid w:val="002F6F0D"/>
    <w:rsid w:val="002F7373"/>
    <w:rsid w:val="002F748E"/>
    <w:rsid w:val="0030112B"/>
    <w:rsid w:val="00301753"/>
    <w:rsid w:val="00301846"/>
    <w:rsid w:val="00301D04"/>
    <w:rsid w:val="00302374"/>
    <w:rsid w:val="003026BD"/>
    <w:rsid w:val="00302A37"/>
    <w:rsid w:val="00302B69"/>
    <w:rsid w:val="00302B8D"/>
    <w:rsid w:val="00303C77"/>
    <w:rsid w:val="00303D3E"/>
    <w:rsid w:val="00304372"/>
    <w:rsid w:val="003056A7"/>
    <w:rsid w:val="00306FA0"/>
    <w:rsid w:val="0030719E"/>
    <w:rsid w:val="00307616"/>
    <w:rsid w:val="00310958"/>
    <w:rsid w:val="00312693"/>
    <w:rsid w:val="003127E0"/>
    <w:rsid w:val="003131D4"/>
    <w:rsid w:val="00313A47"/>
    <w:rsid w:val="00313E4E"/>
    <w:rsid w:val="00314036"/>
    <w:rsid w:val="0031488F"/>
    <w:rsid w:val="00314C9D"/>
    <w:rsid w:val="00314D31"/>
    <w:rsid w:val="00314E04"/>
    <w:rsid w:val="00315F02"/>
    <w:rsid w:val="00316550"/>
    <w:rsid w:val="00316AE5"/>
    <w:rsid w:val="00320F8C"/>
    <w:rsid w:val="0032257D"/>
    <w:rsid w:val="003226DE"/>
    <w:rsid w:val="00322720"/>
    <w:rsid w:val="003238B2"/>
    <w:rsid w:val="00324771"/>
    <w:rsid w:val="003248E1"/>
    <w:rsid w:val="00325918"/>
    <w:rsid w:val="00325FAF"/>
    <w:rsid w:val="00326EB5"/>
    <w:rsid w:val="00327516"/>
    <w:rsid w:val="00331078"/>
    <w:rsid w:val="0033155E"/>
    <w:rsid w:val="0033160A"/>
    <w:rsid w:val="00331A7A"/>
    <w:rsid w:val="00331C64"/>
    <w:rsid w:val="00331E55"/>
    <w:rsid w:val="00331F22"/>
    <w:rsid w:val="00332388"/>
    <w:rsid w:val="00332CFA"/>
    <w:rsid w:val="003340FE"/>
    <w:rsid w:val="00335AC5"/>
    <w:rsid w:val="00336753"/>
    <w:rsid w:val="0033794C"/>
    <w:rsid w:val="003400A0"/>
    <w:rsid w:val="0034016C"/>
    <w:rsid w:val="003406F0"/>
    <w:rsid w:val="003411B9"/>
    <w:rsid w:val="00341653"/>
    <w:rsid w:val="003420D6"/>
    <w:rsid w:val="003424B7"/>
    <w:rsid w:val="003425CE"/>
    <w:rsid w:val="00342B7D"/>
    <w:rsid w:val="00343CE9"/>
    <w:rsid w:val="00345019"/>
    <w:rsid w:val="00345DCD"/>
    <w:rsid w:val="00346A8A"/>
    <w:rsid w:val="0034719D"/>
    <w:rsid w:val="00353CBD"/>
    <w:rsid w:val="00354D0B"/>
    <w:rsid w:val="00355147"/>
    <w:rsid w:val="003553BC"/>
    <w:rsid w:val="00355A60"/>
    <w:rsid w:val="00355C6B"/>
    <w:rsid w:val="003561AD"/>
    <w:rsid w:val="0035620F"/>
    <w:rsid w:val="00356AF1"/>
    <w:rsid w:val="00357A41"/>
    <w:rsid w:val="00357CFA"/>
    <w:rsid w:val="00357FF0"/>
    <w:rsid w:val="00360C36"/>
    <w:rsid w:val="0036199C"/>
    <w:rsid w:val="00364703"/>
    <w:rsid w:val="003658D1"/>
    <w:rsid w:val="00365B41"/>
    <w:rsid w:val="003672B8"/>
    <w:rsid w:val="00367952"/>
    <w:rsid w:val="0037101E"/>
    <w:rsid w:val="0037164B"/>
    <w:rsid w:val="0037164E"/>
    <w:rsid w:val="00371DE8"/>
    <w:rsid w:val="0037304C"/>
    <w:rsid w:val="003731F2"/>
    <w:rsid w:val="003740AE"/>
    <w:rsid w:val="00374851"/>
    <w:rsid w:val="0037577D"/>
    <w:rsid w:val="00377985"/>
    <w:rsid w:val="003806E5"/>
    <w:rsid w:val="00382095"/>
    <w:rsid w:val="00382E81"/>
    <w:rsid w:val="00383670"/>
    <w:rsid w:val="00386331"/>
    <w:rsid w:val="00386395"/>
    <w:rsid w:val="00386F7D"/>
    <w:rsid w:val="003874F3"/>
    <w:rsid w:val="00390320"/>
    <w:rsid w:val="00390DDF"/>
    <w:rsid w:val="0039104A"/>
    <w:rsid w:val="00391575"/>
    <w:rsid w:val="0039198F"/>
    <w:rsid w:val="0039286B"/>
    <w:rsid w:val="00392D3F"/>
    <w:rsid w:val="003934AA"/>
    <w:rsid w:val="003937BB"/>
    <w:rsid w:val="003944B9"/>
    <w:rsid w:val="003945E2"/>
    <w:rsid w:val="00394C80"/>
    <w:rsid w:val="00396686"/>
    <w:rsid w:val="00396EFD"/>
    <w:rsid w:val="003A26E0"/>
    <w:rsid w:val="003A2EA1"/>
    <w:rsid w:val="003A336F"/>
    <w:rsid w:val="003A3F26"/>
    <w:rsid w:val="003A60D6"/>
    <w:rsid w:val="003A7071"/>
    <w:rsid w:val="003B07F4"/>
    <w:rsid w:val="003B098F"/>
    <w:rsid w:val="003B0D1A"/>
    <w:rsid w:val="003B13D8"/>
    <w:rsid w:val="003B15B7"/>
    <w:rsid w:val="003B1FD6"/>
    <w:rsid w:val="003B2C39"/>
    <w:rsid w:val="003B2FCE"/>
    <w:rsid w:val="003B46CF"/>
    <w:rsid w:val="003B5834"/>
    <w:rsid w:val="003B6062"/>
    <w:rsid w:val="003B6112"/>
    <w:rsid w:val="003B660E"/>
    <w:rsid w:val="003C0C13"/>
    <w:rsid w:val="003C14C0"/>
    <w:rsid w:val="003C16C7"/>
    <w:rsid w:val="003C193C"/>
    <w:rsid w:val="003C193D"/>
    <w:rsid w:val="003C1AB3"/>
    <w:rsid w:val="003C21CC"/>
    <w:rsid w:val="003C22E9"/>
    <w:rsid w:val="003C2C01"/>
    <w:rsid w:val="003C3928"/>
    <w:rsid w:val="003C44C2"/>
    <w:rsid w:val="003C4643"/>
    <w:rsid w:val="003C62BE"/>
    <w:rsid w:val="003C6780"/>
    <w:rsid w:val="003C68E3"/>
    <w:rsid w:val="003C6BF7"/>
    <w:rsid w:val="003C74F5"/>
    <w:rsid w:val="003D18E6"/>
    <w:rsid w:val="003D2777"/>
    <w:rsid w:val="003D4741"/>
    <w:rsid w:val="003D4A80"/>
    <w:rsid w:val="003D5E1F"/>
    <w:rsid w:val="003D60DA"/>
    <w:rsid w:val="003D73D4"/>
    <w:rsid w:val="003E002B"/>
    <w:rsid w:val="003E1A73"/>
    <w:rsid w:val="003E1CCB"/>
    <w:rsid w:val="003E31AE"/>
    <w:rsid w:val="003E60C4"/>
    <w:rsid w:val="003E6A8F"/>
    <w:rsid w:val="003F0091"/>
    <w:rsid w:val="003F0C8B"/>
    <w:rsid w:val="003F1A0E"/>
    <w:rsid w:val="003F255F"/>
    <w:rsid w:val="003F313C"/>
    <w:rsid w:val="003F3162"/>
    <w:rsid w:val="003F3AF5"/>
    <w:rsid w:val="003F4349"/>
    <w:rsid w:val="003F44AF"/>
    <w:rsid w:val="003F4A9A"/>
    <w:rsid w:val="003F4D35"/>
    <w:rsid w:val="003F5DD9"/>
    <w:rsid w:val="003F74D9"/>
    <w:rsid w:val="004001EB"/>
    <w:rsid w:val="00400C2C"/>
    <w:rsid w:val="00401830"/>
    <w:rsid w:val="00401A9D"/>
    <w:rsid w:val="004020A2"/>
    <w:rsid w:val="00402584"/>
    <w:rsid w:val="00402CAB"/>
    <w:rsid w:val="0040380B"/>
    <w:rsid w:val="004038C1"/>
    <w:rsid w:val="004039BF"/>
    <w:rsid w:val="00403BB1"/>
    <w:rsid w:val="00403FEC"/>
    <w:rsid w:val="0040424E"/>
    <w:rsid w:val="00404968"/>
    <w:rsid w:val="00404A81"/>
    <w:rsid w:val="00405074"/>
    <w:rsid w:val="0040556B"/>
    <w:rsid w:val="00405580"/>
    <w:rsid w:val="00406D31"/>
    <w:rsid w:val="00407066"/>
    <w:rsid w:val="00410C52"/>
    <w:rsid w:val="00410E76"/>
    <w:rsid w:val="00411E79"/>
    <w:rsid w:val="00412321"/>
    <w:rsid w:val="00412E77"/>
    <w:rsid w:val="00413FBA"/>
    <w:rsid w:val="00414691"/>
    <w:rsid w:val="00414973"/>
    <w:rsid w:val="00414D7B"/>
    <w:rsid w:val="004157D8"/>
    <w:rsid w:val="0041599D"/>
    <w:rsid w:val="00415FFF"/>
    <w:rsid w:val="004160D9"/>
    <w:rsid w:val="004178A7"/>
    <w:rsid w:val="004201A7"/>
    <w:rsid w:val="0042206B"/>
    <w:rsid w:val="004229A4"/>
    <w:rsid w:val="00423527"/>
    <w:rsid w:val="004244E2"/>
    <w:rsid w:val="004248D9"/>
    <w:rsid w:val="00425F1E"/>
    <w:rsid w:val="0042678D"/>
    <w:rsid w:val="00427090"/>
    <w:rsid w:val="0043020B"/>
    <w:rsid w:val="0043049D"/>
    <w:rsid w:val="00430BBB"/>
    <w:rsid w:val="00431C96"/>
    <w:rsid w:val="00431D8E"/>
    <w:rsid w:val="00431FE8"/>
    <w:rsid w:val="00433CE4"/>
    <w:rsid w:val="00435729"/>
    <w:rsid w:val="00436685"/>
    <w:rsid w:val="00436DAA"/>
    <w:rsid w:val="00436ED8"/>
    <w:rsid w:val="00437091"/>
    <w:rsid w:val="004378EC"/>
    <w:rsid w:val="00440214"/>
    <w:rsid w:val="00440BB8"/>
    <w:rsid w:val="0044181C"/>
    <w:rsid w:val="00441885"/>
    <w:rsid w:val="00442A65"/>
    <w:rsid w:val="00442C25"/>
    <w:rsid w:val="00443017"/>
    <w:rsid w:val="004431DC"/>
    <w:rsid w:val="00443A10"/>
    <w:rsid w:val="0044406D"/>
    <w:rsid w:val="004444E1"/>
    <w:rsid w:val="004446D1"/>
    <w:rsid w:val="00444F39"/>
    <w:rsid w:val="00444F91"/>
    <w:rsid w:val="00446689"/>
    <w:rsid w:val="00447165"/>
    <w:rsid w:val="00447561"/>
    <w:rsid w:val="00447DB9"/>
    <w:rsid w:val="004501AF"/>
    <w:rsid w:val="00450695"/>
    <w:rsid w:val="00451650"/>
    <w:rsid w:val="00451B4C"/>
    <w:rsid w:val="00452E5D"/>
    <w:rsid w:val="00453496"/>
    <w:rsid w:val="00453739"/>
    <w:rsid w:val="00453A4F"/>
    <w:rsid w:val="004567DC"/>
    <w:rsid w:val="0045714D"/>
    <w:rsid w:val="00460266"/>
    <w:rsid w:val="0046191C"/>
    <w:rsid w:val="00461B4E"/>
    <w:rsid w:val="004622DA"/>
    <w:rsid w:val="00462937"/>
    <w:rsid w:val="00463082"/>
    <w:rsid w:val="004630D8"/>
    <w:rsid w:val="00466062"/>
    <w:rsid w:val="00466113"/>
    <w:rsid w:val="004661F8"/>
    <w:rsid w:val="0046621E"/>
    <w:rsid w:val="00470CFD"/>
    <w:rsid w:val="00471813"/>
    <w:rsid w:val="004719ED"/>
    <w:rsid w:val="00471C38"/>
    <w:rsid w:val="00475880"/>
    <w:rsid w:val="00476050"/>
    <w:rsid w:val="00477318"/>
    <w:rsid w:val="004773B5"/>
    <w:rsid w:val="00480109"/>
    <w:rsid w:val="004806E1"/>
    <w:rsid w:val="00480FE4"/>
    <w:rsid w:val="00481358"/>
    <w:rsid w:val="0048204F"/>
    <w:rsid w:val="004843BC"/>
    <w:rsid w:val="00486468"/>
    <w:rsid w:val="00487AC1"/>
    <w:rsid w:val="00487DB8"/>
    <w:rsid w:val="004901C2"/>
    <w:rsid w:val="00490B08"/>
    <w:rsid w:val="00490E0C"/>
    <w:rsid w:val="0049109A"/>
    <w:rsid w:val="004911FB"/>
    <w:rsid w:val="00491546"/>
    <w:rsid w:val="00491B9C"/>
    <w:rsid w:val="00491FC5"/>
    <w:rsid w:val="00493271"/>
    <w:rsid w:val="0049388F"/>
    <w:rsid w:val="00494658"/>
    <w:rsid w:val="00494E17"/>
    <w:rsid w:val="00495180"/>
    <w:rsid w:val="00497840"/>
    <w:rsid w:val="00497B83"/>
    <w:rsid w:val="00497C38"/>
    <w:rsid w:val="00497FDB"/>
    <w:rsid w:val="004A1F34"/>
    <w:rsid w:val="004A28E7"/>
    <w:rsid w:val="004A2A20"/>
    <w:rsid w:val="004A3DB9"/>
    <w:rsid w:val="004A52F3"/>
    <w:rsid w:val="004A53D4"/>
    <w:rsid w:val="004A55AB"/>
    <w:rsid w:val="004A6E86"/>
    <w:rsid w:val="004A7E58"/>
    <w:rsid w:val="004A7E76"/>
    <w:rsid w:val="004B0374"/>
    <w:rsid w:val="004B03BA"/>
    <w:rsid w:val="004B0855"/>
    <w:rsid w:val="004B0A16"/>
    <w:rsid w:val="004B1379"/>
    <w:rsid w:val="004B1715"/>
    <w:rsid w:val="004B2621"/>
    <w:rsid w:val="004B32A9"/>
    <w:rsid w:val="004B3346"/>
    <w:rsid w:val="004B532E"/>
    <w:rsid w:val="004B640C"/>
    <w:rsid w:val="004B7CD4"/>
    <w:rsid w:val="004B7DE7"/>
    <w:rsid w:val="004C182A"/>
    <w:rsid w:val="004C1D83"/>
    <w:rsid w:val="004C313F"/>
    <w:rsid w:val="004C5381"/>
    <w:rsid w:val="004C5ECD"/>
    <w:rsid w:val="004C71A4"/>
    <w:rsid w:val="004C7B04"/>
    <w:rsid w:val="004C7BEA"/>
    <w:rsid w:val="004D0006"/>
    <w:rsid w:val="004D0ECD"/>
    <w:rsid w:val="004D1043"/>
    <w:rsid w:val="004D113B"/>
    <w:rsid w:val="004D1367"/>
    <w:rsid w:val="004D1962"/>
    <w:rsid w:val="004D3295"/>
    <w:rsid w:val="004D3617"/>
    <w:rsid w:val="004D369C"/>
    <w:rsid w:val="004D53E0"/>
    <w:rsid w:val="004D56C2"/>
    <w:rsid w:val="004D57DD"/>
    <w:rsid w:val="004D7B76"/>
    <w:rsid w:val="004E168D"/>
    <w:rsid w:val="004E1EAB"/>
    <w:rsid w:val="004E1FC6"/>
    <w:rsid w:val="004E26E9"/>
    <w:rsid w:val="004E3A51"/>
    <w:rsid w:val="004E5A9D"/>
    <w:rsid w:val="004E6BB8"/>
    <w:rsid w:val="004E71C0"/>
    <w:rsid w:val="004E766A"/>
    <w:rsid w:val="004E7EA2"/>
    <w:rsid w:val="004F0498"/>
    <w:rsid w:val="004F0E6B"/>
    <w:rsid w:val="004F3CD3"/>
    <w:rsid w:val="004F460D"/>
    <w:rsid w:val="004F5012"/>
    <w:rsid w:val="004F5E20"/>
    <w:rsid w:val="004F5F22"/>
    <w:rsid w:val="004F5FB8"/>
    <w:rsid w:val="004F68EC"/>
    <w:rsid w:val="004F7576"/>
    <w:rsid w:val="004F7614"/>
    <w:rsid w:val="004F77C2"/>
    <w:rsid w:val="005003B6"/>
    <w:rsid w:val="00500670"/>
    <w:rsid w:val="00500B2F"/>
    <w:rsid w:val="00500F72"/>
    <w:rsid w:val="00501E43"/>
    <w:rsid w:val="00502D50"/>
    <w:rsid w:val="0050343A"/>
    <w:rsid w:val="00503749"/>
    <w:rsid w:val="00505073"/>
    <w:rsid w:val="0050540F"/>
    <w:rsid w:val="00505B18"/>
    <w:rsid w:val="0050672A"/>
    <w:rsid w:val="00506DEF"/>
    <w:rsid w:val="00506EF4"/>
    <w:rsid w:val="00507156"/>
    <w:rsid w:val="00507E52"/>
    <w:rsid w:val="005119BC"/>
    <w:rsid w:val="00511D31"/>
    <w:rsid w:val="005130A5"/>
    <w:rsid w:val="005137AB"/>
    <w:rsid w:val="00513EE3"/>
    <w:rsid w:val="00513F44"/>
    <w:rsid w:val="00514EC3"/>
    <w:rsid w:val="0051536C"/>
    <w:rsid w:val="00517202"/>
    <w:rsid w:val="0052003D"/>
    <w:rsid w:val="00521CC3"/>
    <w:rsid w:val="00522497"/>
    <w:rsid w:val="005224A8"/>
    <w:rsid w:val="005245A0"/>
    <w:rsid w:val="00524C28"/>
    <w:rsid w:val="0052553A"/>
    <w:rsid w:val="00525645"/>
    <w:rsid w:val="00525A9D"/>
    <w:rsid w:val="00527FFB"/>
    <w:rsid w:val="0053088A"/>
    <w:rsid w:val="0053131A"/>
    <w:rsid w:val="0053346A"/>
    <w:rsid w:val="00533AE3"/>
    <w:rsid w:val="00533B35"/>
    <w:rsid w:val="0053717D"/>
    <w:rsid w:val="00537957"/>
    <w:rsid w:val="00540B00"/>
    <w:rsid w:val="005412DE"/>
    <w:rsid w:val="00541D82"/>
    <w:rsid w:val="005427A9"/>
    <w:rsid w:val="005436AA"/>
    <w:rsid w:val="00544DF8"/>
    <w:rsid w:val="00547622"/>
    <w:rsid w:val="005478A6"/>
    <w:rsid w:val="00547980"/>
    <w:rsid w:val="00547EAF"/>
    <w:rsid w:val="00550B1F"/>
    <w:rsid w:val="00550B42"/>
    <w:rsid w:val="00550D3D"/>
    <w:rsid w:val="00552473"/>
    <w:rsid w:val="00552EE3"/>
    <w:rsid w:val="00553626"/>
    <w:rsid w:val="00553721"/>
    <w:rsid w:val="00554422"/>
    <w:rsid w:val="005544F4"/>
    <w:rsid w:val="00554A92"/>
    <w:rsid w:val="00554BAF"/>
    <w:rsid w:val="00554DDC"/>
    <w:rsid w:val="00555174"/>
    <w:rsid w:val="005557F9"/>
    <w:rsid w:val="005568C0"/>
    <w:rsid w:val="0055770B"/>
    <w:rsid w:val="005604BB"/>
    <w:rsid w:val="00560EE7"/>
    <w:rsid w:val="0056160E"/>
    <w:rsid w:val="00561FA0"/>
    <w:rsid w:val="005623E5"/>
    <w:rsid w:val="005626D7"/>
    <w:rsid w:val="00563159"/>
    <w:rsid w:val="00563182"/>
    <w:rsid w:val="005649AD"/>
    <w:rsid w:val="0056526E"/>
    <w:rsid w:val="00565836"/>
    <w:rsid w:val="00565DF2"/>
    <w:rsid w:val="005668AA"/>
    <w:rsid w:val="00567207"/>
    <w:rsid w:val="00571F81"/>
    <w:rsid w:val="0057296E"/>
    <w:rsid w:val="005736C1"/>
    <w:rsid w:val="00575A73"/>
    <w:rsid w:val="00577520"/>
    <w:rsid w:val="0057793E"/>
    <w:rsid w:val="00577E72"/>
    <w:rsid w:val="005803CB"/>
    <w:rsid w:val="00580D30"/>
    <w:rsid w:val="00580DC9"/>
    <w:rsid w:val="0058194A"/>
    <w:rsid w:val="005843E5"/>
    <w:rsid w:val="005844D4"/>
    <w:rsid w:val="00585CFC"/>
    <w:rsid w:val="00585F52"/>
    <w:rsid w:val="00586F47"/>
    <w:rsid w:val="005873DB"/>
    <w:rsid w:val="00587842"/>
    <w:rsid w:val="00590016"/>
    <w:rsid w:val="005912D3"/>
    <w:rsid w:val="00591C1D"/>
    <w:rsid w:val="005928DB"/>
    <w:rsid w:val="005931F7"/>
    <w:rsid w:val="0059335F"/>
    <w:rsid w:val="00593DF3"/>
    <w:rsid w:val="0059504D"/>
    <w:rsid w:val="00595441"/>
    <w:rsid w:val="00595445"/>
    <w:rsid w:val="00595B53"/>
    <w:rsid w:val="0059630D"/>
    <w:rsid w:val="00596E51"/>
    <w:rsid w:val="005974B4"/>
    <w:rsid w:val="005A0301"/>
    <w:rsid w:val="005A0DAD"/>
    <w:rsid w:val="005A0ECF"/>
    <w:rsid w:val="005A0F5E"/>
    <w:rsid w:val="005A1134"/>
    <w:rsid w:val="005A1339"/>
    <w:rsid w:val="005A1368"/>
    <w:rsid w:val="005A1AF6"/>
    <w:rsid w:val="005A2CAF"/>
    <w:rsid w:val="005A3A43"/>
    <w:rsid w:val="005A3F8F"/>
    <w:rsid w:val="005A4A13"/>
    <w:rsid w:val="005A4DB8"/>
    <w:rsid w:val="005A5DD8"/>
    <w:rsid w:val="005A5F76"/>
    <w:rsid w:val="005A75E2"/>
    <w:rsid w:val="005B0039"/>
    <w:rsid w:val="005B0145"/>
    <w:rsid w:val="005B0434"/>
    <w:rsid w:val="005B0F89"/>
    <w:rsid w:val="005B129B"/>
    <w:rsid w:val="005B2F2D"/>
    <w:rsid w:val="005B4E20"/>
    <w:rsid w:val="005B53B9"/>
    <w:rsid w:val="005B56C7"/>
    <w:rsid w:val="005B5BD6"/>
    <w:rsid w:val="005B7A67"/>
    <w:rsid w:val="005B7CAF"/>
    <w:rsid w:val="005C2B6C"/>
    <w:rsid w:val="005C333E"/>
    <w:rsid w:val="005C3AA3"/>
    <w:rsid w:val="005C4186"/>
    <w:rsid w:val="005C5408"/>
    <w:rsid w:val="005C5623"/>
    <w:rsid w:val="005C5740"/>
    <w:rsid w:val="005C5CC2"/>
    <w:rsid w:val="005C661B"/>
    <w:rsid w:val="005C6CFA"/>
    <w:rsid w:val="005C74DC"/>
    <w:rsid w:val="005C7841"/>
    <w:rsid w:val="005C78AE"/>
    <w:rsid w:val="005C7E7C"/>
    <w:rsid w:val="005D0293"/>
    <w:rsid w:val="005D0D80"/>
    <w:rsid w:val="005D3FAB"/>
    <w:rsid w:val="005D5ADD"/>
    <w:rsid w:val="005D60DD"/>
    <w:rsid w:val="005D7238"/>
    <w:rsid w:val="005D7DE7"/>
    <w:rsid w:val="005D7ED1"/>
    <w:rsid w:val="005E066A"/>
    <w:rsid w:val="005E072B"/>
    <w:rsid w:val="005E0B58"/>
    <w:rsid w:val="005E13BE"/>
    <w:rsid w:val="005E1C5F"/>
    <w:rsid w:val="005E2AE6"/>
    <w:rsid w:val="005E2B53"/>
    <w:rsid w:val="005E2D86"/>
    <w:rsid w:val="005E33B2"/>
    <w:rsid w:val="005E4883"/>
    <w:rsid w:val="005E5226"/>
    <w:rsid w:val="005F064D"/>
    <w:rsid w:val="005F06A7"/>
    <w:rsid w:val="005F08EC"/>
    <w:rsid w:val="005F08EE"/>
    <w:rsid w:val="005F183A"/>
    <w:rsid w:val="005F24D9"/>
    <w:rsid w:val="005F3054"/>
    <w:rsid w:val="005F39E6"/>
    <w:rsid w:val="005F4A63"/>
    <w:rsid w:val="005F530E"/>
    <w:rsid w:val="005F68CC"/>
    <w:rsid w:val="005F6B67"/>
    <w:rsid w:val="005F7BAE"/>
    <w:rsid w:val="0060048D"/>
    <w:rsid w:val="0060162A"/>
    <w:rsid w:val="00602E92"/>
    <w:rsid w:val="0060423F"/>
    <w:rsid w:val="006047BB"/>
    <w:rsid w:val="00604AD6"/>
    <w:rsid w:val="00604DFE"/>
    <w:rsid w:val="00605BFC"/>
    <w:rsid w:val="00605F81"/>
    <w:rsid w:val="00606818"/>
    <w:rsid w:val="00606B9F"/>
    <w:rsid w:val="006075C4"/>
    <w:rsid w:val="006077B4"/>
    <w:rsid w:val="006078A5"/>
    <w:rsid w:val="00607A4E"/>
    <w:rsid w:val="006110E1"/>
    <w:rsid w:val="006113E2"/>
    <w:rsid w:val="00611A4B"/>
    <w:rsid w:val="00611CA9"/>
    <w:rsid w:val="006120FF"/>
    <w:rsid w:val="00614D42"/>
    <w:rsid w:val="006166F8"/>
    <w:rsid w:val="0061758D"/>
    <w:rsid w:val="00617EE4"/>
    <w:rsid w:val="00621880"/>
    <w:rsid w:val="00621A24"/>
    <w:rsid w:val="00622418"/>
    <w:rsid w:val="0062261D"/>
    <w:rsid w:val="00622BD3"/>
    <w:rsid w:val="00622CD0"/>
    <w:rsid w:val="00623B4F"/>
    <w:rsid w:val="00623D3A"/>
    <w:rsid w:val="0062680B"/>
    <w:rsid w:val="00626D49"/>
    <w:rsid w:val="00626EDC"/>
    <w:rsid w:val="006272D3"/>
    <w:rsid w:val="00627648"/>
    <w:rsid w:val="00630566"/>
    <w:rsid w:val="00630CA8"/>
    <w:rsid w:val="006316B1"/>
    <w:rsid w:val="00631762"/>
    <w:rsid w:val="00632CEF"/>
    <w:rsid w:val="0063309C"/>
    <w:rsid w:val="00634519"/>
    <w:rsid w:val="0063521E"/>
    <w:rsid w:val="006355DD"/>
    <w:rsid w:val="00635E32"/>
    <w:rsid w:val="00641DFB"/>
    <w:rsid w:val="00642129"/>
    <w:rsid w:val="00642451"/>
    <w:rsid w:val="0064263E"/>
    <w:rsid w:val="00642720"/>
    <w:rsid w:val="0064392D"/>
    <w:rsid w:val="00643C64"/>
    <w:rsid w:val="00644D7D"/>
    <w:rsid w:val="00645362"/>
    <w:rsid w:val="00645680"/>
    <w:rsid w:val="00646146"/>
    <w:rsid w:val="0064644F"/>
    <w:rsid w:val="00646806"/>
    <w:rsid w:val="0065185F"/>
    <w:rsid w:val="006518A8"/>
    <w:rsid w:val="00653906"/>
    <w:rsid w:val="00655412"/>
    <w:rsid w:val="006554C7"/>
    <w:rsid w:val="00656764"/>
    <w:rsid w:val="0066052E"/>
    <w:rsid w:val="006619A5"/>
    <w:rsid w:val="006621C9"/>
    <w:rsid w:val="00662538"/>
    <w:rsid w:val="00663135"/>
    <w:rsid w:val="00665370"/>
    <w:rsid w:val="00666479"/>
    <w:rsid w:val="00666F92"/>
    <w:rsid w:val="00667745"/>
    <w:rsid w:val="00667BE5"/>
    <w:rsid w:val="00667CDB"/>
    <w:rsid w:val="0067091E"/>
    <w:rsid w:val="00670B9E"/>
    <w:rsid w:val="00670C7D"/>
    <w:rsid w:val="00671008"/>
    <w:rsid w:val="00673ED9"/>
    <w:rsid w:val="0067424F"/>
    <w:rsid w:val="00674882"/>
    <w:rsid w:val="00675B7E"/>
    <w:rsid w:val="006767F9"/>
    <w:rsid w:val="00677B0A"/>
    <w:rsid w:val="0068006A"/>
    <w:rsid w:val="0068033C"/>
    <w:rsid w:val="006815D3"/>
    <w:rsid w:val="00681AAC"/>
    <w:rsid w:val="006825FE"/>
    <w:rsid w:val="006830AC"/>
    <w:rsid w:val="00683C29"/>
    <w:rsid w:val="00683DBD"/>
    <w:rsid w:val="006848BC"/>
    <w:rsid w:val="006849A0"/>
    <w:rsid w:val="00684CDF"/>
    <w:rsid w:val="00684D37"/>
    <w:rsid w:val="0068595A"/>
    <w:rsid w:val="00685B88"/>
    <w:rsid w:val="00685EB5"/>
    <w:rsid w:val="00685F58"/>
    <w:rsid w:val="006860FD"/>
    <w:rsid w:val="00686BAE"/>
    <w:rsid w:val="00687004"/>
    <w:rsid w:val="0068705E"/>
    <w:rsid w:val="006906AD"/>
    <w:rsid w:val="00691204"/>
    <w:rsid w:val="00691345"/>
    <w:rsid w:val="00692477"/>
    <w:rsid w:val="00692824"/>
    <w:rsid w:val="00692C79"/>
    <w:rsid w:val="0069314E"/>
    <w:rsid w:val="00693BF7"/>
    <w:rsid w:val="0069672B"/>
    <w:rsid w:val="00697A4A"/>
    <w:rsid w:val="00697D6B"/>
    <w:rsid w:val="00697F58"/>
    <w:rsid w:val="006A0CBB"/>
    <w:rsid w:val="006A0DE8"/>
    <w:rsid w:val="006A26BE"/>
    <w:rsid w:val="006A33DA"/>
    <w:rsid w:val="006A5327"/>
    <w:rsid w:val="006A6E02"/>
    <w:rsid w:val="006A7718"/>
    <w:rsid w:val="006A7AD2"/>
    <w:rsid w:val="006B32EA"/>
    <w:rsid w:val="006B5559"/>
    <w:rsid w:val="006B677F"/>
    <w:rsid w:val="006B7590"/>
    <w:rsid w:val="006B78DB"/>
    <w:rsid w:val="006C0B2D"/>
    <w:rsid w:val="006C0D76"/>
    <w:rsid w:val="006C11B1"/>
    <w:rsid w:val="006C1421"/>
    <w:rsid w:val="006C20C2"/>
    <w:rsid w:val="006C30EF"/>
    <w:rsid w:val="006C3352"/>
    <w:rsid w:val="006C3797"/>
    <w:rsid w:val="006C39BF"/>
    <w:rsid w:val="006C3ED1"/>
    <w:rsid w:val="006C42AB"/>
    <w:rsid w:val="006C4ADE"/>
    <w:rsid w:val="006C52CD"/>
    <w:rsid w:val="006C546F"/>
    <w:rsid w:val="006C6BF4"/>
    <w:rsid w:val="006C6FF4"/>
    <w:rsid w:val="006D0FC3"/>
    <w:rsid w:val="006D17A5"/>
    <w:rsid w:val="006D2839"/>
    <w:rsid w:val="006D4BE1"/>
    <w:rsid w:val="006D5138"/>
    <w:rsid w:val="006D6DDA"/>
    <w:rsid w:val="006D6F18"/>
    <w:rsid w:val="006D7044"/>
    <w:rsid w:val="006E2A26"/>
    <w:rsid w:val="006E2A51"/>
    <w:rsid w:val="006E2AE1"/>
    <w:rsid w:val="006E3101"/>
    <w:rsid w:val="006E4694"/>
    <w:rsid w:val="006E5024"/>
    <w:rsid w:val="006E65E5"/>
    <w:rsid w:val="006E71EB"/>
    <w:rsid w:val="006E76E4"/>
    <w:rsid w:val="006E7CC7"/>
    <w:rsid w:val="006F00E4"/>
    <w:rsid w:val="006F0B50"/>
    <w:rsid w:val="006F2110"/>
    <w:rsid w:val="006F2417"/>
    <w:rsid w:val="006F2940"/>
    <w:rsid w:val="006F34A1"/>
    <w:rsid w:val="006F3A1B"/>
    <w:rsid w:val="006F4226"/>
    <w:rsid w:val="006F50E3"/>
    <w:rsid w:val="006F5AF1"/>
    <w:rsid w:val="006F6F43"/>
    <w:rsid w:val="006F76AB"/>
    <w:rsid w:val="006F786A"/>
    <w:rsid w:val="007014F1"/>
    <w:rsid w:val="007015E5"/>
    <w:rsid w:val="00704A21"/>
    <w:rsid w:val="0070528E"/>
    <w:rsid w:val="00705EA4"/>
    <w:rsid w:val="007060D8"/>
    <w:rsid w:val="0070692F"/>
    <w:rsid w:val="0070738F"/>
    <w:rsid w:val="00710ABB"/>
    <w:rsid w:val="00710B33"/>
    <w:rsid w:val="007113B6"/>
    <w:rsid w:val="00711AE3"/>
    <w:rsid w:val="007126C2"/>
    <w:rsid w:val="007133E8"/>
    <w:rsid w:val="00713C4E"/>
    <w:rsid w:val="0071412E"/>
    <w:rsid w:val="007152C7"/>
    <w:rsid w:val="007154F2"/>
    <w:rsid w:val="00715E75"/>
    <w:rsid w:val="007166A1"/>
    <w:rsid w:val="007172E6"/>
    <w:rsid w:val="00717707"/>
    <w:rsid w:val="00717F5F"/>
    <w:rsid w:val="00720E9B"/>
    <w:rsid w:val="00721581"/>
    <w:rsid w:val="00721F50"/>
    <w:rsid w:val="00722141"/>
    <w:rsid w:val="00722563"/>
    <w:rsid w:val="0072334A"/>
    <w:rsid w:val="00723840"/>
    <w:rsid w:val="00723BB2"/>
    <w:rsid w:val="00724392"/>
    <w:rsid w:val="007245EA"/>
    <w:rsid w:val="00726539"/>
    <w:rsid w:val="00730CD4"/>
    <w:rsid w:val="00730EAA"/>
    <w:rsid w:val="007314EE"/>
    <w:rsid w:val="007317E3"/>
    <w:rsid w:val="00731E81"/>
    <w:rsid w:val="007342F6"/>
    <w:rsid w:val="0073596D"/>
    <w:rsid w:val="00735E35"/>
    <w:rsid w:val="00735EDF"/>
    <w:rsid w:val="00735F9C"/>
    <w:rsid w:val="00736499"/>
    <w:rsid w:val="00736E74"/>
    <w:rsid w:val="007374F2"/>
    <w:rsid w:val="00737736"/>
    <w:rsid w:val="007377AF"/>
    <w:rsid w:val="00737CD8"/>
    <w:rsid w:val="00741D88"/>
    <w:rsid w:val="00741DE0"/>
    <w:rsid w:val="0074202A"/>
    <w:rsid w:val="00742626"/>
    <w:rsid w:val="00744266"/>
    <w:rsid w:val="00744458"/>
    <w:rsid w:val="00744C68"/>
    <w:rsid w:val="00745B10"/>
    <w:rsid w:val="00746033"/>
    <w:rsid w:val="00746A92"/>
    <w:rsid w:val="00746DAB"/>
    <w:rsid w:val="007471F6"/>
    <w:rsid w:val="0074759D"/>
    <w:rsid w:val="00750C20"/>
    <w:rsid w:val="007515BA"/>
    <w:rsid w:val="007516B7"/>
    <w:rsid w:val="00753300"/>
    <w:rsid w:val="0075339F"/>
    <w:rsid w:val="00753689"/>
    <w:rsid w:val="00753DF1"/>
    <w:rsid w:val="00754DB6"/>
    <w:rsid w:val="007556C8"/>
    <w:rsid w:val="007578F5"/>
    <w:rsid w:val="00757B8B"/>
    <w:rsid w:val="0076032F"/>
    <w:rsid w:val="00760CE4"/>
    <w:rsid w:val="00760E72"/>
    <w:rsid w:val="00762AF4"/>
    <w:rsid w:val="00763006"/>
    <w:rsid w:val="007630F1"/>
    <w:rsid w:val="007636CB"/>
    <w:rsid w:val="00764538"/>
    <w:rsid w:val="007645AD"/>
    <w:rsid w:val="00764A85"/>
    <w:rsid w:val="007658BB"/>
    <w:rsid w:val="00766431"/>
    <w:rsid w:val="00766532"/>
    <w:rsid w:val="00766563"/>
    <w:rsid w:val="00770552"/>
    <w:rsid w:val="007709AD"/>
    <w:rsid w:val="0077203A"/>
    <w:rsid w:val="00772182"/>
    <w:rsid w:val="00773309"/>
    <w:rsid w:val="00773DD5"/>
    <w:rsid w:val="00774B42"/>
    <w:rsid w:val="0077557D"/>
    <w:rsid w:val="0077689E"/>
    <w:rsid w:val="00776D28"/>
    <w:rsid w:val="0077709C"/>
    <w:rsid w:val="00777671"/>
    <w:rsid w:val="00780725"/>
    <w:rsid w:val="007809D2"/>
    <w:rsid w:val="00782471"/>
    <w:rsid w:val="00783092"/>
    <w:rsid w:val="0078325B"/>
    <w:rsid w:val="00785555"/>
    <w:rsid w:val="007861F2"/>
    <w:rsid w:val="00787C69"/>
    <w:rsid w:val="00790363"/>
    <w:rsid w:val="0079098F"/>
    <w:rsid w:val="00791AD6"/>
    <w:rsid w:val="007925F4"/>
    <w:rsid w:val="00792AC8"/>
    <w:rsid w:val="00792C17"/>
    <w:rsid w:val="00792C1A"/>
    <w:rsid w:val="00792E89"/>
    <w:rsid w:val="00793C53"/>
    <w:rsid w:val="0079559F"/>
    <w:rsid w:val="007A05B1"/>
    <w:rsid w:val="007A0FA7"/>
    <w:rsid w:val="007A1A32"/>
    <w:rsid w:val="007A2630"/>
    <w:rsid w:val="007A2CE0"/>
    <w:rsid w:val="007A3B6A"/>
    <w:rsid w:val="007A58C5"/>
    <w:rsid w:val="007A6922"/>
    <w:rsid w:val="007A6B72"/>
    <w:rsid w:val="007A6E14"/>
    <w:rsid w:val="007A6EDE"/>
    <w:rsid w:val="007A76DD"/>
    <w:rsid w:val="007B003E"/>
    <w:rsid w:val="007B017E"/>
    <w:rsid w:val="007B0453"/>
    <w:rsid w:val="007B1923"/>
    <w:rsid w:val="007B3E7D"/>
    <w:rsid w:val="007B4286"/>
    <w:rsid w:val="007B4435"/>
    <w:rsid w:val="007B4855"/>
    <w:rsid w:val="007B50C7"/>
    <w:rsid w:val="007B62C6"/>
    <w:rsid w:val="007B6382"/>
    <w:rsid w:val="007B664B"/>
    <w:rsid w:val="007B7D61"/>
    <w:rsid w:val="007C1786"/>
    <w:rsid w:val="007C1C75"/>
    <w:rsid w:val="007C30B4"/>
    <w:rsid w:val="007C3BD6"/>
    <w:rsid w:val="007C5EED"/>
    <w:rsid w:val="007C60CF"/>
    <w:rsid w:val="007C6639"/>
    <w:rsid w:val="007C76B0"/>
    <w:rsid w:val="007D0866"/>
    <w:rsid w:val="007D0CC4"/>
    <w:rsid w:val="007D18DF"/>
    <w:rsid w:val="007D1C82"/>
    <w:rsid w:val="007D2218"/>
    <w:rsid w:val="007D2970"/>
    <w:rsid w:val="007D5206"/>
    <w:rsid w:val="007D59CE"/>
    <w:rsid w:val="007D5EA8"/>
    <w:rsid w:val="007D64E6"/>
    <w:rsid w:val="007D6BD1"/>
    <w:rsid w:val="007E01AE"/>
    <w:rsid w:val="007E2B52"/>
    <w:rsid w:val="007E3B8D"/>
    <w:rsid w:val="007E4922"/>
    <w:rsid w:val="007E5C76"/>
    <w:rsid w:val="007E5EDB"/>
    <w:rsid w:val="007E69F5"/>
    <w:rsid w:val="007F0407"/>
    <w:rsid w:val="007F1ACD"/>
    <w:rsid w:val="007F23B5"/>
    <w:rsid w:val="007F359A"/>
    <w:rsid w:val="007F42E5"/>
    <w:rsid w:val="007F4875"/>
    <w:rsid w:val="007F4C27"/>
    <w:rsid w:val="007F52A2"/>
    <w:rsid w:val="007F5ADC"/>
    <w:rsid w:val="007F607A"/>
    <w:rsid w:val="008004C9"/>
    <w:rsid w:val="0080079A"/>
    <w:rsid w:val="00800951"/>
    <w:rsid w:val="008016E4"/>
    <w:rsid w:val="00801712"/>
    <w:rsid w:val="008028D8"/>
    <w:rsid w:val="00803AC9"/>
    <w:rsid w:val="00803FF6"/>
    <w:rsid w:val="00804B1C"/>
    <w:rsid w:val="0080657F"/>
    <w:rsid w:val="0080680F"/>
    <w:rsid w:val="00806945"/>
    <w:rsid w:val="00806963"/>
    <w:rsid w:val="00806F59"/>
    <w:rsid w:val="00806FFD"/>
    <w:rsid w:val="00807E33"/>
    <w:rsid w:val="00810221"/>
    <w:rsid w:val="00810A79"/>
    <w:rsid w:val="00811783"/>
    <w:rsid w:val="008118B9"/>
    <w:rsid w:val="00813066"/>
    <w:rsid w:val="00813261"/>
    <w:rsid w:val="00814ACC"/>
    <w:rsid w:val="00815CCA"/>
    <w:rsid w:val="00816503"/>
    <w:rsid w:val="0081765A"/>
    <w:rsid w:val="00820E3E"/>
    <w:rsid w:val="00821438"/>
    <w:rsid w:val="008225D8"/>
    <w:rsid w:val="00823D15"/>
    <w:rsid w:val="00824023"/>
    <w:rsid w:val="008246AA"/>
    <w:rsid w:val="00825208"/>
    <w:rsid w:val="00825CFD"/>
    <w:rsid w:val="00826045"/>
    <w:rsid w:val="008261E0"/>
    <w:rsid w:val="0082718C"/>
    <w:rsid w:val="00827FCD"/>
    <w:rsid w:val="008303EE"/>
    <w:rsid w:val="00830FDA"/>
    <w:rsid w:val="0083214B"/>
    <w:rsid w:val="0083264D"/>
    <w:rsid w:val="008332FA"/>
    <w:rsid w:val="00833A9E"/>
    <w:rsid w:val="0083426E"/>
    <w:rsid w:val="0083539C"/>
    <w:rsid w:val="00836263"/>
    <w:rsid w:val="00840F1D"/>
    <w:rsid w:val="00841751"/>
    <w:rsid w:val="008418E4"/>
    <w:rsid w:val="0084198E"/>
    <w:rsid w:val="00842641"/>
    <w:rsid w:val="008429BD"/>
    <w:rsid w:val="00843CE0"/>
    <w:rsid w:val="0084406E"/>
    <w:rsid w:val="00844185"/>
    <w:rsid w:val="00844505"/>
    <w:rsid w:val="008445A1"/>
    <w:rsid w:val="00846DB0"/>
    <w:rsid w:val="0084717C"/>
    <w:rsid w:val="00847E55"/>
    <w:rsid w:val="00850799"/>
    <w:rsid w:val="00850B40"/>
    <w:rsid w:val="00850C6A"/>
    <w:rsid w:val="00852E95"/>
    <w:rsid w:val="00853241"/>
    <w:rsid w:val="00855B55"/>
    <w:rsid w:val="00855DC6"/>
    <w:rsid w:val="0085617E"/>
    <w:rsid w:val="00857B99"/>
    <w:rsid w:val="008602DB"/>
    <w:rsid w:val="00860591"/>
    <w:rsid w:val="00861118"/>
    <w:rsid w:val="008612B9"/>
    <w:rsid w:val="008662F0"/>
    <w:rsid w:val="00866840"/>
    <w:rsid w:val="00866BC6"/>
    <w:rsid w:val="00867A7C"/>
    <w:rsid w:val="00867D88"/>
    <w:rsid w:val="0087054F"/>
    <w:rsid w:val="008709E1"/>
    <w:rsid w:val="00872439"/>
    <w:rsid w:val="00873338"/>
    <w:rsid w:val="00873809"/>
    <w:rsid w:val="00874274"/>
    <w:rsid w:val="008746B2"/>
    <w:rsid w:val="00876490"/>
    <w:rsid w:val="0087737F"/>
    <w:rsid w:val="00880577"/>
    <w:rsid w:val="00880BE0"/>
    <w:rsid w:val="00880D45"/>
    <w:rsid w:val="00881618"/>
    <w:rsid w:val="008831FD"/>
    <w:rsid w:val="0088381E"/>
    <w:rsid w:val="008839D7"/>
    <w:rsid w:val="008840DC"/>
    <w:rsid w:val="00884395"/>
    <w:rsid w:val="00884A04"/>
    <w:rsid w:val="00885E64"/>
    <w:rsid w:val="008922DE"/>
    <w:rsid w:val="00892DA3"/>
    <w:rsid w:val="00893CFA"/>
    <w:rsid w:val="008941B9"/>
    <w:rsid w:val="00894A4C"/>
    <w:rsid w:val="0089584A"/>
    <w:rsid w:val="0089722C"/>
    <w:rsid w:val="00897E86"/>
    <w:rsid w:val="008A0B29"/>
    <w:rsid w:val="008A1123"/>
    <w:rsid w:val="008A186A"/>
    <w:rsid w:val="008A2320"/>
    <w:rsid w:val="008A27E9"/>
    <w:rsid w:val="008A2829"/>
    <w:rsid w:val="008A494D"/>
    <w:rsid w:val="008A70A5"/>
    <w:rsid w:val="008A79C4"/>
    <w:rsid w:val="008B0891"/>
    <w:rsid w:val="008B0AAD"/>
    <w:rsid w:val="008B156F"/>
    <w:rsid w:val="008B239D"/>
    <w:rsid w:val="008B2874"/>
    <w:rsid w:val="008B2BDB"/>
    <w:rsid w:val="008B32F4"/>
    <w:rsid w:val="008B37F6"/>
    <w:rsid w:val="008B3BF8"/>
    <w:rsid w:val="008B3CEF"/>
    <w:rsid w:val="008B3CF1"/>
    <w:rsid w:val="008B462C"/>
    <w:rsid w:val="008B49A0"/>
    <w:rsid w:val="008B57CF"/>
    <w:rsid w:val="008B5F3B"/>
    <w:rsid w:val="008B70EC"/>
    <w:rsid w:val="008C07DA"/>
    <w:rsid w:val="008C0B44"/>
    <w:rsid w:val="008C0CAB"/>
    <w:rsid w:val="008C166B"/>
    <w:rsid w:val="008C2C45"/>
    <w:rsid w:val="008C300D"/>
    <w:rsid w:val="008C37A8"/>
    <w:rsid w:val="008C3C14"/>
    <w:rsid w:val="008C4ECC"/>
    <w:rsid w:val="008C56D1"/>
    <w:rsid w:val="008C6D3D"/>
    <w:rsid w:val="008D0DB3"/>
    <w:rsid w:val="008D1CCA"/>
    <w:rsid w:val="008D2998"/>
    <w:rsid w:val="008D2B57"/>
    <w:rsid w:val="008D474F"/>
    <w:rsid w:val="008D5CF7"/>
    <w:rsid w:val="008D7321"/>
    <w:rsid w:val="008E0770"/>
    <w:rsid w:val="008E1A46"/>
    <w:rsid w:val="008E2505"/>
    <w:rsid w:val="008E2C33"/>
    <w:rsid w:val="008E5663"/>
    <w:rsid w:val="008E56A9"/>
    <w:rsid w:val="008E5EED"/>
    <w:rsid w:val="008E62C9"/>
    <w:rsid w:val="008E6CFD"/>
    <w:rsid w:val="008E6E1E"/>
    <w:rsid w:val="008E74B4"/>
    <w:rsid w:val="008E7703"/>
    <w:rsid w:val="008F0F92"/>
    <w:rsid w:val="008F127D"/>
    <w:rsid w:val="008F2703"/>
    <w:rsid w:val="008F296E"/>
    <w:rsid w:val="008F303B"/>
    <w:rsid w:val="008F3492"/>
    <w:rsid w:val="008F3ADD"/>
    <w:rsid w:val="008F45BE"/>
    <w:rsid w:val="008F470D"/>
    <w:rsid w:val="008F564F"/>
    <w:rsid w:val="008F5950"/>
    <w:rsid w:val="008F5AA5"/>
    <w:rsid w:val="008F61B6"/>
    <w:rsid w:val="008F7C63"/>
    <w:rsid w:val="009002D9"/>
    <w:rsid w:val="00900F98"/>
    <w:rsid w:val="00901067"/>
    <w:rsid w:val="009019D2"/>
    <w:rsid w:val="00902A5E"/>
    <w:rsid w:val="00902E3D"/>
    <w:rsid w:val="00902FBC"/>
    <w:rsid w:val="009058A0"/>
    <w:rsid w:val="00905FBD"/>
    <w:rsid w:val="009101BE"/>
    <w:rsid w:val="00911632"/>
    <w:rsid w:val="009117BC"/>
    <w:rsid w:val="009119F5"/>
    <w:rsid w:val="00912824"/>
    <w:rsid w:val="00915333"/>
    <w:rsid w:val="009162B5"/>
    <w:rsid w:val="0092106B"/>
    <w:rsid w:val="009224E0"/>
    <w:rsid w:val="00922539"/>
    <w:rsid w:val="00925562"/>
    <w:rsid w:val="00926593"/>
    <w:rsid w:val="00927336"/>
    <w:rsid w:val="00927339"/>
    <w:rsid w:val="00927A14"/>
    <w:rsid w:val="00927AB2"/>
    <w:rsid w:val="00930437"/>
    <w:rsid w:val="00931326"/>
    <w:rsid w:val="0093289A"/>
    <w:rsid w:val="00932CD2"/>
    <w:rsid w:val="00933D24"/>
    <w:rsid w:val="00933DD0"/>
    <w:rsid w:val="00934D1A"/>
    <w:rsid w:val="00937555"/>
    <w:rsid w:val="009378AF"/>
    <w:rsid w:val="0094020B"/>
    <w:rsid w:val="009436A9"/>
    <w:rsid w:val="0094421F"/>
    <w:rsid w:val="0094571E"/>
    <w:rsid w:val="0094571F"/>
    <w:rsid w:val="00945B22"/>
    <w:rsid w:val="00946118"/>
    <w:rsid w:val="0094613F"/>
    <w:rsid w:val="00946477"/>
    <w:rsid w:val="009465ED"/>
    <w:rsid w:val="0094672E"/>
    <w:rsid w:val="00946D43"/>
    <w:rsid w:val="00946F37"/>
    <w:rsid w:val="00947150"/>
    <w:rsid w:val="00950130"/>
    <w:rsid w:val="00950208"/>
    <w:rsid w:val="00950424"/>
    <w:rsid w:val="009508D8"/>
    <w:rsid w:val="00950B6D"/>
    <w:rsid w:val="0095261F"/>
    <w:rsid w:val="009531A4"/>
    <w:rsid w:val="009538B3"/>
    <w:rsid w:val="009543D7"/>
    <w:rsid w:val="00955ABC"/>
    <w:rsid w:val="00957699"/>
    <w:rsid w:val="00957755"/>
    <w:rsid w:val="0096012A"/>
    <w:rsid w:val="0096074E"/>
    <w:rsid w:val="00961351"/>
    <w:rsid w:val="00961A79"/>
    <w:rsid w:val="00962D69"/>
    <w:rsid w:val="00963078"/>
    <w:rsid w:val="0096342A"/>
    <w:rsid w:val="00964148"/>
    <w:rsid w:val="00964BC7"/>
    <w:rsid w:val="00964F30"/>
    <w:rsid w:val="00964FB5"/>
    <w:rsid w:val="009650E4"/>
    <w:rsid w:val="00965698"/>
    <w:rsid w:val="00966198"/>
    <w:rsid w:val="0096658E"/>
    <w:rsid w:val="009669E5"/>
    <w:rsid w:val="00966FED"/>
    <w:rsid w:val="00967504"/>
    <w:rsid w:val="009701E3"/>
    <w:rsid w:val="009703D2"/>
    <w:rsid w:val="0097116C"/>
    <w:rsid w:val="00971A27"/>
    <w:rsid w:val="009723AF"/>
    <w:rsid w:val="00974017"/>
    <w:rsid w:val="00974342"/>
    <w:rsid w:val="00975068"/>
    <w:rsid w:val="0097676A"/>
    <w:rsid w:val="00976A32"/>
    <w:rsid w:val="00977157"/>
    <w:rsid w:val="00977262"/>
    <w:rsid w:val="00977C67"/>
    <w:rsid w:val="00977E84"/>
    <w:rsid w:val="00982978"/>
    <w:rsid w:val="00982EE4"/>
    <w:rsid w:val="00983658"/>
    <w:rsid w:val="00984282"/>
    <w:rsid w:val="009844A9"/>
    <w:rsid w:val="009851F8"/>
    <w:rsid w:val="00985503"/>
    <w:rsid w:val="00985E7B"/>
    <w:rsid w:val="00987994"/>
    <w:rsid w:val="00987BB7"/>
    <w:rsid w:val="00990285"/>
    <w:rsid w:val="00991981"/>
    <w:rsid w:val="00991A14"/>
    <w:rsid w:val="00991BB4"/>
    <w:rsid w:val="00991C74"/>
    <w:rsid w:val="00992AD5"/>
    <w:rsid w:val="00992E9C"/>
    <w:rsid w:val="00994F8D"/>
    <w:rsid w:val="00995361"/>
    <w:rsid w:val="009962C5"/>
    <w:rsid w:val="00996473"/>
    <w:rsid w:val="00996D77"/>
    <w:rsid w:val="00997516"/>
    <w:rsid w:val="00997985"/>
    <w:rsid w:val="00997B2F"/>
    <w:rsid w:val="00997E2F"/>
    <w:rsid w:val="009A075A"/>
    <w:rsid w:val="009A0CC4"/>
    <w:rsid w:val="009A4C2E"/>
    <w:rsid w:val="009A5435"/>
    <w:rsid w:val="009A5DF0"/>
    <w:rsid w:val="009A5E26"/>
    <w:rsid w:val="009A78B2"/>
    <w:rsid w:val="009A79F1"/>
    <w:rsid w:val="009A7E69"/>
    <w:rsid w:val="009B0745"/>
    <w:rsid w:val="009B0811"/>
    <w:rsid w:val="009B0963"/>
    <w:rsid w:val="009B0A18"/>
    <w:rsid w:val="009B0D09"/>
    <w:rsid w:val="009B120A"/>
    <w:rsid w:val="009B2CFD"/>
    <w:rsid w:val="009B4489"/>
    <w:rsid w:val="009B4C14"/>
    <w:rsid w:val="009B5404"/>
    <w:rsid w:val="009B5BB7"/>
    <w:rsid w:val="009B61D3"/>
    <w:rsid w:val="009B6419"/>
    <w:rsid w:val="009B699E"/>
    <w:rsid w:val="009B78D5"/>
    <w:rsid w:val="009B7B56"/>
    <w:rsid w:val="009C0194"/>
    <w:rsid w:val="009C0918"/>
    <w:rsid w:val="009C0BE4"/>
    <w:rsid w:val="009C0DCE"/>
    <w:rsid w:val="009C1B32"/>
    <w:rsid w:val="009C2023"/>
    <w:rsid w:val="009C2D77"/>
    <w:rsid w:val="009C33EC"/>
    <w:rsid w:val="009C4862"/>
    <w:rsid w:val="009C50DD"/>
    <w:rsid w:val="009C51B4"/>
    <w:rsid w:val="009C6278"/>
    <w:rsid w:val="009C6490"/>
    <w:rsid w:val="009C6547"/>
    <w:rsid w:val="009C796E"/>
    <w:rsid w:val="009D0D60"/>
    <w:rsid w:val="009D0F54"/>
    <w:rsid w:val="009D26CA"/>
    <w:rsid w:val="009D2C96"/>
    <w:rsid w:val="009D38DE"/>
    <w:rsid w:val="009D50ED"/>
    <w:rsid w:val="009D64CF"/>
    <w:rsid w:val="009D66E6"/>
    <w:rsid w:val="009D761D"/>
    <w:rsid w:val="009D784E"/>
    <w:rsid w:val="009D792B"/>
    <w:rsid w:val="009E0039"/>
    <w:rsid w:val="009E0470"/>
    <w:rsid w:val="009E0773"/>
    <w:rsid w:val="009E18C7"/>
    <w:rsid w:val="009E1B99"/>
    <w:rsid w:val="009E20A2"/>
    <w:rsid w:val="009E305D"/>
    <w:rsid w:val="009E4CE6"/>
    <w:rsid w:val="009E4DD5"/>
    <w:rsid w:val="009E666B"/>
    <w:rsid w:val="009E6D7B"/>
    <w:rsid w:val="009E6E67"/>
    <w:rsid w:val="009E71A7"/>
    <w:rsid w:val="009E72D6"/>
    <w:rsid w:val="009E7BA7"/>
    <w:rsid w:val="009F06B2"/>
    <w:rsid w:val="009F134A"/>
    <w:rsid w:val="009F191C"/>
    <w:rsid w:val="009F1E68"/>
    <w:rsid w:val="009F250F"/>
    <w:rsid w:val="009F3EF4"/>
    <w:rsid w:val="009F6364"/>
    <w:rsid w:val="009F6D04"/>
    <w:rsid w:val="00A00438"/>
    <w:rsid w:val="00A01EB1"/>
    <w:rsid w:val="00A02207"/>
    <w:rsid w:val="00A030CC"/>
    <w:rsid w:val="00A039A5"/>
    <w:rsid w:val="00A04C47"/>
    <w:rsid w:val="00A05A2C"/>
    <w:rsid w:val="00A07F05"/>
    <w:rsid w:val="00A1061F"/>
    <w:rsid w:val="00A1139D"/>
    <w:rsid w:val="00A11D41"/>
    <w:rsid w:val="00A127A3"/>
    <w:rsid w:val="00A12A6B"/>
    <w:rsid w:val="00A12B10"/>
    <w:rsid w:val="00A12DC6"/>
    <w:rsid w:val="00A13574"/>
    <w:rsid w:val="00A13670"/>
    <w:rsid w:val="00A1375D"/>
    <w:rsid w:val="00A13C69"/>
    <w:rsid w:val="00A14D94"/>
    <w:rsid w:val="00A1620B"/>
    <w:rsid w:val="00A16E9D"/>
    <w:rsid w:val="00A17C0A"/>
    <w:rsid w:val="00A2063B"/>
    <w:rsid w:val="00A20EEC"/>
    <w:rsid w:val="00A21DEA"/>
    <w:rsid w:val="00A24178"/>
    <w:rsid w:val="00A24305"/>
    <w:rsid w:val="00A24380"/>
    <w:rsid w:val="00A24C0D"/>
    <w:rsid w:val="00A25E3F"/>
    <w:rsid w:val="00A278CC"/>
    <w:rsid w:val="00A3007E"/>
    <w:rsid w:val="00A31265"/>
    <w:rsid w:val="00A314CE"/>
    <w:rsid w:val="00A314E4"/>
    <w:rsid w:val="00A31D0C"/>
    <w:rsid w:val="00A333C4"/>
    <w:rsid w:val="00A352E7"/>
    <w:rsid w:val="00A35A2C"/>
    <w:rsid w:val="00A35D9B"/>
    <w:rsid w:val="00A37172"/>
    <w:rsid w:val="00A3763F"/>
    <w:rsid w:val="00A37E82"/>
    <w:rsid w:val="00A404E7"/>
    <w:rsid w:val="00A40EB5"/>
    <w:rsid w:val="00A42431"/>
    <w:rsid w:val="00A42B61"/>
    <w:rsid w:val="00A43889"/>
    <w:rsid w:val="00A44CC3"/>
    <w:rsid w:val="00A45558"/>
    <w:rsid w:val="00A46A20"/>
    <w:rsid w:val="00A4753C"/>
    <w:rsid w:val="00A47AA0"/>
    <w:rsid w:val="00A501A9"/>
    <w:rsid w:val="00A508BE"/>
    <w:rsid w:val="00A512A8"/>
    <w:rsid w:val="00A52384"/>
    <w:rsid w:val="00A52535"/>
    <w:rsid w:val="00A530D2"/>
    <w:rsid w:val="00A530DD"/>
    <w:rsid w:val="00A53C4C"/>
    <w:rsid w:val="00A53C58"/>
    <w:rsid w:val="00A54D82"/>
    <w:rsid w:val="00A5562A"/>
    <w:rsid w:val="00A558AF"/>
    <w:rsid w:val="00A56372"/>
    <w:rsid w:val="00A5749F"/>
    <w:rsid w:val="00A57A88"/>
    <w:rsid w:val="00A61CE0"/>
    <w:rsid w:val="00A6310B"/>
    <w:rsid w:val="00A63396"/>
    <w:rsid w:val="00A63E5E"/>
    <w:rsid w:val="00A6631E"/>
    <w:rsid w:val="00A668B6"/>
    <w:rsid w:val="00A67BD8"/>
    <w:rsid w:val="00A7094A"/>
    <w:rsid w:val="00A711DF"/>
    <w:rsid w:val="00A714C1"/>
    <w:rsid w:val="00A72B75"/>
    <w:rsid w:val="00A72F7F"/>
    <w:rsid w:val="00A74AD1"/>
    <w:rsid w:val="00A75938"/>
    <w:rsid w:val="00A75A2F"/>
    <w:rsid w:val="00A75EA2"/>
    <w:rsid w:val="00A76886"/>
    <w:rsid w:val="00A76BB4"/>
    <w:rsid w:val="00A76C13"/>
    <w:rsid w:val="00A77237"/>
    <w:rsid w:val="00A775C6"/>
    <w:rsid w:val="00A776E3"/>
    <w:rsid w:val="00A809D8"/>
    <w:rsid w:val="00A8148D"/>
    <w:rsid w:val="00A81F55"/>
    <w:rsid w:val="00A82A73"/>
    <w:rsid w:val="00A8329A"/>
    <w:rsid w:val="00A836C2"/>
    <w:rsid w:val="00A848DB"/>
    <w:rsid w:val="00A84FF6"/>
    <w:rsid w:val="00A85E7F"/>
    <w:rsid w:val="00A861A0"/>
    <w:rsid w:val="00A87449"/>
    <w:rsid w:val="00A87764"/>
    <w:rsid w:val="00A90B33"/>
    <w:rsid w:val="00A91199"/>
    <w:rsid w:val="00A91F18"/>
    <w:rsid w:val="00A927A1"/>
    <w:rsid w:val="00A9496F"/>
    <w:rsid w:val="00A949E8"/>
    <w:rsid w:val="00A9681B"/>
    <w:rsid w:val="00A9709C"/>
    <w:rsid w:val="00A975BC"/>
    <w:rsid w:val="00A9789C"/>
    <w:rsid w:val="00AA0266"/>
    <w:rsid w:val="00AA121D"/>
    <w:rsid w:val="00AA1A04"/>
    <w:rsid w:val="00AA267D"/>
    <w:rsid w:val="00AA2B90"/>
    <w:rsid w:val="00AA3026"/>
    <w:rsid w:val="00AA4465"/>
    <w:rsid w:val="00AA4F95"/>
    <w:rsid w:val="00AA53BD"/>
    <w:rsid w:val="00AA5AF8"/>
    <w:rsid w:val="00AA5CA4"/>
    <w:rsid w:val="00AA5EAC"/>
    <w:rsid w:val="00AA668C"/>
    <w:rsid w:val="00AA7B37"/>
    <w:rsid w:val="00AB0577"/>
    <w:rsid w:val="00AB07C8"/>
    <w:rsid w:val="00AB0B9D"/>
    <w:rsid w:val="00AB19AC"/>
    <w:rsid w:val="00AB1D0D"/>
    <w:rsid w:val="00AB2124"/>
    <w:rsid w:val="00AB3EDB"/>
    <w:rsid w:val="00AB4E64"/>
    <w:rsid w:val="00AB5E82"/>
    <w:rsid w:val="00AB64C0"/>
    <w:rsid w:val="00AC024C"/>
    <w:rsid w:val="00AC04A4"/>
    <w:rsid w:val="00AC0F5C"/>
    <w:rsid w:val="00AC2BBB"/>
    <w:rsid w:val="00AC4E21"/>
    <w:rsid w:val="00AC4E57"/>
    <w:rsid w:val="00AC53CA"/>
    <w:rsid w:val="00AC57CD"/>
    <w:rsid w:val="00AC5C55"/>
    <w:rsid w:val="00AC64A8"/>
    <w:rsid w:val="00AC7284"/>
    <w:rsid w:val="00AD1BE1"/>
    <w:rsid w:val="00AD2325"/>
    <w:rsid w:val="00AD2D60"/>
    <w:rsid w:val="00AD3AC4"/>
    <w:rsid w:val="00AD5805"/>
    <w:rsid w:val="00AD5DEC"/>
    <w:rsid w:val="00AD5E85"/>
    <w:rsid w:val="00AD5EB6"/>
    <w:rsid w:val="00AD621E"/>
    <w:rsid w:val="00AE0AD7"/>
    <w:rsid w:val="00AE16AA"/>
    <w:rsid w:val="00AE1DAB"/>
    <w:rsid w:val="00AE1E12"/>
    <w:rsid w:val="00AE2226"/>
    <w:rsid w:val="00AE245A"/>
    <w:rsid w:val="00AE3772"/>
    <w:rsid w:val="00AE3BEE"/>
    <w:rsid w:val="00AE5106"/>
    <w:rsid w:val="00AE52EA"/>
    <w:rsid w:val="00AE6C90"/>
    <w:rsid w:val="00AE7AC0"/>
    <w:rsid w:val="00AE7FC1"/>
    <w:rsid w:val="00AF00C2"/>
    <w:rsid w:val="00AF048E"/>
    <w:rsid w:val="00AF0CBA"/>
    <w:rsid w:val="00AF19EE"/>
    <w:rsid w:val="00AF23CE"/>
    <w:rsid w:val="00AF2AC4"/>
    <w:rsid w:val="00AF4638"/>
    <w:rsid w:val="00AF52FA"/>
    <w:rsid w:val="00AF597A"/>
    <w:rsid w:val="00AF7121"/>
    <w:rsid w:val="00B00834"/>
    <w:rsid w:val="00B0111A"/>
    <w:rsid w:val="00B020B2"/>
    <w:rsid w:val="00B02521"/>
    <w:rsid w:val="00B032FD"/>
    <w:rsid w:val="00B0404C"/>
    <w:rsid w:val="00B045E3"/>
    <w:rsid w:val="00B0476B"/>
    <w:rsid w:val="00B05E12"/>
    <w:rsid w:val="00B06D3F"/>
    <w:rsid w:val="00B07409"/>
    <w:rsid w:val="00B076A2"/>
    <w:rsid w:val="00B07BF6"/>
    <w:rsid w:val="00B104FA"/>
    <w:rsid w:val="00B10C77"/>
    <w:rsid w:val="00B12165"/>
    <w:rsid w:val="00B123D8"/>
    <w:rsid w:val="00B12B3A"/>
    <w:rsid w:val="00B1413D"/>
    <w:rsid w:val="00B1521C"/>
    <w:rsid w:val="00B16495"/>
    <w:rsid w:val="00B179F6"/>
    <w:rsid w:val="00B207C9"/>
    <w:rsid w:val="00B212F5"/>
    <w:rsid w:val="00B218AF"/>
    <w:rsid w:val="00B219B3"/>
    <w:rsid w:val="00B237CE"/>
    <w:rsid w:val="00B23802"/>
    <w:rsid w:val="00B23869"/>
    <w:rsid w:val="00B243DE"/>
    <w:rsid w:val="00B243EF"/>
    <w:rsid w:val="00B247A5"/>
    <w:rsid w:val="00B24D9C"/>
    <w:rsid w:val="00B2531C"/>
    <w:rsid w:val="00B259A5"/>
    <w:rsid w:val="00B2677D"/>
    <w:rsid w:val="00B268C6"/>
    <w:rsid w:val="00B270BD"/>
    <w:rsid w:val="00B27917"/>
    <w:rsid w:val="00B323FE"/>
    <w:rsid w:val="00B32421"/>
    <w:rsid w:val="00B325B4"/>
    <w:rsid w:val="00B32FE7"/>
    <w:rsid w:val="00B33EB4"/>
    <w:rsid w:val="00B347B0"/>
    <w:rsid w:val="00B35D42"/>
    <w:rsid w:val="00B403BF"/>
    <w:rsid w:val="00B44B0D"/>
    <w:rsid w:val="00B452EF"/>
    <w:rsid w:val="00B4598F"/>
    <w:rsid w:val="00B45CEE"/>
    <w:rsid w:val="00B461CA"/>
    <w:rsid w:val="00B47070"/>
    <w:rsid w:val="00B5090B"/>
    <w:rsid w:val="00B51B35"/>
    <w:rsid w:val="00B51D2B"/>
    <w:rsid w:val="00B51E31"/>
    <w:rsid w:val="00B5256E"/>
    <w:rsid w:val="00B5359C"/>
    <w:rsid w:val="00B53C66"/>
    <w:rsid w:val="00B56F3A"/>
    <w:rsid w:val="00B579C8"/>
    <w:rsid w:val="00B6074E"/>
    <w:rsid w:val="00B60EB6"/>
    <w:rsid w:val="00B611E0"/>
    <w:rsid w:val="00B614D3"/>
    <w:rsid w:val="00B61B4D"/>
    <w:rsid w:val="00B61D9E"/>
    <w:rsid w:val="00B628B7"/>
    <w:rsid w:val="00B629C0"/>
    <w:rsid w:val="00B62D20"/>
    <w:rsid w:val="00B62DCD"/>
    <w:rsid w:val="00B62F79"/>
    <w:rsid w:val="00B63092"/>
    <w:rsid w:val="00B63862"/>
    <w:rsid w:val="00B63E38"/>
    <w:rsid w:val="00B642DA"/>
    <w:rsid w:val="00B64406"/>
    <w:rsid w:val="00B645DD"/>
    <w:rsid w:val="00B64E7D"/>
    <w:rsid w:val="00B651A4"/>
    <w:rsid w:val="00B6526B"/>
    <w:rsid w:val="00B66B59"/>
    <w:rsid w:val="00B670D7"/>
    <w:rsid w:val="00B672E2"/>
    <w:rsid w:val="00B70105"/>
    <w:rsid w:val="00B70DA8"/>
    <w:rsid w:val="00B729FA"/>
    <w:rsid w:val="00B72A12"/>
    <w:rsid w:val="00B730DC"/>
    <w:rsid w:val="00B73CC4"/>
    <w:rsid w:val="00B74B95"/>
    <w:rsid w:val="00B75184"/>
    <w:rsid w:val="00B77307"/>
    <w:rsid w:val="00B77D4A"/>
    <w:rsid w:val="00B81A79"/>
    <w:rsid w:val="00B82BC3"/>
    <w:rsid w:val="00B85A10"/>
    <w:rsid w:val="00B85F15"/>
    <w:rsid w:val="00B861B4"/>
    <w:rsid w:val="00B86594"/>
    <w:rsid w:val="00B86763"/>
    <w:rsid w:val="00B86913"/>
    <w:rsid w:val="00B86BB8"/>
    <w:rsid w:val="00B86E1A"/>
    <w:rsid w:val="00B86EFD"/>
    <w:rsid w:val="00B9138B"/>
    <w:rsid w:val="00B91580"/>
    <w:rsid w:val="00B91AE6"/>
    <w:rsid w:val="00B93537"/>
    <w:rsid w:val="00B94AEE"/>
    <w:rsid w:val="00B959FD"/>
    <w:rsid w:val="00B959FE"/>
    <w:rsid w:val="00B9758D"/>
    <w:rsid w:val="00B978A8"/>
    <w:rsid w:val="00BA2022"/>
    <w:rsid w:val="00BA21D4"/>
    <w:rsid w:val="00BA2FE8"/>
    <w:rsid w:val="00BA331A"/>
    <w:rsid w:val="00BA4A40"/>
    <w:rsid w:val="00BA4DF4"/>
    <w:rsid w:val="00BA5099"/>
    <w:rsid w:val="00BA56C4"/>
    <w:rsid w:val="00BA6579"/>
    <w:rsid w:val="00BA6A19"/>
    <w:rsid w:val="00BA745D"/>
    <w:rsid w:val="00BB06BD"/>
    <w:rsid w:val="00BB1FFA"/>
    <w:rsid w:val="00BB28B4"/>
    <w:rsid w:val="00BB28FC"/>
    <w:rsid w:val="00BB35BB"/>
    <w:rsid w:val="00BB6622"/>
    <w:rsid w:val="00BB7630"/>
    <w:rsid w:val="00BB773E"/>
    <w:rsid w:val="00BB77CE"/>
    <w:rsid w:val="00BB7C00"/>
    <w:rsid w:val="00BC2697"/>
    <w:rsid w:val="00BC281D"/>
    <w:rsid w:val="00BC2CF1"/>
    <w:rsid w:val="00BC2D65"/>
    <w:rsid w:val="00BC308C"/>
    <w:rsid w:val="00BC3610"/>
    <w:rsid w:val="00BC3AE5"/>
    <w:rsid w:val="00BC3AF0"/>
    <w:rsid w:val="00BC4EF1"/>
    <w:rsid w:val="00BC53C7"/>
    <w:rsid w:val="00BC5F7E"/>
    <w:rsid w:val="00BC606C"/>
    <w:rsid w:val="00BC639C"/>
    <w:rsid w:val="00BD0576"/>
    <w:rsid w:val="00BD08F2"/>
    <w:rsid w:val="00BD0E53"/>
    <w:rsid w:val="00BD14BE"/>
    <w:rsid w:val="00BD1641"/>
    <w:rsid w:val="00BD166D"/>
    <w:rsid w:val="00BD26C8"/>
    <w:rsid w:val="00BD316B"/>
    <w:rsid w:val="00BD454C"/>
    <w:rsid w:val="00BD4703"/>
    <w:rsid w:val="00BD4BB6"/>
    <w:rsid w:val="00BD505B"/>
    <w:rsid w:val="00BD5ACB"/>
    <w:rsid w:val="00BD67FE"/>
    <w:rsid w:val="00BD774C"/>
    <w:rsid w:val="00BD7896"/>
    <w:rsid w:val="00BD7EB4"/>
    <w:rsid w:val="00BE1AAF"/>
    <w:rsid w:val="00BE1D2E"/>
    <w:rsid w:val="00BE315C"/>
    <w:rsid w:val="00BE3370"/>
    <w:rsid w:val="00BE36C6"/>
    <w:rsid w:val="00BE39AD"/>
    <w:rsid w:val="00BE4EFC"/>
    <w:rsid w:val="00BE51BF"/>
    <w:rsid w:val="00BE5558"/>
    <w:rsid w:val="00BE59A8"/>
    <w:rsid w:val="00BE7245"/>
    <w:rsid w:val="00BE7E51"/>
    <w:rsid w:val="00BF014F"/>
    <w:rsid w:val="00BF033B"/>
    <w:rsid w:val="00BF0451"/>
    <w:rsid w:val="00BF0764"/>
    <w:rsid w:val="00BF22EA"/>
    <w:rsid w:val="00BF2412"/>
    <w:rsid w:val="00BF3835"/>
    <w:rsid w:val="00BF3A28"/>
    <w:rsid w:val="00BF3DDD"/>
    <w:rsid w:val="00BF4432"/>
    <w:rsid w:val="00BF4CD0"/>
    <w:rsid w:val="00BF77C5"/>
    <w:rsid w:val="00C00A40"/>
    <w:rsid w:val="00C019D1"/>
    <w:rsid w:val="00C03728"/>
    <w:rsid w:val="00C04586"/>
    <w:rsid w:val="00C048F2"/>
    <w:rsid w:val="00C05804"/>
    <w:rsid w:val="00C063FB"/>
    <w:rsid w:val="00C06BAE"/>
    <w:rsid w:val="00C06D3E"/>
    <w:rsid w:val="00C070EC"/>
    <w:rsid w:val="00C10E14"/>
    <w:rsid w:val="00C112D9"/>
    <w:rsid w:val="00C119F9"/>
    <w:rsid w:val="00C1245C"/>
    <w:rsid w:val="00C12B58"/>
    <w:rsid w:val="00C144B2"/>
    <w:rsid w:val="00C14EE1"/>
    <w:rsid w:val="00C14F1C"/>
    <w:rsid w:val="00C150E3"/>
    <w:rsid w:val="00C15574"/>
    <w:rsid w:val="00C17D93"/>
    <w:rsid w:val="00C20918"/>
    <w:rsid w:val="00C20ECC"/>
    <w:rsid w:val="00C21221"/>
    <w:rsid w:val="00C21763"/>
    <w:rsid w:val="00C21920"/>
    <w:rsid w:val="00C219CC"/>
    <w:rsid w:val="00C22973"/>
    <w:rsid w:val="00C24BD0"/>
    <w:rsid w:val="00C24CD4"/>
    <w:rsid w:val="00C25513"/>
    <w:rsid w:val="00C25C1E"/>
    <w:rsid w:val="00C27552"/>
    <w:rsid w:val="00C27B79"/>
    <w:rsid w:val="00C33976"/>
    <w:rsid w:val="00C33FB9"/>
    <w:rsid w:val="00C34AEC"/>
    <w:rsid w:val="00C34DC8"/>
    <w:rsid w:val="00C34F2E"/>
    <w:rsid w:val="00C35328"/>
    <w:rsid w:val="00C35879"/>
    <w:rsid w:val="00C37EB1"/>
    <w:rsid w:val="00C37F65"/>
    <w:rsid w:val="00C4017D"/>
    <w:rsid w:val="00C40E59"/>
    <w:rsid w:val="00C41464"/>
    <w:rsid w:val="00C41A08"/>
    <w:rsid w:val="00C41B1D"/>
    <w:rsid w:val="00C422D6"/>
    <w:rsid w:val="00C42E4C"/>
    <w:rsid w:val="00C434FF"/>
    <w:rsid w:val="00C4354E"/>
    <w:rsid w:val="00C4433E"/>
    <w:rsid w:val="00C444DA"/>
    <w:rsid w:val="00C45D44"/>
    <w:rsid w:val="00C45D8E"/>
    <w:rsid w:val="00C46317"/>
    <w:rsid w:val="00C51A4A"/>
    <w:rsid w:val="00C537A9"/>
    <w:rsid w:val="00C54908"/>
    <w:rsid w:val="00C54CE0"/>
    <w:rsid w:val="00C55483"/>
    <w:rsid w:val="00C57084"/>
    <w:rsid w:val="00C60786"/>
    <w:rsid w:val="00C615AC"/>
    <w:rsid w:val="00C61D5B"/>
    <w:rsid w:val="00C62725"/>
    <w:rsid w:val="00C62CC7"/>
    <w:rsid w:val="00C6324E"/>
    <w:rsid w:val="00C638AC"/>
    <w:rsid w:val="00C64164"/>
    <w:rsid w:val="00C643F9"/>
    <w:rsid w:val="00C652FD"/>
    <w:rsid w:val="00C65C43"/>
    <w:rsid w:val="00C662FD"/>
    <w:rsid w:val="00C66F03"/>
    <w:rsid w:val="00C67BEE"/>
    <w:rsid w:val="00C70B4A"/>
    <w:rsid w:val="00C71326"/>
    <w:rsid w:val="00C728D7"/>
    <w:rsid w:val="00C73AA7"/>
    <w:rsid w:val="00C73BBE"/>
    <w:rsid w:val="00C74DDE"/>
    <w:rsid w:val="00C74FA8"/>
    <w:rsid w:val="00C7569A"/>
    <w:rsid w:val="00C75889"/>
    <w:rsid w:val="00C759CB"/>
    <w:rsid w:val="00C763F8"/>
    <w:rsid w:val="00C76CD4"/>
    <w:rsid w:val="00C77150"/>
    <w:rsid w:val="00C773AD"/>
    <w:rsid w:val="00C778EA"/>
    <w:rsid w:val="00C80177"/>
    <w:rsid w:val="00C8097B"/>
    <w:rsid w:val="00C820BA"/>
    <w:rsid w:val="00C82446"/>
    <w:rsid w:val="00C82F30"/>
    <w:rsid w:val="00C82F34"/>
    <w:rsid w:val="00C84146"/>
    <w:rsid w:val="00C844C1"/>
    <w:rsid w:val="00C84565"/>
    <w:rsid w:val="00C84AE4"/>
    <w:rsid w:val="00C85BC1"/>
    <w:rsid w:val="00C87FD5"/>
    <w:rsid w:val="00C902FF"/>
    <w:rsid w:val="00C90F47"/>
    <w:rsid w:val="00C9201A"/>
    <w:rsid w:val="00C92858"/>
    <w:rsid w:val="00C937A2"/>
    <w:rsid w:val="00C93EC7"/>
    <w:rsid w:val="00C94410"/>
    <w:rsid w:val="00C94E7B"/>
    <w:rsid w:val="00C9552B"/>
    <w:rsid w:val="00C95F1C"/>
    <w:rsid w:val="00C9682A"/>
    <w:rsid w:val="00CA16ED"/>
    <w:rsid w:val="00CA2BDC"/>
    <w:rsid w:val="00CA52FB"/>
    <w:rsid w:val="00CA5BA5"/>
    <w:rsid w:val="00CA5D48"/>
    <w:rsid w:val="00CA6430"/>
    <w:rsid w:val="00CA69AA"/>
    <w:rsid w:val="00CB0201"/>
    <w:rsid w:val="00CB06A5"/>
    <w:rsid w:val="00CB0BEE"/>
    <w:rsid w:val="00CB0C08"/>
    <w:rsid w:val="00CB3F5E"/>
    <w:rsid w:val="00CB4401"/>
    <w:rsid w:val="00CB4E7D"/>
    <w:rsid w:val="00CB4ED3"/>
    <w:rsid w:val="00CB5A8F"/>
    <w:rsid w:val="00CB6149"/>
    <w:rsid w:val="00CB621C"/>
    <w:rsid w:val="00CB705E"/>
    <w:rsid w:val="00CC03CD"/>
    <w:rsid w:val="00CC07C5"/>
    <w:rsid w:val="00CC0F07"/>
    <w:rsid w:val="00CC230C"/>
    <w:rsid w:val="00CC23AE"/>
    <w:rsid w:val="00CC2A81"/>
    <w:rsid w:val="00CC2ACA"/>
    <w:rsid w:val="00CC3D2A"/>
    <w:rsid w:val="00CC472C"/>
    <w:rsid w:val="00CC49DC"/>
    <w:rsid w:val="00CC4D14"/>
    <w:rsid w:val="00CC558E"/>
    <w:rsid w:val="00CC78AB"/>
    <w:rsid w:val="00CD04A9"/>
    <w:rsid w:val="00CD0601"/>
    <w:rsid w:val="00CD08FC"/>
    <w:rsid w:val="00CD13AD"/>
    <w:rsid w:val="00CD159C"/>
    <w:rsid w:val="00CD1CCA"/>
    <w:rsid w:val="00CD30AC"/>
    <w:rsid w:val="00CD4B2D"/>
    <w:rsid w:val="00CD568F"/>
    <w:rsid w:val="00CD6AD9"/>
    <w:rsid w:val="00CE344C"/>
    <w:rsid w:val="00CE3758"/>
    <w:rsid w:val="00CE3D2A"/>
    <w:rsid w:val="00CE48B2"/>
    <w:rsid w:val="00CE512C"/>
    <w:rsid w:val="00CE55DE"/>
    <w:rsid w:val="00CE7B31"/>
    <w:rsid w:val="00CF1CBE"/>
    <w:rsid w:val="00CF3765"/>
    <w:rsid w:val="00CF4C60"/>
    <w:rsid w:val="00CF56D4"/>
    <w:rsid w:val="00CF5D63"/>
    <w:rsid w:val="00CF5F9E"/>
    <w:rsid w:val="00CF6DA6"/>
    <w:rsid w:val="00CF762F"/>
    <w:rsid w:val="00CF773B"/>
    <w:rsid w:val="00D003AD"/>
    <w:rsid w:val="00D014E7"/>
    <w:rsid w:val="00D0150F"/>
    <w:rsid w:val="00D02C5B"/>
    <w:rsid w:val="00D030E5"/>
    <w:rsid w:val="00D0426A"/>
    <w:rsid w:val="00D057C9"/>
    <w:rsid w:val="00D11145"/>
    <w:rsid w:val="00D11772"/>
    <w:rsid w:val="00D11E72"/>
    <w:rsid w:val="00D13040"/>
    <w:rsid w:val="00D15DC8"/>
    <w:rsid w:val="00D166C2"/>
    <w:rsid w:val="00D16F9E"/>
    <w:rsid w:val="00D20494"/>
    <w:rsid w:val="00D210F5"/>
    <w:rsid w:val="00D22468"/>
    <w:rsid w:val="00D244FA"/>
    <w:rsid w:val="00D247C0"/>
    <w:rsid w:val="00D24832"/>
    <w:rsid w:val="00D24AA6"/>
    <w:rsid w:val="00D25985"/>
    <w:rsid w:val="00D2633C"/>
    <w:rsid w:val="00D2675F"/>
    <w:rsid w:val="00D2706D"/>
    <w:rsid w:val="00D2718C"/>
    <w:rsid w:val="00D273B0"/>
    <w:rsid w:val="00D3135F"/>
    <w:rsid w:val="00D32014"/>
    <w:rsid w:val="00D32C5E"/>
    <w:rsid w:val="00D32D45"/>
    <w:rsid w:val="00D32D78"/>
    <w:rsid w:val="00D33567"/>
    <w:rsid w:val="00D33993"/>
    <w:rsid w:val="00D33B26"/>
    <w:rsid w:val="00D34137"/>
    <w:rsid w:val="00D34397"/>
    <w:rsid w:val="00D34461"/>
    <w:rsid w:val="00D352C5"/>
    <w:rsid w:val="00D35FF5"/>
    <w:rsid w:val="00D36C97"/>
    <w:rsid w:val="00D36E40"/>
    <w:rsid w:val="00D36EFF"/>
    <w:rsid w:val="00D370EF"/>
    <w:rsid w:val="00D404B0"/>
    <w:rsid w:val="00D40CBD"/>
    <w:rsid w:val="00D40F3C"/>
    <w:rsid w:val="00D42EB5"/>
    <w:rsid w:val="00D4569A"/>
    <w:rsid w:val="00D45CA9"/>
    <w:rsid w:val="00D45E04"/>
    <w:rsid w:val="00D46828"/>
    <w:rsid w:val="00D5106B"/>
    <w:rsid w:val="00D527CF"/>
    <w:rsid w:val="00D52960"/>
    <w:rsid w:val="00D543E2"/>
    <w:rsid w:val="00D54758"/>
    <w:rsid w:val="00D54D4A"/>
    <w:rsid w:val="00D55BAC"/>
    <w:rsid w:val="00D57120"/>
    <w:rsid w:val="00D574B2"/>
    <w:rsid w:val="00D57866"/>
    <w:rsid w:val="00D6031E"/>
    <w:rsid w:val="00D623EE"/>
    <w:rsid w:val="00D62B1C"/>
    <w:rsid w:val="00D6318D"/>
    <w:rsid w:val="00D641D2"/>
    <w:rsid w:val="00D64712"/>
    <w:rsid w:val="00D650A7"/>
    <w:rsid w:val="00D65A18"/>
    <w:rsid w:val="00D65E8D"/>
    <w:rsid w:val="00D65EFA"/>
    <w:rsid w:val="00D66969"/>
    <w:rsid w:val="00D677BB"/>
    <w:rsid w:val="00D708BF"/>
    <w:rsid w:val="00D72129"/>
    <w:rsid w:val="00D7226E"/>
    <w:rsid w:val="00D75207"/>
    <w:rsid w:val="00D75A51"/>
    <w:rsid w:val="00D80984"/>
    <w:rsid w:val="00D80AA8"/>
    <w:rsid w:val="00D818A5"/>
    <w:rsid w:val="00D8224A"/>
    <w:rsid w:val="00D82C1C"/>
    <w:rsid w:val="00D83441"/>
    <w:rsid w:val="00D836BB"/>
    <w:rsid w:val="00D83B76"/>
    <w:rsid w:val="00D83E1A"/>
    <w:rsid w:val="00D840BE"/>
    <w:rsid w:val="00D845D2"/>
    <w:rsid w:val="00D8468C"/>
    <w:rsid w:val="00D8489C"/>
    <w:rsid w:val="00D85487"/>
    <w:rsid w:val="00D8552F"/>
    <w:rsid w:val="00D864A2"/>
    <w:rsid w:val="00D877E2"/>
    <w:rsid w:val="00D90005"/>
    <w:rsid w:val="00D904DA"/>
    <w:rsid w:val="00D908D1"/>
    <w:rsid w:val="00D90D24"/>
    <w:rsid w:val="00D913B4"/>
    <w:rsid w:val="00D9195F"/>
    <w:rsid w:val="00D919D0"/>
    <w:rsid w:val="00D93142"/>
    <w:rsid w:val="00D937E5"/>
    <w:rsid w:val="00D94C3B"/>
    <w:rsid w:val="00D9536E"/>
    <w:rsid w:val="00D95CC9"/>
    <w:rsid w:val="00D9793C"/>
    <w:rsid w:val="00D97D4B"/>
    <w:rsid w:val="00DA0520"/>
    <w:rsid w:val="00DA0FF7"/>
    <w:rsid w:val="00DA16D0"/>
    <w:rsid w:val="00DA31E3"/>
    <w:rsid w:val="00DA3B38"/>
    <w:rsid w:val="00DA4FBC"/>
    <w:rsid w:val="00DA512A"/>
    <w:rsid w:val="00DA51D9"/>
    <w:rsid w:val="00DA5CA0"/>
    <w:rsid w:val="00DA6321"/>
    <w:rsid w:val="00DA63A7"/>
    <w:rsid w:val="00DA766D"/>
    <w:rsid w:val="00DA7C65"/>
    <w:rsid w:val="00DB10A3"/>
    <w:rsid w:val="00DB2ECC"/>
    <w:rsid w:val="00DB32C0"/>
    <w:rsid w:val="00DB42BB"/>
    <w:rsid w:val="00DB42D1"/>
    <w:rsid w:val="00DB44A1"/>
    <w:rsid w:val="00DB6060"/>
    <w:rsid w:val="00DB6422"/>
    <w:rsid w:val="00DB6EBE"/>
    <w:rsid w:val="00DB70B4"/>
    <w:rsid w:val="00DB7FA4"/>
    <w:rsid w:val="00DC0046"/>
    <w:rsid w:val="00DC0AF5"/>
    <w:rsid w:val="00DC1F1F"/>
    <w:rsid w:val="00DC1FB0"/>
    <w:rsid w:val="00DC3191"/>
    <w:rsid w:val="00DC33AA"/>
    <w:rsid w:val="00DC5146"/>
    <w:rsid w:val="00DC5F62"/>
    <w:rsid w:val="00DC6024"/>
    <w:rsid w:val="00DC63BA"/>
    <w:rsid w:val="00DC7AEB"/>
    <w:rsid w:val="00DD0503"/>
    <w:rsid w:val="00DD0879"/>
    <w:rsid w:val="00DD23CA"/>
    <w:rsid w:val="00DD2B2B"/>
    <w:rsid w:val="00DD2E94"/>
    <w:rsid w:val="00DD3A11"/>
    <w:rsid w:val="00DD3B15"/>
    <w:rsid w:val="00DD4D63"/>
    <w:rsid w:val="00DD4E27"/>
    <w:rsid w:val="00DD6568"/>
    <w:rsid w:val="00DD6EDD"/>
    <w:rsid w:val="00DD7860"/>
    <w:rsid w:val="00DD7CEA"/>
    <w:rsid w:val="00DE0364"/>
    <w:rsid w:val="00DE0736"/>
    <w:rsid w:val="00DE190A"/>
    <w:rsid w:val="00DE21DE"/>
    <w:rsid w:val="00DE25D6"/>
    <w:rsid w:val="00DE5831"/>
    <w:rsid w:val="00DE5862"/>
    <w:rsid w:val="00DE5A8E"/>
    <w:rsid w:val="00DE5BC3"/>
    <w:rsid w:val="00DE794A"/>
    <w:rsid w:val="00DF0849"/>
    <w:rsid w:val="00DF0B54"/>
    <w:rsid w:val="00DF0CBB"/>
    <w:rsid w:val="00DF2577"/>
    <w:rsid w:val="00DF29DA"/>
    <w:rsid w:val="00DF322E"/>
    <w:rsid w:val="00DF509F"/>
    <w:rsid w:val="00DF68B0"/>
    <w:rsid w:val="00DF6BE9"/>
    <w:rsid w:val="00DF6D7F"/>
    <w:rsid w:val="00DF7832"/>
    <w:rsid w:val="00DF7965"/>
    <w:rsid w:val="00E01766"/>
    <w:rsid w:val="00E0220D"/>
    <w:rsid w:val="00E02388"/>
    <w:rsid w:val="00E029F9"/>
    <w:rsid w:val="00E032CF"/>
    <w:rsid w:val="00E03D22"/>
    <w:rsid w:val="00E04609"/>
    <w:rsid w:val="00E046C6"/>
    <w:rsid w:val="00E04A6E"/>
    <w:rsid w:val="00E06A43"/>
    <w:rsid w:val="00E06D1D"/>
    <w:rsid w:val="00E06DB5"/>
    <w:rsid w:val="00E10315"/>
    <w:rsid w:val="00E10BD9"/>
    <w:rsid w:val="00E10CC7"/>
    <w:rsid w:val="00E11C9F"/>
    <w:rsid w:val="00E1234C"/>
    <w:rsid w:val="00E13C21"/>
    <w:rsid w:val="00E13D2D"/>
    <w:rsid w:val="00E14108"/>
    <w:rsid w:val="00E14A3B"/>
    <w:rsid w:val="00E1577F"/>
    <w:rsid w:val="00E15D32"/>
    <w:rsid w:val="00E17265"/>
    <w:rsid w:val="00E204E0"/>
    <w:rsid w:val="00E21DBD"/>
    <w:rsid w:val="00E21EA4"/>
    <w:rsid w:val="00E22019"/>
    <w:rsid w:val="00E223EB"/>
    <w:rsid w:val="00E2265C"/>
    <w:rsid w:val="00E240C6"/>
    <w:rsid w:val="00E24DBA"/>
    <w:rsid w:val="00E252C5"/>
    <w:rsid w:val="00E264E7"/>
    <w:rsid w:val="00E266F4"/>
    <w:rsid w:val="00E315F9"/>
    <w:rsid w:val="00E331E7"/>
    <w:rsid w:val="00E3325D"/>
    <w:rsid w:val="00E33855"/>
    <w:rsid w:val="00E33EFC"/>
    <w:rsid w:val="00E34ABA"/>
    <w:rsid w:val="00E35613"/>
    <w:rsid w:val="00E35EA6"/>
    <w:rsid w:val="00E36423"/>
    <w:rsid w:val="00E3664F"/>
    <w:rsid w:val="00E36BC6"/>
    <w:rsid w:val="00E37C55"/>
    <w:rsid w:val="00E410FB"/>
    <w:rsid w:val="00E42027"/>
    <w:rsid w:val="00E42933"/>
    <w:rsid w:val="00E42C25"/>
    <w:rsid w:val="00E42DE7"/>
    <w:rsid w:val="00E42E71"/>
    <w:rsid w:val="00E43317"/>
    <w:rsid w:val="00E437BC"/>
    <w:rsid w:val="00E43CBB"/>
    <w:rsid w:val="00E44E41"/>
    <w:rsid w:val="00E45196"/>
    <w:rsid w:val="00E456D6"/>
    <w:rsid w:val="00E45939"/>
    <w:rsid w:val="00E46029"/>
    <w:rsid w:val="00E50170"/>
    <w:rsid w:val="00E5055F"/>
    <w:rsid w:val="00E5234D"/>
    <w:rsid w:val="00E54BE6"/>
    <w:rsid w:val="00E55ED6"/>
    <w:rsid w:val="00E56B17"/>
    <w:rsid w:val="00E57483"/>
    <w:rsid w:val="00E603DF"/>
    <w:rsid w:val="00E60487"/>
    <w:rsid w:val="00E60D94"/>
    <w:rsid w:val="00E613A0"/>
    <w:rsid w:val="00E61635"/>
    <w:rsid w:val="00E61F31"/>
    <w:rsid w:val="00E6236C"/>
    <w:rsid w:val="00E62BF3"/>
    <w:rsid w:val="00E630D3"/>
    <w:rsid w:val="00E64081"/>
    <w:rsid w:val="00E658F5"/>
    <w:rsid w:val="00E661B8"/>
    <w:rsid w:val="00E6630E"/>
    <w:rsid w:val="00E66CFD"/>
    <w:rsid w:val="00E671B1"/>
    <w:rsid w:val="00E67AFB"/>
    <w:rsid w:val="00E70141"/>
    <w:rsid w:val="00E7376C"/>
    <w:rsid w:val="00E7644D"/>
    <w:rsid w:val="00E77623"/>
    <w:rsid w:val="00E779FA"/>
    <w:rsid w:val="00E80582"/>
    <w:rsid w:val="00E82C34"/>
    <w:rsid w:val="00E82DE6"/>
    <w:rsid w:val="00E82F40"/>
    <w:rsid w:val="00E84407"/>
    <w:rsid w:val="00E845BD"/>
    <w:rsid w:val="00E850A5"/>
    <w:rsid w:val="00E85D9E"/>
    <w:rsid w:val="00E877EE"/>
    <w:rsid w:val="00E920DB"/>
    <w:rsid w:val="00E9348D"/>
    <w:rsid w:val="00E94F8C"/>
    <w:rsid w:val="00E95570"/>
    <w:rsid w:val="00E9652F"/>
    <w:rsid w:val="00EA0A70"/>
    <w:rsid w:val="00EA10C6"/>
    <w:rsid w:val="00EA186C"/>
    <w:rsid w:val="00EA1C4F"/>
    <w:rsid w:val="00EA249B"/>
    <w:rsid w:val="00EA28A3"/>
    <w:rsid w:val="00EA3745"/>
    <w:rsid w:val="00EA42B7"/>
    <w:rsid w:val="00EA4EB7"/>
    <w:rsid w:val="00EA5EA3"/>
    <w:rsid w:val="00EA6395"/>
    <w:rsid w:val="00EA6720"/>
    <w:rsid w:val="00EA674D"/>
    <w:rsid w:val="00EA6766"/>
    <w:rsid w:val="00EA6883"/>
    <w:rsid w:val="00EA69CC"/>
    <w:rsid w:val="00EA7401"/>
    <w:rsid w:val="00EA7DD7"/>
    <w:rsid w:val="00EB0FBD"/>
    <w:rsid w:val="00EB13B6"/>
    <w:rsid w:val="00EB2372"/>
    <w:rsid w:val="00EB3866"/>
    <w:rsid w:val="00EB47FF"/>
    <w:rsid w:val="00EB4A6F"/>
    <w:rsid w:val="00EB4B18"/>
    <w:rsid w:val="00EB5356"/>
    <w:rsid w:val="00EB539C"/>
    <w:rsid w:val="00EB607C"/>
    <w:rsid w:val="00EB6818"/>
    <w:rsid w:val="00EB6E47"/>
    <w:rsid w:val="00EB75C9"/>
    <w:rsid w:val="00EC0337"/>
    <w:rsid w:val="00EC1382"/>
    <w:rsid w:val="00EC2A04"/>
    <w:rsid w:val="00EC2DD2"/>
    <w:rsid w:val="00EC35B8"/>
    <w:rsid w:val="00EC36FD"/>
    <w:rsid w:val="00EC3835"/>
    <w:rsid w:val="00EC38DC"/>
    <w:rsid w:val="00EC3DEF"/>
    <w:rsid w:val="00EC4062"/>
    <w:rsid w:val="00EC45C1"/>
    <w:rsid w:val="00EC5895"/>
    <w:rsid w:val="00EC5E25"/>
    <w:rsid w:val="00EC67C8"/>
    <w:rsid w:val="00ED047C"/>
    <w:rsid w:val="00ED0B42"/>
    <w:rsid w:val="00ED0DC4"/>
    <w:rsid w:val="00ED1147"/>
    <w:rsid w:val="00ED1BC9"/>
    <w:rsid w:val="00ED206B"/>
    <w:rsid w:val="00ED2B81"/>
    <w:rsid w:val="00ED2E9C"/>
    <w:rsid w:val="00ED3AB1"/>
    <w:rsid w:val="00ED5E4C"/>
    <w:rsid w:val="00ED786D"/>
    <w:rsid w:val="00ED7981"/>
    <w:rsid w:val="00ED7E79"/>
    <w:rsid w:val="00EE0399"/>
    <w:rsid w:val="00EE0419"/>
    <w:rsid w:val="00EE29BA"/>
    <w:rsid w:val="00EE3080"/>
    <w:rsid w:val="00EE31F2"/>
    <w:rsid w:val="00EE3540"/>
    <w:rsid w:val="00EE354B"/>
    <w:rsid w:val="00EE3A57"/>
    <w:rsid w:val="00EE3EFF"/>
    <w:rsid w:val="00EE4E49"/>
    <w:rsid w:val="00EE6731"/>
    <w:rsid w:val="00EE69FC"/>
    <w:rsid w:val="00EF12EF"/>
    <w:rsid w:val="00EF208C"/>
    <w:rsid w:val="00EF261F"/>
    <w:rsid w:val="00EF2F51"/>
    <w:rsid w:val="00EF3E50"/>
    <w:rsid w:val="00EF5533"/>
    <w:rsid w:val="00EF5A05"/>
    <w:rsid w:val="00EF665D"/>
    <w:rsid w:val="00EF7093"/>
    <w:rsid w:val="00EF70D2"/>
    <w:rsid w:val="00EF7634"/>
    <w:rsid w:val="00EF7C88"/>
    <w:rsid w:val="00F005E9"/>
    <w:rsid w:val="00F00DA6"/>
    <w:rsid w:val="00F013FB"/>
    <w:rsid w:val="00F01449"/>
    <w:rsid w:val="00F01525"/>
    <w:rsid w:val="00F02717"/>
    <w:rsid w:val="00F029B5"/>
    <w:rsid w:val="00F03E5C"/>
    <w:rsid w:val="00F041A2"/>
    <w:rsid w:val="00F042E4"/>
    <w:rsid w:val="00F047EA"/>
    <w:rsid w:val="00F05410"/>
    <w:rsid w:val="00F0680D"/>
    <w:rsid w:val="00F07C3B"/>
    <w:rsid w:val="00F07EEB"/>
    <w:rsid w:val="00F10EBD"/>
    <w:rsid w:val="00F11398"/>
    <w:rsid w:val="00F119F2"/>
    <w:rsid w:val="00F11CF4"/>
    <w:rsid w:val="00F13C03"/>
    <w:rsid w:val="00F14C98"/>
    <w:rsid w:val="00F14F1E"/>
    <w:rsid w:val="00F151B5"/>
    <w:rsid w:val="00F16662"/>
    <w:rsid w:val="00F204C2"/>
    <w:rsid w:val="00F21F07"/>
    <w:rsid w:val="00F2235C"/>
    <w:rsid w:val="00F22D98"/>
    <w:rsid w:val="00F25A8F"/>
    <w:rsid w:val="00F25D97"/>
    <w:rsid w:val="00F2789A"/>
    <w:rsid w:val="00F27E37"/>
    <w:rsid w:val="00F305D5"/>
    <w:rsid w:val="00F30C5F"/>
    <w:rsid w:val="00F30EBE"/>
    <w:rsid w:val="00F321A2"/>
    <w:rsid w:val="00F32927"/>
    <w:rsid w:val="00F32972"/>
    <w:rsid w:val="00F32A23"/>
    <w:rsid w:val="00F32C23"/>
    <w:rsid w:val="00F33261"/>
    <w:rsid w:val="00F33271"/>
    <w:rsid w:val="00F33512"/>
    <w:rsid w:val="00F33D63"/>
    <w:rsid w:val="00F3483F"/>
    <w:rsid w:val="00F34FED"/>
    <w:rsid w:val="00F35D42"/>
    <w:rsid w:val="00F35D70"/>
    <w:rsid w:val="00F37713"/>
    <w:rsid w:val="00F37F06"/>
    <w:rsid w:val="00F4112C"/>
    <w:rsid w:val="00F41F26"/>
    <w:rsid w:val="00F42703"/>
    <w:rsid w:val="00F42825"/>
    <w:rsid w:val="00F42EB6"/>
    <w:rsid w:val="00F44C00"/>
    <w:rsid w:val="00F4659C"/>
    <w:rsid w:val="00F46D44"/>
    <w:rsid w:val="00F46FEA"/>
    <w:rsid w:val="00F47280"/>
    <w:rsid w:val="00F4732D"/>
    <w:rsid w:val="00F474E2"/>
    <w:rsid w:val="00F47B92"/>
    <w:rsid w:val="00F501E1"/>
    <w:rsid w:val="00F50DF6"/>
    <w:rsid w:val="00F5100F"/>
    <w:rsid w:val="00F53431"/>
    <w:rsid w:val="00F53EFA"/>
    <w:rsid w:val="00F54789"/>
    <w:rsid w:val="00F54A05"/>
    <w:rsid w:val="00F55909"/>
    <w:rsid w:val="00F55D8B"/>
    <w:rsid w:val="00F56DAD"/>
    <w:rsid w:val="00F56E4A"/>
    <w:rsid w:val="00F56F14"/>
    <w:rsid w:val="00F5702A"/>
    <w:rsid w:val="00F57AE0"/>
    <w:rsid w:val="00F60D47"/>
    <w:rsid w:val="00F60DFB"/>
    <w:rsid w:val="00F61517"/>
    <w:rsid w:val="00F616D1"/>
    <w:rsid w:val="00F619EE"/>
    <w:rsid w:val="00F629FD"/>
    <w:rsid w:val="00F62D7E"/>
    <w:rsid w:val="00F62F55"/>
    <w:rsid w:val="00F637D0"/>
    <w:rsid w:val="00F63AC8"/>
    <w:rsid w:val="00F65018"/>
    <w:rsid w:val="00F6562C"/>
    <w:rsid w:val="00F65634"/>
    <w:rsid w:val="00F6605D"/>
    <w:rsid w:val="00F71727"/>
    <w:rsid w:val="00F71787"/>
    <w:rsid w:val="00F72EE4"/>
    <w:rsid w:val="00F731CD"/>
    <w:rsid w:val="00F738E8"/>
    <w:rsid w:val="00F73D4C"/>
    <w:rsid w:val="00F74192"/>
    <w:rsid w:val="00F75094"/>
    <w:rsid w:val="00F754FA"/>
    <w:rsid w:val="00F7723B"/>
    <w:rsid w:val="00F77535"/>
    <w:rsid w:val="00F80081"/>
    <w:rsid w:val="00F81BC4"/>
    <w:rsid w:val="00F81EAE"/>
    <w:rsid w:val="00F85197"/>
    <w:rsid w:val="00F856B2"/>
    <w:rsid w:val="00F86429"/>
    <w:rsid w:val="00F86758"/>
    <w:rsid w:val="00F8774D"/>
    <w:rsid w:val="00F90910"/>
    <w:rsid w:val="00F91271"/>
    <w:rsid w:val="00F9134E"/>
    <w:rsid w:val="00F91EE0"/>
    <w:rsid w:val="00F928BC"/>
    <w:rsid w:val="00F92B8C"/>
    <w:rsid w:val="00F92E1B"/>
    <w:rsid w:val="00F92F60"/>
    <w:rsid w:val="00F93781"/>
    <w:rsid w:val="00F9404D"/>
    <w:rsid w:val="00F946AC"/>
    <w:rsid w:val="00F94781"/>
    <w:rsid w:val="00F94B91"/>
    <w:rsid w:val="00F9539B"/>
    <w:rsid w:val="00F954AC"/>
    <w:rsid w:val="00F9561A"/>
    <w:rsid w:val="00F9578D"/>
    <w:rsid w:val="00F960DE"/>
    <w:rsid w:val="00F962EF"/>
    <w:rsid w:val="00F96A3A"/>
    <w:rsid w:val="00F96ED2"/>
    <w:rsid w:val="00F97984"/>
    <w:rsid w:val="00FA0A05"/>
    <w:rsid w:val="00FA150F"/>
    <w:rsid w:val="00FA34B9"/>
    <w:rsid w:val="00FA378D"/>
    <w:rsid w:val="00FA4619"/>
    <w:rsid w:val="00FA7088"/>
    <w:rsid w:val="00FA74BF"/>
    <w:rsid w:val="00FB0E34"/>
    <w:rsid w:val="00FB0F4C"/>
    <w:rsid w:val="00FB17B9"/>
    <w:rsid w:val="00FB3DE9"/>
    <w:rsid w:val="00FB54D1"/>
    <w:rsid w:val="00FB5AD5"/>
    <w:rsid w:val="00FB5BDC"/>
    <w:rsid w:val="00FB7067"/>
    <w:rsid w:val="00FB781C"/>
    <w:rsid w:val="00FB7E1C"/>
    <w:rsid w:val="00FB7F00"/>
    <w:rsid w:val="00FC0274"/>
    <w:rsid w:val="00FC0899"/>
    <w:rsid w:val="00FC0DED"/>
    <w:rsid w:val="00FC1635"/>
    <w:rsid w:val="00FC20A8"/>
    <w:rsid w:val="00FC2231"/>
    <w:rsid w:val="00FC23A3"/>
    <w:rsid w:val="00FC2B42"/>
    <w:rsid w:val="00FC3260"/>
    <w:rsid w:val="00FC4433"/>
    <w:rsid w:val="00FC5375"/>
    <w:rsid w:val="00FC657B"/>
    <w:rsid w:val="00FC65BD"/>
    <w:rsid w:val="00FC7975"/>
    <w:rsid w:val="00FC79BB"/>
    <w:rsid w:val="00FC7AC1"/>
    <w:rsid w:val="00FD011C"/>
    <w:rsid w:val="00FD151E"/>
    <w:rsid w:val="00FD1721"/>
    <w:rsid w:val="00FD1824"/>
    <w:rsid w:val="00FD225F"/>
    <w:rsid w:val="00FD3B0B"/>
    <w:rsid w:val="00FD4CFC"/>
    <w:rsid w:val="00FD5907"/>
    <w:rsid w:val="00FD6553"/>
    <w:rsid w:val="00FD66DC"/>
    <w:rsid w:val="00FD690E"/>
    <w:rsid w:val="00FD6F9E"/>
    <w:rsid w:val="00FD70AB"/>
    <w:rsid w:val="00FD768D"/>
    <w:rsid w:val="00FD7BC6"/>
    <w:rsid w:val="00FD7D81"/>
    <w:rsid w:val="00FE0999"/>
    <w:rsid w:val="00FE0A45"/>
    <w:rsid w:val="00FE115E"/>
    <w:rsid w:val="00FE19CE"/>
    <w:rsid w:val="00FE1E51"/>
    <w:rsid w:val="00FE2035"/>
    <w:rsid w:val="00FE245F"/>
    <w:rsid w:val="00FE2476"/>
    <w:rsid w:val="00FE40A4"/>
    <w:rsid w:val="00FE4454"/>
    <w:rsid w:val="00FE4848"/>
    <w:rsid w:val="00FE4883"/>
    <w:rsid w:val="00FE4CBF"/>
    <w:rsid w:val="00FE5171"/>
    <w:rsid w:val="00FE6BDC"/>
    <w:rsid w:val="00FE707C"/>
    <w:rsid w:val="00FE70B6"/>
    <w:rsid w:val="00FE76F9"/>
    <w:rsid w:val="00FE776A"/>
    <w:rsid w:val="00FE7BCA"/>
    <w:rsid w:val="00FF0B09"/>
    <w:rsid w:val="00FF1869"/>
    <w:rsid w:val="00FF217C"/>
    <w:rsid w:val="00FF256B"/>
    <w:rsid w:val="00FF32FB"/>
    <w:rsid w:val="00FF4282"/>
    <w:rsid w:val="00FF4733"/>
    <w:rsid w:val="00FF487F"/>
    <w:rsid w:val="00FF7AF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v-text-anchor:middle" fillcolor="gray" stroke="f" strokecolor="blue">
      <v:fill color="gray"/>
      <v:stroke color="blue" weight="1pt" on="f"/>
      <v:shadow offset="6pt,6pt"/>
      <v:textbox inset="2.36217mm,1.1811mm,2.36217mm,1.1811mm"/>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1A08"/>
    <w:pPr>
      <w:ind w:left="1080"/>
    </w:pPr>
    <w:rPr>
      <w:rFonts w:ascii="Arial" w:hAnsi="Arial"/>
      <w:spacing w:val="-5"/>
    </w:rPr>
  </w:style>
  <w:style w:type="paragraph" w:styleId="Heading1">
    <w:name w:val="heading 1"/>
    <w:basedOn w:val="HeadingBase"/>
    <w:next w:val="BodyText"/>
    <w:qFormat/>
    <w:rsid w:val="0014285D"/>
    <w:pPr>
      <w:keepLines w:val="0"/>
      <w:pageBreakBefore/>
      <w:widowControl w:val="0"/>
      <w:numPr>
        <w:numId w:val="2"/>
      </w:numPr>
      <w:pBdr>
        <w:top w:val="single" w:sz="6" w:space="1" w:color="FFFFFF"/>
        <w:left w:val="single" w:sz="6" w:space="4" w:color="FFFFFF"/>
        <w:bottom w:val="single" w:sz="6" w:space="1" w:color="FFFFFF"/>
        <w:right w:val="single" w:sz="6" w:space="4" w:color="FFFFFF"/>
      </w:pBdr>
      <w:tabs>
        <w:tab w:val="clear" w:pos="1296"/>
        <w:tab w:val="left" w:pos="432"/>
        <w:tab w:val="num" w:pos="576"/>
      </w:tabs>
      <w:snapToGrid w:val="0"/>
      <w:spacing w:before="0" w:after="240" w:line="240" w:lineRule="auto"/>
      <w:ind w:left="1656" w:right="158"/>
      <w:outlineLvl w:val="0"/>
    </w:pPr>
    <w:rPr>
      <w:rFonts w:asciiTheme="minorHAnsi" w:hAnsiTheme="minorHAnsi" w:cs="Arial"/>
      <w:b/>
      <w:color w:val="984806" w:themeColor="accent6" w:themeShade="80"/>
      <w:spacing w:val="0"/>
      <w:kern w:val="20"/>
      <w:sz w:val="28"/>
      <w:szCs w:val="28"/>
    </w:rPr>
  </w:style>
  <w:style w:type="paragraph" w:styleId="Heading2">
    <w:name w:val="heading 2"/>
    <w:basedOn w:val="HeadingBase"/>
    <w:next w:val="BodyText"/>
    <w:link w:val="Heading2Char"/>
    <w:qFormat/>
    <w:rsid w:val="0014285D"/>
    <w:pPr>
      <w:keepNext w:val="0"/>
      <w:keepLines w:val="0"/>
      <w:widowControl w:val="0"/>
      <w:numPr>
        <w:ilvl w:val="1"/>
        <w:numId w:val="2"/>
      </w:numPr>
      <w:spacing w:before="0" w:after="240" w:line="240" w:lineRule="auto"/>
      <w:outlineLvl w:val="1"/>
    </w:pPr>
    <w:rPr>
      <w:rFonts w:asciiTheme="minorHAnsi" w:hAnsiTheme="minorHAnsi" w:cs="Arial"/>
      <w:b/>
      <w:color w:val="984806" w:themeColor="accent6" w:themeShade="80"/>
      <w:spacing w:val="0"/>
      <w:sz w:val="26"/>
      <w:szCs w:val="26"/>
    </w:rPr>
  </w:style>
  <w:style w:type="paragraph" w:styleId="Heading3">
    <w:name w:val="heading 3"/>
    <w:basedOn w:val="HeadingBase"/>
    <w:next w:val="BodyText"/>
    <w:autoRedefine/>
    <w:qFormat/>
    <w:rsid w:val="003A2EA1"/>
    <w:pPr>
      <w:numPr>
        <w:ilvl w:val="2"/>
        <w:numId w:val="2"/>
      </w:numPr>
      <w:tabs>
        <w:tab w:val="left" w:pos="1170"/>
      </w:tabs>
      <w:spacing w:before="0" w:after="240" w:line="240" w:lineRule="atLeast"/>
      <w:outlineLvl w:val="2"/>
    </w:pPr>
    <w:rPr>
      <w:rFonts w:ascii="Arial Black" w:hAnsi="Arial Black"/>
      <w:spacing w:val="-10"/>
      <w:sz w:val="20"/>
    </w:rPr>
  </w:style>
  <w:style w:type="paragraph" w:styleId="Heading4">
    <w:name w:val="heading 4"/>
    <w:basedOn w:val="HeadingBase"/>
    <w:next w:val="BodyText"/>
    <w:autoRedefine/>
    <w:qFormat/>
    <w:rsid w:val="00197E11"/>
    <w:pPr>
      <w:numPr>
        <w:ilvl w:val="3"/>
        <w:numId w:val="2"/>
      </w:numPr>
      <w:spacing w:before="0" w:after="240" w:line="240" w:lineRule="atLeast"/>
      <w:outlineLvl w:val="3"/>
    </w:pPr>
  </w:style>
  <w:style w:type="paragraph" w:styleId="Heading5">
    <w:name w:val="heading 5"/>
    <w:basedOn w:val="HeadingBase"/>
    <w:next w:val="BodyText"/>
    <w:qFormat/>
    <w:rsid w:val="00CA5D48"/>
    <w:pPr>
      <w:spacing w:before="0" w:line="240" w:lineRule="atLeast"/>
      <w:ind w:left="1440"/>
      <w:outlineLvl w:val="4"/>
    </w:pPr>
    <w:rPr>
      <w:sz w:val="20"/>
    </w:rPr>
  </w:style>
  <w:style w:type="paragraph" w:styleId="Heading6">
    <w:name w:val="heading 6"/>
    <w:basedOn w:val="HeadingBase"/>
    <w:next w:val="BodyText"/>
    <w:qFormat/>
    <w:rsid w:val="00CA5D48"/>
    <w:pPr>
      <w:ind w:left="1440"/>
      <w:outlineLvl w:val="5"/>
    </w:pPr>
    <w:rPr>
      <w:i/>
      <w:sz w:val="20"/>
    </w:rPr>
  </w:style>
  <w:style w:type="paragraph" w:styleId="Heading7">
    <w:name w:val="heading 7"/>
    <w:basedOn w:val="HeadingBase"/>
    <w:next w:val="BodyText"/>
    <w:qFormat/>
    <w:rsid w:val="00CA5D48"/>
    <w:pPr>
      <w:outlineLvl w:val="6"/>
    </w:pPr>
    <w:rPr>
      <w:sz w:val="20"/>
    </w:rPr>
  </w:style>
  <w:style w:type="paragraph" w:styleId="Heading8">
    <w:name w:val="heading 8"/>
    <w:basedOn w:val="HeadingBase"/>
    <w:next w:val="BodyText"/>
    <w:qFormat/>
    <w:rsid w:val="00CA5D48"/>
    <w:pPr>
      <w:outlineLvl w:val="7"/>
    </w:pPr>
    <w:rPr>
      <w:i/>
      <w:sz w:val="18"/>
    </w:rPr>
  </w:style>
  <w:style w:type="paragraph" w:styleId="Heading9">
    <w:name w:val="heading 9"/>
    <w:basedOn w:val="HeadingBase"/>
    <w:next w:val="BodyText"/>
    <w:qFormat/>
    <w:rsid w:val="00E630D3"/>
    <w:pPr>
      <w:spacing w:line="200" w:lineRule="atLeast"/>
      <w:outlineLvl w:val="8"/>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Quotation">
    <w:name w:val="Block Quotation"/>
    <w:basedOn w:val="Normal"/>
    <w:rsid w:val="00CA5D48"/>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rPr>
  </w:style>
  <w:style w:type="paragraph" w:styleId="BodyText">
    <w:name w:val="Body Text"/>
    <w:basedOn w:val="Normal"/>
    <w:link w:val="BodyTextChar"/>
    <w:rsid w:val="000F458A"/>
    <w:pPr>
      <w:spacing w:after="240" w:line="240" w:lineRule="atLeast"/>
      <w:ind w:left="432"/>
      <w:jc w:val="both"/>
    </w:pPr>
  </w:style>
  <w:style w:type="paragraph" w:styleId="BodyTextIndent">
    <w:name w:val="Body Text Indent"/>
    <w:basedOn w:val="Normal"/>
    <w:link w:val="BodyTextIndentChar"/>
    <w:rsid w:val="00793C53"/>
    <w:pPr>
      <w:spacing w:after="120"/>
      <w:ind w:left="360"/>
    </w:pPr>
  </w:style>
  <w:style w:type="paragraph" w:customStyle="1" w:styleId="BodyTextKeep">
    <w:name w:val="Body Text Keep"/>
    <w:basedOn w:val="BodyText"/>
    <w:rsid w:val="00CA5D48"/>
    <w:pPr>
      <w:keepNext/>
    </w:pPr>
  </w:style>
  <w:style w:type="paragraph" w:customStyle="1" w:styleId="Picture">
    <w:name w:val="Picture"/>
    <w:basedOn w:val="Normal"/>
    <w:next w:val="Caption"/>
    <w:rsid w:val="00CA5D48"/>
    <w:pPr>
      <w:keepNext/>
    </w:pPr>
  </w:style>
  <w:style w:type="paragraph" w:styleId="Caption">
    <w:name w:val="caption"/>
    <w:basedOn w:val="Picture"/>
    <w:next w:val="BodyText"/>
    <w:qFormat/>
    <w:rsid w:val="00303D3E"/>
    <w:pPr>
      <w:spacing w:before="60" w:after="240" w:line="220" w:lineRule="atLeast"/>
      <w:ind w:left="432"/>
      <w:jc w:val="center"/>
    </w:pPr>
    <w:rPr>
      <w:rFonts w:cs="Arial"/>
      <w:b/>
      <w:color w:val="215868" w:themeColor="accent5" w:themeShade="80"/>
      <w:spacing w:val="0"/>
      <w:sz w:val="22"/>
      <w:szCs w:val="22"/>
    </w:rPr>
  </w:style>
  <w:style w:type="paragraph" w:customStyle="1" w:styleId="PartLabel">
    <w:name w:val="Part Label"/>
    <w:basedOn w:val="Normal"/>
    <w:rsid w:val="00CA5D48"/>
    <w:pPr>
      <w:shd w:val="solid" w:color="auto" w:fill="auto"/>
      <w:spacing w:line="360" w:lineRule="exact"/>
      <w:ind w:left="0"/>
      <w:jc w:val="center"/>
    </w:pPr>
    <w:rPr>
      <w:color w:val="FFFFFF"/>
      <w:spacing w:val="-16"/>
      <w:sz w:val="26"/>
    </w:rPr>
  </w:style>
  <w:style w:type="paragraph" w:customStyle="1" w:styleId="PartTitle">
    <w:name w:val="Part Title"/>
    <w:basedOn w:val="Normal"/>
    <w:rsid w:val="00CA5D48"/>
    <w:pPr>
      <w:shd w:val="solid" w:color="auto" w:fill="auto"/>
      <w:spacing w:line="660" w:lineRule="exact"/>
      <w:ind w:left="0"/>
      <w:jc w:val="center"/>
    </w:pPr>
    <w:rPr>
      <w:rFonts w:ascii="Arial Black" w:hAnsi="Arial Black"/>
      <w:color w:val="FFFFFF"/>
      <w:spacing w:val="-40"/>
      <w:sz w:val="84"/>
    </w:rPr>
  </w:style>
  <w:style w:type="paragraph" w:customStyle="1" w:styleId="HeadingBase">
    <w:name w:val="Heading Base"/>
    <w:basedOn w:val="Normal"/>
    <w:next w:val="BodyText"/>
    <w:rsid w:val="00CA5D48"/>
    <w:pPr>
      <w:keepNext/>
      <w:keepLines/>
      <w:spacing w:before="140" w:line="220" w:lineRule="atLeast"/>
    </w:pPr>
    <w:rPr>
      <w:spacing w:val="-4"/>
      <w:kern w:val="28"/>
      <w:sz w:val="22"/>
    </w:rPr>
  </w:style>
  <w:style w:type="paragraph" w:styleId="Title">
    <w:name w:val="Title"/>
    <w:basedOn w:val="HeadingBase"/>
    <w:next w:val="Subtitle"/>
    <w:autoRedefine/>
    <w:qFormat/>
    <w:rsid w:val="000F458A"/>
    <w:pPr>
      <w:pBdr>
        <w:top w:val="single" w:sz="6" w:space="16" w:color="auto"/>
      </w:pBdr>
      <w:spacing w:before="220" w:after="60" w:line="320" w:lineRule="atLeast"/>
      <w:ind w:left="0"/>
      <w:jc w:val="center"/>
      <w:outlineLvl w:val="0"/>
    </w:pPr>
    <w:rPr>
      <w:rFonts w:ascii="Arial Black" w:hAnsi="Arial Black"/>
      <w:spacing w:val="-30"/>
      <w:sz w:val="40"/>
    </w:rPr>
  </w:style>
  <w:style w:type="paragraph" w:styleId="Subtitle">
    <w:name w:val="Subtitle"/>
    <w:basedOn w:val="Title"/>
    <w:next w:val="BodyText"/>
    <w:qFormat/>
    <w:rsid w:val="00CA5D48"/>
    <w:pPr>
      <w:pBdr>
        <w:top w:val="none" w:sz="0" w:space="0" w:color="auto"/>
      </w:pBdr>
      <w:spacing w:before="60" w:after="120" w:line="340" w:lineRule="atLeast"/>
    </w:pPr>
    <w:rPr>
      <w:rFonts w:ascii="Arial" w:hAnsi="Arial"/>
      <w:spacing w:val="-16"/>
      <w:sz w:val="32"/>
    </w:rPr>
  </w:style>
  <w:style w:type="paragraph" w:customStyle="1" w:styleId="ChapterSubtitle">
    <w:name w:val="Chapter Subtitle"/>
    <w:basedOn w:val="Subtitle"/>
    <w:rsid w:val="00CA5D48"/>
  </w:style>
  <w:style w:type="paragraph" w:customStyle="1" w:styleId="CompanyName">
    <w:name w:val="Company Name"/>
    <w:basedOn w:val="Normal"/>
    <w:rsid w:val="00CA5D48"/>
    <w:pPr>
      <w:keepNext/>
      <w:keepLines/>
      <w:spacing w:line="220" w:lineRule="atLeast"/>
      <w:ind w:left="0"/>
    </w:pPr>
    <w:rPr>
      <w:rFonts w:ascii="Arial Black" w:hAnsi="Arial Black"/>
      <w:spacing w:val="-25"/>
      <w:kern w:val="28"/>
      <w:sz w:val="32"/>
    </w:rPr>
  </w:style>
  <w:style w:type="paragraph" w:customStyle="1" w:styleId="ChapterTitle">
    <w:name w:val="Chapter Title"/>
    <w:basedOn w:val="Normal"/>
    <w:rsid w:val="00CA5D48"/>
    <w:pPr>
      <w:spacing w:before="120" w:line="660" w:lineRule="exact"/>
      <w:ind w:left="0"/>
      <w:jc w:val="center"/>
    </w:pPr>
    <w:rPr>
      <w:rFonts w:ascii="Arial Black" w:hAnsi="Arial Black"/>
      <w:color w:val="FFFFFF"/>
      <w:spacing w:val="-40"/>
      <w:sz w:val="84"/>
    </w:rPr>
  </w:style>
  <w:style w:type="character" w:styleId="CommentReference">
    <w:name w:val="annotation reference"/>
    <w:semiHidden/>
    <w:rsid w:val="00CA5D48"/>
    <w:rPr>
      <w:rFonts w:ascii="Arial" w:hAnsi="Arial"/>
      <w:sz w:val="16"/>
    </w:rPr>
  </w:style>
  <w:style w:type="paragraph" w:customStyle="1" w:styleId="FootnoteBase">
    <w:name w:val="Footnote Base"/>
    <w:basedOn w:val="Normal"/>
    <w:link w:val="FootnoteBaseChar"/>
    <w:rsid w:val="00CA5D48"/>
    <w:pPr>
      <w:keepLines/>
      <w:spacing w:line="200" w:lineRule="atLeast"/>
    </w:pPr>
    <w:rPr>
      <w:sz w:val="16"/>
    </w:rPr>
  </w:style>
  <w:style w:type="paragraph" w:styleId="CommentText">
    <w:name w:val="annotation text"/>
    <w:basedOn w:val="FootnoteBase"/>
    <w:link w:val="CommentTextChar"/>
    <w:semiHidden/>
    <w:rsid w:val="00CA5D48"/>
  </w:style>
  <w:style w:type="paragraph" w:customStyle="1" w:styleId="TableText">
    <w:name w:val="Table Text"/>
    <w:basedOn w:val="Normal"/>
    <w:rsid w:val="00CA5D48"/>
    <w:pPr>
      <w:spacing w:before="60"/>
      <w:ind w:left="0"/>
    </w:pPr>
    <w:rPr>
      <w:sz w:val="16"/>
    </w:rPr>
  </w:style>
  <w:style w:type="paragraph" w:customStyle="1" w:styleId="TitleCover">
    <w:name w:val="Title Cover"/>
    <w:basedOn w:val="HeadingBase"/>
    <w:next w:val="Normal"/>
    <w:rsid w:val="00CA5D48"/>
    <w:pPr>
      <w:pBdr>
        <w:top w:val="single" w:sz="48" w:space="31" w:color="auto"/>
      </w:pBdr>
      <w:tabs>
        <w:tab w:val="left" w:pos="0"/>
      </w:tabs>
      <w:spacing w:before="240" w:after="500" w:line="640" w:lineRule="exact"/>
      <w:ind w:left="0"/>
    </w:pPr>
    <w:rPr>
      <w:rFonts w:ascii="Arial Black" w:hAnsi="Arial Black"/>
      <w:b/>
      <w:spacing w:val="-48"/>
      <w:sz w:val="64"/>
    </w:rPr>
  </w:style>
  <w:style w:type="paragraph" w:customStyle="1" w:styleId="DocumentLabel">
    <w:name w:val="Document Label"/>
    <w:basedOn w:val="TitleCover"/>
    <w:rsid w:val="00CA5D48"/>
  </w:style>
  <w:style w:type="character" w:styleId="Emphasis">
    <w:name w:val="Emphasis"/>
    <w:qFormat/>
    <w:rsid w:val="00CA5D48"/>
    <w:rPr>
      <w:rFonts w:ascii="Arial Black" w:hAnsi="Arial Black"/>
      <w:spacing w:val="-4"/>
      <w:sz w:val="18"/>
    </w:rPr>
  </w:style>
  <w:style w:type="character" w:styleId="EndnoteReference">
    <w:name w:val="endnote reference"/>
    <w:semiHidden/>
    <w:rsid w:val="00CA5D48"/>
    <w:rPr>
      <w:vertAlign w:val="superscript"/>
    </w:rPr>
  </w:style>
  <w:style w:type="paragraph" w:styleId="EndnoteText">
    <w:name w:val="endnote text"/>
    <w:basedOn w:val="FootnoteBase"/>
    <w:semiHidden/>
    <w:rsid w:val="00CA5D48"/>
  </w:style>
  <w:style w:type="paragraph" w:customStyle="1" w:styleId="HeaderBase">
    <w:name w:val="Header Base"/>
    <w:basedOn w:val="Normal"/>
    <w:rsid w:val="00CA5D48"/>
    <w:pPr>
      <w:keepLines/>
      <w:tabs>
        <w:tab w:val="center" w:pos="4320"/>
        <w:tab w:val="right" w:pos="8640"/>
      </w:tabs>
      <w:spacing w:line="190" w:lineRule="atLeast"/>
    </w:pPr>
    <w:rPr>
      <w:caps/>
      <w:sz w:val="15"/>
    </w:rPr>
  </w:style>
  <w:style w:type="paragraph" w:styleId="Footer">
    <w:name w:val="footer"/>
    <w:basedOn w:val="HeaderBase"/>
    <w:link w:val="FooterChar"/>
    <w:uiPriority w:val="99"/>
    <w:rsid w:val="00CA5D48"/>
  </w:style>
  <w:style w:type="paragraph" w:customStyle="1" w:styleId="FooterEven">
    <w:name w:val="Footer Even"/>
    <w:basedOn w:val="Footer"/>
    <w:rsid w:val="00CA5D48"/>
    <w:pPr>
      <w:pBdr>
        <w:top w:val="single" w:sz="6" w:space="2" w:color="auto"/>
      </w:pBdr>
      <w:spacing w:before="600"/>
    </w:pPr>
  </w:style>
  <w:style w:type="paragraph" w:customStyle="1" w:styleId="FooterFirst">
    <w:name w:val="Footer First"/>
    <w:basedOn w:val="Footer"/>
    <w:rsid w:val="00CA5D48"/>
    <w:pPr>
      <w:pBdr>
        <w:top w:val="single" w:sz="6" w:space="2" w:color="auto"/>
      </w:pBdr>
      <w:spacing w:before="600"/>
    </w:pPr>
  </w:style>
  <w:style w:type="paragraph" w:customStyle="1" w:styleId="FooterOdd">
    <w:name w:val="Footer Odd"/>
    <w:basedOn w:val="Footer"/>
    <w:rsid w:val="00CA5D48"/>
    <w:pPr>
      <w:pBdr>
        <w:top w:val="single" w:sz="6" w:space="2" w:color="auto"/>
      </w:pBdr>
      <w:spacing w:before="600"/>
    </w:pPr>
  </w:style>
  <w:style w:type="character" w:styleId="FootnoteReference">
    <w:name w:val="footnote reference"/>
    <w:semiHidden/>
    <w:rsid w:val="00CA5D48"/>
    <w:rPr>
      <w:vertAlign w:val="superscript"/>
    </w:rPr>
  </w:style>
  <w:style w:type="paragraph" w:styleId="FootnoteText">
    <w:name w:val="footnote text"/>
    <w:basedOn w:val="FootnoteBase"/>
    <w:semiHidden/>
    <w:rsid w:val="00CA5D48"/>
  </w:style>
  <w:style w:type="paragraph" w:styleId="Header">
    <w:name w:val="header"/>
    <w:basedOn w:val="HeaderBase"/>
    <w:link w:val="HeaderChar"/>
    <w:uiPriority w:val="99"/>
    <w:rsid w:val="00CA5D48"/>
  </w:style>
  <w:style w:type="paragraph" w:customStyle="1" w:styleId="HeaderEven">
    <w:name w:val="Header Even"/>
    <w:basedOn w:val="Header"/>
    <w:rsid w:val="00CA5D48"/>
    <w:pPr>
      <w:pBdr>
        <w:bottom w:val="single" w:sz="6" w:space="1" w:color="auto"/>
      </w:pBdr>
      <w:spacing w:after="600"/>
    </w:pPr>
  </w:style>
  <w:style w:type="paragraph" w:customStyle="1" w:styleId="HeaderFirst">
    <w:name w:val="Header First"/>
    <w:basedOn w:val="Header"/>
    <w:rsid w:val="00CA5D48"/>
    <w:pPr>
      <w:pBdr>
        <w:top w:val="single" w:sz="6" w:space="2" w:color="auto"/>
      </w:pBdr>
      <w:jc w:val="right"/>
    </w:pPr>
  </w:style>
  <w:style w:type="paragraph" w:customStyle="1" w:styleId="HeaderOdd">
    <w:name w:val="Header Odd"/>
    <w:basedOn w:val="Header"/>
    <w:rsid w:val="00CA5D48"/>
    <w:pPr>
      <w:pBdr>
        <w:bottom w:val="single" w:sz="6" w:space="1" w:color="auto"/>
      </w:pBdr>
      <w:spacing w:after="600"/>
    </w:pPr>
  </w:style>
  <w:style w:type="paragraph" w:customStyle="1" w:styleId="IndexBase">
    <w:name w:val="Index Base"/>
    <w:basedOn w:val="Normal"/>
    <w:rsid w:val="00CA5D48"/>
    <w:pPr>
      <w:spacing w:line="240" w:lineRule="atLeast"/>
      <w:ind w:left="360" w:hanging="360"/>
    </w:pPr>
    <w:rPr>
      <w:sz w:val="18"/>
    </w:rPr>
  </w:style>
  <w:style w:type="paragraph" w:styleId="Index1">
    <w:name w:val="index 1"/>
    <w:basedOn w:val="IndexBase"/>
    <w:autoRedefine/>
    <w:semiHidden/>
    <w:rsid w:val="00CA5D48"/>
  </w:style>
  <w:style w:type="paragraph" w:styleId="Index2">
    <w:name w:val="index 2"/>
    <w:basedOn w:val="IndexBase"/>
    <w:autoRedefine/>
    <w:semiHidden/>
    <w:rsid w:val="00CA5D48"/>
    <w:pPr>
      <w:spacing w:line="240" w:lineRule="auto"/>
      <w:ind w:left="720"/>
    </w:pPr>
  </w:style>
  <w:style w:type="paragraph" w:styleId="Index3">
    <w:name w:val="index 3"/>
    <w:basedOn w:val="IndexBase"/>
    <w:autoRedefine/>
    <w:semiHidden/>
    <w:rsid w:val="00CA5D48"/>
    <w:pPr>
      <w:spacing w:line="240" w:lineRule="auto"/>
      <w:ind w:left="1080"/>
    </w:pPr>
  </w:style>
  <w:style w:type="paragraph" w:styleId="Index4">
    <w:name w:val="index 4"/>
    <w:basedOn w:val="IndexBase"/>
    <w:autoRedefine/>
    <w:semiHidden/>
    <w:rsid w:val="00CA5D48"/>
    <w:pPr>
      <w:spacing w:line="240" w:lineRule="auto"/>
      <w:ind w:left="1440"/>
    </w:pPr>
  </w:style>
  <w:style w:type="paragraph" w:styleId="Index5">
    <w:name w:val="index 5"/>
    <w:basedOn w:val="IndexBase"/>
    <w:autoRedefine/>
    <w:semiHidden/>
    <w:rsid w:val="00CA5D48"/>
    <w:pPr>
      <w:spacing w:line="240" w:lineRule="auto"/>
      <w:ind w:left="1800"/>
    </w:pPr>
  </w:style>
  <w:style w:type="paragraph" w:styleId="IndexHeading">
    <w:name w:val="index heading"/>
    <w:basedOn w:val="HeadingBase"/>
    <w:next w:val="Index1"/>
    <w:semiHidden/>
    <w:rsid w:val="00CA5D48"/>
    <w:pPr>
      <w:keepLines w:val="0"/>
      <w:spacing w:before="0" w:line="480" w:lineRule="atLeast"/>
      <w:ind w:left="0"/>
    </w:pPr>
    <w:rPr>
      <w:rFonts w:ascii="Arial Black" w:hAnsi="Arial Black"/>
      <w:spacing w:val="-5"/>
      <w:kern w:val="0"/>
      <w:sz w:val="24"/>
    </w:rPr>
  </w:style>
  <w:style w:type="character" w:customStyle="1" w:styleId="Lead-inEmphasis">
    <w:name w:val="Lead-in Emphasis"/>
    <w:rsid w:val="00CA5D48"/>
    <w:rPr>
      <w:rFonts w:ascii="Arial Black" w:hAnsi="Arial Black"/>
      <w:spacing w:val="-4"/>
      <w:sz w:val="18"/>
    </w:rPr>
  </w:style>
  <w:style w:type="character" w:styleId="LineNumber">
    <w:name w:val="line number"/>
    <w:rsid w:val="00CA5D48"/>
    <w:rPr>
      <w:sz w:val="18"/>
    </w:rPr>
  </w:style>
  <w:style w:type="paragraph" w:styleId="List">
    <w:name w:val="List"/>
    <w:basedOn w:val="BodyText"/>
    <w:link w:val="ListChar"/>
    <w:rsid w:val="00CA5D48"/>
    <w:pPr>
      <w:ind w:left="1440" w:hanging="360"/>
    </w:pPr>
  </w:style>
  <w:style w:type="paragraph" w:styleId="List2">
    <w:name w:val="List 2"/>
    <w:basedOn w:val="List"/>
    <w:rsid w:val="00CA5D48"/>
    <w:pPr>
      <w:ind w:left="1800"/>
    </w:pPr>
  </w:style>
  <w:style w:type="paragraph" w:styleId="List3">
    <w:name w:val="List 3"/>
    <w:basedOn w:val="List"/>
    <w:rsid w:val="00CA5D48"/>
    <w:pPr>
      <w:ind w:left="2160"/>
    </w:pPr>
  </w:style>
  <w:style w:type="paragraph" w:styleId="List4">
    <w:name w:val="List 4"/>
    <w:basedOn w:val="List"/>
    <w:rsid w:val="00CA5D48"/>
    <w:pPr>
      <w:ind w:left="2520"/>
    </w:pPr>
  </w:style>
  <w:style w:type="paragraph" w:styleId="List5">
    <w:name w:val="List 5"/>
    <w:basedOn w:val="List"/>
    <w:rsid w:val="00CA5D48"/>
    <w:pPr>
      <w:ind w:left="2880"/>
    </w:pPr>
  </w:style>
  <w:style w:type="paragraph" w:styleId="ListBullet">
    <w:name w:val="List Bullet"/>
    <w:basedOn w:val="List"/>
    <w:link w:val="ListBulletChar"/>
    <w:rsid w:val="00CA5D48"/>
  </w:style>
  <w:style w:type="paragraph" w:styleId="ListBullet2">
    <w:name w:val="List Bullet 2"/>
    <w:basedOn w:val="ListBullet"/>
    <w:autoRedefine/>
    <w:rsid w:val="00CA5D48"/>
    <w:pPr>
      <w:ind w:left="1800"/>
    </w:pPr>
  </w:style>
  <w:style w:type="paragraph" w:styleId="ListBullet3">
    <w:name w:val="List Bullet 3"/>
    <w:basedOn w:val="ListBullet"/>
    <w:autoRedefine/>
    <w:rsid w:val="004A6E86"/>
    <w:pPr>
      <w:tabs>
        <w:tab w:val="num" w:pos="1800"/>
        <w:tab w:val="num" w:pos="3600"/>
      </w:tabs>
      <w:ind w:left="3600" w:hanging="2160"/>
    </w:pPr>
    <w:rPr>
      <w:b/>
    </w:rPr>
  </w:style>
  <w:style w:type="paragraph" w:styleId="ListBullet4">
    <w:name w:val="List Bullet 4"/>
    <w:basedOn w:val="ListBullet"/>
    <w:link w:val="ListBullet4Char"/>
    <w:autoRedefine/>
    <w:rsid w:val="00CA5D48"/>
    <w:pPr>
      <w:ind w:left="2520"/>
    </w:pPr>
  </w:style>
  <w:style w:type="paragraph" w:styleId="ListBullet5">
    <w:name w:val="List Bullet 5"/>
    <w:basedOn w:val="ListBullet"/>
    <w:autoRedefine/>
    <w:rsid w:val="00CA5D48"/>
    <w:pPr>
      <w:ind w:left="2880"/>
    </w:pPr>
  </w:style>
  <w:style w:type="paragraph" w:styleId="ListContinue">
    <w:name w:val="List Continue"/>
    <w:basedOn w:val="List"/>
    <w:rsid w:val="00CA5D48"/>
    <w:pPr>
      <w:ind w:firstLine="0"/>
    </w:pPr>
  </w:style>
  <w:style w:type="paragraph" w:styleId="ListContinue2">
    <w:name w:val="List Continue 2"/>
    <w:basedOn w:val="ListContinue"/>
    <w:rsid w:val="00CA5D48"/>
    <w:pPr>
      <w:ind w:left="2160"/>
    </w:pPr>
  </w:style>
  <w:style w:type="paragraph" w:styleId="ListContinue3">
    <w:name w:val="List Continue 3"/>
    <w:basedOn w:val="ListContinue"/>
    <w:rsid w:val="00CA5D48"/>
    <w:pPr>
      <w:ind w:left="2520"/>
    </w:pPr>
  </w:style>
  <w:style w:type="paragraph" w:styleId="ListContinue4">
    <w:name w:val="List Continue 4"/>
    <w:basedOn w:val="ListContinue"/>
    <w:rsid w:val="00CA5D48"/>
    <w:pPr>
      <w:ind w:left="2880"/>
    </w:pPr>
  </w:style>
  <w:style w:type="paragraph" w:styleId="ListContinue5">
    <w:name w:val="List Continue 5"/>
    <w:basedOn w:val="ListContinue"/>
    <w:rsid w:val="00CA5D48"/>
    <w:pPr>
      <w:ind w:left="3240"/>
    </w:pPr>
  </w:style>
  <w:style w:type="paragraph" w:styleId="ListNumber">
    <w:name w:val="List Number"/>
    <w:basedOn w:val="List"/>
    <w:rsid w:val="00CA5D48"/>
    <w:pPr>
      <w:numPr>
        <w:numId w:val="1"/>
      </w:numPr>
    </w:pPr>
  </w:style>
  <w:style w:type="paragraph" w:styleId="ListNumber2">
    <w:name w:val="List Number 2"/>
    <w:basedOn w:val="ListNumber"/>
    <w:rsid w:val="00CA5D48"/>
    <w:pPr>
      <w:ind w:left="1800"/>
    </w:pPr>
  </w:style>
  <w:style w:type="paragraph" w:styleId="ListNumber3">
    <w:name w:val="List Number 3"/>
    <w:basedOn w:val="ListNumber"/>
    <w:rsid w:val="00CA5D48"/>
    <w:pPr>
      <w:ind w:left="2160"/>
    </w:pPr>
  </w:style>
  <w:style w:type="paragraph" w:styleId="ListNumber4">
    <w:name w:val="List Number 4"/>
    <w:basedOn w:val="ListNumber"/>
    <w:rsid w:val="00CA5D48"/>
    <w:pPr>
      <w:ind w:left="2520"/>
    </w:pPr>
  </w:style>
  <w:style w:type="paragraph" w:styleId="ListNumber5">
    <w:name w:val="List Number 5"/>
    <w:basedOn w:val="ListNumber"/>
    <w:rsid w:val="00CA5D48"/>
    <w:pPr>
      <w:ind w:left="2880"/>
    </w:pPr>
  </w:style>
  <w:style w:type="paragraph" w:customStyle="1" w:styleId="TableHeader">
    <w:name w:val="Table Header"/>
    <w:basedOn w:val="Normal"/>
    <w:rsid w:val="00021B6D"/>
    <w:pPr>
      <w:spacing w:before="60"/>
      <w:ind w:left="0"/>
      <w:jc w:val="center"/>
    </w:pPr>
    <w:rPr>
      <w:rFonts w:ascii="Arial Black" w:hAnsi="Arial Black"/>
      <w:sz w:val="16"/>
    </w:rPr>
  </w:style>
  <w:style w:type="paragraph" w:styleId="MessageHeader">
    <w:name w:val="Message Header"/>
    <w:basedOn w:val="BodyText"/>
    <w:rsid w:val="00CA5D48"/>
    <w:pPr>
      <w:keepLines/>
      <w:tabs>
        <w:tab w:val="left" w:pos="3600"/>
        <w:tab w:val="left" w:pos="4680"/>
      </w:tabs>
      <w:spacing w:after="120" w:line="280" w:lineRule="exact"/>
      <w:ind w:right="2160" w:hanging="1080"/>
      <w:jc w:val="left"/>
    </w:pPr>
    <w:rPr>
      <w:spacing w:val="0"/>
      <w:sz w:val="22"/>
    </w:rPr>
  </w:style>
  <w:style w:type="paragraph" w:styleId="NormalIndent">
    <w:name w:val="Normal Indent"/>
    <w:basedOn w:val="Normal"/>
    <w:rsid w:val="00CA5D48"/>
    <w:pPr>
      <w:ind w:left="1440"/>
    </w:pPr>
  </w:style>
  <w:style w:type="character" w:styleId="PageNumber">
    <w:name w:val="page number"/>
    <w:rsid w:val="00CA5D48"/>
    <w:rPr>
      <w:rFonts w:ascii="Arial Black" w:hAnsi="Arial Black"/>
      <w:spacing w:val="-10"/>
      <w:sz w:val="18"/>
    </w:rPr>
  </w:style>
  <w:style w:type="paragraph" w:customStyle="1" w:styleId="PartSubtitle">
    <w:name w:val="Part Subtitle"/>
    <w:basedOn w:val="Normal"/>
    <w:next w:val="BodyText"/>
    <w:rsid w:val="00CA5D48"/>
    <w:pPr>
      <w:keepNext/>
      <w:spacing w:before="360" w:after="120"/>
    </w:pPr>
    <w:rPr>
      <w:i/>
      <w:kern w:val="28"/>
      <w:sz w:val="26"/>
    </w:rPr>
  </w:style>
  <w:style w:type="paragraph" w:customStyle="1" w:styleId="ReturnAddress">
    <w:name w:val="Return Address"/>
    <w:basedOn w:val="Normal"/>
    <w:rsid w:val="00CA5D48"/>
    <w:pPr>
      <w:keepLines/>
      <w:framePr w:w="5160" w:h="840" w:wrap="notBeside" w:vAnchor="page" w:hAnchor="page" w:x="6121" w:y="915" w:anchorLock="1"/>
      <w:tabs>
        <w:tab w:val="left" w:pos="2160"/>
      </w:tabs>
      <w:spacing w:line="160" w:lineRule="atLeast"/>
      <w:ind w:left="0"/>
    </w:pPr>
    <w:rPr>
      <w:spacing w:val="0"/>
      <w:sz w:val="14"/>
    </w:rPr>
  </w:style>
  <w:style w:type="paragraph" w:customStyle="1" w:styleId="SectionHeading">
    <w:name w:val="Section Heading"/>
    <w:basedOn w:val="Heading1"/>
    <w:rsid w:val="00CA5D48"/>
    <w:pPr>
      <w:framePr w:wrap="notBeside" w:hAnchor="text"/>
    </w:pPr>
  </w:style>
  <w:style w:type="paragraph" w:customStyle="1" w:styleId="SectionLabel">
    <w:name w:val="Section Label"/>
    <w:basedOn w:val="HeadingBase"/>
    <w:next w:val="BodyText"/>
    <w:rsid w:val="00CA5D48"/>
    <w:pPr>
      <w:pBdr>
        <w:bottom w:val="single" w:sz="6" w:space="2" w:color="auto"/>
      </w:pBdr>
      <w:spacing w:before="360" w:after="960"/>
      <w:ind w:left="0"/>
    </w:pPr>
    <w:rPr>
      <w:rFonts w:ascii="Arial Black" w:hAnsi="Arial Black"/>
      <w:spacing w:val="-35"/>
      <w:sz w:val="54"/>
    </w:rPr>
  </w:style>
  <w:style w:type="character" w:customStyle="1" w:styleId="Slogan">
    <w:name w:val="Slogan"/>
    <w:basedOn w:val="DefaultParagraphFont"/>
    <w:rsid w:val="00CA5D48"/>
    <w:rPr>
      <w:i/>
      <w:spacing w:val="-6"/>
      <w:sz w:val="24"/>
    </w:rPr>
  </w:style>
  <w:style w:type="paragraph" w:customStyle="1" w:styleId="SubtitleCover">
    <w:name w:val="Subtitle Cover"/>
    <w:basedOn w:val="TitleCover"/>
    <w:next w:val="BodyText"/>
    <w:rsid w:val="00CA5D48"/>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Superscript">
    <w:name w:val="Superscript"/>
    <w:rsid w:val="00CA5D48"/>
    <w:rPr>
      <w:b/>
      <w:vertAlign w:val="superscript"/>
    </w:rPr>
  </w:style>
  <w:style w:type="paragraph" w:styleId="TableofAuthorities">
    <w:name w:val="table of authorities"/>
    <w:basedOn w:val="Normal"/>
    <w:semiHidden/>
    <w:rsid w:val="00CA5D48"/>
    <w:pPr>
      <w:tabs>
        <w:tab w:val="right" w:leader="dot" w:pos="7560"/>
      </w:tabs>
      <w:ind w:left="1440" w:hanging="360"/>
    </w:pPr>
  </w:style>
  <w:style w:type="paragraph" w:customStyle="1" w:styleId="TOCBase">
    <w:name w:val="TOC Base"/>
    <w:basedOn w:val="Normal"/>
    <w:autoRedefine/>
    <w:rsid w:val="00291D3D"/>
    <w:pPr>
      <w:tabs>
        <w:tab w:val="right" w:leader="dot" w:pos="6480"/>
      </w:tabs>
      <w:spacing w:after="240" w:line="240" w:lineRule="atLeast"/>
      <w:ind w:left="720"/>
    </w:pPr>
  </w:style>
  <w:style w:type="paragraph" w:styleId="TableofFigures">
    <w:name w:val="table of figures"/>
    <w:basedOn w:val="TOCBase"/>
    <w:semiHidden/>
    <w:rsid w:val="00CA5D48"/>
    <w:pPr>
      <w:ind w:left="1440" w:hanging="360"/>
    </w:pPr>
  </w:style>
  <w:style w:type="paragraph" w:styleId="TOAHeading">
    <w:name w:val="toa heading"/>
    <w:basedOn w:val="Normal"/>
    <w:next w:val="TableofAuthorities"/>
    <w:semiHidden/>
    <w:rsid w:val="00CA5D48"/>
    <w:pPr>
      <w:keepNext/>
      <w:spacing w:line="480" w:lineRule="atLeast"/>
    </w:pPr>
    <w:rPr>
      <w:rFonts w:ascii="Arial Black" w:hAnsi="Arial Black"/>
      <w:b/>
      <w:spacing w:val="-10"/>
      <w:kern w:val="28"/>
    </w:rPr>
  </w:style>
  <w:style w:type="paragraph" w:styleId="TOC1">
    <w:name w:val="toc 1"/>
    <w:basedOn w:val="TOCBase"/>
    <w:uiPriority w:val="39"/>
    <w:qFormat/>
    <w:rsid w:val="00D6031E"/>
    <w:pPr>
      <w:tabs>
        <w:tab w:val="clear" w:pos="6480"/>
      </w:tabs>
      <w:spacing w:before="240" w:after="120" w:line="240" w:lineRule="auto"/>
      <w:ind w:left="0"/>
    </w:pPr>
    <w:rPr>
      <w:rFonts w:asciiTheme="minorHAnsi" w:hAnsiTheme="minorHAnsi" w:cstheme="minorHAnsi"/>
      <w:b/>
      <w:bCs/>
    </w:rPr>
  </w:style>
  <w:style w:type="paragraph" w:styleId="TOC2">
    <w:name w:val="toc 2"/>
    <w:basedOn w:val="TOCBase"/>
    <w:autoRedefine/>
    <w:uiPriority w:val="39"/>
    <w:qFormat/>
    <w:rsid w:val="00DD3B15"/>
    <w:pPr>
      <w:tabs>
        <w:tab w:val="clear" w:pos="6480"/>
        <w:tab w:val="left" w:pos="800"/>
        <w:tab w:val="right" w:leader="dot" w:pos="9350"/>
      </w:tabs>
      <w:spacing w:before="120" w:after="0" w:line="240" w:lineRule="auto"/>
      <w:ind w:left="200"/>
    </w:pPr>
    <w:rPr>
      <w:rFonts w:cs="Arial"/>
      <w:iCs/>
      <w:noProof/>
      <w:spacing w:val="0"/>
      <w:sz w:val="18"/>
      <w:szCs w:val="22"/>
      <w14:scene3d>
        <w14:camera w14:prst="orthographicFront"/>
        <w14:lightRig w14:rig="threePt" w14:dir="t">
          <w14:rot w14:lat="0" w14:lon="0" w14:rev="0"/>
        </w14:lightRig>
      </w14:scene3d>
    </w:rPr>
  </w:style>
  <w:style w:type="paragraph" w:styleId="TOC3">
    <w:name w:val="toc 3"/>
    <w:basedOn w:val="TOCBase"/>
    <w:autoRedefine/>
    <w:uiPriority w:val="39"/>
    <w:qFormat/>
    <w:rsid w:val="00CA5D48"/>
    <w:pPr>
      <w:tabs>
        <w:tab w:val="clear" w:pos="6480"/>
      </w:tabs>
      <w:spacing w:after="0" w:line="240" w:lineRule="auto"/>
      <w:ind w:left="400"/>
    </w:pPr>
    <w:rPr>
      <w:rFonts w:asciiTheme="minorHAnsi" w:hAnsiTheme="minorHAnsi" w:cstheme="minorHAnsi"/>
    </w:rPr>
  </w:style>
  <w:style w:type="paragraph" w:styleId="TOC4">
    <w:name w:val="toc 4"/>
    <w:basedOn w:val="TOCBase"/>
    <w:autoRedefine/>
    <w:semiHidden/>
    <w:rsid w:val="00CA5D48"/>
    <w:pPr>
      <w:tabs>
        <w:tab w:val="clear" w:pos="6480"/>
      </w:tabs>
      <w:spacing w:after="0" w:line="240" w:lineRule="auto"/>
      <w:ind w:left="600"/>
    </w:pPr>
    <w:rPr>
      <w:rFonts w:asciiTheme="minorHAnsi" w:hAnsiTheme="minorHAnsi" w:cstheme="minorHAnsi"/>
    </w:rPr>
  </w:style>
  <w:style w:type="paragraph" w:styleId="TOC5">
    <w:name w:val="toc 5"/>
    <w:basedOn w:val="TOCBase"/>
    <w:autoRedefine/>
    <w:semiHidden/>
    <w:rsid w:val="00CA5D48"/>
    <w:pPr>
      <w:tabs>
        <w:tab w:val="clear" w:pos="6480"/>
      </w:tabs>
      <w:spacing w:after="0" w:line="240" w:lineRule="auto"/>
      <w:ind w:left="800"/>
    </w:pPr>
    <w:rPr>
      <w:rFonts w:asciiTheme="minorHAnsi" w:hAnsiTheme="minorHAnsi" w:cstheme="minorHAnsi"/>
    </w:rPr>
  </w:style>
  <w:style w:type="character" w:styleId="Hyperlink">
    <w:name w:val="Hyperlink"/>
    <w:basedOn w:val="DefaultParagraphFont"/>
    <w:uiPriority w:val="99"/>
    <w:rsid w:val="006A26BE"/>
    <w:rPr>
      <w:color w:val="000000"/>
      <w:u w:val="single"/>
    </w:rPr>
  </w:style>
  <w:style w:type="paragraph" w:customStyle="1" w:styleId="msoaddress">
    <w:name w:val="msoaddress"/>
    <w:rsid w:val="00001CBB"/>
    <w:rPr>
      <w:rFonts w:ascii="Franklin Gothic Book" w:hAnsi="Franklin Gothic Book"/>
      <w:color w:val="000000"/>
      <w:kern w:val="28"/>
      <w:sz w:val="14"/>
      <w:szCs w:val="14"/>
    </w:rPr>
  </w:style>
  <w:style w:type="character" w:customStyle="1" w:styleId="BodyTextChar">
    <w:name w:val="Body Text Char"/>
    <w:basedOn w:val="DefaultParagraphFont"/>
    <w:link w:val="BodyText"/>
    <w:rsid w:val="000F458A"/>
    <w:rPr>
      <w:rFonts w:ascii="Arial" w:hAnsi="Arial"/>
      <w:spacing w:val="-5"/>
      <w:lang w:val="en-US" w:eastAsia="en-US" w:bidi="ar-SA"/>
    </w:rPr>
  </w:style>
  <w:style w:type="paragraph" w:customStyle="1" w:styleId="ShortReturnAddress">
    <w:name w:val="Short Return Address"/>
    <w:basedOn w:val="Normal"/>
    <w:rsid w:val="00793C53"/>
  </w:style>
  <w:style w:type="paragraph" w:customStyle="1" w:styleId="PPLine">
    <w:name w:val="PP Line"/>
    <w:basedOn w:val="Signature"/>
    <w:rsid w:val="00793C53"/>
  </w:style>
  <w:style w:type="paragraph" w:styleId="BalloonText">
    <w:name w:val="Balloon Text"/>
    <w:basedOn w:val="Normal"/>
    <w:semiHidden/>
    <w:rsid w:val="002D6335"/>
    <w:rPr>
      <w:rFonts w:ascii="Tahoma" w:hAnsi="Tahoma" w:cs="Tahoma"/>
      <w:sz w:val="16"/>
      <w:szCs w:val="16"/>
    </w:rPr>
  </w:style>
  <w:style w:type="paragraph" w:customStyle="1" w:styleId="StyleReturnAddressLeft-007">
    <w:name w:val="Style Return Address + Left:  -0.07&quot;"/>
    <w:basedOn w:val="ReturnAddress"/>
    <w:autoRedefine/>
    <w:rsid w:val="001123D0"/>
    <w:pPr>
      <w:framePr w:wrap="notBeside"/>
      <w:ind w:left="-101"/>
    </w:pPr>
  </w:style>
  <w:style w:type="paragraph" w:styleId="Signature">
    <w:name w:val="Signature"/>
    <w:basedOn w:val="Normal"/>
    <w:rsid w:val="00793C53"/>
    <w:pPr>
      <w:ind w:left="4320"/>
    </w:pPr>
  </w:style>
  <w:style w:type="paragraph" w:styleId="TOC6">
    <w:name w:val="toc 6"/>
    <w:basedOn w:val="Normal"/>
    <w:next w:val="Normal"/>
    <w:autoRedefine/>
    <w:semiHidden/>
    <w:rsid w:val="00A809D8"/>
    <w:pPr>
      <w:ind w:left="1000"/>
    </w:pPr>
    <w:rPr>
      <w:rFonts w:asciiTheme="minorHAnsi" w:hAnsiTheme="minorHAnsi" w:cstheme="minorHAnsi"/>
    </w:rPr>
  </w:style>
  <w:style w:type="paragraph" w:styleId="TOC7">
    <w:name w:val="toc 7"/>
    <w:basedOn w:val="Normal"/>
    <w:next w:val="Normal"/>
    <w:autoRedefine/>
    <w:semiHidden/>
    <w:rsid w:val="00A809D8"/>
    <w:pPr>
      <w:ind w:left="1200"/>
    </w:pPr>
    <w:rPr>
      <w:rFonts w:asciiTheme="minorHAnsi" w:hAnsiTheme="minorHAnsi" w:cstheme="minorHAnsi"/>
    </w:rPr>
  </w:style>
  <w:style w:type="paragraph" w:styleId="TOC8">
    <w:name w:val="toc 8"/>
    <w:basedOn w:val="Normal"/>
    <w:next w:val="Normal"/>
    <w:autoRedefine/>
    <w:semiHidden/>
    <w:rsid w:val="00A809D8"/>
    <w:pPr>
      <w:ind w:left="1400"/>
    </w:pPr>
    <w:rPr>
      <w:rFonts w:asciiTheme="minorHAnsi" w:hAnsiTheme="minorHAnsi" w:cstheme="minorHAnsi"/>
    </w:rPr>
  </w:style>
  <w:style w:type="paragraph" w:styleId="TOC9">
    <w:name w:val="toc 9"/>
    <w:basedOn w:val="Normal"/>
    <w:next w:val="Normal"/>
    <w:autoRedefine/>
    <w:semiHidden/>
    <w:rsid w:val="00A809D8"/>
    <w:pPr>
      <w:ind w:left="1600"/>
    </w:pPr>
    <w:rPr>
      <w:rFonts w:asciiTheme="minorHAnsi" w:hAnsiTheme="minorHAnsi" w:cstheme="minorHAnsi"/>
    </w:rPr>
  </w:style>
  <w:style w:type="paragraph" w:styleId="BodyText3">
    <w:name w:val="Body Text 3"/>
    <w:basedOn w:val="Normal"/>
    <w:rsid w:val="0087054F"/>
    <w:pPr>
      <w:spacing w:after="120"/>
    </w:pPr>
    <w:rPr>
      <w:sz w:val="16"/>
      <w:szCs w:val="16"/>
    </w:rPr>
  </w:style>
  <w:style w:type="character" w:customStyle="1" w:styleId="Char">
    <w:name w:val="Char"/>
    <w:basedOn w:val="DefaultParagraphFont"/>
    <w:rsid w:val="0087054F"/>
    <w:rPr>
      <w:rFonts w:ascii="Arial" w:hAnsi="Arial"/>
      <w:spacing w:val="-5"/>
      <w:lang w:val="en-US" w:eastAsia="en-US" w:bidi="ar-SA"/>
    </w:rPr>
  </w:style>
  <w:style w:type="table" w:styleId="TableGrid">
    <w:name w:val="Table Grid"/>
    <w:basedOn w:val="TableNormal"/>
    <w:uiPriority w:val="59"/>
    <w:rsid w:val="00096DD1"/>
    <w:pPr>
      <w:ind w:left="108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jc w:val="center"/>
    </w:trPr>
  </w:style>
  <w:style w:type="character" w:customStyle="1" w:styleId="ListChar">
    <w:name w:val="List Char"/>
    <w:basedOn w:val="BodyTextChar"/>
    <w:link w:val="List"/>
    <w:rsid w:val="00550D3D"/>
    <w:rPr>
      <w:rFonts w:ascii="Arial" w:hAnsi="Arial"/>
      <w:spacing w:val="-5"/>
      <w:lang w:val="en-US" w:eastAsia="en-US" w:bidi="ar-SA"/>
    </w:rPr>
  </w:style>
  <w:style w:type="character" w:customStyle="1" w:styleId="ListBulletChar">
    <w:name w:val="List Bullet Char"/>
    <w:basedOn w:val="ListChar"/>
    <w:link w:val="ListBullet"/>
    <w:rsid w:val="00550D3D"/>
    <w:rPr>
      <w:rFonts w:ascii="Arial" w:hAnsi="Arial"/>
      <w:spacing w:val="-5"/>
      <w:lang w:val="en-US" w:eastAsia="en-US" w:bidi="ar-SA"/>
    </w:rPr>
  </w:style>
  <w:style w:type="character" w:customStyle="1" w:styleId="ListBullet4Char">
    <w:name w:val="List Bullet 4 Char"/>
    <w:basedOn w:val="ListBulletChar"/>
    <w:link w:val="ListBullet4"/>
    <w:rsid w:val="00550D3D"/>
    <w:rPr>
      <w:rFonts w:ascii="Arial" w:hAnsi="Arial"/>
      <w:spacing w:val="-5"/>
      <w:lang w:val="en-US" w:eastAsia="en-US" w:bidi="ar-SA"/>
    </w:rPr>
  </w:style>
  <w:style w:type="paragraph" w:styleId="BodyTextFirstIndent">
    <w:name w:val="Body Text First Indent"/>
    <w:basedOn w:val="BodyText"/>
    <w:rsid w:val="00605F81"/>
    <w:pPr>
      <w:spacing w:after="120" w:line="240" w:lineRule="auto"/>
      <w:ind w:left="1080" w:firstLine="210"/>
      <w:jc w:val="left"/>
    </w:pPr>
  </w:style>
  <w:style w:type="paragraph" w:styleId="DocumentMap">
    <w:name w:val="Document Map"/>
    <w:basedOn w:val="Normal"/>
    <w:semiHidden/>
    <w:rsid w:val="00403FEC"/>
    <w:pPr>
      <w:shd w:val="clear" w:color="auto" w:fill="000080"/>
    </w:pPr>
    <w:rPr>
      <w:rFonts w:ascii="Tahoma" w:hAnsi="Tahoma" w:cs="Tahoma"/>
    </w:rPr>
  </w:style>
  <w:style w:type="paragraph" w:styleId="BodyText2">
    <w:name w:val="Body Text 2"/>
    <w:basedOn w:val="Normal"/>
    <w:rsid w:val="00860591"/>
    <w:pPr>
      <w:spacing w:after="120"/>
    </w:pPr>
  </w:style>
  <w:style w:type="paragraph" w:customStyle="1" w:styleId="ListNumberedBold">
    <w:name w:val="List Numbered Bold"/>
    <w:basedOn w:val="ListBullet"/>
    <w:rsid w:val="00310958"/>
    <w:pPr>
      <w:numPr>
        <w:numId w:val="3"/>
      </w:numPr>
    </w:pPr>
    <w:rPr>
      <w:b/>
      <w:bCs/>
      <w:spacing w:val="0"/>
    </w:rPr>
  </w:style>
  <w:style w:type="paragraph" w:styleId="BodyTextIndent3">
    <w:name w:val="Body Text Indent 3"/>
    <w:basedOn w:val="Normal"/>
    <w:rsid w:val="002D00B3"/>
    <w:pPr>
      <w:spacing w:after="120"/>
      <w:ind w:left="360"/>
    </w:pPr>
    <w:rPr>
      <w:sz w:val="16"/>
      <w:szCs w:val="16"/>
    </w:rPr>
  </w:style>
  <w:style w:type="paragraph" w:styleId="CommentSubject">
    <w:name w:val="annotation subject"/>
    <w:basedOn w:val="CommentText"/>
    <w:next w:val="CommentText"/>
    <w:link w:val="CommentSubjectChar"/>
    <w:rsid w:val="00D45E04"/>
    <w:pPr>
      <w:keepLines w:val="0"/>
      <w:spacing w:line="240" w:lineRule="auto"/>
    </w:pPr>
    <w:rPr>
      <w:b/>
      <w:bCs/>
      <w:sz w:val="20"/>
    </w:rPr>
  </w:style>
  <w:style w:type="character" w:customStyle="1" w:styleId="FootnoteBaseChar">
    <w:name w:val="Footnote Base Char"/>
    <w:basedOn w:val="DefaultParagraphFont"/>
    <w:link w:val="FootnoteBase"/>
    <w:rsid w:val="00D45E04"/>
    <w:rPr>
      <w:rFonts w:ascii="Arial" w:hAnsi="Arial"/>
      <w:spacing w:val="-5"/>
      <w:sz w:val="16"/>
    </w:rPr>
  </w:style>
  <w:style w:type="character" w:customStyle="1" w:styleId="CommentTextChar">
    <w:name w:val="Comment Text Char"/>
    <w:basedOn w:val="FootnoteBaseChar"/>
    <w:link w:val="CommentText"/>
    <w:rsid w:val="00D45E04"/>
    <w:rPr>
      <w:rFonts w:ascii="Arial" w:hAnsi="Arial"/>
      <w:spacing w:val="-5"/>
      <w:sz w:val="16"/>
    </w:rPr>
  </w:style>
  <w:style w:type="character" w:customStyle="1" w:styleId="CommentSubjectChar">
    <w:name w:val="Comment Subject Char"/>
    <w:basedOn w:val="CommentTextChar"/>
    <w:link w:val="CommentSubject"/>
    <w:rsid w:val="00D45E04"/>
    <w:rPr>
      <w:rFonts w:ascii="Arial" w:hAnsi="Arial"/>
      <w:spacing w:val="-5"/>
      <w:sz w:val="16"/>
    </w:rPr>
  </w:style>
  <w:style w:type="character" w:customStyle="1" w:styleId="Heading2Char">
    <w:name w:val="Heading 2 Char"/>
    <w:basedOn w:val="DefaultParagraphFont"/>
    <w:link w:val="Heading2"/>
    <w:rsid w:val="0014285D"/>
    <w:rPr>
      <w:rFonts w:asciiTheme="minorHAnsi" w:hAnsiTheme="minorHAnsi" w:cs="Arial"/>
      <w:b/>
      <w:color w:val="984806" w:themeColor="accent6" w:themeShade="80"/>
      <w:kern w:val="28"/>
      <w:sz w:val="26"/>
      <w:szCs w:val="26"/>
    </w:rPr>
  </w:style>
  <w:style w:type="paragraph" w:styleId="Revision">
    <w:name w:val="Revision"/>
    <w:hidden/>
    <w:uiPriority w:val="99"/>
    <w:semiHidden/>
    <w:rsid w:val="00997E2F"/>
    <w:rPr>
      <w:rFonts w:ascii="Arial" w:hAnsi="Arial"/>
      <w:spacing w:val="-5"/>
    </w:rPr>
  </w:style>
  <w:style w:type="character" w:customStyle="1" w:styleId="FooterChar">
    <w:name w:val="Footer Char"/>
    <w:basedOn w:val="DefaultParagraphFont"/>
    <w:link w:val="Footer"/>
    <w:uiPriority w:val="99"/>
    <w:rsid w:val="00521CC3"/>
    <w:rPr>
      <w:rFonts w:ascii="Arial" w:hAnsi="Arial"/>
      <w:caps/>
      <w:spacing w:val="-5"/>
      <w:sz w:val="15"/>
    </w:rPr>
  </w:style>
  <w:style w:type="character" w:customStyle="1" w:styleId="BodyTextIndentChar">
    <w:name w:val="Body Text Indent Char"/>
    <w:basedOn w:val="DefaultParagraphFont"/>
    <w:link w:val="BodyTextIndent"/>
    <w:rsid w:val="00021B6D"/>
    <w:rPr>
      <w:rFonts w:ascii="Arial" w:hAnsi="Arial"/>
      <w:spacing w:val="-5"/>
    </w:rPr>
  </w:style>
  <w:style w:type="paragraph" w:customStyle="1" w:styleId="FigureCaption">
    <w:name w:val="Figure Caption"/>
    <w:next w:val="BlockText"/>
    <w:rsid w:val="00E70141"/>
    <w:rPr>
      <w:rFonts w:ascii="Arial" w:hAnsi="Arial"/>
      <w:b/>
      <w:spacing w:val="-4"/>
      <w:kern w:val="28"/>
      <w:sz w:val="16"/>
    </w:rPr>
  </w:style>
  <w:style w:type="paragraph" w:styleId="BlockText">
    <w:name w:val="Block Text"/>
    <w:basedOn w:val="Normal"/>
    <w:rsid w:val="0077330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NormalWeb">
    <w:name w:val="Normal (Web)"/>
    <w:basedOn w:val="Normal"/>
    <w:uiPriority w:val="99"/>
    <w:unhideWhenUsed/>
    <w:rsid w:val="00F013FB"/>
    <w:pPr>
      <w:spacing w:before="100" w:beforeAutospacing="1" w:after="100" w:afterAutospacing="1"/>
      <w:ind w:left="0"/>
    </w:pPr>
    <w:rPr>
      <w:rFonts w:ascii="Times New Roman" w:eastAsiaTheme="minorEastAsia" w:hAnsi="Times New Roman"/>
      <w:spacing w:val="0"/>
      <w:sz w:val="24"/>
      <w:szCs w:val="24"/>
    </w:rPr>
  </w:style>
  <w:style w:type="character" w:styleId="Strong">
    <w:name w:val="Strong"/>
    <w:basedOn w:val="DefaultParagraphFont"/>
    <w:qFormat/>
    <w:rsid w:val="0028746C"/>
    <w:rPr>
      <w:b/>
      <w:bCs/>
    </w:rPr>
  </w:style>
  <w:style w:type="paragraph" w:styleId="Quote">
    <w:name w:val="Quote"/>
    <w:basedOn w:val="Normal"/>
    <w:next w:val="Normal"/>
    <w:link w:val="QuoteChar"/>
    <w:uiPriority w:val="29"/>
    <w:qFormat/>
    <w:rsid w:val="00560EE7"/>
    <w:rPr>
      <w:i/>
      <w:iCs/>
      <w:color w:val="000000" w:themeColor="text1"/>
    </w:rPr>
  </w:style>
  <w:style w:type="character" w:customStyle="1" w:styleId="QuoteChar">
    <w:name w:val="Quote Char"/>
    <w:basedOn w:val="DefaultParagraphFont"/>
    <w:link w:val="Quote"/>
    <w:uiPriority w:val="29"/>
    <w:rsid w:val="00560EE7"/>
    <w:rPr>
      <w:rFonts w:ascii="Arial" w:hAnsi="Arial"/>
      <w:i/>
      <w:iCs/>
      <w:color w:val="000000" w:themeColor="text1"/>
      <w:spacing w:val="-5"/>
    </w:rPr>
  </w:style>
  <w:style w:type="paragraph" w:styleId="ListParagraph">
    <w:name w:val="List Paragraph"/>
    <w:basedOn w:val="Normal"/>
    <w:uiPriority w:val="34"/>
    <w:qFormat/>
    <w:rsid w:val="00EA69CC"/>
    <w:pPr>
      <w:ind w:left="720"/>
      <w:contextualSpacing/>
    </w:pPr>
  </w:style>
  <w:style w:type="paragraph" w:styleId="TOCHeading">
    <w:name w:val="TOC Heading"/>
    <w:basedOn w:val="Heading1"/>
    <w:next w:val="Normal"/>
    <w:uiPriority w:val="39"/>
    <w:unhideWhenUsed/>
    <w:qFormat/>
    <w:rsid w:val="00EB539C"/>
    <w:pPr>
      <w:keepLines/>
      <w:pageBreakBefore w:val="0"/>
      <w:widowControl/>
      <w:numPr>
        <w:numId w:val="0"/>
      </w:numPr>
      <w:pBdr>
        <w:top w:val="none" w:sz="0" w:space="0" w:color="auto"/>
        <w:left w:val="none" w:sz="0" w:space="0" w:color="auto"/>
        <w:bottom w:val="none" w:sz="0" w:space="0" w:color="auto"/>
        <w:right w:val="none" w:sz="0" w:space="0" w:color="auto"/>
      </w:pBdr>
      <w:snapToGrid/>
      <w:spacing w:after="0"/>
      <w:ind w:right="0"/>
      <w:jc w:val="center"/>
      <w:outlineLvl w:val="9"/>
    </w:pPr>
    <w:rPr>
      <w:rFonts w:eastAsiaTheme="majorEastAsia"/>
      <w:b w:val="0"/>
      <w:bCs/>
      <w:color w:val="FFFFFF" w:themeColor="background1"/>
      <w:kern w:val="0"/>
    </w:rPr>
  </w:style>
  <w:style w:type="character" w:customStyle="1" w:styleId="HeaderChar">
    <w:name w:val="Header Char"/>
    <w:basedOn w:val="DefaultParagraphFont"/>
    <w:link w:val="Header"/>
    <w:uiPriority w:val="99"/>
    <w:rsid w:val="004160D9"/>
    <w:rPr>
      <w:rFonts w:ascii="Arial" w:hAnsi="Arial"/>
      <w:caps/>
      <w:spacing w:val="-5"/>
      <w:sz w:val="15"/>
    </w:rPr>
  </w:style>
  <w:style w:type="paragraph" w:customStyle="1" w:styleId="Memoirbodycopy">
    <w:name w:val="Memoir body copy"/>
    <w:basedOn w:val="BodyText"/>
    <w:link w:val="MemoirbodycopyChar"/>
    <w:qFormat/>
    <w:rsid w:val="001B194F"/>
    <w:pPr>
      <w:spacing w:line="240" w:lineRule="auto"/>
    </w:pPr>
    <w:rPr>
      <w:rFonts w:asciiTheme="minorHAnsi" w:hAnsiTheme="minorHAnsi"/>
      <w:color w:val="262626" w:themeColor="text1" w:themeTint="D9"/>
      <w:spacing w:val="0"/>
    </w:rPr>
  </w:style>
  <w:style w:type="table" w:customStyle="1" w:styleId="Memoirtablestyle">
    <w:name w:val="Memoir table style"/>
    <w:basedOn w:val="TableNormal"/>
    <w:uiPriority w:val="99"/>
    <w:qFormat/>
    <w:rsid w:val="00303D3E"/>
    <w:tblPr/>
  </w:style>
  <w:style w:type="character" w:customStyle="1" w:styleId="MemoirbodycopyChar">
    <w:name w:val="Memoir body copy Char"/>
    <w:basedOn w:val="BodyTextChar"/>
    <w:link w:val="Memoirbodycopy"/>
    <w:rsid w:val="001B194F"/>
    <w:rPr>
      <w:rFonts w:asciiTheme="minorHAnsi" w:hAnsiTheme="minorHAnsi"/>
      <w:color w:val="262626" w:themeColor="text1" w:themeTint="D9"/>
      <w:spacing w:val="-5"/>
      <w:lang w:val="en-US" w:eastAsia="en-US" w:bidi="ar-SA"/>
    </w:rPr>
  </w:style>
  <w:style w:type="table" w:styleId="TableColumns4">
    <w:name w:val="Table Columns 4"/>
    <w:basedOn w:val="TableNormal"/>
    <w:rsid w:val="00950208"/>
    <w:pPr>
      <w:ind w:left="108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0546">
      <w:bodyDiv w:val="1"/>
      <w:marLeft w:val="0"/>
      <w:marRight w:val="0"/>
      <w:marTop w:val="0"/>
      <w:marBottom w:val="0"/>
      <w:divBdr>
        <w:top w:val="none" w:sz="0" w:space="0" w:color="auto"/>
        <w:left w:val="none" w:sz="0" w:space="0" w:color="auto"/>
        <w:bottom w:val="none" w:sz="0" w:space="0" w:color="auto"/>
        <w:right w:val="none" w:sz="0" w:space="0" w:color="auto"/>
      </w:divBdr>
    </w:div>
    <w:div w:id="312488871">
      <w:bodyDiv w:val="1"/>
      <w:marLeft w:val="0"/>
      <w:marRight w:val="0"/>
      <w:marTop w:val="0"/>
      <w:marBottom w:val="0"/>
      <w:divBdr>
        <w:top w:val="none" w:sz="0" w:space="0" w:color="auto"/>
        <w:left w:val="none" w:sz="0" w:space="0" w:color="auto"/>
        <w:bottom w:val="none" w:sz="0" w:space="0" w:color="auto"/>
        <w:right w:val="none" w:sz="0" w:space="0" w:color="auto"/>
      </w:divBdr>
    </w:div>
    <w:div w:id="385296907">
      <w:bodyDiv w:val="1"/>
      <w:marLeft w:val="0"/>
      <w:marRight w:val="0"/>
      <w:marTop w:val="0"/>
      <w:marBottom w:val="0"/>
      <w:divBdr>
        <w:top w:val="none" w:sz="0" w:space="0" w:color="auto"/>
        <w:left w:val="none" w:sz="0" w:space="0" w:color="auto"/>
        <w:bottom w:val="none" w:sz="0" w:space="0" w:color="auto"/>
        <w:right w:val="none" w:sz="0" w:space="0" w:color="auto"/>
      </w:divBdr>
      <w:divsChild>
        <w:div w:id="1007749651">
          <w:marLeft w:val="0"/>
          <w:marRight w:val="0"/>
          <w:marTop w:val="0"/>
          <w:marBottom w:val="0"/>
          <w:divBdr>
            <w:top w:val="none" w:sz="0" w:space="0" w:color="auto"/>
            <w:left w:val="none" w:sz="0" w:space="0" w:color="auto"/>
            <w:bottom w:val="none" w:sz="0" w:space="0" w:color="auto"/>
            <w:right w:val="none" w:sz="0" w:space="0" w:color="auto"/>
          </w:divBdr>
          <w:divsChild>
            <w:div w:id="171265446">
              <w:marLeft w:val="0"/>
              <w:marRight w:val="0"/>
              <w:marTop w:val="0"/>
              <w:marBottom w:val="0"/>
              <w:divBdr>
                <w:top w:val="none" w:sz="0" w:space="0" w:color="auto"/>
                <w:left w:val="none" w:sz="0" w:space="0" w:color="auto"/>
                <w:bottom w:val="none" w:sz="0" w:space="0" w:color="auto"/>
                <w:right w:val="none" w:sz="0" w:space="0" w:color="auto"/>
              </w:divBdr>
            </w:div>
            <w:div w:id="1029528922">
              <w:marLeft w:val="0"/>
              <w:marRight w:val="0"/>
              <w:marTop w:val="0"/>
              <w:marBottom w:val="0"/>
              <w:divBdr>
                <w:top w:val="none" w:sz="0" w:space="0" w:color="auto"/>
                <w:left w:val="none" w:sz="0" w:space="0" w:color="auto"/>
                <w:bottom w:val="none" w:sz="0" w:space="0" w:color="auto"/>
                <w:right w:val="none" w:sz="0" w:space="0" w:color="auto"/>
              </w:divBdr>
            </w:div>
            <w:div w:id="1513645881">
              <w:marLeft w:val="0"/>
              <w:marRight w:val="0"/>
              <w:marTop w:val="0"/>
              <w:marBottom w:val="0"/>
              <w:divBdr>
                <w:top w:val="none" w:sz="0" w:space="0" w:color="auto"/>
                <w:left w:val="none" w:sz="0" w:space="0" w:color="auto"/>
                <w:bottom w:val="none" w:sz="0" w:space="0" w:color="auto"/>
                <w:right w:val="none" w:sz="0" w:space="0" w:color="auto"/>
              </w:divBdr>
            </w:div>
            <w:div w:id="191785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57552">
      <w:bodyDiv w:val="1"/>
      <w:marLeft w:val="0"/>
      <w:marRight w:val="0"/>
      <w:marTop w:val="0"/>
      <w:marBottom w:val="0"/>
      <w:divBdr>
        <w:top w:val="none" w:sz="0" w:space="0" w:color="auto"/>
        <w:left w:val="none" w:sz="0" w:space="0" w:color="auto"/>
        <w:bottom w:val="none" w:sz="0" w:space="0" w:color="auto"/>
        <w:right w:val="none" w:sz="0" w:space="0" w:color="auto"/>
      </w:divBdr>
    </w:div>
    <w:div w:id="720250062">
      <w:bodyDiv w:val="1"/>
      <w:marLeft w:val="0"/>
      <w:marRight w:val="0"/>
      <w:marTop w:val="0"/>
      <w:marBottom w:val="0"/>
      <w:divBdr>
        <w:top w:val="none" w:sz="0" w:space="0" w:color="auto"/>
        <w:left w:val="none" w:sz="0" w:space="0" w:color="auto"/>
        <w:bottom w:val="none" w:sz="0" w:space="0" w:color="auto"/>
        <w:right w:val="none" w:sz="0" w:space="0" w:color="auto"/>
      </w:divBdr>
    </w:div>
    <w:div w:id="811870670">
      <w:bodyDiv w:val="1"/>
      <w:marLeft w:val="0"/>
      <w:marRight w:val="0"/>
      <w:marTop w:val="0"/>
      <w:marBottom w:val="0"/>
      <w:divBdr>
        <w:top w:val="none" w:sz="0" w:space="0" w:color="auto"/>
        <w:left w:val="none" w:sz="0" w:space="0" w:color="auto"/>
        <w:bottom w:val="none" w:sz="0" w:space="0" w:color="auto"/>
        <w:right w:val="none" w:sz="0" w:space="0" w:color="auto"/>
      </w:divBdr>
      <w:divsChild>
        <w:div w:id="2086761792">
          <w:marLeft w:val="0"/>
          <w:marRight w:val="0"/>
          <w:marTop w:val="0"/>
          <w:marBottom w:val="0"/>
          <w:divBdr>
            <w:top w:val="none" w:sz="0" w:space="0" w:color="auto"/>
            <w:left w:val="none" w:sz="0" w:space="0" w:color="auto"/>
            <w:bottom w:val="none" w:sz="0" w:space="0" w:color="auto"/>
            <w:right w:val="none" w:sz="0" w:space="0" w:color="auto"/>
          </w:divBdr>
          <w:divsChild>
            <w:div w:id="70977076">
              <w:marLeft w:val="0"/>
              <w:marRight w:val="0"/>
              <w:marTop w:val="0"/>
              <w:marBottom w:val="0"/>
              <w:divBdr>
                <w:top w:val="none" w:sz="0" w:space="0" w:color="auto"/>
                <w:left w:val="none" w:sz="0" w:space="0" w:color="auto"/>
                <w:bottom w:val="none" w:sz="0" w:space="0" w:color="auto"/>
                <w:right w:val="none" w:sz="0" w:space="0" w:color="auto"/>
              </w:divBdr>
            </w:div>
            <w:div w:id="239677493">
              <w:marLeft w:val="0"/>
              <w:marRight w:val="0"/>
              <w:marTop w:val="0"/>
              <w:marBottom w:val="0"/>
              <w:divBdr>
                <w:top w:val="none" w:sz="0" w:space="0" w:color="auto"/>
                <w:left w:val="none" w:sz="0" w:space="0" w:color="auto"/>
                <w:bottom w:val="none" w:sz="0" w:space="0" w:color="auto"/>
                <w:right w:val="none" w:sz="0" w:space="0" w:color="auto"/>
              </w:divBdr>
            </w:div>
            <w:div w:id="464392957">
              <w:marLeft w:val="0"/>
              <w:marRight w:val="0"/>
              <w:marTop w:val="0"/>
              <w:marBottom w:val="0"/>
              <w:divBdr>
                <w:top w:val="none" w:sz="0" w:space="0" w:color="auto"/>
                <w:left w:val="none" w:sz="0" w:space="0" w:color="auto"/>
                <w:bottom w:val="none" w:sz="0" w:space="0" w:color="auto"/>
                <w:right w:val="none" w:sz="0" w:space="0" w:color="auto"/>
              </w:divBdr>
            </w:div>
            <w:div w:id="629284933">
              <w:marLeft w:val="0"/>
              <w:marRight w:val="0"/>
              <w:marTop w:val="0"/>
              <w:marBottom w:val="0"/>
              <w:divBdr>
                <w:top w:val="none" w:sz="0" w:space="0" w:color="auto"/>
                <w:left w:val="none" w:sz="0" w:space="0" w:color="auto"/>
                <w:bottom w:val="none" w:sz="0" w:space="0" w:color="auto"/>
                <w:right w:val="none" w:sz="0" w:space="0" w:color="auto"/>
              </w:divBdr>
            </w:div>
            <w:div w:id="733964096">
              <w:marLeft w:val="0"/>
              <w:marRight w:val="0"/>
              <w:marTop w:val="0"/>
              <w:marBottom w:val="0"/>
              <w:divBdr>
                <w:top w:val="none" w:sz="0" w:space="0" w:color="auto"/>
                <w:left w:val="none" w:sz="0" w:space="0" w:color="auto"/>
                <w:bottom w:val="none" w:sz="0" w:space="0" w:color="auto"/>
                <w:right w:val="none" w:sz="0" w:space="0" w:color="auto"/>
              </w:divBdr>
            </w:div>
            <w:div w:id="845677833">
              <w:marLeft w:val="0"/>
              <w:marRight w:val="0"/>
              <w:marTop w:val="0"/>
              <w:marBottom w:val="0"/>
              <w:divBdr>
                <w:top w:val="none" w:sz="0" w:space="0" w:color="auto"/>
                <w:left w:val="none" w:sz="0" w:space="0" w:color="auto"/>
                <w:bottom w:val="none" w:sz="0" w:space="0" w:color="auto"/>
                <w:right w:val="none" w:sz="0" w:space="0" w:color="auto"/>
              </w:divBdr>
            </w:div>
            <w:div w:id="922420935">
              <w:marLeft w:val="0"/>
              <w:marRight w:val="0"/>
              <w:marTop w:val="0"/>
              <w:marBottom w:val="0"/>
              <w:divBdr>
                <w:top w:val="none" w:sz="0" w:space="0" w:color="auto"/>
                <w:left w:val="none" w:sz="0" w:space="0" w:color="auto"/>
                <w:bottom w:val="none" w:sz="0" w:space="0" w:color="auto"/>
                <w:right w:val="none" w:sz="0" w:space="0" w:color="auto"/>
              </w:divBdr>
            </w:div>
            <w:div w:id="1436948766">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869416760">
              <w:marLeft w:val="0"/>
              <w:marRight w:val="0"/>
              <w:marTop w:val="0"/>
              <w:marBottom w:val="0"/>
              <w:divBdr>
                <w:top w:val="none" w:sz="0" w:space="0" w:color="auto"/>
                <w:left w:val="none" w:sz="0" w:space="0" w:color="auto"/>
                <w:bottom w:val="none" w:sz="0" w:space="0" w:color="auto"/>
                <w:right w:val="none" w:sz="0" w:space="0" w:color="auto"/>
              </w:divBdr>
            </w:div>
            <w:div w:id="1929388257">
              <w:marLeft w:val="0"/>
              <w:marRight w:val="0"/>
              <w:marTop w:val="0"/>
              <w:marBottom w:val="0"/>
              <w:divBdr>
                <w:top w:val="none" w:sz="0" w:space="0" w:color="auto"/>
                <w:left w:val="none" w:sz="0" w:space="0" w:color="auto"/>
                <w:bottom w:val="none" w:sz="0" w:space="0" w:color="auto"/>
                <w:right w:val="none" w:sz="0" w:space="0" w:color="auto"/>
              </w:divBdr>
            </w:div>
            <w:div w:id="2107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1290168483">
      <w:bodyDiv w:val="1"/>
      <w:marLeft w:val="0"/>
      <w:marRight w:val="0"/>
      <w:marTop w:val="0"/>
      <w:marBottom w:val="0"/>
      <w:divBdr>
        <w:top w:val="none" w:sz="0" w:space="0" w:color="auto"/>
        <w:left w:val="none" w:sz="0" w:space="0" w:color="auto"/>
        <w:bottom w:val="none" w:sz="0" w:space="0" w:color="auto"/>
        <w:right w:val="none" w:sz="0" w:space="0" w:color="auto"/>
      </w:divBdr>
    </w:div>
    <w:div w:id="1376809665">
      <w:bodyDiv w:val="1"/>
      <w:marLeft w:val="0"/>
      <w:marRight w:val="0"/>
      <w:marTop w:val="0"/>
      <w:marBottom w:val="0"/>
      <w:divBdr>
        <w:top w:val="none" w:sz="0" w:space="0" w:color="auto"/>
        <w:left w:val="none" w:sz="0" w:space="0" w:color="auto"/>
        <w:bottom w:val="none" w:sz="0" w:space="0" w:color="auto"/>
        <w:right w:val="none" w:sz="0" w:space="0" w:color="auto"/>
      </w:divBdr>
    </w:div>
    <w:div w:id="1386294591">
      <w:bodyDiv w:val="1"/>
      <w:marLeft w:val="0"/>
      <w:marRight w:val="0"/>
      <w:marTop w:val="0"/>
      <w:marBottom w:val="0"/>
      <w:divBdr>
        <w:top w:val="none" w:sz="0" w:space="0" w:color="auto"/>
        <w:left w:val="none" w:sz="0" w:space="0" w:color="auto"/>
        <w:bottom w:val="none" w:sz="0" w:space="0" w:color="auto"/>
        <w:right w:val="none" w:sz="0" w:space="0" w:color="auto"/>
      </w:divBdr>
    </w:div>
    <w:div w:id="1514875131">
      <w:bodyDiv w:val="1"/>
      <w:marLeft w:val="0"/>
      <w:marRight w:val="0"/>
      <w:marTop w:val="0"/>
      <w:marBottom w:val="0"/>
      <w:divBdr>
        <w:top w:val="none" w:sz="0" w:space="0" w:color="auto"/>
        <w:left w:val="none" w:sz="0" w:space="0" w:color="auto"/>
        <w:bottom w:val="none" w:sz="0" w:space="0" w:color="auto"/>
        <w:right w:val="none" w:sz="0" w:space="0" w:color="auto"/>
      </w:divBdr>
    </w:div>
    <w:div w:id="1643270270">
      <w:bodyDiv w:val="1"/>
      <w:marLeft w:val="0"/>
      <w:marRight w:val="0"/>
      <w:marTop w:val="0"/>
      <w:marBottom w:val="0"/>
      <w:divBdr>
        <w:top w:val="none" w:sz="0" w:space="0" w:color="auto"/>
        <w:left w:val="none" w:sz="0" w:space="0" w:color="auto"/>
        <w:bottom w:val="none" w:sz="0" w:space="0" w:color="auto"/>
        <w:right w:val="none" w:sz="0" w:space="0" w:color="auto"/>
      </w:divBdr>
    </w:div>
    <w:div w:id="200168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header" Target="header2.xm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4.xml"/><Relationship Id="rId7" Type="http://schemas.microsoft.com/office/2007/relationships/stylesWithEffects" Target="stylesWithEffects.xml"/><Relationship Id="rId12" Type="http://schemas.openxmlformats.org/officeDocument/2006/relationships/image" Target="media/image1.wmf"/><Relationship Id="rId17" Type="http://schemas.openxmlformats.org/officeDocument/2006/relationships/footer" Target="footer2.xml"/><Relationship Id="rId25"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5.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oleObject" Target="embeddings/oleObject1.bin"/><Relationship Id="rId10" Type="http://schemas.openxmlformats.org/officeDocument/2006/relationships/footnotes" Target="foot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7.emf"/><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l\Documents\New_mRnW_Memoir_datasheet_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B719F3A607827488E40067EF1B967EC" ma:contentTypeVersion="0" ma:contentTypeDescription="Create a new document." ma:contentTypeScope="" ma:versionID="a4c73a50c45d97e28d233423a4dc22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05F86-0AF3-4DE5-83E3-183111715D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A48B456-AB90-4DAC-863A-F04D1311DEBB}">
  <ds:schemaRefs>
    <ds:schemaRef ds:uri="http://schemas.microsoft.com/office/2006/metadata/properties"/>
  </ds:schemaRefs>
</ds:datastoreItem>
</file>

<file path=customXml/itemProps3.xml><?xml version="1.0" encoding="utf-8"?>
<ds:datastoreItem xmlns:ds="http://schemas.openxmlformats.org/officeDocument/2006/customXml" ds:itemID="{395EFF43-B4BF-473F-897E-9D5089B18D62}">
  <ds:schemaRefs>
    <ds:schemaRef ds:uri="http://schemas.microsoft.com/sharepoint/v3/contenttype/forms"/>
  </ds:schemaRefs>
</ds:datastoreItem>
</file>

<file path=customXml/itemProps4.xml><?xml version="1.0" encoding="utf-8"?>
<ds:datastoreItem xmlns:ds="http://schemas.openxmlformats.org/officeDocument/2006/customXml" ds:itemID="{8CED5B45-B1B3-4F9F-8638-DD711E1C2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New_mRnW_Memoir_datasheet_01</Template>
  <TotalTime>39</TotalTime>
  <Pages>17</Pages>
  <Words>2264</Words>
  <Characters>12910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Functional Datasheet</vt:lpstr>
    </vt:vector>
  </TitlesOfParts>
  <Company>Microsoft</Company>
  <LinksUpToDate>false</LinksUpToDate>
  <CharactersWithSpaces>15144</CharactersWithSpaces>
  <SharedDoc>false</SharedDoc>
  <HLinks>
    <vt:vector size="42" baseType="variant">
      <vt:variant>
        <vt:i4>1114174</vt:i4>
      </vt:variant>
      <vt:variant>
        <vt:i4>38</vt:i4>
      </vt:variant>
      <vt:variant>
        <vt:i4>0</vt:i4>
      </vt:variant>
      <vt:variant>
        <vt:i4>5</vt:i4>
      </vt:variant>
      <vt:variant>
        <vt:lpwstr/>
      </vt:variant>
      <vt:variant>
        <vt:lpwstr>_Toc87677274</vt:lpwstr>
      </vt:variant>
      <vt:variant>
        <vt:i4>1441854</vt:i4>
      </vt:variant>
      <vt:variant>
        <vt:i4>32</vt:i4>
      </vt:variant>
      <vt:variant>
        <vt:i4>0</vt:i4>
      </vt:variant>
      <vt:variant>
        <vt:i4>5</vt:i4>
      </vt:variant>
      <vt:variant>
        <vt:lpwstr/>
      </vt:variant>
      <vt:variant>
        <vt:lpwstr>_Toc87677273</vt:lpwstr>
      </vt:variant>
      <vt:variant>
        <vt:i4>1507390</vt:i4>
      </vt:variant>
      <vt:variant>
        <vt:i4>26</vt:i4>
      </vt:variant>
      <vt:variant>
        <vt:i4>0</vt:i4>
      </vt:variant>
      <vt:variant>
        <vt:i4>5</vt:i4>
      </vt:variant>
      <vt:variant>
        <vt:lpwstr/>
      </vt:variant>
      <vt:variant>
        <vt:lpwstr>_Toc87677272</vt:lpwstr>
      </vt:variant>
      <vt:variant>
        <vt:i4>1310782</vt:i4>
      </vt:variant>
      <vt:variant>
        <vt:i4>20</vt:i4>
      </vt:variant>
      <vt:variant>
        <vt:i4>0</vt:i4>
      </vt:variant>
      <vt:variant>
        <vt:i4>5</vt:i4>
      </vt:variant>
      <vt:variant>
        <vt:lpwstr/>
      </vt:variant>
      <vt:variant>
        <vt:lpwstr>_Toc87677271</vt:lpwstr>
      </vt:variant>
      <vt:variant>
        <vt:i4>1376318</vt:i4>
      </vt:variant>
      <vt:variant>
        <vt:i4>14</vt:i4>
      </vt:variant>
      <vt:variant>
        <vt:i4>0</vt:i4>
      </vt:variant>
      <vt:variant>
        <vt:i4>5</vt:i4>
      </vt:variant>
      <vt:variant>
        <vt:lpwstr/>
      </vt:variant>
      <vt:variant>
        <vt:lpwstr>_Toc87677270</vt:lpwstr>
      </vt:variant>
      <vt:variant>
        <vt:i4>1835071</vt:i4>
      </vt:variant>
      <vt:variant>
        <vt:i4>8</vt:i4>
      </vt:variant>
      <vt:variant>
        <vt:i4>0</vt:i4>
      </vt:variant>
      <vt:variant>
        <vt:i4>5</vt:i4>
      </vt:variant>
      <vt:variant>
        <vt:lpwstr/>
      </vt:variant>
      <vt:variant>
        <vt:lpwstr>_Toc87677269</vt:lpwstr>
      </vt:variant>
      <vt:variant>
        <vt:i4>1900607</vt:i4>
      </vt:variant>
      <vt:variant>
        <vt:i4>2</vt:i4>
      </vt:variant>
      <vt:variant>
        <vt:i4>0</vt:i4>
      </vt:variant>
      <vt:variant>
        <vt:i4>5</vt:i4>
      </vt:variant>
      <vt:variant>
        <vt:lpwstr/>
      </vt:variant>
      <vt:variant>
        <vt:lpwstr>_Toc87677268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Datasheet</dc:title>
  <dc:creator>Swati Tutliani</dc:creator>
  <cp:lastModifiedBy>MSI</cp:lastModifiedBy>
  <cp:revision>13</cp:revision>
  <cp:lastPrinted>2013-05-26T18:29:00Z</cp:lastPrinted>
  <dcterms:created xsi:type="dcterms:W3CDTF">2014-08-12T20:48:00Z</dcterms:created>
  <dcterms:modified xsi:type="dcterms:W3CDTF">2014-08-13T19:02:00Z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DefaultLanguage">
    <vt:bool>true</vt:bool>
  </property>
  <property fmtid="{D5CDD505-2E9C-101B-9397-08002B2CF9AE}" pid="3" name="Version">
    <vt:i4>2000102700</vt:i4>
  </property>
  <property fmtid="{D5CDD505-2E9C-101B-9397-08002B2CF9AE}" pid="4" name="LCID">
    <vt:i4>1033</vt:i4>
  </property>
  <property fmtid="{D5CDD505-2E9C-101B-9397-08002B2CF9AE}" pid="5" name="ContentTypeId">
    <vt:lpwstr>0x0101006B719F3A607827488E40067EF1B967EC</vt:lpwstr>
  </property>
</Properties>
</file>