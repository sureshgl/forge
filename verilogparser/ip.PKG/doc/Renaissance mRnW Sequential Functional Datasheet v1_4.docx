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44C2" w:rsidRDefault="00233136" w:rsidP="00303D3E">
      <w:pPr>
        <w:pStyle w:val="Caption"/>
        <w:rPr>
          <w:rStyle w:val="Emphasis"/>
          <w:sz w:val="28"/>
          <w:szCs w:val="28"/>
        </w:rPr>
      </w:pPr>
      <w:bookmarkStart w:id="0" w:name="_Toc65472089"/>
      <w:bookmarkStart w:id="1" w:name="_Toc65472613"/>
      <w:bookmarkStart w:id="2" w:name="_Toc83702679"/>
      <w:r>
        <w:rPr>
          <w:noProof/>
        </w:rPr>
        <mc:AlternateContent>
          <mc:Choice Requires="wps">
            <w:drawing>
              <wp:anchor distT="0" distB="0" distL="114300" distR="114300" simplePos="0" relativeHeight="251742208" behindDoc="0" locked="0" layoutInCell="1" allowOverlap="1">
                <wp:simplePos x="0" y="0"/>
                <wp:positionH relativeFrom="column">
                  <wp:posOffset>4079875</wp:posOffset>
                </wp:positionH>
                <wp:positionV relativeFrom="paragraph">
                  <wp:posOffset>-361950</wp:posOffset>
                </wp:positionV>
                <wp:extent cx="2426335" cy="683260"/>
                <wp:effectExtent l="0" t="0" r="0" b="254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68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Default="0020404A" w:rsidP="004160D9">
                            <w:pPr>
                              <w:jc w:val="right"/>
                              <w:rPr>
                                <w:rFonts w:asciiTheme="minorHAnsi" w:hAnsiTheme="minorHAnsi"/>
                                <w:noProof/>
                                <w:color w:val="A69F86"/>
                                <w:sz w:val="36"/>
                                <w:szCs w:val="36"/>
                              </w:rPr>
                            </w:pPr>
                            <w:r>
                              <w:rPr>
                                <w:rFonts w:asciiTheme="minorHAnsi" w:hAnsiTheme="minorHAnsi"/>
                                <w:noProof/>
                                <w:color w:val="A69F86"/>
                                <w:sz w:val="36"/>
                                <w:szCs w:val="36"/>
                              </w:rPr>
                              <w:t xml:space="preserve">Renaissance </w:t>
                            </w:r>
                          </w:p>
                          <w:p w:rsidR="0020404A" w:rsidRPr="00297882" w:rsidRDefault="0020404A" w:rsidP="004160D9">
                            <w:pPr>
                              <w:jc w:val="right"/>
                              <w:rPr>
                                <w:rFonts w:asciiTheme="minorHAnsi" w:hAnsiTheme="minorHAnsi"/>
                                <w:color w:val="A69F86"/>
                                <w:sz w:val="36"/>
                                <w:szCs w:val="36"/>
                              </w:rPr>
                            </w:pPr>
                            <w:r w:rsidRPr="00297882">
                              <w:rPr>
                                <w:rFonts w:asciiTheme="minorHAnsi" w:hAnsiTheme="minorHAnsi"/>
                                <w:noProof/>
                                <w:color w:val="A69F86"/>
                                <w:sz w:val="36"/>
                                <w:szCs w:val="36"/>
                              </w:rPr>
                              <w:t>DATA SHEET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321.25pt;margin-top:-28.5pt;width:191.05pt;height:53.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" filled="f" stroked="f">
                <v:textbox>
                  <w:txbxContent>
                    <w:p w:rsidR="0020404A" w:rsidRDefault="0020404A" w:rsidP="004160D9">
                      <w:pPr>
                        <w:jc w:val="right"/>
                        <w:rPr>
                          <w:rFonts w:asciiTheme="minorHAnsi" w:hAnsiTheme="minorHAnsi"/>
                          <w:noProof/>
                          <w:color w:val="A69F86"/>
                          <w:sz w:val="36"/>
                          <w:szCs w:val="36"/>
                        </w:rPr>
                      </w:pPr>
                      <w:r>
                        <w:rPr>
                          <w:rFonts w:asciiTheme="minorHAnsi" w:hAnsiTheme="minorHAnsi"/>
                          <w:noProof/>
                          <w:color w:val="A69F86"/>
                          <w:sz w:val="36"/>
                          <w:szCs w:val="36"/>
                        </w:rPr>
                        <w:t xml:space="preserve">Renaissance </w:t>
                      </w:r>
                    </w:p>
                    <w:p w:rsidR="0020404A" w:rsidRPr="00297882" w:rsidRDefault="0020404A" w:rsidP="004160D9">
                      <w:pPr>
                        <w:jc w:val="right"/>
                        <w:rPr>
                          <w:rFonts w:asciiTheme="minorHAnsi" w:hAnsiTheme="minorHAnsi"/>
                          <w:color w:val="A69F86"/>
                          <w:sz w:val="36"/>
                          <w:szCs w:val="36"/>
                        </w:rPr>
                      </w:pPr>
                      <w:r w:rsidRPr="00297882">
                        <w:rPr>
                          <w:rFonts w:asciiTheme="minorHAnsi" w:hAnsiTheme="minorHAnsi"/>
                          <w:noProof/>
                          <w:color w:val="A69F86"/>
                          <w:sz w:val="36"/>
                          <w:szCs w:val="36"/>
                        </w:rPr>
                        <w:t>DATA SHEET</w:t>
                      </w: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Default="0020404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8Xz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XENrpV81rW&#10;jyBhJUFgIEYYfbBopfqO0QhjJMf625YqhlH3XsAzSENC7NxxGzKbR7BR55b1uYWKCqBybDCalksz&#10;zartoPimhUjTwxPyBp5Ow52on7I6PDgYFY7bYazZWXS+d15Pw3fxCw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Bd/F87oC&#10;AADEBQAADgAAAAAAAAAAAAAAAAAuAgAAZHJzL2Uyb0RvYy54bWxQSwECLQAUAAYACAAAACEAwa0Z&#10;w90AAAANAQAADwAAAAAAAAAAAAAAAAAUBQAAZHJzL2Rvd25yZXYueG1sUEsFBgAAAAAEAAQA8wAA&#10;AB4GAAAAAA==&#10;" filled="f" stroked="f">
                <v:textbox>
                  <w:txbxContent>
                    <w:p w:rsidR="0020404A" w:rsidRDefault="0020404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404A" w:rsidRDefault="0020404A"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CPr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9m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J7HCPr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20404A" w:rsidRDefault="0020404A"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Pr="00F474E2" w:rsidRDefault="0020404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Oct 6</w:t>
                            </w:r>
                            <w:r w:rsidRPr="008363C3">
                              <w:rPr>
                                <w:rFonts w:asciiTheme="minorHAnsi" w:hAnsiTheme="minorHAnsi" w:cs="Arial"/>
                                <w:color w:val="948A54" w:themeColor="background2" w:themeShade="80"/>
                                <w:sz w:val="24"/>
                                <w:szCs w:val="24"/>
                                <w:vertAlign w:val="superscript"/>
                              </w:rPr>
                              <w:t>th</w:t>
                            </w:r>
                            <w:r>
                              <w:rPr>
                                <w:rFonts w:asciiTheme="minorHAnsi" w:hAnsiTheme="minorHAnsi" w:cs="Arial"/>
                                <w:color w:val="948A54" w:themeColor="background2" w:themeShade="80"/>
                                <w:sz w:val="24"/>
                                <w:szCs w:val="24"/>
                              </w:rPr>
                              <w:t>,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PpvAIAAMM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Lya&#10;U+m8AgAAwwUAAA4AAAAAAAAAAAAAAAAALgIAAGRycy9lMm9Eb2MueG1sUEsBAi0AFAAGAAgAAAAh&#10;AO/TSJrfAAAACwEAAA8AAAAAAAAAAAAAAAAAFgUAAGRycy9kb3ducmV2LnhtbFBLBQYAAAAABAAE&#10;APMAAAAiBgAAAAA=&#10;" filled="f" stroked="f">
                <v:textbox>
                  <w:txbxContent>
                    <w:p w:rsidR="0020404A" w:rsidRPr="00F474E2" w:rsidRDefault="0020404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Oct 6</w:t>
                      </w:r>
                      <w:r w:rsidRPr="008363C3">
                        <w:rPr>
                          <w:rFonts w:asciiTheme="minorHAnsi" w:hAnsiTheme="minorHAnsi" w:cs="Arial"/>
                          <w:color w:val="948A54" w:themeColor="background2" w:themeShade="80"/>
                          <w:sz w:val="24"/>
                          <w:szCs w:val="24"/>
                          <w:vertAlign w:val="superscript"/>
                        </w:rPr>
                        <w:t>th</w:t>
                      </w:r>
                      <w:r>
                        <w:rPr>
                          <w:rFonts w:asciiTheme="minorHAnsi" w:hAnsiTheme="minorHAnsi" w:cs="Arial"/>
                          <w:color w:val="948A54" w:themeColor="background2" w:themeShade="80"/>
                          <w:sz w:val="24"/>
                          <w:szCs w:val="24"/>
                        </w:rPr>
                        <w:t>, 2013</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Pr="000C45C6" w:rsidRDefault="0020404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This datasheet provides f</w:t>
                            </w:r>
                            <w:r>
                              <w:rPr>
                                <w:rFonts w:asciiTheme="minorHAnsi" w:hAnsiTheme="minorHAnsi" w:cs="Arial"/>
                                <w:color w:val="4A442A" w:themeColor="background2" w:themeShade="40"/>
                                <w:sz w:val="24"/>
                                <w:szCs w:val="24"/>
                              </w:rPr>
                              <w:t>unctional information for the m</w:t>
                            </w:r>
                            <w:r w:rsidRPr="000C45C6">
                              <w:rPr>
                                <w:rFonts w:asciiTheme="minorHAnsi" w:hAnsiTheme="minorHAnsi" w:cs="Arial"/>
                                <w:color w:val="4A442A" w:themeColor="background2" w:themeShade="40"/>
                                <w:sz w:val="24"/>
                                <w:szCs w:val="24"/>
                              </w:rPr>
                              <w:t xml:space="preserve">ultiport Read-Write </w:t>
                            </w:r>
                            <w:r>
                              <w:rPr>
                                <w:rFonts w:asciiTheme="minorHAnsi" w:hAnsiTheme="minorHAnsi" w:cs="Arial"/>
                                <w:color w:val="4A442A" w:themeColor="background2" w:themeShade="40"/>
                                <w:sz w:val="24"/>
                                <w:szCs w:val="24"/>
                              </w:rPr>
                              <w:t>(mRnW)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LXuU3m5&#10;AgAAwwUAAA4AAAAAAAAAAAAAAAAALgIAAGRycy9lMm9Eb2MueG1sUEsBAi0AFAAGAAgAAAAhAEAD&#10;XQHfAAAADAEAAA8AAAAAAAAAAAAAAAAAEwUAAGRycy9kb3ducmV2LnhtbFBLBQYAAAAABAAEAPMA&#10;AAAfBgAAAAA=&#10;" filled="f" stroked="f">
                <v:textbox>
                  <w:txbxContent>
                    <w:p w:rsidR="0020404A" w:rsidRPr="000C45C6" w:rsidRDefault="0020404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This datasheet provides f</w:t>
                      </w:r>
                      <w:r>
                        <w:rPr>
                          <w:rFonts w:asciiTheme="minorHAnsi" w:hAnsiTheme="minorHAnsi" w:cs="Arial"/>
                          <w:color w:val="4A442A" w:themeColor="background2" w:themeShade="40"/>
                          <w:sz w:val="24"/>
                          <w:szCs w:val="24"/>
                        </w:rPr>
                        <w:t>unctional information for the m</w:t>
                      </w:r>
                      <w:r w:rsidRPr="000C45C6">
                        <w:rPr>
                          <w:rFonts w:asciiTheme="minorHAnsi" w:hAnsiTheme="minorHAnsi" w:cs="Arial"/>
                          <w:color w:val="4A442A" w:themeColor="background2" w:themeShade="40"/>
                          <w:sz w:val="24"/>
                          <w:szCs w:val="24"/>
                        </w:rPr>
                        <w:t xml:space="preserve">ultiport Read-Write </w:t>
                      </w:r>
                      <w:r>
                        <w:rPr>
                          <w:rFonts w:asciiTheme="minorHAnsi" w:hAnsiTheme="minorHAnsi" w:cs="Arial"/>
                          <w:color w:val="4A442A" w:themeColor="background2" w:themeShade="40"/>
                          <w:sz w:val="24"/>
                          <w:szCs w:val="24"/>
                        </w:rPr>
                        <w:t>(mRnW)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cores.</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Pr="003672B8" w:rsidRDefault="0020404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" filled="f" stroked="f">
                <v:textbox>
                  <w:txbxContent>
                    <w:p w:rsidR="0020404A" w:rsidRPr="003672B8" w:rsidRDefault="0020404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04A" w:rsidRPr="00F56E4A" w:rsidRDefault="0020404A" w:rsidP="001C462B">
                            <w:pPr>
                              <w:ind w:left="0"/>
                              <w:rPr>
                                <w:rFonts w:ascii="Myriad Pro" w:hAnsi="Myriad Pro"/>
                                <w:color w:val="000000" w:themeColor="text1"/>
                                <w:sz w:val="44"/>
                                <w:szCs w:val="48"/>
                              </w:rPr>
                            </w:pPr>
                            <w:r>
                              <w:rPr>
                                <w:rFonts w:ascii="Myriad Pro" w:hAnsi="Myriad Pro"/>
                                <w:color w:val="000000" w:themeColor="text1"/>
                                <w:sz w:val="44"/>
                                <w:szCs w:val="48"/>
                              </w:rPr>
                              <w:t>Renaissance</w:t>
                            </w:r>
                            <w:r w:rsidRPr="00A4753C">
                              <w:rPr>
                                <w:rFonts w:ascii="Myriad Pro" w:hAnsi="Myriad Pro"/>
                                <w:color w:val="000000" w:themeColor="text1"/>
                                <w:sz w:val="44"/>
                                <w:szCs w:val="48"/>
                                <w:vertAlign w:val="superscript"/>
                              </w:rPr>
                              <w:t>TM</w:t>
                            </w:r>
                            <w:r>
                              <w:rPr>
                                <w:rFonts w:ascii="Myriad Pro" w:hAnsi="Myriad Pro"/>
                                <w:color w:val="000000" w:themeColor="text1"/>
                                <w:sz w:val="44"/>
                                <w:szCs w:val="48"/>
                              </w:rPr>
                              <w:t xml:space="preserve"> Product F</w:t>
                            </w:r>
                            <w:r w:rsidRPr="00F56E4A">
                              <w:rPr>
                                <w:rFonts w:ascii="Myriad Pro" w:hAnsi="Myriad Pro"/>
                                <w:color w:val="000000" w:themeColor="text1"/>
                                <w:sz w:val="44"/>
                                <w:szCs w:val="48"/>
                              </w:rPr>
                              <w:t>amily</w:t>
                            </w:r>
                          </w:p>
                          <w:p w:rsidR="0020404A" w:rsidRDefault="0020404A" w:rsidP="004160D9">
                            <w:pPr>
                              <w:ind w:left="0"/>
                              <w:rPr>
                                <w:rFonts w:ascii="Myriad Pro" w:hAnsi="Myriad Pro"/>
                                <w:color w:val="000000" w:themeColor="text1"/>
                                <w:sz w:val="48"/>
                                <w:szCs w:val="48"/>
                                <w:vertAlign w:val="superscript"/>
                              </w:rPr>
                            </w:pPr>
                            <w:proofErr w:type="spellStart"/>
                            <w:proofErr w:type="gramStart"/>
                            <w:r>
                              <w:rPr>
                                <w:rFonts w:ascii="Myriad Pro" w:hAnsi="Myriad Pro"/>
                                <w:color w:val="000000" w:themeColor="text1"/>
                                <w:sz w:val="44"/>
                                <w:szCs w:val="48"/>
                              </w:rPr>
                              <w:t>mRnW</w:t>
                            </w:r>
                            <w:proofErr w:type="spellEnd"/>
                            <w:proofErr w:type="gramEnd"/>
                            <w:r>
                              <w:rPr>
                                <w:rFonts w:ascii="Myriad Pro" w:hAnsi="Myriad Pro"/>
                                <w:color w:val="000000" w:themeColor="text1"/>
                                <w:sz w:val="44"/>
                                <w:szCs w:val="48"/>
                              </w:rPr>
                              <w:t xml:space="preserve"> Sequential Memory Cores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" filled="f" stroked="f">
                <v:textbox>
                  <w:txbxContent>
                    <w:p w:rsidR="0020404A" w:rsidRPr="00F56E4A" w:rsidRDefault="0020404A" w:rsidP="001C462B">
                      <w:pPr>
                        <w:ind w:left="0"/>
                        <w:rPr>
                          <w:rFonts w:ascii="Myriad Pro" w:hAnsi="Myriad Pro"/>
                          <w:color w:val="000000" w:themeColor="text1"/>
                          <w:sz w:val="44"/>
                          <w:szCs w:val="48"/>
                        </w:rPr>
                      </w:pPr>
                      <w:r>
                        <w:rPr>
                          <w:rFonts w:ascii="Myriad Pro" w:hAnsi="Myriad Pro"/>
                          <w:color w:val="000000" w:themeColor="text1"/>
                          <w:sz w:val="44"/>
                          <w:szCs w:val="48"/>
                        </w:rPr>
                        <w:t>Renaissance</w:t>
                      </w:r>
                      <w:r w:rsidRPr="00A4753C">
                        <w:rPr>
                          <w:rFonts w:ascii="Myriad Pro" w:hAnsi="Myriad Pro"/>
                          <w:color w:val="000000" w:themeColor="text1"/>
                          <w:sz w:val="44"/>
                          <w:szCs w:val="48"/>
                          <w:vertAlign w:val="superscript"/>
                        </w:rPr>
                        <w:t>TM</w:t>
                      </w:r>
                      <w:r>
                        <w:rPr>
                          <w:rFonts w:ascii="Myriad Pro" w:hAnsi="Myriad Pro"/>
                          <w:color w:val="000000" w:themeColor="text1"/>
                          <w:sz w:val="44"/>
                          <w:szCs w:val="48"/>
                        </w:rPr>
                        <w:t xml:space="preserve"> Product F</w:t>
                      </w:r>
                      <w:r w:rsidRPr="00F56E4A">
                        <w:rPr>
                          <w:rFonts w:ascii="Myriad Pro" w:hAnsi="Myriad Pro"/>
                          <w:color w:val="000000" w:themeColor="text1"/>
                          <w:sz w:val="44"/>
                          <w:szCs w:val="48"/>
                        </w:rPr>
                        <w:t>amily</w:t>
                      </w:r>
                    </w:p>
                    <w:p w:rsidR="0020404A" w:rsidRDefault="0020404A" w:rsidP="004160D9">
                      <w:pPr>
                        <w:ind w:left="0"/>
                        <w:rPr>
                          <w:rFonts w:ascii="Myriad Pro" w:hAnsi="Myriad Pro"/>
                          <w:color w:val="000000" w:themeColor="text1"/>
                          <w:sz w:val="48"/>
                          <w:szCs w:val="48"/>
                          <w:vertAlign w:val="superscript"/>
                        </w:rPr>
                      </w:pPr>
                      <w:proofErr w:type="spellStart"/>
                      <w:proofErr w:type="gramStart"/>
                      <w:r>
                        <w:rPr>
                          <w:rFonts w:ascii="Myriad Pro" w:hAnsi="Myriad Pro"/>
                          <w:color w:val="000000" w:themeColor="text1"/>
                          <w:sz w:val="44"/>
                          <w:szCs w:val="48"/>
                        </w:rPr>
                        <w:t>mRnW</w:t>
                      </w:r>
                      <w:proofErr w:type="spellEnd"/>
                      <w:proofErr w:type="gramEnd"/>
                      <w:r>
                        <w:rPr>
                          <w:rFonts w:ascii="Myriad Pro" w:hAnsi="Myriad Pro"/>
                          <w:color w:val="000000" w:themeColor="text1"/>
                          <w:sz w:val="44"/>
                          <w:szCs w:val="48"/>
                        </w:rPr>
                        <w:t xml:space="preserve"> Sequential Memory Cores </w:t>
                      </w: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450B07"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6623356" w:history="1">
            <w:r w:rsidR="00450B07" w:rsidRPr="000D20A2">
              <w:rPr>
                <w:rStyle w:val="Hyperlink"/>
                <w:rFonts w:cs="Times New Roman"/>
                <w:noProof/>
              </w:rPr>
              <w:t>1.</w:t>
            </w:r>
            <w:r w:rsidR="00450B07">
              <w:rPr>
                <w:rFonts w:eastAsiaTheme="minorEastAsia" w:cstheme="minorBidi"/>
                <w:b w:val="0"/>
                <w:bCs w:val="0"/>
                <w:noProof/>
                <w:spacing w:val="0"/>
                <w:sz w:val="22"/>
                <w:szCs w:val="22"/>
              </w:rPr>
              <w:tab/>
            </w:r>
            <w:r w:rsidR="00450B07" w:rsidRPr="000D20A2">
              <w:rPr>
                <w:rStyle w:val="Hyperlink"/>
                <w:noProof/>
              </w:rPr>
              <w:t>Introduction</w:t>
            </w:r>
            <w:r w:rsidR="00450B07">
              <w:rPr>
                <w:noProof/>
                <w:webHidden/>
              </w:rPr>
              <w:tab/>
            </w:r>
            <w:r w:rsidR="00450B07">
              <w:rPr>
                <w:noProof/>
                <w:webHidden/>
              </w:rPr>
              <w:fldChar w:fldCharType="begin"/>
            </w:r>
            <w:r w:rsidR="00450B07">
              <w:rPr>
                <w:noProof/>
                <w:webHidden/>
              </w:rPr>
              <w:instrText xml:space="preserve"> PAGEREF _Toc386623356 \h </w:instrText>
            </w:r>
            <w:r w:rsidR="00450B07">
              <w:rPr>
                <w:noProof/>
                <w:webHidden/>
              </w:rPr>
            </w:r>
            <w:r w:rsidR="00450B07">
              <w:rPr>
                <w:noProof/>
                <w:webHidden/>
              </w:rPr>
              <w:fldChar w:fldCharType="separate"/>
            </w:r>
            <w:r w:rsidR="00450B07">
              <w:rPr>
                <w:noProof/>
                <w:webHidden/>
              </w:rPr>
              <w:t>1</w:t>
            </w:r>
            <w:r w:rsidR="00450B07">
              <w:rPr>
                <w:noProof/>
                <w:webHidden/>
              </w:rPr>
              <w:fldChar w:fldCharType="end"/>
            </w:r>
          </w:hyperlink>
        </w:p>
        <w:p w:rsidR="00450B07" w:rsidRDefault="00450B07">
          <w:pPr>
            <w:pStyle w:val="TOC1"/>
            <w:tabs>
              <w:tab w:val="left" w:pos="400"/>
              <w:tab w:val="right" w:leader="dot" w:pos="9350"/>
            </w:tabs>
            <w:rPr>
              <w:rFonts w:eastAsiaTheme="minorEastAsia" w:cstheme="minorBidi"/>
              <w:b w:val="0"/>
              <w:bCs w:val="0"/>
              <w:noProof/>
              <w:spacing w:val="0"/>
              <w:sz w:val="22"/>
              <w:szCs w:val="22"/>
            </w:rPr>
          </w:pPr>
          <w:hyperlink w:anchor="_Toc386623357" w:history="1">
            <w:r w:rsidRPr="000D20A2">
              <w:rPr>
                <w:rStyle w:val="Hyperlink"/>
                <w:rFonts w:cs="Times New Roman"/>
                <w:noProof/>
              </w:rPr>
              <w:t>2.</w:t>
            </w:r>
            <w:r>
              <w:rPr>
                <w:rFonts w:eastAsiaTheme="minorEastAsia" w:cstheme="minorBidi"/>
                <w:b w:val="0"/>
                <w:bCs w:val="0"/>
                <w:noProof/>
                <w:spacing w:val="0"/>
                <w:sz w:val="22"/>
                <w:szCs w:val="22"/>
              </w:rPr>
              <w:tab/>
            </w:r>
            <w:r w:rsidRPr="000D20A2">
              <w:rPr>
                <w:rStyle w:val="Hyperlink"/>
                <w:noProof/>
              </w:rPr>
              <w:t>Block Diagram and Interface Description</w:t>
            </w:r>
            <w:r>
              <w:rPr>
                <w:noProof/>
                <w:webHidden/>
              </w:rPr>
              <w:tab/>
            </w:r>
            <w:r>
              <w:rPr>
                <w:noProof/>
                <w:webHidden/>
              </w:rPr>
              <w:fldChar w:fldCharType="begin"/>
            </w:r>
            <w:r>
              <w:rPr>
                <w:noProof/>
                <w:webHidden/>
              </w:rPr>
              <w:instrText xml:space="preserve"> PAGEREF _Toc386623357 \h </w:instrText>
            </w:r>
            <w:r>
              <w:rPr>
                <w:noProof/>
                <w:webHidden/>
              </w:rPr>
            </w:r>
            <w:r>
              <w:rPr>
                <w:noProof/>
                <w:webHidden/>
              </w:rPr>
              <w:fldChar w:fldCharType="separate"/>
            </w:r>
            <w:r>
              <w:rPr>
                <w:noProof/>
                <w:webHidden/>
              </w:rPr>
              <w:t>2</w:t>
            </w:r>
            <w:r>
              <w:rPr>
                <w:noProof/>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58" w:history="1">
            <w:r w:rsidRPr="000D20A2">
              <w:rPr>
                <w:rStyle w:val="Hyperlink"/>
              </w:rPr>
              <w:t>2.1.</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Interface Description</w:t>
            </w:r>
            <w:r>
              <w:rPr>
                <w:webHidden/>
              </w:rPr>
              <w:tab/>
            </w:r>
            <w:r>
              <w:rPr>
                <w:webHidden/>
              </w:rPr>
              <w:fldChar w:fldCharType="begin"/>
            </w:r>
            <w:r>
              <w:rPr>
                <w:webHidden/>
              </w:rPr>
              <w:instrText xml:space="preserve"> PAGEREF _Toc386623358 \h </w:instrText>
            </w:r>
            <w:r>
              <w:rPr>
                <w:webHidden/>
              </w:rPr>
            </w:r>
            <w:r>
              <w:rPr>
                <w:webHidden/>
              </w:rPr>
              <w:fldChar w:fldCharType="separate"/>
            </w:r>
            <w:r>
              <w:rPr>
                <w:webHidden/>
              </w:rPr>
              <w:t>3</w:t>
            </w:r>
            <w:r>
              <w:rPr>
                <w:webHidden/>
              </w:rPr>
              <w:fldChar w:fldCharType="end"/>
            </w:r>
          </w:hyperlink>
        </w:p>
        <w:p w:rsidR="00450B07" w:rsidRDefault="00450B07">
          <w:pPr>
            <w:pStyle w:val="TOC3"/>
            <w:tabs>
              <w:tab w:val="left" w:pos="1200"/>
              <w:tab w:val="right" w:leader="dot" w:pos="9350"/>
            </w:tabs>
            <w:rPr>
              <w:rFonts w:eastAsiaTheme="minorEastAsia" w:cstheme="minorBidi"/>
              <w:noProof/>
              <w:spacing w:val="0"/>
              <w:sz w:val="22"/>
              <w:szCs w:val="22"/>
            </w:rPr>
          </w:pPr>
          <w:hyperlink w:anchor="_Toc386623359" w:history="1">
            <w:r w:rsidRPr="000D20A2">
              <w:rPr>
                <w:rStyle w:val="Hyperlink"/>
                <w:noProof/>
              </w:rPr>
              <w:t>2.1.1.</w:t>
            </w:r>
            <w:r>
              <w:rPr>
                <w:rFonts w:eastAsiaTheme="minorEastAsia" w:cstheme="minorBidi"/>
                <w:noProof/>
                <w:spacing w:val="0"/>
                <w:sz w:val="22"/>
                <w:szCs w:val="22"/>
              </w:rPr>
              <w:tab/>
            </w:r>
            <w:r w:rsidRPr="000D20A2">
              <w:rPr>
                <w:rStyle w:val="Hyperlink"/>
                <w:noProof/>
              </w:rPr>
              <w:t>Debug and Test Interface with description</w:t>
            </w:r>
            <w:r>
              <w:rPr>
                <w:noProof/>
                <w:webHidden/>
              </w:rPr>
              <w:tab/>
            </w:r>
            <w:r>
              <w:rPr>
                <w:noProof/>
                <w:webHidden/>
              </w:rPr>
              <w:fldChar w:fldCharType="begin"/>
            </w:r>
            <w:r>
              <w:rPr>
                <w:noProof/>
                <w:webHidden/>
              </w:rPr>
              <w:instrText xml:space="preserve"> PAGEREF _Toc386623359 \h </w:instrText>
            </w:r>
            <w:r>
              <w:rPr>
                <w:noProof/>
                <w:webHidden/>
              </w:rPr>
            </w:r>
            <w:r>
              <w:rPr>
                <w:noProof/>
                <w:webHidden/>
              </w:rPr>
              <w:fldChar w:fldCharType="separate"/>
            </w:r>
            <w:r>
              <w:rPr>
                <w:noProof/>
                <w:webHidden/>
              </w:rPr>
              <w:t>5</w:t>
            </w:r>
            <w:r>
              <w:rPr>
                <w:noProof/>
                <w:webHidden/>
              </w:rPr>
              <w:fldChar w:fldCharType="end"/>
            </w:r>
          </w:hyperlink>
        </w:p>
        <w:p w:rsidR="00450B07" w:rsidRDefault="00450B07">
          <w:pPr>
            <w:pStyle w:val="TOC1"/>
            <w:tabs>
              <w:tab w:val="left" w:pos="400"/>
              <w:tab w:val="right" w:leader="dot" w:pos="9350"/>
            </w:tabs>
            <w:rPr>
              <w:rFonts w:eastAsiaTheme="minorEastAsia" w:cstheme="minorBidi"/>
              <w:b w:val="0"/>
              <w:bCs w:val="0"/>
              <w:noProof/>
              <w:spacing w:val="0"/>
              <w:sz w:val="22"/>
              <w:szCs w:val="22"/>
            </w:rPr>
          </w:pPr>
          <w:hyperlink w:anchor="_Toc386623360" w:history="1">
            <w:r w:rsidRPr="000D20A2">
              <w:rPr>
                <w:rStyle w:val="Hyperlink"/>
                <w:rFonts w:cs="Times New Roman"/>
                <w:noProof/>
              </w:rPr>
              <w:t>3.</w:t>
            </w:r>
            <w:r>
              <w:rPr>
                <w:rFonts w:eastAsiaTheme="minorEastAsia" w:cstheme="minorBidi"/>
                <w:b w:val="0"/>
                <w:bCs w:val="0"/>
                <w:noProof/>
                <w:spacing w:val="0"/>
                <w:sz w:val="22"/>
                <w:szCs w:val="22"/>
              </w:rPr>
              <w:tab/>
            </w:r>
            <w:r w:rsidRPr="000D20A2">
              <w:rPr>
                <w:rStyle w:val="Hyperlink"/>
                <w:noProof/>
              </w:rPr>
              <w:t>Interface Timing</w:t>
            </w:r>
            <w:r>
              <w:rPr>
                <w:noProof/>
                <w:webHidden/>
              </w:rPr>
              <w:tab/>
            </w:r>
            <w:r>
              <w:rPr>
                <w:noProof/>
                <w:webHidden/>
              </w:rPr>
              <w:fldChar w:fldCharType="begin"/>
            </w:r>
            <w:r>
              <w:rPr>
                <w:noProof/>
                <w:webHidden/>
              </w:rPr>
              <w:instrText xml:space="preserve"> PAGEREF _Toc386623360 \h </w:instrText>
            </w:r>
            <w:r>
              <w:rPr>
                <w:noProof/>
                <w:webHidden/>
              </w:rPr>
            </w:r>
            <w:r>
              <w:rPr>
                <w:noProof/>
                <w:webHidden/>
              </w:rPr>
              <w:fldChar w:fldCharType="separate"/>
            </w:r>
            <w:r>
              <w:rPr>
                <w:noProof/>
                <w:webHidden/>
              </w:rPr>
              <w:t>7</w:t>
            </w:r>
            <w:r>
              <w:rPr>
                <w:noProof/>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1" w:history="1">
            <w:r w:rsidRPr="000D20A2">
              <w:rPr>
                <w:rStyle w:val="Hyperlink"/>
              </w:rPr>
              <w:t>3.1.</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Initialization</w:t>
            </w:r>
            <w:r>
              <w:rPr>
                <w:webHidden/>
              </w:rPr>
              <w:tab/>
            </w:r>
            <w:r>
              <w:rPr>
                <w:webHidden/>
              </w:rPr>
              <w:fldChar w:fldCharType="begin"/>
            </w:r>
            <w:r>
              <w:rPr>
                <w:webHidden/>
              </w:rPr>
              <w:instrText xml:space="preserve"> PAGEREF _Toc386623361 \h </w:instrText>
            </w:r>
            <w:r>
              <w:rPr>
                <w:webHidden/>
              </w:rPr>
            </w:r>
            <w:r>
              <w:rPr>
                <w:webHidden/>
              </w:rPr>
              <w:fldChar w:fldCharType="separate"/>
            </w:r>
            <w:r>
              <w:rPr>
                <w:webHidden/>
              </w:rPr>
              <w:t>7</w:t>
            </w:r>
            <w:r>
              <w:rPr>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2" w:history="1">
            <w:r w:rsidRPr="000D20A2">
              <w:rPr>
                <w:rStyle w:val="Hyperlink"/>
              </w:rPr>
              <w:t>3.2.</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Read Timing</w:t>
            </w:r>
            <w:r>
              <w:rPr>
                <w:webHidden/>
              </w:rPr>
              <w:tab/>
            </w:r>
            <w:r>
              <w:rPr>
                <w:webHidden/>
              </w:rPr>
              <w:fldChar w:fldCharType="begin"/>
            </w:r>
            <w:r>
              <w:rPr>
                <w:webHidden/>
              </w:rPr>
              <w:instrText xml:space="preserve"> PAGEREF _Toc386623362 \h </w:instrText>
            </w:r>
            <w:r>
              <w:rPr>
                <w:webHidden/>
              </w:rPr>
            </w:r>
            <w:r>
              <w:rPr>
                <w:webHidden/>
              </w:rPr>
              <w:fldChar w:fldCharType="separate"/>
            </w:r>
            <w:r>
              <w:rPr>
                <w:webHidden/>
              </w:rPr>
              <w:t>8</w:t>
            </w:r>
            <w:r>
              <w:rPr>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3" w:history="1">
            <w:r w:rsidRPr="000D20A2">
              <w:rPr>
                <w:rStyle w:val="Hyperlink"/>
              </w:rPr>
              <w:t>3.3.</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Write Timing</w:t>
            </w:r>
            <w:r>
              <w:rPr>
                <w:webHidden/>
              </w:rPr>
              <w:tab/>
            </w:r>
            <w:r>
              <w:rPr>
                <w:webHidden/>
              </w:rPr>
              <w:fldChar w:fldCharType="begin"/>
            </w:r>
            <w:r>
              <w:rPr>
                <w:webHidden/>
              </w:rPr>
              <w:instrText xml:space="preserve"> PAGEREF _Toc386623363 \h </w:instrText>
            </w:r>
            <w:r>
              <w:rPr>
                <w:webHidden/>
              </w:rPr>
            </w:r>
            <w:r>
              <w:rPr>
                <w:webHidden/>
              </w:rPr>
              <w:fldChar w:fldCharType="separate"/>
            </w:r>
            <w:r>
              <w:rPr>
                <w:webHidden/>
              </w:rPr>
              <w:t>9</w:t>
            </w:r>
            <w:r>
              <w:rPr>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4" w:history="1">
            <w:r w:rsidRPr="000D20A2">
              <w:rPr>
                <w:rStyle w:val="Hyperlink"/>
              </w:rPr>
              <w:t>3.4.</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Read and Write Interaction &amp; Sequential Constraints</w:t>
            </w:r>
            <w:r>
              <w:rPr>
                <w:webHidden/>
              </w:rPr>
              <w:tab/>
            </w:r>
            <w:r>
              <w:rPr>
                <w:webHidden/>
              </w:rPr>
              <w:fldChar w:fldCharType="begin"/>
            </w:r>
            <w:r>
              <w:rPr>
                <w:webHidden/>
              </w:rPr>
              <w:instrText xml:space="preserve"> PAGEREF _Toc386623364 \h </w:instrText>
            </w:r>
            <w:r>
              <w:rPr>
                <w:webHidden/>
              </w:rPr>
            </w:r>
            <w:r>
              <w:rPr>
                <w:webHidden/>
              </w:rPr>
              <w:fldChar w:fldCharType="separate"/>
            </w:r>
            <w:r>
              <w:rPr>
                <w:webHidden/>
              </w:rPr>
              <w:t>10</w:t>
            </w:r>
            <w:r>
              <w:rPr>
                <w:webHidden/>
              </w:rPr>
              <w:fldChar w:fldCharType="end"/>
            </w:r>
          </w:hyperlink>
        </w:p>
        <w:p w:rsidR="00450B07" w:rsidRDefault="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5" w:history="1">
            <w:r w:rsidRPr="000D20A2">
              <w:rPr>
                <w:rStyle w:val="Hyperlink"/>
              </w:rPr>
              <w:t>3.5.</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Refresh Timing</w:t>
            </w:r>
            <w:r>
              <w:rPr>
                <w:webHidden/>
              </w:rPr>
              <w:tab/>
            </w:r>
            <w:r>
              <w:rPr>
                <w:webHidden/>
              </w:rPr>
              <w:fldChar w:fldCharType="begin"/>
            </w:r>
            <w:r>
              <w:rPr>
                <w:webHidden/>
              </w:rPr>
              <w:instrText xml:space="preserve"> PAGEREF _Toc386623365 \h </w:instrText>
            </w:r>
            <w:r>
              <w:rPr>
                <w:webHidden/>
              </w:rPr>
            </w:r>
            <w:r>
              <w:rPr>
                <w:webHidden/>
              </w:rPr>
              <w:fldChar w:fldCharType="separate"/>
            </w:r>
            <w:r>
              <w:rPr>
                <w:webHidden/>
              </w:rPr>
              <w:t>11</w:t>
            </w:r>
            <w:r>
              <w:rPr>
                <w:webHidden/>
              </w:rPr>
              <w:fldChar w:fldCharType="end"/>
            </w:r>
          </w:hyperlink>
        </w:p>
        <w:p w:rsidR="00450B07" w:rsidRDefault="00450B07" w:rsidP="00450B07">
          <w:pPr>
            <w:pStyle w:val="TOC2"/>
            <w:rPr>
              <w:rFonts w:asciiTheme="minorHAnsi" w:eastAsiaTheme="minorEastAsia" w:hAnsiTheme="minorHAnsi" w:cstheme="minorBidi"/>
              <w:iCs w:val="0"/>
              <w:sz w:val="22"/>
              <w14:scene3d>
                <w14:camera w14:prst="orthographicFront"/>
                <w14:lightRig w14:rig="threePt" w14:dir="t">
                  <w14:rot w14:lat="0" w14:lon="0" w14:rev="0"/>
                </w14:lightRig>
              </w14:scene3d>
            </w:rPr>
          </w:pPr>
          <w:hyperlink w:anchor="_Toc386623366" w:history="1">
            <w:r w:rsidRPr="000D20A2">
              <w:rPr>
                <w:rStyle w:val="Hyperlink"/>
              </w:rPr>
              <w:t>3.6.</w:t>
            </w:r>
            <w:r>
              <w:rPr>
                <w:rFonts w:asciiTheme="minorHAnsi" w:eastAsiaTheme="minorEastAsia" w:hAnsiTheme="minorHAnsi" w:cstheme="minorBidi"/>
                <w:iCs w:val="0"/>
                <w:sz w:val="22"/>
                <w14:scene3d>
                  <w14:camera w14:prst="orthographicFront"/>
                  <w14:lightRig w14:rig="threePt" w14:dir="t">
                    <w14:rot w14:lat="0" w14:lon="0" w14:rev="0"/>
                  </w14:lightRig>
                </w14:scene3d>
              </w:rPr>
              <w:tab/>
            </w:r>
            <w:r w:rsidRPr="000D20A2">
              <w:rPr>
                <w:rStyle w:val="Hyperlink"/>
              </w:rPr>
              <w:t>Debug Timing</w:t>
            </w:r>
            <w:r>
              <w:rPr>
                <w:webHidden/>
              </w:rPr>
              <w:tab/>
            </w:r>
            <w:r>
              <w:rPr>
                <w:webHidden/>
              </w:rPr>
              <w:fldChar w:fldCharType="begin"/>
            </w:r>
            <w:r>
              <w:rPr>
                <w:webHidden/>
              </w:rPr>
              <w:instrText xml:space="preserve"> PAGEREF _Toc386623366 \h </w:instrText>
            </w:r>
            <w:r>
              <w:rPr>
                <w:webHidden/>
              </w:rPr>
            </w:r>
            <w:r>
              <w:rPr>
                <w:webHidden/>
              </w:rPr>
              <w:fldChar w:fldCharType="separate"/>
            </w:r>
            <w:r>
              <w:rPr>
                <w:webHidden/>
              </w:rPr>
              <w:t>12</w:t>
            </w:r>
            <w:r>
              <w:rPr>
                <w:webHidden/>
              </w:rPr>
              <w:fldChar w:fldCharType="end"/>
            </w:r>
          </w:hyperlink>
          <w:bookmarkStart w:id="3" w:name="_GoBack"/>
          <w:bookmarkEnd w:id="3"/>
        </w:p>
        <w:p w:rsidR="00450B07" w:rsidRDefault="00450B07">
          <w:pPr>
            <w:pStyle w:val="TOC1"/>
            <w:tabs>
              <w:tab w:val="left" w:pos="400"/>
              <w:tab w:val="right" w:leader="dot" w:pos="9350"/>
            </w:tabs>
            <w:rPr>
              <w:rFonts w:eastAsiaTheme="minorEastAsia" w:cstheme="minorBidi"/>
              <w:b w:val="0"/>
              <w:bCs w:val="0"/>
              <w:noProof/>
              <w:spacing w:val="0"/>
              <w:sz w:val="22"/>
              <w:szCs w:val="22"/>
            </w:rPr>
          </w:pPr>
          <w:hyperlink w:anchor="_Toc386623368" w:history="1">
            <w:r w:rsidRPr="000D20A2">
              <w:rPr>
                <w:rStyle w:val="Hyperlink"/>
                <w:rFonts w:cs="Times New Roman"/>
                <w:noProof/>
              </w:rPr>
              <w:t>4.</w:t>
            </w:r>
            <w:r>
              <w:rPr>
                <w:rFonts w:eastAsiaTheme="minorEastAsia" w:cstheme="minorBidi"/>
                <w:b w:val="0"/>
                <w:bCs w:val="0"/>
                <w:noProof/>
                <w:spacing w:val="0"/>
                <w:sz w:val="22"/>
                <w:szCs w:val="22"/>
              </w:rPr>
              <w:tab/>
            </w:r>
            <w:r w:rsidRPr="000D20A2">
              <w:rPr>
                <w:rStyle w:val="Hyperlink"/>
                <w:noProof/>
              </w:rPr>
              <w:t>Block diagram</w:t>
            </w:r>
            <w:r>
              <w:rPr>
                <w:noProof/>
                <w:webHidden/>
              </w:rPr>
              <w:tab/>
            </w:r>
            <w:r>
              <w:rPr>
                <w:noProof/>
                <w:webHidden/>
              </w:rPr>
              <w:fldChar w:fldCharType="begin"/>
            </w:r>
            <w:r>
              <w:rPr>
                <w:noProof/>
                <w:webHidden/>
              </w:rPr>
              <w:instrText xml:space="preserve"> PAGEREF _Toc386623368 \h </w:instrText>
            </w:r>
            <w:r>
              <w:rPr>
                <w:noProof/>
                <w:webHidden/>
              </w:rPr>
            </w:r>
            <w:r>
              <w:rPr>
                <w:noProof/>
                <w:webHidden/>
              </w:rPr>
              <w:fldChar w:fldCharType="separate"/>
            </w:r>
            <w:r>
              <w:rPr>
                <w:noProof/>
                <w:webHidden/>
              </w:rPr>
              <w:t>14</w:t>
            </w:r>
            <w:r>
              <w:rPr>
                <w:noProof/>
                <w:webHidden/>
              </w:rPr>
              <w:fldChar w:fldCharType="end"/>
            </w:r>
          </w:hyperlink>
        </w:p>
        <w:p w:rsidR="00450B07" w:rsidRDefault="00450B07">
          <w:pPr>
            <w:pStyle w:val="TOC1"/>
            <w:tabs>
              <w:tab w:val="left" w:pos="400"/>
              <w:tab w:val="right" w:leader="dot" w:pos="9350"/>
            </w:tabs>
            <w:rPr>
              <w:rFonts w:eastAsiaTheme="minorEastAsia" w:cstheme="minorBidi"/>
              <w:b w:val="0"/>
              <w:bCs w:val="0"/>
              <w:noProof/>
              <w:spacing w:val="0"/>
              <w:sz w:val="22"/>
              <w:szCs w:val="22"/>
            </w:rPr>
          </w:pPr>
          <w:hyperlink w:anchor="_Toc386623369" w:history="1">
            <w:r w:rsidRPr="000D20A2">
              <w:rPr>
                <w:rStyle w:val="Hyperlink"/>
                <w:rFonts w:cs="Times New Roman"/>
                <w:noProof/>
              </w:rPr>
              <w:t>5.</w:t>
            </w:r>
            <w:r>
              <w:rPr>
                <w:rFonts w:eastAsiaTheme="minorEastAsia" w:cstheme="minorBidi"/>
                <w:b w:val="0"/>
                <w:bCs w:val="0"/>
                <w:noProof/>
                <w:spacing w:val="0"/>
                <w:sz w:val="22"/>
                <w:szCs w:val="22"/>
              </w:rPr>
              <w:tab/>
            </w:r>
            <w:r w:rsidRPr="000D20A2">
              <w:rPr>
                <w:rStyle w:val="Hyperlink"/>
                <w:noProof/>
              </w:rPr>
              <w:t>Revision Change Log</w:t>
            </w:r>
            <w:r>
              <w:rPr>
                <w:noProof/>
                <w:webHidden/>
              </w:rPr>
              <w:tab/>
            </w:r>
            <w:r>
              <w:rPr>
                <w:noProof/>
                <w:webHidden/>
              </w:rPr>
              <w:fldChar w:fldCharType="begin"/>
            </w:r>
            <w:r>
              <w:rPr>
                <w:noProof/>
                <w:webHidden/>
              </w:rPr>
              <w:instrText xml:space="preserve"> PAGEREF _Toc386623369 \h </w:instrText>
            </w:r>
            <w:r>
              <w:rPr>
                <w:noProof/>
                <w:webHidden/>
              </w:rPr>
            </w:r>
            <w:r>
              <w:rPr>
                <w:noProof/>
                <w:webHidden/>
              </w:rPr>
              <w:fldChar w:fldCharType="separate"/>
            </w:r>
            <w:r>
              <w:rPr>
                <w:noProof/>
                <w:webHidden/>
              </w:rPr>
              <w:t>15</w:t>
            </w:r>
            <w:r>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F53EFA" w:rsidRPr="00B268C6" w:rsidRDefault="00F53EFA" w:rsidP="0014285D">
      <w:pPr>
        <w:pStyle w:val="Heading1"/>
      </w:pPr>
      <w:bookmarkStart w:id="4" w:name="_Toc83099639"/>
      <w:bookmarkStart w:id="5" w:name="_Toc83099842"/>
      <w:bookmarkStart w:id="6" w:name="_Toc83111344"/>
      <w:bookmarkStart w:id="7" w:name="_Toc83111710"/>
      <w:bookmarkStart w:id="8" w:name="_Toc83111913"/>
      <w:bookmarkStart w:id="9" w:name="_Toc83702681"/>
      <w:bookmarkStart w:id="10" w:name="_Toc83099640"/>
      <w:bookmarkStart w:id="11" w:name="_Toc83099843"/>
      <w:bookmarkStart w:id="12" w:name="_Toc83111345"/>
      <w:bookmarkStart w:id="13" w:name="_Toc83111711"/>
      <w:bookmarkStart w:id="14" w:name="_Toc83111914"/>
      <w:bookmarkStart w:id="15" w:name="_Toc83702682"/>
      <w:bookmarkStart w:id="16" w:name="_Toc83099641"/>
      <w:bookmarkStart w:id="17" w:name="_Toc83099844"/>
      <w:bookmarkStart w:id="18" w:name="_Toc83111346"/>
      <w:bookmarkStart w:id="19" w:name="_Toc83111712"/>
      <w:bookmarkStart w:id="20" w:name="_Toc83111915"/>
      <w:bookmarkStart w:id="21" w:name="_Toc83702683"/>
      <w:bookmarkStart w:id="22" w:name="_Toc83099642"/>
      <w:bookmarkStart w:id="23" w:name="_Toc83099845"/>
      <w:bookmarkStart w:id="24" w:name="_Toc83111347"/>
      <w:bookmarkStart w:id="25" w:name="_Toc83111713"/>
      <w:bookmarkStart w:id="26" w:name="_Toc83111916"/>
      <w:bookmarkStart w:id="27" w:name="_Toc83702684"/>
      <w:bookmarkStart w:id="28" w:name="_Toc83099643"/>
      <w:bookmarkStart w:id="29" w:name="_Toc83099846"/>
      <w:bookmarkStart w:id="30" w:name="_Toc83111348"/>
      <w:bookmarkStart w:id="31" w:name="_Toc83111714"/>
      <w:bookmarkStart w:id="32" w:name="_Toc83111917"/>
      <w:bookmarkStart w:id="33" w:name="_Toc83702685"/>
      <w:bookmarkStart w:id="34" w:name="_Toc83099644"/>
      <w:bookmarkStart w:id="35" w:name="_Toc83099847"/>
      <w:bookmarkStart w:id="36" w:name="_Toc83111349"/>
      <w:bookmarkStart w:id="37" w:name="_Toc83111715"/>
      <w:bookmarkStart w:id="38" w:name="_Toc83111918"/>
      <w:bookmarkStart w:id="39" w:name="_Toc83702686"/>
      <w:bookmarkStart w:id="40" w:name="_Toc83099645"/>
      <w:bookmarkStart w:id="41" w:name="_Toc83099848"/>
      <w:bookmarkStart w:id="42" w:name="_Toc83111350"/>
      <w:bookmarkStart w:id="43" w:name="_Toc83111716"/>
      <w:bookmarkStart w:id="44" w:name="_Toc83111919"/>
      <w:bookmarkStart w:id="45" w:name="_Toc83702687"/>
      <w:bookmarkStart w:id="46" w:name="_Toc83099646"/>
      <w:bookmarkStart w:id="47" w:name="_Toc83099849"/>
      <w:bookmarkStart w:id="48" w:name="_Toc83111351"/>
      <w:bookmarkStart w:id="49" w:name="_Toc83111717"/>
      <w:bookmarkStart w:id="50" w:name="_Toc83111920"/>
      <w:bookmarkStart w:id="51" w:name="_Toc83702688"/>
      <w:bookmarkStart w:id="52" w:name="_Toc83099647"/>
      <w:bookmarkStart w:id="53" w:name="_Toc83099850"/>
      <w:bookmarkStart w:id="54" w:name="_Toc83111352"/>
      <w:bookmarkStart w:id="55" w:name="_Toc83111718"/>
      <w:bookmarkStart w:id="56" w:name="_Toc83111921"/>
      <w:bookmarkStart w:id="57" w:name="_Toc83702689"/>
      <w:bookmarkStart w:id="58" w:name="_Toc83099648"/>
      <w:bookmarkStart w:id="59" w:name="_Toc83099851"/>
      <w:bookmarkStart w:id="60" w:name="_Toc83111353"/>
      <w:bookmarkStart w:id="61" w:name="_Toc83111719"/>
      <w:bookmarkStart w:id="62" w:name="_Toc83111922"/>
      <w:bookmarkStart w:id="63" w:name="_Toc83702690"/>
      <w:bookmarkStart w:id="64" w:name="_Toc83099649"/>
      <w:bookmarkStart w:id="65" w:name="_Toc83099852"/>
      <w:bookmarkStart w:id="66" w:name="_Toc83111354"/>
      <w:bookmarkStart w:id="67" w:name="_Toc83111720"/>
      <w:bookmarkStart w:id="68" w:name="_Toc83111923"/>
      <w:bookmarkStart w:id="69" w:name="_Toc83702691"/>
      <w:bookmarkStart w:id="70" w:name="_Toc83099650"/>
      <w:bookmarkStart w:id="71" w:name="_Toc83099853"/>
      <w:bookmarkStart w:id="72" w:name="_Toc83111355"/>
      <w:bookmarkStart w:id="73" w:name="_Toc83111721"/>
      <w:bookmarkStart w:id="74" w:name="_Toc83111924"/>
      <w:bookmarkStart w:id="75" w:name="_Toc83702692"/>
      <w:bookmarkStart w:id="76" w:name="_Toc83099651"/>
      <w:bookmarkStart w:id="77" w:name="_Toc83099854"/>
      <w:bookmarkStart w:id="78" w:name="_Toc83111356"/>
      <w:bookmarkStart w:id="79" w:name="_Toc83111722"/>
      <w:bookmarkStart w:id="80" w:name="_Toc83111925"/>
      <w:bookmarkStart w:id="81" w:name="_Toc83702693"/>
      <w:bookmarkStart w:id="82" w:name="_Toc83099652"/>
      <w:bookmarkStart w:id="83" w:name="_Toc83099855"/>
      <w:bookmarkStart w:id="84" w:name="_Toc83111357"/>
      <w:bookmarkStart w:id="85" w:name="_Toc83111723"/>
      <w:bookmarkStart w:id="86" w:name="_Toc83111926"/>
      <w:bookmarkStart w:id="87" w:name="_Toc83702694"/>
      <w:bookmarkStart w:id="88" w:name="_Toc300842882"/>
      <w:bookmarkStart w:id="89" w:name="_Toc386623356"/>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ED1147">
        <w:lastRenderedPageBreak/>
        <w:t>Introduction</w:t>
      </w:r>
      <w:bookmarkEnd w:id="88"/>
      <w:bookmarkEnd w:id="89"/>
    </w:p>
    <w:p w:rsidR="00336753" w:rsidRPr="00410E76" w:rsidRDefault="00E62BF3" w:rsidP="005736C1">
      <w:pPr>
        <w:pStyle w:val="Memoirbodycopy"/>
      </w:pPr>
      <w:r>
        <w:t>This datasheet describes the funct</w:t>
      </w:r>
      <w:r w:rsidR="001C462B">
        <w:t>ioning of Memoir’s</w:t>
      </w:r>
      <w:r w:rsidR="006F786A">
        <w:t xml:space="preserve"> </w:t>
      </w:r>
      <w:r w:rsidR="00F56E4A">
        <w:t>Renaissance product family</w:t>
      </w:r>
      <w:r w:rsidR="001C462B">
        <w:t xml:space="preserve"> m</w:t>
      </w:r>
      <w:r>
        <w:t>emory core</w:t>
      </w:r>
      <w:r w:rsidR="001C462B">
        <w:t>s</w:t>
      </w:r>
      <w:r w:rsidR="00C12B58">
        <w:t xml:space="preserve">. The </w:t>
      </w:r>
      <w:r w:rsidR="00C12B58" w:rsidRPr="00410E76">
        <w:t>cores</w:t>
      </w:r>
      <w:r w:rsidR="00C12B58">
        <w:t xml:space="preserve"> are</w:t>
      </w:r>
      <w:r w:rsidR="00742626">
        <w:t xml:space="preserve"> created by wrapping</w:t>
      </w:r>
      <w:r w:rsidR="00C12B58">
        <w:t xml:space="preserve"> RTL</w:t>
      </w:r>
      <w:r w:rsidR="00C12B58" w:rsidRPr="00410E76">
        <w:t>-IP</w:t>
      </w:r>
      <w:r w:rsidR="00C12B58">
        <w:t xml:space="preserve"> around physical memories</w:t>
      </w:r>
      <w:r w:rsidR="00C12B58" w:rsidRPr="00410E76">
        <w:t xml:space="preserve"> in a </w:t>
      </w:r>
      <w:r w:rsidR="00C12B58">
        <w:t xml:space="preserve">target </w:t>
      </w:r>
      <w:r w:rsidR="00C12B58" w:rsidRPr="00410E76">
        <w:t>library.</w:t>
      </w:r>
      <w:r w:rsidR="00087857">
        <w:t xml:space="preserve"> </w:t>
      </w:r>
      <w:r w:rsidR="005003B6">
        <w:t>The RTL implements</w:t>
      </w:r>
      <w:r w:rsidR="002E70D1">
        <w:t xml:space="preserve"> the algorithm specified</w:t>
      </w:r>
      <w:r w:rsidR="005003B6">
        <w:t xml:space="preserve"> memory core type. </w:t>
      </w:r>
      <w:r w:rsidR="00F305D5">
        <w:t>The</w:t>
      </w:r>
      <w:r w:rsidR="006F786A">
        <w:t xml:space="preserve"> </w:t>
      </w:r>
      <w:r w:rsidR="005003B6">
        <w:t xml:space="preserve">memory </w:t>
      </w:r>
      <w:r w:rsidR="00C12B58">
        <w:t>cores are</w:t>
      </w:r>
      <w:r w:rsidR="00F305D5">
        <w:t xml:space="preserve"> generated by the user </w:t>
      </w:r>
      <w:r w:rsidR="00C12B58">
        <w:t>using</w:t>
      </w:r>
      <w:r w:rsidR="00233136">
        <w:t xml:space="preserve"> </w:t>
      </w:r>
      <w:r w:rsidR="001C462B">
        <w:t xml:space="preserve">the </w:t>
      </w:r>
      <w:r>
        <w:t>MemoGen</w:t>
      </w:r>
      <w:r w:rsidR="00623D3A" w:rsidRPr="00623D3A">
        <w:rPr>
          <w:vertAlign w:val="superscript"/>
        </w:rPr>
        <w:t>TM</w:t>
      </w:r>
      <w:r w:rsidR="001C462B">
        <w:t xml:space="preserve"> software</w:t>
      </w:r>
      <w:r w:rsidR="00C12B58">
        <w:t xml:space="preserve"> made available by Memoir</w:t>
      </w:r>
      <w:r w:rsidR="00F305D5">
        <w:t xml:space="preserve"> Systems</w:t>
      </w:r>
      <w:r>
        <w:t>.</w:t>
      </w:r>
      <w:r w:rsidR="006F786A">
        <w:t xml:space="preserve"> </w:t>
      </w:r>
      <w:r w:rsidR="00C12B58">
        <w:t xml:space="preserve">The </w:t>
      </w:r>
      <w:r w:rsidR="001C462B">
        <w:t>Renaissance family currently offers</w:t>
      </w:r>
      <w:r w:rsidR="00C12B58">
        <w:t xml:space="preserve"> memory cores which provide</w:t>
      </w:r>
      <w:r w:rsidR="00087857">
        <w:t xml:space="preserve"> </w:t>
      </w:r>
      <w:r w:rsidR="00742626">
        <w:t xml:space="preserve">2X, 4X </w:t>
      </w:r>
      <w:r w:rsidR="001C462B">
        <w:t>performance accelerat</w:t>
      </w:r>
      <w:r w:rsidR="000A6F9E">
        <w:t>ion</w:t>
      </w:r>
      <w:r w:rsidR="00C12B58">
        <w:t>.</w:t>
      </w:r>
    </w:p>
    <w:p w:rsidR="00327516" w:rsidRDefault="00327516" w:rsidP="005736C1">
      <w:pPr>
        <w:pStyle w:val="Memoirbodycopy"/>
      </w:pPr>
      <w:r w:rsidRPr="00410E76">
        <w:t xml:space="preserve">This datasheet </w:t>
      </w:r>
      <w:r w:rsidR="00A53C4C">
        <w:t>gives</w:t>
      </w:r>
      <w:r w:rsidRPr="00410E76">
        <w:t xml:space="preserve"> an</w:t>
      </w:r>
      <w:r w:rsidR="00396686" w:rsidRPr="00410E76">
        <w:t xml:space="preserve"> overview of a generic ‘mRnW’ </w:t>
      </w:r>
      <w:r w:rsidR="00B270BD">
        <w:t xml:space="preserve">memory </w:t>
      </w:r>
      <w:r w:rsidR="00396686" w:rsidRPr="00410E76">
        <w:t>core, a multi-port read-write core with ‘m’ read-ports and ‘n’ w</w:t>
      </w:r>
      <w:r w:rsidRPr="00410E76">
        <w:t xml:space="preserve">rite-ports. </w:t>
      </w:r>
      <w:r w:rsidR="00E42027">
        <w:t xml:space="preserve">This datasheet </w:t>
      </w:r>
      <w:r w:rsidR="00B66B59">
        <w:t>describes</w:t>
      </w:r>
      <w:r w:rsidR="003874F3">
        <w:t xml:space="preserve"> a sample memory core </w:t>
      </w:r>
      <w:r w:rsidR="00E42027">
        <w:t xml:space="preserve">with </w:t>
      </w:r>
      <w:r w:rsidR="003874F3">
        <w:t xml:space="preserve">four </w:t>
      </w:r>
      <w:r w:rsidR="006E3101">
        <w:t xml:space="preserve">read and </w:t>
      </w:r>
      <w:r w:rsidR="003874F3">
        <w:t xml:space="preserve">four </w:t>
      </w:r>
      <w:r w:rsidR="006E3101">
        <w:t xml:space="preserve">write </w:t>
      </w:r>
      <w:r w:rsidR="00E42027">
        <w:t>port</w:t>
      </w:r>
      <w:r w:rsidR="003874F3">
        <w:t>s. Functionality of</w:t>
      </w:r>
      <w:r w:rsidR="009A5DF0">
        <w:t xml:space="preserve"> </w:t>
      </w:r>
      <w:r w:rsidR="003874F3">
        <w:t>cores with different values of ‘m’ and ‘n’</w:t>
      </w:r>
      <w:r w:rsidR="002C5DA6">
        <w:t xml:space="preserve"> can be inferre</w:t>
      </w:r>
      <w:r w:rsidR="00B66B59">
        <w:t>d similarly from this description</w:t>
      </w:r>
      <w:r w:rsidR="002C5DA6">
        <w:t xml:space="preserve">. </w:t>
      </w:r>
    </w:p>
    <w:p w:rsidR="005736C1" w:rsidRDefault="005736C1" w:rsidP="005736C1">
      <w:pPr>
        <w:pStyle w:val="Memoirbodycopy"/>
      </w:pPr>
      <w:r>
        <w:t>Specific inf</w:t>
      </w:r>
      <w:r w:rsidR="001D68ED">
        <w:t>ormation about</w:t>
      </w:r>
      <w:r w:rsidR="00087857">
        <w:t xml:space="preserve"> </w:t>
      </w:r>
      <w:r w:rsidR="00E42027">
        <w:t xml:space="preserve">a memory </w:t>
      </w:r>
      <w:r w:rsidR="001D68ED">
        <w:t>core</w:t>
      </w:r>
      <w:r w:rsidR="0042206B">
        <w:t xml:space="preserve"> -</w:t>
      </w:r>
      <w:r w:rsidR="00087857">
        <w:t xml:space="preserve"> </w:t>
      </w:r>
      <w:r w:rsidR="00E14108">
        <w:t>a</w:t>
      </w:r>
      <w:r>
        <w:t>ddress/data bus-widths,</w:t>
      </w:r>
      <w:r w:rsidR="00E14108">
        <w:t xml:space="preserve"> c</w:t>
      </w:r>
      <w:r>
        <w:t>lock-freq</w:t>
      </w:r>
      <w:r w:rsidR="0042206B">
        <w:t>uency</w:t>
      </w:r>
      <w:r w:rsidR="001D68ED">
        <w:t>,</w:t>
      </w:r>
      <w:r w:rsidR="00E14108">
        <w:t xml:space="preserve"> t</w:t>
      </w:r>
      <w:r w:rsidR="00B66B59">
        <w:t>iming parameter</w:t>
      </w:r>
      <w:r w:rsidR="00E14108">
        <w:t>s</w:t>
      </w:r>
      <w:r w:rsidR="00B66B59">
        <w:t xml:space="preserve">, </w:t>
      </w:r>
      <w:r w:rsidR="00E14108">
        <w:t>a</w:t>
      </w:r>
      <w:r w:rsidR="001D68ED">
        <w:t xml:space="preserve">rea, </w:t>
      </w:r>
      <w:r w:rsidR="00E14108">
        <w:t>p</w:t>
      </w:r>
      <w:r w:rsidR="001D68ED">
        <w:t>ower</w:t>
      </w:r>
      <w:r>
        <w:t xml:space="preserve">, </w:t>
      </w:r>
      <w:r w:rsidR="002C5DA6">
        <w:t xml:space="preserve">underlying physical memory components, </w:t>
      </w:r>
      <w:r w:rsidR="00E14108">
        <w:t>r</w:t>
      </w:r>
      <w:r>
        <w:t>efresh-sch</w:t>
      </w:r>
      <w:r w:rsidR="00396EFD">
        <w:t>eme details (if applicable), etc.</w:t>
      </w:r>
      <w:r w:rsidR="0042206B">
        <w:t xml:space="preserve"> - is</w:t>
      </w:r>
      <w:r>
        <w:t xml:space="preserve"> made available to th</w:t>
      </w:r>
      <w:r w:rsidR="00E42027">
        <w:t>e user in a separate datasheet</w:t>
      </w:r>
      <w:r w:rsidR="002C5DA6">
        <w:t xml:space="preserve"> which is</w:t>
      </w:r>
      <w:r w:rsidR="00233136">
        <w:t xml:space="preserve"> </w:t>
      </w:r>
      <w:r w:rsidR="001D68ED">
        <w:t xml:space="preserve">auto-generated by </w:t>
      </w:r>
      <w:r w:rsidR="002C5DA6">
        <w:t xml:space="preserve">the </w:t>
      </w:r>
      <w:r w:rsidR="001D68ED">
        <w:t>Memo</w:t>
      </w:r>
      <w:r w:rsidR="00623D3A">
        <w:t>Gen</w:t>
      </w:r>
      <w:r w:rsidR="00025EF6" w:rsidRPr="00025EF6">
        <w:rPr>
          <w:vertAlign w:val="superscript"/>
        </w:rPr>
        <w:t>TM</w:t>
      </w:r>
      <w:r w:rsidR="002C5DA6">
        <w:t xml:space="preserve"> software</w:t>
      </w:r>
      <w:r>
        <w:t>.</w:t>
      </w:r>
    </w:p>
    <w:p w:rsidR="00327516" w:rsidRPr="00410E76" w:rsidRDefault="00602E92" w:rsidP="00B452EF">
      <w:pPr>
        <w:pStyle w:val="Memoirbodycopy"/>
        <w:spacing w:after="0" w:line="360" w:lineRule="auto"/>
      </w:pPr>
      <w:r w:rsidRPr="00410E76">
        <w:t xml:space="preserve">Each mRnW </w:t>
      </w:r>
      <w:r w:rsidR="002C5DA6">
        <w:t xml:space="preserve">memory </w:t>
      </w:r>
      <w:r w:rsidRPr="00410E76">
        <w:t>core</w:t>
      </w:r>
      <w:r w:rsidR="00327516" w:rsidRPr="00410E76">
        <w:t xml:space="preserve"> supports the following:</w:t>
      </w:r>
    </w:p>
    <w:p w:rsidR="00327516" w:rsidRPr="00410E76" w:rsidRDefault="00F42825" w:rsidP="00B452EF">
      <w:pPr>
        <w:pStyle w:val="Memoirbodycopy"/>
        <w:spacing w:after="0" w:line="360" w:lineRule="auto"/>
      </w:pPr>
      <w:r w:rsidRPr="00410E76">
        <w:tab/>
      </w:r>
      <w:r w:rsidR="00327516" w:rsidRPr="00410E76">
        <w:t>•</w:t>
      </w:r>
      <w:r w:rsidR="00327516" w:rsidRPr="00410E76">
        <w:tab/>
        <w:t>Parameterized n</w:t>
      </w:r>
      <w:r w:rsidR="00396686" w:rsidRPr="00410E76">
        <w:t>umber of a</w:t>
      </w:r>
      <w:r w:rsidR="0042206B">
        <w:t>ddress-words, data widths</w:t>
      </w:r>
    </w:p>
    <w:p w:rsidR="00327516" w:rsidRPr="00410E76" w:rsidRDefault="00F42825" w:rsidP="005736C1">
      <w:pPr>
        <w:pStyle w:val="Memoirbodycopy"/>
        <w:spacing w:after="0" w:line="360" w:lineRule="auto"/>
      </w:pPr>
      <w:r w:rsidRPr="00410E76">
        <w:tab/>
      </w:r>
      <w:r w:rsidR="00327516" w:rsidRPr="00410E76">
        <w:t>•</w:t>
      </w:r>
      <w:r w:rsidR="00327516" w:rsidRPr="00410E76">
        <w:tab/>
      </w:r>
      <w:r w:rsidR="00F32972">
        <w:t>Clock-synchronous, SRAM-</w:t>
      </w:r>
      <w:r w:rsidR="00327516" w:rsidRPr="00410E76">
        <w:t>like interface with</w:t>
      </w:r>
      <w:r w:rsidR="005736C1">
        <w:t xml:space="preserve"> pipelined random memory access</w:t>
      </w:r>
      <w:r w:rsidR="00F32972">
        <w:t xml:space="preserve"> for all ports</w:t>
      </w:r>
    </w:p>
    <w:p w:rsidR="00F32972" w:rsidRDefault="00F42825" w:rsidP="00F32972">
      <w:pPr>
        <w:pStyle w:val="Memoirbodycopy"/>
        <w:spacing w:after="0" w:line="360" w:lineRule="auto"/>
      </w:pPr>
      <w:r w:rsidRPr="00410E76">
        <w:tab/>
      </w:r>
      <w:r w:rsidR="00327516" w:rsidRPr="00410E76">
        <w:t>•</w:t>
      </w:r>
      <w:r w:rsidR="00327516" w:rsidRPr="00410E76">
        <w:tab/>
      </w:r>
      <w:r w:rsidR="005736C1">
        <w:t>Pass-through interface for</w:t>
      </w:r>
      <w:r w:rsidR="00327516" w:rsidRPr="00410E76">
        <w:t xml:space="preserve"> diagnostic and testability (incl. BIST) support</w:t>
      </w:r>
    </w:p>
    <w:p w:rsidR="00F32972" w:rsidRPr="00B268C6" w:rsidRDefault="00F32972" w:rsidP="00F32972">
      <w:pPr>
        <w:pStyle w:val="Memoirbodycopy"/>
        <w:spacing w:after="0" w:line="360" w:lineRule="auto"/>
      </w:pPr>
    </w:p>
    <w:p w:rsidR="00FC4433" w:rsidRDefault="00FC4433" w:rsidP="0014285D">
      <w:pPr>
        <w:pStyle w:val="Heading1"/>
      </w:pPr>
      <w:bookmarkStart w:id="90" w:name="_Toc300842884"/>
      <w:bookmarkStart w:id="91" w:name="_Toc386623357"/>
      <w:r w:rsidRPr="00FC4433">
        <w:lastRenderedPageBreak/>
        <w:t>Blo</w:t>
      </w:r>
      <w:r>
        <w:t>ck Diagram and Interface Description</w:t>
      </w:r>
      <w:bookmarkEnd w:id="91"/>
    </w:p>
    <w:p w:rsidR="00FC4433" w:rsidRDefault="00A508BE" w:rsidP="00FC4433">
      <w:pPr>
        <w:pStyle w:val="BodyText"/>
      </w:pPr>
      <w:r w:rsidRPr="00AA3026">
        <w:rPr>
          <w:rFonts w:asciiTheme="minorHAnsi" w:hAnsiTheme="minorHAnsi"/>
          <w:noProof/>
          <w:color w:val="262626" w:themeColor="text1" w:themeTint="D9"/>
          <w:spacing w:val="0"/>
        </w:rPr>
        <mc:AlternateContent>
          <mc:Choice Requires="wps">
            <w:drawing>
              <wp:anchor distT="0" distB="0" distL="114300" distR="114300" simplePos="0" relativeHeight="251881472" behindDoc="0" locked="0" layoutInCell="1" allowOverlap="1" wp14:anchorId="296FEEA8" wp14:editId="4623675E">
                <wp:simplePos x="0" y="0"/>
                <wp:positionH relativeFrom="column">
                  <wp:posOffset>1847215</wp:posOffset>
                </wp:positionH>
                <wp:positionV relativeFrom="paragraph">
                  <wp:posOffset>1864360</wp:posOffset>
                </wp:positionV>
                <wp:extent cx="404495" cy="0"/>
                <wp:effectExtent l="0" t="76200" r="14605" b="95250"/>
                <wp:wrapNone/>
                <wp:docPr id="521"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type id="_x0000_t32" coordsize="21600,21600" o:spt="32" o:oned="t" path="m,l21600,21600e" filled="f">
                <v:path arrowok="t" fillok="f" o:connecttype="none"/>
                <o:lock v:ext="edit" shapetype="t"/>
              </v:shapetype>
              <v:shape id="AutoShape 226" o:spid="_x0000_s1026" type="#_x0000_t32" style="position:absolute;margin-left:145.45pt;margin-top:146.8pt;width:31.85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" strokeweight="1pt">
                <v:stroke endarrow="block"/>
                <v:shadow offset="6pt,6pt"/>
              </v:shape>
            </w:pict>
          </mc:Fallback>
        </mc:AlternateContent>
      </w:r>
      <w:r w:rsidRPr="00AA3026">
        <w:rPr>
          <w:rFonts w:asciiTheme="minorHAnsi" w:hAnsiTheme="minorHAnsi"/>
          <w:noProof/>
          <w:color w:val="262626" w:themeColor="text1" w:themeTint="D9"/>
          <w:spacing w:val="0"/>
        </w:rPr>
        <mc:AlternateContent>
          <mc:Choice Requires="wps">
            <w:drawing>
              <wp:anchor distT="0" distB="0" distL="114300" distR="114300" simplePos="0" relativeHeight="251882496" behindDoc="0" locked="0" layoutInCell="1" allowOverlap="1" wp14:anchorId="57414DCD" wp14:editId="7F528457">
                <wp:simplePos x="0" y="0"/>
                <wp:positionH relativeFrom="column">
                  <wp:posOffset>814070</wp:posOffset>
                </wp:positionH>
                <wp:positionV relativeFrom="paragraph">
                  <wp:posOffset>1664640</wp:posOffset>
                </wp:positionV>
                <wp:extent cx="1057275" cy="419100"/>
                <wp:effectExtent l="0" t="0" r="9525" b="0"/>
                <wp:wrapNone/>
                <wp:docPr id="475"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4191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AA3026">
                            <w:pPr>
                              <w:ind w:left="0"/>
                              <w:jc w:val="right"/>
                              <w:rPr>
                                <w:rFonts w:asciiTheme="minorHAnsi" w:hAnsiTheme="minorHAnsi"/>
                              </w:rPr>
                            </w:pPr>
                            <w:r w:rsidRPr="00170959">
                              <w:rPr>
                                <w:rFonts w:asciiTheme="minorHAnsi" w:hAnsiTheme="minorHAnsi"/>
                                <w:b/>
                              </w:rPr>
                              <w:t>Re</w:t>
                            </w:r>
                            <w:r>
                              <w:rPr>
                                <w:rFonts w:asciiTheme="minorHAnsi" w:hAnsiTheme="minorHAnsi"/>
                                <w:b/>
                              </w:rPr>
                              <w:t xml:space="preserve">fresh </w:t>
                            </w:r>
                            <w:r w:rsidRPr="002627BD">
                              <w:rPr>
                                <w:rFonts w:asciiTheme="minorHAnsi" w:hAnsiTheme="minorHAnsi"/>
                                <w:sz w:val="16"/>
                              </w:rPr>
                              <w:t xml:space="preserve">(optional) </w:t>
                            </w:r>
                            <w:r>
                              <w:rPr>
                                <w:rFonts w:asciiTheme="minorHAnsi" w:hAnsiTheme="minorHAnsi"/>
                              </w:rPr>
                              <w:t>(refresh</w:t>
                            </w:r>
                            <w:r w:rsidRPr="00170959">
                              <w:rPr>
                                <w:rFonts w:asciiTheme="minorHAnsi" w:hAnsiTheme="minorHAnsi"/>
                              </w:rPr>
                              <w:t>)</w:t>
                            </w:r>
                          </w:p>
                        </w:txbxContent>
                      </wps:txbx>
                      <wps:bodyPr rot="0" vert="horz" wrap="square" lIns="85039" tIns="42520" rIns="85039" bIns="425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71" o:spid="_x0000_s1033" style="position:absolute;left:0;text-align:left;margin-left:64.1pt;margin-top:131.05pt;width:83.25pt;height: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" stroked="f" strokecolor="blue" strokeweight="1pt">
                <v:shadow offset="6pt,6pt"/>
                <v:textbox inset="2.36219mm,1.1811mm,2.36219mm,1.1811mm">
                  <w:txbxContent>
                    <w:p w:rsidR="0020404A" w:rsidRPr="00170959" w:rsidRDefault="0020404A" w:rsidP="00AA3026">
                      <w:pPr>
                        <w:ind w:left="0"/>
                        <w:jc w:val="right"/>
                        <w:rPr>
                          <w:rFonts w:asciiTheme="minorHAnsi" w:hAnsiTheme="minorHAnsi"/>
                        </w:rPr>
                      </w:pPr>
                      <w:r w:rsidRPr="00170959">
                        <w:rPr>
                          <w:rFonts w:asciiTheme="minorHAnsi" w:hAnsiTheme="minorHAnsi"/>
                          <w:b/>
                        </w:rPr>
                        <w:t>Re</w:t>
                      </w:r>
                      <w:r>
                        <w:rPr>
                          <w:rFonts w:asciiTheme="minorHAnsi" w:hAnsiTheme="minorHAnsi"/>
                          <w:b/>
                        </w:rPr>
                        <w:t xml:space="preserve">fresh </w:t>
                      </w:r>
                      <w:r w:rsidRPr="002627BD">
                        <w:rPr>
                          <w:rFonts w:asciiTheme="minorHAnsi" w:hAnsiTheme="minorHAnsi"/>
                          <w:sz w:val="16"/>
                        </w:rPr>
                        <w:t xml:space="preserve">(optional) </w:t>
                      </w:r>
                      <w:r>
                        <w:rPr>
                          <w:rFonts w:asciiTheme="minorHAnsi" w:hAnsiTheme="minorHAnsi"/>
                        </w:rPr>
                        <w:t>(refresh</w:t>
                      </w:r>
                      <w:r w:rsidRPr="00170959">
                        <w:rPr>
                          <w:rFonts w:asciiTheme="minorHAnsi" w:hAnsiTheme="minorHAnsi"/>
                        </w:rPr>
                        <w:t>)</w:t>
                      </w:r>
                    </w:p>
                  </w:txbxContent>
                </v:textbox>
              </v:rect>
            </w:pict>
          </mc:Fallback>
        </mc:AlternateContent>
      </w:r>
      <w:r>
        <w:rPr>
          <w:noProof/>
        </w:rPr>
        <mc:AlternateContent>
          <mc:Choice Requires="wpg">
            <w:drawing>
              <wp:anchor distT="0" distB="0" distL="114300" distR="114300" simplePos="0" relativeHeight="251803648" behindDoc="0" locked="0" layoutInCell="1" allowOverlap="1" wp14:anchorId="1BABF9C4" wp14:editId="2F9986EE">
                <wp:simplePos x="0" y="0"/>
                <wp:positionH relativeFrom="column">
                  <wp:posOffset>869950</wp:posOffset>
                </wp:positionH>
                <wp:positionV relativeFrom="paragraph">
                  <wp:posOffset>1070610</wp:posOffset>
                </wp:positionV>
                <wp:extent cx="1376680" cy="673100"/>
                <wp:effectExtent l="0" t="0" r="33020" b="0"/>
                <wp:wrapTopAndBottom/>
                <wp:docPr id="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6680" cy="673100"/>
                          <a:chOff x="0" y="-73"/>
                          <a:chExt cx="13766" cy="6774"/>
                        </a:xfrm>
                      </wpg:grpSpPr>
                      <wpg:grpSp>
                        <wpg:cNvPr id="8" name="Group 331"/>
                        <wpg:cNvGrpSpPr>
                          <a:grpSpLocks/>
                        </wpg:cNvGrpSpPr>
                        <wpg:grpSpPr bwMode="auto">
                          <a:xfrm>
                            <a:off x="0" y="-73"/>
                            <a:ext cx="13766" cy="4514"/>
                            <a:chOff x="0" y="-73"/>
                            <a:chExt cx="13773" cy="4521"/>
                          </a:xfrm>
                        </wpg:grpSpPr>
                        <wps:wsp>
                          <wps:cNvPr id="9" name="AutoShape 169"/>
                          <wps:cNvCnPr>
                            <a:cxnSpLocks noChangeShapeType="1"/>
                          </wps:cNvCnPr>
                          <wps:spPr bwMode="auto">
                            <a:xfrm>
                              <a:off x="9715" y="2117"/>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10" name="Rectangle 170"/>
                          <wps:cNvSpPr>
                            <a:spLocks noChangeArrowheads="1"/>
                          </wps:cNvSpPr>
                          <wps:spPr bwMode="auto">
                            <a:xfrm>
                              <a:off x="0" y="-73"/>
                              <a:ext cx="10001" cy="452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rPr>
                                </w:pPr>
                                <w:r w:rsidRPr="00170959">
                                  <w:rPr>
                                    <w:rFonts w:asciiTheme="minorHAnsi" w:hAnsiTheme="minorHAnsi"/>
                                    <w:b/>
                                  </w:rPr>
                                  <w:t>Clock</w:t>
                                </w:r>
                                <w:r>
                                  <w:rPr>
                                    <w:rFonts w:asciiTheme="minorHAnsi" w:hAnsiTheme="minorHAnsi"/>
                                  </w:rPr>
                                  <w:t xml:space="preserve"> (cl</w:t>
                                </w:r>
                                <w:r w:rsidRPr="00170959">
                                  <w:rPr>
                                    <w:rFonts w:asciiTheme="minorHAnsi" w:hAnsiTheme="minorHAnsi"/>
                                  </w:rPr>
                                  <w:t>k)</w:t>
                                </w:r>
                              </w:p>
                            </w:txbxContent>
                          </wps:txbx>
                          <wps:bodyPr rot="0" vert="horz" wrap="square" lIns="85039" tIns="42520" rIns="85039" bIns="42520" anchor="ctr" anchorCtr="0" upright="1">
                            <a:noAutofit/>
                          </wps:bodyPr>
                        </wps:wsp>
                      </wpg:grpSp>
                      <wpg:grpSp>
                        <wpg:cNvPr id="11" name="Group 345"/>
                        <wpg:cNvGrpSpPr>
                          <a:grpSpLocks/>
                        </wpg:cNvGrpSpPr>
                        <wpg:grpSpPr bwMode="auto">
                          <a:xfrm>
                            <a:off x="0" y="2897"/>
                            <a:ext cx="13766" cy="3804"/>
                            <a:chOff x="0" y="-1198"/>
                            <a:chExt cx="13773" cy="3810"/>
                          </a:xfrm>
                        </wpg:grpSpPr>
                        <wps:wsp>
                          <wps:cNvPr id="12" name="Rectangle 171"/>
                          <wps:cNvSpPr>
                            <a:spLocks noChangeArrowheads="1"/>
                          </wps:cNvSpPr>
                          <wps:spPr bwMode="auto">
                            <a:xfrm>
                              <a:off x="0" y="-1198"/>
                              <a:ext cx="9944" cy="381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rPr>
                                </w:pPr>
                                <w:r w:rsidRPr="00170959">
                                  <w:rPr>
                                    <w:rFonts w:asciiTheme="minorHAnsi" w:hAnsiTheme="minorHAnsi"/>
                                    <w:b/>
                                  </w:rPr>
                                  <w:t>Reset</w:t>
                                </w:r>
                                <w:r>
                                  <w:rPr>
                                    <w:rFonts w:asciiTheme="minorHAnsi" w:hAnsiTheme="minorHAnsi"/>
                                  </w:rPr>
                                  <w:t xml:space="preserve"> (rs</w:t>
                                </w:r>
                                <w:r w:rsidRPr="00170959">
                                  <w:rPr>
                                    <w:rFonts w:asciiTheme="minorHAnsi" w:hAnsiTheme="minorHAnsi"/>
                                  </w:rPr>
                                  <w:t>t)</w:t>
                                </w:r>
                              </w:p>
                            </w:txbxContent>
                          </wps:txbx>
                          <wps:bodyPr rot="0" vert="horz" wrap="square" lIns="85039" tIns="42520" rIns="85039" bIns="42520" anchor="ctr" anchorCtr="0" upright="1">
                            <a:noAutofit/>
                          </wps:bodyPr>
                        </wps:wsp>
                        <wps:wsp>
                          <wps:cNvPr id="13" name="AutoShape 172"/>
                          <wps:cNvCnPr>
                            <a:cxnSpLocks noChangeShapeType="1"/>
                          </wps:cNvCnPr>
                          <wps:spPr bwMode="auto">
                            <a:xfrm>
                              <a:off x="9715" y="802"/>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Group 416" o:spid="_x0000_s1034" style="position:absolute;left:0;text-align:left;margin-left:68.5pt;margin-top:84.3pt;width:108.4pt;height:53pt;z-index:251803648;mso-height-relative:margin" coordorigin=",-73" coordsize="13766,6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">
                <v:group id="Group 331" o:spid="_x0000_s1035" style="position:absolute;top:-73;width:13766;height:4514" coordorigin=",-73" coordsize="13773,4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32" coordsize="21600,21600" o:spt="32" o:oned="t" path="m,l21600,21600e" filled="f">
                    <v:path arrowok="t" fillok="f" o:connecttype="none"/>
                    <o:lock v:ext="edit" shapetype="t"/>
                  </v:shapetype>
                  <v:shape id="AutoShape 169" o:spid="_x0000_s1036" type="#_x0000_t32" style="position:absolute;left:9715;top:2117;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BY3sMAAADaAAAADwAAAGRycy9kb3ducmV2LnhtbESPQWvCQBSE74X+h+UJ3sxGQdHUNZSq&#10;2EOhmJaeH9nXbEj2bciuJvrru4VCj8PMfMNs89G24kq9rx0rmCcpCOLS6ZorBZ8fx9kahA/IGlvH&#10;pOBGHvLd48MWM+0GPtO1CJWIEPYZKjAhdJmUvjRk0SeuI47et+sthij7Suoehwi3rVyk6UparDku&#10;GOzoxVDZFBerQHJTvKer++W0pC/5dijMfdgbpaaT8fkJRKAx/If/2q9awQZ+r8QbIH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gWN7DAAAA2gAAAA8AAAAAAAAAAAAA&#10;AAAAoQIAAGRycy9kb3ducmV2LnhtbFBLBQYAAAAABAAEAPkAAACRAwAAAAA=&#10;" strokeweight="1pt">
                    <v:stroke endarrow="block"/>
                    <v:shadow offset="6pt,6pt"/>
                  </v:shape>
                  <v:rect id="Rectangle 170" o:spid="_x0000_s1037" style="position:absolute;top:-73;width:10001;height:4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x/VMAA&#10;AADbAAAADwAAAGRycy9kb3ducmV2LnhtbESPzYrCMBDH74LvEEbYm6Z6KNI1igiCsCxi9QGGZmzK&#10;NpPaRK1v7xwWvM0w/4/frDaDb9WD+tgENjCfZaCIq2Abrg1czvvpElRMyBbbwGTgRRE26/FohYUN&#10;Tz7Ro0y1khCOBRpwKXWF1rFy5DHOQkcst2voPSZZ+1rbHp8S7lu9yLJce2xYGhx2tHNU/ZV3LyW/&#10;xzLvcMED33+24XS83a4uN+ZrMmy/QSUa0kf87z5YwRd6+UUG0O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x/VMAAAADbAAAADwAAAAAAAAAAAAAAAACYAgAAZHJzL2Rvd25y&#10;ZXYueG1sUEsFBgAAAAAEAAQA9QAAAIUDA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rPr>
                          </w:pPr>
                          <w:r w:rsidRPr="00170959">
                            <w:rPr>
                              <w:rFonts w:asciiTheme="minorHAnsi" w:hAnsiTheme="minorHAnsi"/>
                              <w:b/>
                            </w:rPr>
                            <w:t>Clock</w:t>
                          </w:r>
                          <w:r>
                            <w:rPr>
                              <w:rFonts w:asciiTheme="minorHAnsi" w:hAnsiTheme="minorHAnsi"/>
                            </w:rPr>
                            <w:t xml:space="preserve"> (cl</w:t>
                          </w:r>
                          <w:r w:rsidRPr="00170959">
                            <w:rPr>
                              <w:rFonts w:asciiTheme="minorHAnsi" w:hAnsiTheme="minorHAnsi"/>
                            </w:rPr>
                            <w:t>k)</w:t>
                          </w:r>
                        </w:p>
                      </w:txbxContent>
                    </v:textbox>
                  </v:rect>
                </v:group>
                <v:group id="Group 345" o:spid="_x0000_s1038" style="position:absolute;top:2897;width:13766;height:3804" coordorigin=",-1198" coordsize="13773,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_x0000_s1039" style="position:absolute;top:-1198;width:994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EuMEA&#10;AADbAAAADwAAAGRycy9kb3ducmV2LnhtbESP0YrCMBBF34X9hzALvtl0+1CkmhYRFhYWEasfMDRj&#10;U2wmtYla/94sLPg2w71zz511Ndle3Gn0nWMFX0kKgrhxuuNWwen4vViC8AFZY++YFDzJQ1V+zNZY&#10;aPfgA93r0IoYwr5ABSaEoZDSN4Ys+sQNxFE7u9FiiOvYSj3iI4bbXmZpmkuLHUeCwYG2hppLfbMR&#10;stvX+YAZT3z73bjD/no9m1yp+ee0WYEINIW3+f/6R8f6Gfz9EgeQ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RLjBAAAA2wAAAA8AAAAAAAAAAAAAAAAAmAIAAGRycy9kb3du&#10;cmV2LnhtbFBLBQYAAAAABAAEAPUAAACGAw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rPr>
                          </w:pPr>
                          <w:r w:rsidRPr="00170959">
                            <w:rPr>
                              <w:rFonts w:asciiTheme="minorHAnsi" w:hAnsiTheme="minorHAnsi"/>
                              <w:b/>
                            </w:rPr>
                            <w:t>Reset</w:t>
                          </w:r>
                          <w:r>
                            <w:rPr>
                              <w:rFonts w:asciiTheme="minorHAnsi" w:hAnsiTheme="minorHAnsi"/>
                            </w:rPr>
                            <w:t xml:space="preserve"> (rs</w:t>
                          </w:r>
                          <w:r w:rsidRPr="00170959">
                            <w:rPr>
                              <w:rFonts w:asciiTheme="minorHAnsi" w:hAnsiTheme="minorHAnsi"/>
                            </w:rPr>
                            <w:t>t)</w:t>
                          </w:r>
                        </w:p>
                      </w:txbxContent>
                    </v:textbox>
                  </v:rect>
                  <v:shape id="AutoShape 172" o:spid="_x0000_s1040" type="#_x0000_t32" style="position:absolute;left:9715;top:802;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EWlMEAAADbAAAADwAAAGRycy9kb3ducmV2LnhtbERPTWvCQBC9C/0Pywje6kalUqJrkKrY&#10;Q6E0LZ6H7JgNyc6G7Gqiv75bKHibx/ucdTbYRlyp85VjBbNpAoK4cLriUsHP9+H5FYQPyBobx6Tg&#10;Rh6yzdNojal2PX/RNQ+liCHsU1RgQmhTKX1hyKKfupY4cmfXWQwRdqXUHfYx3DZyniRLabHi2GCw&#10;pTdDRZ1frALJdf6ZLO+X4wud5Mc+N/d+Z5SajIftCkSgITzE/+53Hecv4O+XeI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4RaUwQAAANsAAAAPAAAAAAAAAAAAAAAA&#10;AKECAABkcnMvZG93bnJldi54bWxQSwUGAAAAAAQABAD5AAAAjwMAAAAA&#10;" strokeweight="1pt">
                    <v:stroke endarrow="block"/>
                    <v:shadow offset="6pt,6pt"/>
                  </v:shape>
                </v:group>
                <w10:wrap type="topAndBottom"/>
              </v:group>
            </w:pict>
          </mc:Fallback>
        </mc:AlternateContent>
      </w:r>
      <w:r>
        <w:rPr>
          <w:noProof/>
        </w:rPr>
        <mc:AlternateContent>
          <mc:Choice Requires="wpg">
            <w:drawing>
              <wp:anchor distT="0" distB="0" distL="114300" distR="114300" simplePos="0" relativeHeight="251839488" behindDoc="0" locked="0" layoutInCell="1" allowOverlap="1" wp14:anchorId="2FDA312D" wp14:editId="609D6795">
                <wp:simplePos x="0" y="0"/>
                <wp:positionH relativeFrom="column">
                  <wp:posOffset>4318000</wp:posOffset>
                </wp:positionH>
                <wp:positionV relativeFrom="paragraph">
                  <wp:posOffset>2846070</wp:posOffset>
                </wp:positionV>
                <wp:extent cx="1837690" cy="608330"/>
                <wp:effectExtent l="0" t="0" r="0" b="1270"/>
                <wp:wrapTopAndBottom/>
                <wp:docPr id="449"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450"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51"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653906">
                              <w:pPr>
                                <w:ind w:left="0"/>
                                <w:rPr>
                                  <w:rFonts w:asciiTheme="minorHAnsi" w:hAnsiTheme="minorHAnsi"/>
                                  <w:b/>
                                </w:rPr>
                              </w:pPr>
                              <w:r>
                                <w:rPr>
                                  <w:rFonts w:asciiTheme="minorHAnsi" w:hAnsiTheme="minorHAnsi"/>
                                  <w:b/>
                                </w:rPr>
                                <w:t>Read Error</w:t>
                              </w:r>
                            </w:p>
                            <w:p w:rsidR="0020404A" w:rsidRPr="00170959" w:rsidRDefault="0020404A" w:rsidP="00653906">
                              <w:pPr>
                                <w:ind w:left="0"/>
                                <w:rPr>
                                  <w:rFonts w:asciiTheme="minorHAnsi" w:hAnsiTheme="minorHAnsi"/>
                                </w:rPr>
                              </w:pPr>
                              <w:r>
                                <w:rPr>
                                  <w:rFonts w:asciiTheme="minorHAnsi" w:hAnsiTheme="minorHAnsi"/>
                                </w:rPr>
                                <w:t>(read_serr</w:t>
                              </w:r>
                              <w:r w:rsidRPr="00170959">
                                <w:rPr>
                                  <w:rFonts w:asciiTheme="minorHAnsi" w:hAnsiTheme="minorHAnsi"/>
                                </w:rPr>
                                <w:t>_0,1,2,3)</w:t>
                              </w:r>
                              <w:r>
                                <w:rPr>
                                  <w:rFonts w:asciiTheme="minorHAnsi" w:hAnsiTheme="minorHAnsi"/>
                                </w:rPr>
                                <w:t>, (read_derr_0,1,2,3)</w:t>
                              </w:r>
                            </w:p>
                          </w:txbxContent>
                        </wps:txbx>
                        <wps:bodyPr rot="0" vert="horz" wrap="square" lIns="85039" tIns="42520" rIns="85039" bIns="42520" anchor="ctr" anchorCtr="0" upright="1">
                          <a:noAutofit/>
                        </wps:bodyPr>
                      </wps:wsp>
                    </wpg:wgp>
                  </a:graphicData>
                </a:graphic>
              </wp:anchor>
            </w:drawing>
          </mc:Choice>
          <mc:Fallback>
            <w:pict>
              <v:group id="Group 426" o:spid="_x0000_s1041" style="position:absolute;left:0;text-align:left;margin-left:340pt;margin-top:224.1pt;width:144.7pt;height:47.9pt;z-index:251839488"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">
                <v:shape id="AutoShape 235" o:spid="_x0000_s1042"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ju1MAAAADcAAAADwAAAGRycy9kb3ducmV2LnhtbERPTYvCMBC9L/gfwgje1lRRWapRRHdZ&#10;D4JsFc9DMzbFZlKaaLv+enMQPD7e92LV2UrcqfGlYwWjYQKCOHe65ELB6fjz+QXCB2SNlWNS8E8e&#10;VsvexwJT7Vr+o3sWChFD2KeowIRQp1L63JBFP3Q1ceQurrEYImwKqRtsY7it5DhJZtJiybHBYE0b&#10;Q/k1u1kFkq/ZIZk9br9TOsv9d2Ye7dYoNeh36zmIQF14i1/unVYwmcb58Uw8An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dY7tTAAAAA3AAAAA8AAAAAAAAAAAAAAAAA&#10;oQIAAGRycy9kb3ducmV2LnhtbFBLBQYAAAAABAAEAPkAAACOAwAAAAA=&#10;" strokeweight="1pt">
                  <v:stroke endarrow="block"/>
                  <v:shadow offset="6pt,6pt"/>
                </v:shape>
                <v:rect id="Rectangle 178" o:spid="_x0000_s1043"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ou8IA&#10;AADcAAAADwAAAGRycy9kb3ducmV2LnhtbESP32rCMBTG74W9QzjC7myqzDI6o8hAEMYorT7AoTlt&#10;is1JbaJ2b78Ig11+fH9+fJvdZHtxp9F3jhUskxQEce10x62C8+mweAfhA7LG3jEp+CEPu+3LbIO5&#10;dg8u6V6FVsQR9jkqMCEMuZS+NmTRJ24gjl7jRoshyrGVesRHHLe9XKVpJi12HAkGB/o0VF+qm42Q&#10;76LKBlzxxLevvSuL67UxmVKv82n/ASLQFP7Df+2jVvC2XsLz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ii7wgAAANwAAAAPAAAAAAAAAAAAAAAAAJgCAABkcnMvZG93&#10;bnJldi54bWxQSwUGAAAAAAQABAD1AAAAhwMAAAAA&#10;" stroked="f" strokecolor="blue" strokeweight="1pt">
                  <v:shadow offset="6pt,6pt"/>
                  <v:textbox inset="2.36219mm,1.1811mm,2.36219mm,1.1811mm">
                    <w:txbxContent>
                      <w:p w:rsidR="0020404A" w:rsidRPr="00170959" w:rsidRDefault="0020404A" w:rsidP="00653906">
                        <w:pPr>
                          <w:ind w:left="0"/>
                          <w:rPr>
                            <w:rFonts w:asciiTheme="minorHAnsi" w:hAnsiTheme="minorHAnsi"/>
                            <w:b/>
                          </w:rPr>
                        </w:pPr>
                        <w:r>
                          <w:rPr>
                            <w:rFonts w:asciiTheme="minorHAnsi" w:hAnsiTheme="minorHAnsi"/>
                            <w:b/>
                          </w:rPr>
                          <w:t>Read Error</w:t>
                        </w:r>
                      </w:p>
                      <w:p w:rsidR="0020404A" w:rsidRPr="00170959" w:rsidRDefault="0020404A" w:rsidP="00653906">
                        <w:pPr>
                          <w:ind w:left="0"/>
                          <w:rPr>
                            <w:rFonts w:asciiTheme="minorHAnsi" w:hAnsiTheme="minorHAnsi"/>
                          </w:rPr>
                        </w:pPr>
                        <w:r>
                          <w:rPr>
                            <w:rFonts w:asciiTheme="minorHAnsi" w:hAnsiTheme="minorHAnsi"/>
                          </w:rPr>
                          <w:t>(read_serr</w:t>
                        </w:r>
                        <w:r w:rsidRPr="00170959">
                          <w:rPr>
                            <w:rFonts w:asciiTheme="minorHAnsi" w:hAnsiTheme="minorHAnsi"/>
                          </w:rPr>
                          <w:t>_0,1,2,3)</w:t>
                        </w:r>
                        <w:r>
                          <w:rPr>
                            <w:rFonts w:asciiTheme="minorHAnsi" w:hAnsiTheme="minorHAnsi"/>
                          </w:rPr>
                          <w:t>, (read_derr_0,1,2,3)</w:t>
                        </w:r>
                      </w:p>
                    </w:txbxContent>
                  </v:textbox>
                </v:rect>
                <w10:wrap type="topAndBottom"/>
              </v:group>
            </w:pict>
          </mc:Fallback>
        </mc:AlternateContent>
      </w:r>
      <w:r>
        <w:rPr>
          <w:noProof/>
        </w:rPr>
        <mc:AlternateContent>
          <mc:Choice Requires="wpg">
            <w:drawing>
              <wp:anchor distT="0" distB="0" distL="114300" distR="114300" simplePos="0" relativeHeight="251813888" behindDoc="0" locked="0" layoutInCell="1" allowOverlap="1" wp14:anchorId="119BAFF9" wp14:editId="1CBAAC11">
                <wp:simplePos x="0" y="0"/>
                <wp:positionH relativeFrom="column">
                  <wp:posOffset>4309110</wp:posOffset>
                </wp:positionH>
                <wp:positionV relativeFrom="paragraph">
                  <wp:posOffset>2328545</wp:posOffset>
                </wp:positionV>
                <wp:extent cx="1742440" cy="568325"/>
                <wp:effectExtent l="19050" t="0" r="0" b="3175"/>
                <wp:wrapTopAndBottom/>
                <wp:docPr id="495"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2440" cy="568325"/>
                          <a:chOff x="95" y="-160"/>
                          <a:chExt cx="17431" cy="5695"/>
                        </a:xfrm>
                      </wpg:grpSpPr>
                      <wps:wsp>
                        <wps:cNvPr id="496" name="Rectangle 157"/>
                        <wps:cNvSpPr>
                          <a:spLocks noChangeArrowheads="1"/>
                        </wps:cNvSpPr>
                        <wps:spPr bwMode="auto">
                          <a:xfrm>
                            <a:off x="4572" y="-160"/>
                            <a:ext cx="12954"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rPr>
                                  <w:rFonts w:asciiTheme="minorHAnsi" w:hAnsiTheme="minorHAnsi"/>
                                  <w:b/>
                                </w:rPr>
                              </w:pPr>
                              <w:r w:rsidRPr="00170959">
                                <w:rPr>
                                  <w:rFonts w:asciiTheme="minorHAnsi" w:hAnsiTheme="minorHAnsi"/>
                                  <w:b/>
                                </w:rPr>
                                <w:t xml:space="preserve">Read Data </w:t>
                              </w:r>
                            </w:p>
                            <w:p w:rsidR="0020404A" w:rsidRPr="00170959" w:rsidRDefault="0020404A" w:rsidP="0052553A">
                              <w:pPr>
                                <w:ind w:left="0"/>
                                <w:rPr>
                                  <w:rFonts w:asciiTheme="minorHAnsi" w:hAnsiTheme="minorHAnsi"/>
                                </w:rPr>
                              </w:pPr>
                              <w:r w:rsidRPr="00170959">
                                <w:rPr>
                                  <w:rFonts w:asciiTheme="minorHAnsi" w:hAnsiTheme="minorHAnsi"/>
                                </w:rPr>
                                <w:t>(dout_0,1,2,3)</w:t>
                              </w:r>
                            </w:p>
                          </w:txbxContent>
                        </wps:txbx>
                        <wps:bodyPr rot="0" vert="horz" wrap="square" lIns="85039" tIns="42520" rIns="85039" bIns="42520" anchor="ctr" anchorCtr="0" upright="1">
                          <a:noAutofit/>
                        </wps:bodyPr>
                      </wps:wsp>
                      <wps:wsp>
                        <wps:cNvPr id="497"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Group 433" o:spid="_x0000_s1044" style="position:absolute;left:0;text-align:left;margin-left:339.3pt;margin-top:183.35pt;width:137.2pt;height:44.75pt;z-index:251813888" coordorigin="95,-160" coordsize="1743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">
                <v:rect id="Rectangle 157" o:spid="_x0000_s1045" style="position:absolute;left:4572;top:-160;width:12954;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YKVcEA&#10;AADcAAAADwAAAGRycy9kb3ducmV2LnhtbESP3YrCMBCF7wXfIYywd5oqS3FrUxFBEJZFrPsAQzM2&#10;xWZSm6jdt98IgpeH8/Nx8vVgW3Gn3jeOFcxnCQjiyumGawW/p910CcIHZI2tY1LwRx7WxXiUY6bd&#10;g490L0Mt4gj7DBWYELpMSl8ZsuhnriOO3tn1FkOUfS11j484blu5SJJUWmw4Egx2tDVUXcqbjZCf&#10;Q5l2uOCBb98bdzxcr2eTKvUxGTYrEIGG8A6/2nut4PMrheeZeAR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GClXBAAAA3AAAAA8AAAAAAAAAAAAAAAAAmAIAAGRycy9kb3du&#10;cmV2LnhtbFBLBQYAAAAABAAEAPUAAACGAwAAAAA=&#10;" stroked="f" strokecolor="blue" strokeweight="1pt">
                  <v:shadow offset="6pt,6pt"/>
                  <v:textbox inset="2.36219mm,1.1811mm,2.36219mm,1.1811mm">
                    <w:txbxContent>
                      <w:p w:rsidR="0020404A" w:rsidRPr="00170959" w:rsidRDefault="0020404A" w:rsidP="0052553A">
                        <w:pPr>
                          <w:ind w:left="0"/>
                          <w:rPr>
                            <w:rFonts w:asciiTheme="minorHAnsi" w:hAnsiTheme="minorHAnsi"/>
                            <w:b/>
                          </w:rPr>
                        </w:pPr>
                        <w:r w:rsidRPr="00170959">
                          <w:rPr>
                            <w:rFonts w:asciiTheme="minorHAnsi" w:hAnsiTheme="minorHAnsi"/>
                            <w:b/>
                          </w:rPr>
                          <w:t xml:space="preserve">Read Data </w:t>
                        </w:r>
                      </w:p>
                      <w:p w:rsidR="0020404A" w:rsidRPr="00170959" w:rsidRDefault="0020404A" w:rsidP="0052553A">
                        <w:pPr>
                          <w:ind w:left="0"/>
                          <w:rPr>
                            <w:rFonts w:asciiTheme="minorHAnsi" w:hAnsiTheme="minorHAnsi"/>
                          </w:rPr>
                        </w:pPr>
                        <w:r w:rsidRPr="00170959">
                          <w:rPr>
                            <w:rFonts w:asciiTheme="minorHAnsi" w:hAnsiTheme="minorHAnsi"/>
                          </w:rPr>
                          <w:t>(dout_0,1,2,3)</w:t>
                        </w:r>
                      </w:p>
                    </w:txbxContent>
                  </v:textbox>
                </v:rect>
                <v:shape id="AutoShape 228" o:spid="_x0000_s1046"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O8cAAADcAAAADwAAAGRycy9kb3ducmV2LnhtbESPT2vCQBTE74V+h+UVeim60Yra1FXa&#10;UsGjf7HHR/Y1Wc2+TbPbJH77rlDwOMzMb5jZorOlaKj2xrGCQT8BQZw5bThXsN8te1MQPiBrLB2T&#10;ggt5WMzv72aYatfyhpptyEWEsE9RQRFClUrps4Is+r6riKP37WqLIco6l7rGNsJtKYdJMpYWDceF&#10;Aiv6KCg7b3+tguaUvA8vpjr87I6br+f2c/10NmulHh+6t1cQgbpwC/+3V1rB6GUC1zPxCMj5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jF07xwAAANwAAAAPAAAAAAAA&#10;AAAAAAAAAKECAABkcnMvZG93bnJldi54bWxQSwUGAAAAAAQABAD5AAAAlQMAAAAA&#10;" strokeweight="3pt">
                  <v:stroke endarrow="block"/>
                  <v:shadow offset="6pt,6pt"/>
                </v:shape>
                <w10:wrap type="topAndBottom"/>
              </v:group>
            </w:pict>
          </mc:Fallback>
        </mc:AlternateContent>
      </w:r>
      <w:r>
        <w:rPr>
          <w:noProof/>
        </w:rPr>
        <mc:AlternateContent>
          <mc:Choice Requires="wpg">
            <w:drawing>
              <wp:anchor distT="0" distB="0" distL="114300" distR="114300" simplePos="0" relativeHeight="251812864" behindDoc="0" locked="0" layoutInCell="1" allowOverlap="1" wp14:anchorId="4067BC07" wp14:editId="66A526B1">
                <wp:simplePos x="0" y="0"/>
                <wp:positionH relativeFrom="column">
                  <wp:posOffset>4309110</wp:posOffset>
                </wp:positionH>
                <wp:positionV relativeFrom="paragraph">
                  <wp:posOffset>1851025</wp:posOffset>
                </wp:positionV>
                <wp:extent cx="1837690" cy="608330"/>
                <wp:effectExtent l="0" t="0" r="0" b="1270"/>
                <wp:wrapTopAndBottom/>
                <wp:docPr id="492"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493"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94"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rPr>
                                  <w:rFonts w:asciiTheme="minorHAnsi" w:hAnsiTheme="minorHAnsi"/>
                                  <w:b/>
                                </w:rPr>
                              </w:pPr>
                              <w:r w:rsidRPr="00170959">
                                <w:rPr>
                                  <w:rFonts w:asciiTheme="minorHAnsi" w:hAnsiTheme="minorHAnsi"/>
                                  <w:b/>
                                </w:rPr>
                                <w:t xml:space="preserve">Read Valid </w:t>
                              </w:r>
                            </w:p>
                            <w:p w:rsidR="0020404A" w:rsidRPr="00170959" w:rsidRDefault="0020404A" w:rsidP="0052553A">
                              <w:pPr>
                                <w:ind w:left="0"/>
                                <w:rPr>
                                  <w:rFonts w:asciiTheme="minorHAnsi" w:hAnsiTheme="minorHAnsi"/>
                                </w:rPr>
                              </w:pPr>
                              <w:r w:rsidRPr="00170959">
                                <w:rPr>
                                  <w:rFonts w:asciiTheme="minorHAnsi" w:hAnsiTheme="minorHAnsi"/>
                                </w:rPr>
                                <w:t>(read_vld_0,1,2,3)</w:t>
                              </w:r>
                            </w:p>
                          </w:txbxContent>
                        </wps:txbx>
                        <wps:bodyPr rot="0" vert="horz" wrap="square" lIns="85039" tIns="42520" rIns="85039" bIns="42520" anchor="ctr" anchorCtr="0" upright="1">
                          <a:noAutofit/>
                        </wps:bodyPr>
                      </wps:wsp>
                    </wpg:wgp>
                  </a:graphicData>
                </a:graphic>
              </wp:anchor>
            </w:drawing>
          </mc:Choice>
          <mc:Fallback>
            <w:pict>
              <v:group id="_x0000_s1047" style="position:absolute;left:0;text-align:left;margin-left:339.3pt;margin-top:145.75pt;width:144.7pt;height:47.9pt;z-index:251812864"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">
                <v:shape id="AutoShape 235" o:spid="_x0000_s1048"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PKOcUAAADcAAAADwAAAGRycy9kb3ducmV2LnhtbESPW2vCQBSE34X+h+UUfNNNvaGpq0gv&#10;tA+CGKXPh+xpNpg9G7Krif76bkHwcZiZb5jlurOVuFDjS8cKXoYJCOLc6ZILBcfD52AOwgdkjZVj&#10;UnAlD+vVU2+JqXYt7+mShUJECPsUFZgQ6lRKnxuy6IeuJo7er2sshiibQuoG2wi3lRwlyUxaLDku&#10;GKzpzVB+ys5WgeRTtktmt/PXlH7k9iMzt/bdKNV/7javIAJ14RG+t7+1gsliDP9n4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DPKOcUAAADcAAAADwAAAAAAAAAA&#10;AAAAAAChAgAAZHJzL2Rvd25yZXYueG1sUEsFBgAAAAAEAAQA+QAAAJMDAAAAAA==&#10;" strokeweight="1pt">
                  <v:stroke endarrow="block"/>
                  <v:shadow offset="6pt,6pt"/>
                </v:shape>
                <v:rect id="Rectangle 178" o:spid="_x0000_s1049"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gxucAA&#10;AADcAAAADwAAAGRycy9kb3ducmV2LnhtbESP3YrCMBCF7xd8hzCCd2uqSNFqFBEEQUTs7gMMzdgU&#10;m0ltota3N4Lg5eH8fJzFqrO1uFPrK8cKRsMEBHHhdMWlgv+/7e8UhA/IGmvHpOBJHlbL3s8CM+0e&#10;fKJ7HkoRR9hnqMCE0GRS+sKQRT90DXH0zq61GKJsS6lbfMRxW8txkqTSYsWRYLChjaHikt9shByO&#10;edrgmDu+7dfudLxezyZVatDv1nMQgbrwDX/aO61gMpvA+0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gxucAAAADcAAAADwAAAAAAAAAAAAAAAACYAgAAZHJzL2Rvd25y&#10;ZXYueG1sUEsFBgAAAAAEAAQA9QAAAIUDAAAAAA==&#10;" stroked="f" strokecolor="blue" strokeweight="1pt">
                  <v:shadow offset="6pt,6pt"/>
                  <v:textbox inset="2.36219mm,1.1811mm,2.36219mm,1.1811mm">
                    <w:txbxContent>
                      <w:p w:rsidR="0020404A" w:rsidRPr="00170959" w:rsidRDefault="0020404A" w:rsidP="0052553A">
                        <w:pPr>
                          <w:ind w:left="0"/>
                          <w:rPr>
                            <w:rFonts w:asciiTheme="minorHAnsi" w:hAnsiTheme="minorHAnsi"/>
                            <w:b/>
                          </w:rPr>
                        </w:pPr>
                        <w:r w:rsidRPr="00170959">
                          <w:rPr>
                            <w:rFonts w:asciiTheme="minorHAnsi" w:hAnsiTheme="minorHAnsi"/>
                            <w:b/>
                          </w:rPr>
                          <w:t xml:space="preserve">Read Valid </w:t>
                        </w:r>
                      </w:p>
                      <w:p w:rsidR="0020404A" w:rsidRPr="00170959" w:rsidRDefault="0020404A" w:rsidP="0052553A">
                        <w:pPr>
                          <w:ind w:left="0"/>
                          <w:rPr>
                            <w:rFonts w:asciiTheme="minorHAnsi" w:hAnsiTheme="minorHAnsi"/>
                          </w:rPr>
                        </w:pPr>
                        <w:r w:rsidRPr="00170959">
                          <w:rPr>
                            <w:rFonts w:asciiTheme="minorHAnsi" w:hAnsiTheme="minorHAnsi"/>
                          </w:rPr>
                          <w:t>(read_vld_0,1,2,3)</w:t>
                        </w:r>
                      </w:p>
                    </w:txbxContent>
                  </v:textbox>
                </v:rect>
                <w10:wrap type="topAndBottom"/>
              </v:group>
            </w:pict>
          </mc:Fallback>
        </mc:AlternateContent>
      </w:r>
      <w:r>
        <w:rPr>
          <w:noProof/>
        </w:rPr>
        <mc:AlternateContent>
          <mc:Choice Requires="wpg">
            <w:drawing>
              <wp:anchor distT="0" distB="0" distL="114300" distR="114300" simplePos="0" relativeHeight="251814912" behindDoc="0" locked="0" layoutInCell="1" allowOverlap="1" wp14:anchorId="68CA3F72" wp14:editId="31F0EEE0">
                <wp:simplePos x="0" y="0"/>
                <wp:positionH relativeFrom="column">
                  <wp:posOffset>4309110</wp:posOffset>
                </wp:positionH>
                <wp:positionV relativeFrom="paragraph">
                  <wp:posOffset>3380740</wp:posOffset>
                </wp:positionV>
                <wp:extent cx="1742440" cy="568325"/>
                <wp:effectExtent l="19050" t="0" r="0" b="3175"/>
                <wp:wrapTopAndBottom/>
                <wp:docPr id="498"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2440" cy="568325"/>
                          <a:chOff x="95" y="0"/>
                          <a:chExt cx="17430" cy="5695"/>
                        </a:xfrm>
                      </wpg:grpSpPr>
                      <wps:wsp>
                        <wps:cNvPr id="499" name="Rectangle 157"/>
                        <wps:cNvSpPr>
                          <a:spLocks noChangeArrowheads="1"/>
                        </wps:cNvSpPr>
                        <wps:spPr bwMode="auto">
                          <a:xfrm>
                            <a:off x="4572" y="0"/>
                            <a:ext cx="12954"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rPr>
                                  <w:rFonts w:asciiTheme="minorHAnsi" w:hAnsiTheme="minorHAnsi"/>
                                  <w:b/>
                                </w:rPr>
                              </w:pPr>
                              <w:r>
                                <w:rPr>
                                  <w:rFonts w:asciiTheme="minorHAnsi" w:hAnsiTheme="minorHAnsi"/>
                                  <w:b/>
                                </w:rPr>
                                <w:t>Physical Address</w:t>
                              </w:r>
                            </w:p>
                            <w:p w:rsidR="0020404A" w:rsidRPr="00170959" w:rsidRDefault="0020404A" w:rsidP="0052553A">
                              <w:pPr>
                                <w:ind w:left="0"/>
                                <w:rPr>
                                  <w:rFonts w:asciiTheme="minorHAnsi" w:hAnsiTheme="minorHAnsi"/>
                                </w:rPr>
                              </w:pPr>
                              <w:r>
                                <w:rPr>
                                  <w:rFonts w:asciiTheme="minorHAnsi" w:hAnsiTheme="minorHAnsi"/>
                                </w:rPr>
                                <w:t>(paddr</w:t>
                              </w:r>
                              <w:r w:rsidRPr="00170959">
                                <w:rPr>
                                  <w:rFonts w:asciiTheme="minorHAnsi" w:hAnsiTheme="minorHAnsi"/>
                                </w:rPr>
                                <w:t>_0,1,2,3)</w:t>
                              </w:r>
                            </w:p>
                          </w:txbxContent>
                        </wps:txbx>
                        <wps:bodyPr rot="0" vert="horz" wrap="square" lIns="85039" tIns="42520" rIns="85039" bIns="42520" anchor="ctr" anchorCtr="0" upright="1">
                          <a:noAutofit/>
                        </wps:bodyPr>
                      </wps:wsp>
                      <wps:wsp>
                        <wps:cNvPr id="500"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_x0000_s1050" style="position:absolute;left:0;text-align:left;margin-left:339.3pt;margin-top:266.2pt;width:137.2pt;height:44.75pt;z-index:251814912" coordorigin="95" coordsize="17430,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">
                <v:rect id="Rectangle 157" o:spid="_x0000_s1051" style="position:absolute;left:4572;width:12954;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meJ8IA&#10;AADcAAAADwAAAGRycy9kb3ducmV2LnhtbESP32rCMBTG7we+QzjC7maqSJnVKCIMBiKl3R7g0Byb&#10;YnNSm9h2b28Gg11+fH9+fLvDZFsxUO8bxwqWiwQEceV0w7WC76+Pt3cQPiBrbB2Tgh/ycNjPXnaY&#10;aTdyQUMZahFH2GeowITQZVL6ypBFv3AdcfSurrcYouxrqXsc47ht5SpJUmmx4Ugw2NHJUHUrHzZC&#10;LnmZdrjiiR/noyvy+/1qUqVe59NxCyLQFP7Df+1PrWC92cDvmXg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Z4nwgAAANwAAAAPAAAAAAAAAAAAAAAAAJgCAABkcnMvZG93&#10;bnJldi54bWxQSwUGAAAAAAQABAD1AAAAhwMAAAAA&#10;" stroked="f" strokecolor="blue" strokeweight="1pt">
                  <v:shadow offset="6pt,6pt"/>
                  <v:textbox inset="2.36219mm,1.1811mm,2.36219mm,1.1811mm">
                    <w:txbxContent>
                      <w:p w:rsidR="0020404A" w:rsidRPr="00170959" w:rsidRDefault="0020404A" w:rsidP="0052553A">
                        <w:pPr>
                          <w:ind w:left="0"/>
                          <w:rPr>
                            <w:rFonts w:asciiTheme="minorHAnsi" w:hAnsiTheme="minorHAnsi"/>
                            <w:b/>
                          </w:rPr>
                        </w:pPr>
                        <w:r>
                          <w:rPr>
                            <w:rFonts w:asciiTheme="minorHAnsi" w:hAnsiTheme="minorHAnsi"/>
                            <w:b/>
                          </w:rPr>
                          <w:t>Physical Address</w:t>
                        </w:r>
                      </w:p>
                      <w:p w:rsidR="0020404A" w:rsidRPr="00170959" w:rsidRDefault="0020404A" w:rsidP="0052553A">
                        <w:pPr>
                          <w:ind w:left="0"/>
                          <w:rPr>
                            <w:rFonts w:asciiTheme="minorHAnsi" w:hAnsiTheme="minorHAnsi"/>
                          </w:rPr>
                        </w:pPr>
                        <w:r>
                          <w:rPr>
                            <w:rFonts w:asciiTheme="minorHAnsi" w:hAnsiTheme="minorHAnsi"/>
                          </w:rPr>
                          <w:t>(paddr</w:t>
                        </w:r>
                        <w:r w:rsidRPr="00170959">
                          <w:rPr>
                            <w:rFonts w:asciiTheme="minorHAnsi" w:hAnsiTheme="minorHAnsi"/>
                          </w:rPr>
                          <w:t>_0,1,2,3)</w:t>
                        </w:r>
                      </w:p>
                    </w:txbxContent>
                  </v:textbox>
                </v:rect>
                <v:shape id="AutoShape 228" o:spid="_x0000_s1052"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5fVcMAAADcAAAADwAAAGRycy9kb3ducmV2LnhtbERPy2oCMRTdF/yHcAU3pSZaLGVqFBUL&#10;XfpoaZeXye1M6uRmnMSZ8e+bheDycN7zZe8q0VITrGcNk7ECQZx7Y7nQ8Hl8f3oFESKywcozabhS&#10;gOVi8DDHzPiO99QeYiFSCIcMNZQx1pmUIS/JYRj7mjhxv75xGBNsCmka7FK4q+RUqRfp0HJqKLGm&#10;TUn56XBxGto/tZ5ebf11Pn7vf5677e7xZHdaj4b96g1EpD7exTf3h9EwU2l+Op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OX1XDAAAA3AAAAA8AAAAAAAAAAAAA&#10;AAAAoQIAAGRycy9kb3ducmV2LnhtbFBLBQYAAAAABAAEAPkAAACRAwAAAAA=&#10;" strokeweight="3pt">
                  <v:stroke endarrow="block"/>
                  <v:shadow offset="6pt,6pt"/>
                </v:shape>
                <w10:wrap type="topAndBottom"/>
              </v:group>
            </w:pict>
          </mc:Fallback>
        </mc:AlternateContent>
      </w:r>
      <w:r>
        <w:rPr>
          <w:noProof/>
        </w:rPr>
        <mc:AlternateContent>
          <mc:Choice Requires="wps">
            <w:drawing>
              <wp:anchor distT="0" distB="0" distL="114300" distR="114300" simplePos="0" relativeHeight="251805696" behindDoc="0" locked="0" layoutInCell="1" allowOverlap="1" wp14:anchorId="0308E7E3" wp14:editId="07B4A125">
                <wp:simplePos x="0" y="0"/>
                <wp:positionH relativeFrom="column">
                  <wp:posOffset>2278380</wp:posOffset>
                </wp:positionH>
                <wp:positionV relativeFrom="paragraph">
                  <wp:posOffset>2043430</wp:posOffset>
                </wp:positionV>
                <wp:extent cx="2028190" cy="0"/>
                <wp:effectExtent l="0" t="0" r="10160" b="19050"/>
                <wp:wrapTopAndBottom/>
                <wp:docPr id="17" name="Straight Connector 426"/>
                <wp:cNvGraphicFramePr/>
                <a:graphic xmlns:a="http://schemas.openxmlformats.org/drawingml/2006/main">
                  <a:graphicData uri="http://schemas.microsoft.com/office/word/2010/wordprocessingShape">
                    <wps:wsp>
                      <wps:cNvCnPr/>
                      <wps:spPr bwMode="auto">
                        <a:xfrm>
                          <a:off x="0" y="0"/>
                          <a:ext cx="2028190"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Straight Connector 426"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79.4pt,160.9pt" to="339.1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" strokecolor="#4a7ebb">
                <v:stroke dashstyle="3 1"/>
                <w10:wrap type="topAndBottom"/>
              </v:line>
            </w:pict>
          </mc:Fallback>
        </mc:AlternateContent>
      </w:r>
      <w:r w:rsidR="004E6BB8">
        <w:rPr>
          <w:noProof/>
        </w:rPr>
        <mc:AlternateContent>
          <mc:Choice Requires="wpg">
            <w:drawing>
              <wp:anchor distT="0" distB="0" distL="114300" distR="114300" simplePos="0" relativeHeight="251808768" behindDoc="0" locked="0" layoutInCell="1" allowOverlap="1" wp14:anchorId="3796CC54" wp14:editId="2F2992B7">
                <wp:simplePos x="0" y="0"/>
                <wp:positionH relativeFrom="column">
                  <wp:posOffset>325755</wp:posOffset>
                </wp:positionH>
                <wp:positionV relativeFrom="paragraph">
                  <wp:posOffset>2146935</wp:posOffset>
                </wp:positionV>
                <wp:extent cx="1919605" cy="1189990"/>
                <wp:effectExtent l="0" t="0" r="42545" b="0"/>
                <wp:wrapTopAndBottom/>
                <wp:docPr id="2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9605" cy="1189990"/>
                          <a:chOff x="0" y="0"/>
                          <a:chExt cx="19196" cy="11899"/>
                        </a:xfrm>
                      </wpg:grpSpPr>
                      <wpg:grpSp>
                        <wpg:cNvPr id="25" name="Group 430"/>
                        <wpg:cNvGrpSpPr>
                          <a:grpSpLocks/>
                        </wpg:cNvGrpSpPr>
                        <wpg:grpSpPr bwMode="auto">
                          <a:xfrm>
                            <a:off x="0" y="0"/>
                            <a:ext cx="19196" cy="4851"/>
                            <a:chOff x="0" y="0"/>
                            <a:chExt cx="19202" cy="4857"/>
                          </a:xfrm>
                        </wpg:grpSpPr>
                        <wps:wsp>
                          <wps:cNvPr id="26" name="Rectangle 225"/>
                          <wps:cNvSpPr>
                            <a:spLocks noChangeArrowheads="1"/>
                          </wps:cNvSpPr>
                          <wps:spPr bwMode="auto">
                            <a:xfrm>
                              <a:off x="0" y="0"/>
                              <a:ext cx="15176" cy="4857"/>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b/>
                                  </w:rPr>
                                </w:pPr>
                                <w:r w:rsidRPr="00170959">
                                  <w:rPr>
                                    <w:rFonts w:asciiTheme="minorHAnsi" w:hAnsiTheme="minorHAnsi"/>
                                    <w:b/>
                                  </w:rPr>
                                  <w:t>Read Command</w:t>
                                </w:r>
                              </w:p>
                              <w:p w:rsidR="0020404A" w:rsidRPr="00170959" w:rsidRDefault="0020404A" w:rsidP="0052553A">
                                <w:pPr>
                                  <w:ind w:left="0"/>
                                  <w:jc w:val="right"/>
                                  <w:rPr>
                                    <w:rFonts w:asciiTheme="minorHAnsi" w:hAnsiTheme="minorHAnsi"/>
                                  </w:rPr>
                                </w:pPr>
                                <w:r w:rsidRPr="00170959">
                                  <w:rPr>
                                    <w:rFonts w:asciiTheme="minorHAnsi" w:hAnsiTheme="minorHAnsi"/>
                                  </w:rPr>
                                  <w:t>(read_0,1,2,3)</w:t>
                                </w:r>
                              </w:p>
                            </w:txbxContent>
                          </wps:txbx>
                          <wps:bodyPr rot="0" vert="horz" wrap="square" lIns="85039" tIns="42520" rIns="85039" bIns="42520" anchor="ctr" anchorCtr="0" upright="1">
                            <a:noAutofit/>
                          </wps:bodyPr>
                        </wps:wsp>
                        <wps:wsp>
                          <wps:cNvPr id="27" name="AutoShape 226"/>
                          <wps:cNvCnPr>
                            <a:cxnSpLocks noChangeShapeType="1"/>
                          </wps:cNvCnPr>
                          <wps:spPr bwMode="auto">
                            <a:xfrm>
                              <a:off x="15144" y="2381"/>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28" name="Group 436"/>
                        <wpg:cNvGrpSpPr>
                          <a:grpSpLocks/>
                        </wpg:cNvGrpSpPr>
                        <wpg:grpSpPr bwMode="auto">
                          <a:xfrm>
                            <a:off x="2190" y="5524"/>
                            <a:ext cx="17006" cy="6375"/>
                            <a:chOff x="0" y="0"/>
                            <a:chExt cx="17011" cy="6381"/>
                          </a:xfrm>
                        </wpg:grpSpPr>
                        <wps:wsp>
                          <wps:cNvPr id="29" name="Rectangle 227"/>
                          <wps:cNvSpPr>
                            <a:spLocks noChangeArrowheads="1"/>
                          </wps:cNvSpPr>
                          <wps:spPr bwMode="auto">
                            <a:xfrm>
                              <a:off x="0" y="0"/>
                              <a:ext cx="12954" cy="638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b/>
                                  </w:rPr>
                                </w:pPr>
                                <w:r w:rsidRPr="00170959">
                                  <w:rPr>
                                    <w:rFonts w:asciiTheme="minorHAnsi" w:hAnsiTheme="minorHAnsi"/>
                                    <w:b/>
                                  </w:rPr>
                                  <w:t>Read Address</w:t>
                                </w:r>
                              </w:p>
                              <w:p w:rsidR="0020404A" w:rsidRPr="00170959" w:rsidRDefault="0020404A" w:rsidP="0052553A">
                                <w:pPr>
                                  <w:ind w:left="0"/>
                                  <w:jc w:val="right"/>
                                  <w:rPr>
                                    <w:rFonts w:asciiTheme="minorHAnsi" w:hAnsiTheme="minorHAnsi"/>
                                  </w:rPr>
                                </w:pPr>
                                <w:r w:rsidRPr="00170959">
                                  <w:rPr>
                                    <w:rFonts w:asciiTheme="minorHAnsi" w:hAnsiTheme="minorHAnsi"/>
                                  </w:rPr>
                                  <w:t>(addr_0,1,2,3)</w:t>
                                </w:r>
                              </w:p>
                            </w:txbxContent>
                          </wps:txbx>
                          <wps:bodyPr rot="0" vert="horz" wrap="square" lIns="85039" tIns="42520" rIns="85039" bIns="42520" anchor="ctr" anchorCtr="0" upright="1">
                            <a:noAutofit/>
                          </wps:bodyPr>
                        </wps:wsp>
                        <wps:wsp>
                          <wps:cNvPr id="30" name="AutoShape 228"/>
                          <wps:cNvCnPr>
                            <a:cxnSpLocks noChangeShapeType="1"/>
                          </wps:cNvCnPr>
                          <wps:spPr bwMode="auto">
                            <a:xfrm>
                              <a:off x="12954" y="3143"/>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anchor>
            </w:drawing>
          </mc:Choice>
          <mc:Fallback>
            <w:pict>
              <v:group id="Group 434" o:spid="_x0000_s1053" style="position:absolute;left:0;text-align:left;margin-left:25.65pt;margin-top:169.05pt;width:151.15pt;height:93.7pt;z-index:251808768" coordsize="19196,1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">
                <v:group id="Group 430" o:spid="_x0000_s1054" style="position:absolute;width:19196;height:4851" coordsize="19202,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225" o:spid="_x0000_s1055" style="position:absolute;width:1517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IBsAA&#10;AADbAAAADwAAAGRycy9kb3ducmV2LnhtbESP3YrCMBCF74V9hzAL3tl0e1GkmhYRFhYWEasPMDRj&#10;U2wmtYla394sLHh5OD8fZ11Nthd3Gn3nWMFXkoIgbpzuuFVwOn4vliB8QNbYOyYFT/JQlR+zNRba&#10;PfhA9zq0Io6wL1CBCWEopPSNIYs+cQNx9M5utBiiHFupR3zEcdvLLE1zabHjSDA40NZQc6lvNkJ2&#10;+zofMOOJb78bd9hfr2eTKzX/nDYrEIGm8A7/t3+0giyHvy/xB8j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WIBsAAAADbAAAADwAAAAAAAAAAAAAAAACYAgAAZHJzL2Rvd25y&#10;ZXYueG1sUEsFBgAAAAAEAAQA9QAAAIUDA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b/>
                            </w:rPr>
                          </w:pPr>
                          <w:r w:rsidRPr="00170959">
                            <w:rPr>
                              <w:rFonts w:asciiTheme="minorHAnsi" w:hAnsiTheme="minorHAnsi"/>
                              <w:b/>
                            </w:rPr>
                            <w:t>Read Command</w:t>
                          </w:r>
                        </w:p>
                        <w:p w:rsidR="0020404A" w:rsidRPr="00170959" w:rsidRDefault="0020404A" w:rsidP="0052553A">
                          <w:pPr>
                            <w:ind w:left="0"/>
                            <w:jc w:val="right"/>
                            <w:rPr>
                              <w:rFonts w:asciiTheme="minorHAnsi" w:hAnsiTheme="minorHAnsi"/>
                            </w:rPr>
                          </w:pPr>
                          <w:r w:rsidRPr="00170959">
                            <w:rPr>
                              <w:rFonts w:asciiTheme="minorHAnsi" w:hAnsiTheme="minorHAnsi"/>
                            </w:rPr>
                            <w:t>(read_0,1,2,3)</w:t>
                          </w:r>
                        </w:p>
                      </w:txbxContent>
                    </v:textbox>
                  </v:rect>
                  <v:shape id="AutoShape 226" o:spid="_x0000_s1056" type="#_x0000_t32" style="position:absolute;left:15144;top:2381;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baKsMAAADbAAAADwAAAGRycy9kb3ducmV2LnhtbESPT2vCQBTE70K/w/IKvelGoVqia5D+&#10;oR6EYiqeH9lnNiT7NmRXk/rpXaHgcZiZ3zCrbLCNuFDnK8cKppMEBHHhdMWlgsPv1/gNhA/IGhvH&#10;pOCPPGTrp9EKU+163tMlD6WIEPYpKjAhtKmUvjBk0U9cSxy9k+sshii7UuoO+wi3jZwlyVxarDgu&#10;GGzp3VBR52erQHKd/yTz6/n7lY5y95mba/9hlHp5HjZLEIGG8Aj/t7dawWwB9y/xB8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22irDAAAA2wAAAA8AAAAAAAAAAAAA&#10;AAAAoQIAAGRycy9kb3ducmV2LnhtbFBLBQYAAAAABAAEAPkAAACRAwAAAAA=&#10;" strokeweight="1pt">
                    <v:stroke endarrow="block"/>
                    <v:shadow offset="6pt,6pt"/>
                  </v:shape>
                </v:group>
                <v:group id="Group 436" o:spid="_x0000_s1057" style="position:absolute;left:2190;top:5524;width:17006;height:6375" coordsize="17011,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_x0000_s1058" style="position:absolute;width:12954;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ocdMEA&#10;AADbAAAADwAAAGRycy9kb3ducmV2LnhtbESP3YrCMBCF7wXfIYzgnab2ouxWYymCsLCI2PUBhmZs&#10;is2kNlHr25uFhb08nJ+PsylG24kHDb51rGC1TEAQ10633Cg4/+wXHyB8QNbYOSYFL/JQbKeTDeba&#10;PflEjyo0Io6wz1GBCaHPpfS1IYt+6Xri6F3cYDFEOTRSD/iM47aTaZJk0mLLkWCwp52h+lrdbYQc&#10;jlXWY8oj379LdzrebheTKTWfjeUaRKAx/If/2l9aQfoJv1/i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6HHTBAAAA2wAAAA8AAAAAAAAAAAAAAAAAmAIAAGRycy9kb3du&#10;cmV2LnhtbFBLBQYAAAAABAAEAPUAAACGAw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b/>
                            </w:rPr>
                          </w:pPr>
                          <w:r w:rsidRPr="00170959">
                            <w:rPr>
                              <w:rFonts w:asciiTheme="minorHAnsi" w:hAnsiTheme="minorHAnsi"/>
                              <w:b/>
                            </w:rPr>
                            <w:t>Read Address</w:t>
                          </w:r>
                        </w:p>
                        <w:p w:rsidR="0020404A" w:rsidRPr="00170959" w:rsidRDefault="0020404A" w:rsidP="0052553A">
                          <w:pPr>
                            <w:ind w:left="0"/>
                            <w:jc w:val="right"/>
                            <w:rPr>
                              <w:rFonts w:asciiTheme="minorHAnsi" w:hAnsiTheme="minorHAnsi"/>
                            </w:rPr>
                          </w:pPr>
                          <w:r w:rsidRPr="00170959">
                            <w:rPr>
                              <w:rFonts w:asciiTheme="minorHAnsi" w:hAnsiTheme="minorHAnsi"/>
                            </w:rPr>
                            <w:t>(addr_0,1,2,3)</w:t>
                          </w:r>
                        </w:p>
                      </w:txbxContent>
                    </v:textbox>
                  </v:rect>
                  <v:shape id="AutoShape 228" o:spid="_x0000_s1059" type="#_x0000_t32" style="position:absolute;left:12954;top:3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UhycMAAADbAAAADwAAAGRycy9kb3ducmV2LnhtbERPy2rCQBTdC/2H4RbcSDOpQimpY7Cl&#10;BZc+KnZ5ydwmYzJ30syYxL93FgWXh/Ne5qNtRE+dN44VPCcpCOLCacOlgu/D19MrCB+QNTaOScGV&#10;POSrh8kSM+0G3lG/D6WIIewzVFCF0GZS+qIiiz5xLXHkfl1nMUTYlVJ3OMRw28h5mr5Ii4ZjQ4Ut&#10;fVRU1PuLVdCf0/f51bTHv8Np97MYPrez2myVmj6O6zcQgcZwF/+7N1rBIq6PX+IP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VIcnDAAAA2wAAAA8AAAAAAAAAAAAA&#10;AAAAoQIAAGRycy9kb3ducmV2LnhtbFBLBQYAAAAABAAEAPkAAACRAwAAAAA=&#10;" strokeweight="3pt">
                    <v:stroke endarrow="block"/>
                    <v:shadow offset="6pt,6pt"/>
                  </v:shape>
                </v:group>
                <w10:wrap type="topAndBottom"/>
              </v:group>
            </w:pict>
          </mc:Fallback>
        </mc:AlternateContent>
      </w:r>
      <w:r w:rsidR="00653906">
        <w:rPr>
          <w:noProof/>
        </w:rPr>
        <mc:AlternateContent>
          <mc:Choice Requires="wpg">
            <w:drawing>
              <wp:anchor distT="0" distB="0" distL="114300" distR="114300" simplePos="0" relativeHeight="251804672" behindDoc="0" locked="0" layoutInCell="1" allowOverlap="1" wp14:anchorId="68EE49B9" wp14:editId="188F36D8">
                <wp:simplePos x="0" y="0"/>
                <wp:positionH relativeFrom="column">
                  <wp:posOffset>4316948</wp:posOffset>
                </wp:positionH>
                <wp:positionV relativeFrom="paragraph">
                  <wp:posOffset>1295851</wp:posOffset>
                </wp:positionV>
                <wp:extent cx="1590118" cy="390602"/>
                <wp:effectExtent l="0" t="0" r="0" b="9525"/>
                <wp:wrapTopAndBottom/>
                <wp:docPr id="14"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118" cy="390602"/>
                          <a:chOff x="0" y="0"/>
                          <a:chExt cx="15906" cy="3911"/>
                        </a:xfrm>
                      </wpg:grpSpPr>
                      <wps:wsp>
                        <wps:cNvPr id="15" name="AutoShape 209"/>
                        <wps:cNvCnPr>
                          <a:cxnSpLocks noChangeShapeType="1"/>
                        </wps:cNvCnPr>
                        <wps:spPr bwMode="auto">
                          <a:xfrm>
                            <a:off x="0" y="1905"/>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16" name="Rectangle 210"/>
                        <wps:cNvSpPr>
                          <a:spLocks noChangeArrowheads="1"/>
                        </wps:cNvSpPr>
                        <wps:spPr bwMode="auto">
                          <a:xfrm>
                            <a:off x="4000" y="0"/>
                            <a:ext cx="11906" cy="391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both"/>
                                <w:rPr>
                                  <w:rFonts w:asciiTheme="minorHAnsi" w:hAnsiTheme="minorHAnsi"/>
                                </w:rPr>
                              </w:pPr>
                              <w:r w:rsidRPr="00170959">
                                <w:rPr>
                                  <w:rFonts w:asciiTheme="minorHAnsi" w:hAnsiTheme="minorHAnsi"/>
                                  <w:b/>
                                </w:rPr>
                                <w:t>Ready</w:t>
                              </w:r>
                              <w:r w:rsidRPr="00170959">
                                <w:rPr>
                                  <w:rFonts w:asciiTheme="minorHAnsi" w:hAnsiTheme="minorHAnsi"/>
                                </w:rPr>
                                <w:t xml:space="preserve"> (ready)</w:t>
                              </w:r>
                            </w:p>
                          </w:txbxContent>
                        </wps:txbx>
                        <wps:bodyPr rot="0" vert="horz" wrap="square" lIns="85039" tIns="42520" rIns="85039" bIns="42520" anchor="ctr" anchorCtr="0" upright="1">
                          <a:noAutofit/>
                        </wps:bodyPr>
                      </wps:wsp>
                    </wpg:wgp>
                  </a:graphicData>
                </a:graphic>
              </wp:anchor>
            </w:drawing>
          </mc:Choice>
          <mc:Fallback>
            <w:pict>
              <v:group id="Group 335" o:spid="_x0000_s1060" style="position:absolute;left:0;text-align:left;margin-left:339.9pt;margin-top:102.05pt;width:125.2pt;height:30.75pt;z-index:251804672" coordsize="15906,3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">
                <v:shape id="AutoShape 209" o:spid="_x0000_s1061" type="#_x0000_t32" style="position:absolute;top:1905;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re8AAAADbAAAADwAAAGRycy9kb3ducmV2LnhtbERPTYvCMBC9C/6HMII3TV1QpGuURV30&#10;ICxW2fPQzDbFZlKaaKu/3iwI3ubxPmex6mwlbtT40rGCyTgBQZw7XXKh4Hz6Hs1B+ICssXJMCu7k&#10;YbXs9xaYatfykW5ZKEQMYZ+iAhNCnUrpc0MW/djVxJH7c43FEGFTSN1gG8NtJT+SZCYtlhwbDNa0&#10;NpRfsqtVIPmS/SSzx3U3pV952Gbm0W6MUsNB9/UJIlAX3uKXe6/j/Cn8/xIPkM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EK3vAAAAA2wAAAA8AAAAAAAAAAAAAAAAA&#10;oQIAAGRycy9kb3ducmV2LnhtbFBLBQYAAAAABAAEAPkAAACOAwAAAAA=&#10;" strokeweight="1pt">
                  <v:stroke endarrow="block"/>
                  <v:shadow offset="6pt,6pt"/>
                </v:shape>
                <v:rect id="Rectangle 210" o:spid="_x0000_s1062" style="position:absolute;left:4000;width:11906;height:39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Cu74A&#10;AADbAAAADwAAAGRycy9kb3ducmV2LnhtbESPwQrCMBBE74L/EFbwpqkeilSjiCAIImL1A5ZmbYrN&#10;pjZR698bQfC2y8zOm12sOluLJ7W+cqxgMk5AEBdOV1wquJy3oxkIH5A11o5JwZs8rJb93gIz7V58&#10;omceShFD2GeowITQZFL6wpBFP3YNcdSurrUY4tqWUrf4iuG2ltMkSaXFiiPBYEMbQ8Utf9gIORzz&#10;tMEpd/zYr93peL9fTarUcNCt5yACdeFv/l3vdKyfwveXOIB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JQru+AAAA2wAAAA8AAAAAAAAAAAAAAAAAmAIAAGRycy9kb3ducmV2&#10;LnhtbFBLBQYAAAAABAAEAPUAAACDAwAAAAA=&#10;" stroked="f" strokecolor="blue" strokeweight="1pt">
                  <v:shadow offset="6pt,6pt"/>
                  <v:textbox inset="2.36219mm,1.1811mm,2.36219mm,1.1811mm">
                    <w:txbxContent>
                      <w:p w:rsidR="0020404A" w:rsidRPr="00170959" w:rsidRDefault="0020404A" w:rsidP="0052553A">
                        <w:pPr>
                          <w:ind w:left="0"/>
                          <w:jc w:val="both"/>
                          <w:rPr>
                            <w:rFonts w:asciiTheme="minorHAnsi" w:hAnsiTheme="minorHAnsi"/>
                          </w:rPr>
                        </w:pPr>
                        <w:r w:rsidRPr="00170959">
                          <w:rPr>
                            <w:rFonts w:asciiTheme="minorHAnsi" w:hAnsiTheme="minorHAnsi"/>
                            <w:b/>
                          </w:rPr>
                          <w:t>Ready</w:t>
                        </w:r>
                        <w:r w:rsidRPr="00170959">
                          <w:rPr>
                            <w:rFonts w:asciiTheme="minorHAnsi" w:hAnsiTheme="minorHAnsi"/>
                          </w:rPr>
                          <w:t xml:space="preserve"> (ready)</w:t>
                        </w:r>
                      </w:p>
                    </w:txbxContent>
                  </v:textbox>
                </v:rect>
                <w10:wrap type="topAndBottom"/>
              </v:group>
            </w:pict>
          </mc:Fallback>
        </mc:AlternateContent>
      </w:r>
      <w:r w:rsidR="00653906">
        <w:rPr>
          <w:noProof/>
        </w:rPr>
        <mc:AlternateContent>
          <mc:Choice Requires="wps">
            <w:drawing>
              <wp:anchor distT="0" distB="0" distL="114300" distR="114300" simplePos="0" relativeHeight="251809792" behindDoc="0" locked="0" layoutInCell="1" allowOverlap="1" wp14:anchorId="4937C0E1" wp14:editId="7AEF4B5B">
                <wp:simplePos x="0" y="0"/>
                <wp:positionH relativeFrom="column">
                  <wp:posOffset>2459627</wp:posOffset>
                </wp:positionH>
                <wp:positionV relativeFrom="paragraph">
                  <wp:posOffset>1343551</wp:posOffset>
                </wp:positionV>
                <wp:extent cx="1618618" cy="409502"/>
                <wp:effectExtent l="0" t="0" r="0" b="0"/>
                <wp:wrapTopAndBottom/>
                <wp:docPr id="3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0404A" w:rsidRPr="00170959" w:rsidRDefault="0020404A" w:rsidP="0052553A">
                            <w:pPr>
                              <w:ind w:left="0"/>
                              <w:jc w:val="center"/>
                              <w:rPr>
                                <w:rFonts w:asciiTheme="minorHAnsi" w:hAnsiTheme="minorHAnsi"/>
                                <w:b/>
                              </w:rPr>
                            </w:pPr>
                            <w:r w:rsidRPr="00170959">
                              <w:rPr>
                                <w:rFonts w:asciiTheme="minorHAnsi" w:hAnsiTheme="minorHAnsi"/>
                                <w:b/>
                              </w:rPr>
                              <w:t>Clock &amp; Initialization</w:t>
                            </w:r>
                          </w:p>
                          <w:p w:rsidR="0020404A" w:rsidRPr="00170959" w:rsidRDefault="0020404A" w:rsidP="0052553A">
                            <w:pPr>
                              <w:ind w:left="0"/>
                              <w:jc w:val="center"/>
                              <w:rPr>
                                <w:rFonts w:asciiTheme="minorHAnsi" w:hAnsiTheme="minorHAnsi"/>
                                <w:b/>
                              </w:rPr>
                            </w:pPr>
                            <w:r w:rsidRPr="00170959">
                              <w:rPr>
                                <w:rFonts w:asciiTheme="minorHAnsi" w:hAnsiTheme="minorHAnsi"/>
                                <w:b/>
                              </w:rPr>
                              <w:t>Interface</w:t>
                            </w:r>
                          </w:p>
                        </w:txbxContent>
                      </wps:txbx>
                      <wps:bodyPr rot="0" vert="horz" wrap="square" lIns="91440" tIns="45720" rIns="91440" bIns="45720" anchor="t" anchorCtr="0" upright="1">
                        <a:noAutofit/>
                      </wps:bodyPr>
                    </wps:wsp>
                  </a:graphicData>
                </a:graphic>
              </wp:anchor>
            </w:drawing>
          </mc:Choice>
          <mc:Fallback>
            <w:pict>
              <v:shape id="Text Box 441" o:spid="_x0000_s1063" type="#_x0000_t202" style="position:absolute;left:0;text-align:left;margin-left:193.65pt;margin-top:105.8pt;width:127.45pt;height:32.2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8JOqwIAAK0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" filled="f" stroked="f" strokeweight=".5pt">
                <v:path arrowok="t"/>
                <v:textbox>
                  <w:txbxContent>
                    <w:p w:rsidR="0020404A" w:rsidRPr="00170959" w:rsidRDefault="0020404A" w:rsidP="0052553A">
                      <w:pPr>
                        <w:ind w:left="0"/>
                        <w:jc w:val="center"/>
                        <w:rPr>
                          <w:rFonts w:asciiTheme="minorHAnsi" w:hAnsiTheme="minorHAnsi"/>
                          <w:b/>
                        </w:rPr>
                      </w:pPr>
                      <w:r w:rsidRPr="00170959">
                        <w:rPr>
                          <w:rFonts w:asciiTheme="minorHAnsi" w:hAnsiTheme="minorHAnsi"/>
                          <w:b/>
                        </w:rPr>
                        <w:t>Clock &amp; Initialization</w:t>
                      </w:r>
                    </w:p>
                    <w:p w:rsidR="0020404A" w:rsidRPr="00170959" w:rsidRDefault="0020404A" w:rsidP="0052553A">
                      <w:pPr>
                        <w:ind w:left="0"/>
                        <w:jc w:val="center"/>
                        <w:rPr>
                          <w:rFonts w:asciiTheme="minorHAnsi" w:hAnsiTheme="minorHAnsi"/>
                          <w:b/>
                        </w:rPr>
                      </w:pPr>
                      <w:r w:rsidRPr="00170959">
                        <w:rPr>
                          <w:rFonts w:asciiTheme="minorHAnsi" w:hAnsiTheme="minorHAnsi"/>
                          <w:b/>
                        </w:rPr>
                        <w:t>Interface</w:t>
                      </w:r>
                    </w:p>
                  </w:txbxContent>
                </v:textbox>
                <w10:wrap type="topAndBottom"/>
              </v:shape>
            </w:pict>
          </mc:Fallback>
        </mc:AlternateContent>
      </w:r>
      <w:r w:rsidR="00653906">
        <w:rPr>
          <w:noProof/>
        </w:rPr>
        <mc:AlternateContent>
          <mc:Choice Requires="wps">
            <w:drawing>
              <wp:anchor distT="0" distB="0" distL="114300" distR="114300" simplePos="0" relativeHeight="251810816" behindDoc="0" locked="0" layoutInCell="1" allowOverlap="1" wp14:anchorId="492AD72C" wp14:editId="0B8D893B">
                <wp:simplePos x="0" y="0"/>
                <wp:positionH relativeFrom="column">
                  <wp:posOffset>2516727</wp:posOffset>
                </wp:positionH>
                <wp:positionV relativeFrom="paragraph">
                  <wp:posOffset>2629357</wp:posOffset>
                </wp:positionV>
                <wp:extent cx="1618618" cy="409602"/>
                <wp:effectExtent l="0" t="0" r="0" b="9525"/>
                <wp:wrapTopAndBottom/>
                <wp:docPr id="480"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0404A" w:rsidRPr="00170959" w:rsidRDefault="0020404A" w:rsidP="0052553A">
                            <w:pPr>
                              <w:ind w:left="0"/>
                              <w:jc w:val="center"/>
                              <w:rPr>
                                <w:rFonts w:asciiTheme="minorHAnsi" w:hAnsiTheme="minorHAnsi"/>
                                <w:b/>
                              </w:rPr>
                            </w:pPr>
                            <w:r w:rsidRPr="00170959">
                              <w:rPr>
                                <w:rFonts w:asciiTheme="minorHAnsi" w:hAnsiTheme="minorHAnsi"/>
                                <w:b/>
                              </w:rPr>
                              <w:t>Read</w:t>
                            </w:r>
                          </w:p>
                          <w:p w:rsidR="0020404A" w:rsidRPr="00170959" w:rsidRDefault="0020404A" w:rsidP="0052553A">
                            <w:pPr>
                              <w:ind w:left="0"/>
                              <w:jc w:val="center"/>
                              <w:rPr>
                                <w:rFonts w:asciiTheme="minorHAnsi" w:hAnsiTheme="minorHAnsi"/>
                                <w:b/>
                              </w:rPr>
                            </w:pPr>
                            <w:r w:rsidRPr="00170959">
                              <w:rPr>
                                <w:rFonts w:asciiTheme="minorHAnsi" w:hAnsiTheme="minorHAnsi"/>
                                <w:b/>
                              </w:rPr>
                              <w:t>Ports</w:t>
                            </w:r>
                          </w:p>
                        </w:txbxContent>
                      </wps:txbx>
                      <wps:bodyPr rot="0" vert="horz" wrap="square" lIns="91440" tIns="45720" rIns="91440" bIns="45720" anchor="t" anchorCtr="0" upright="1">
                        <a:noAutofit/>
                      </wps:bodyPr>
                    </wps:wsp>
                  </a:graphicData>
                </a:graphic>
              </wp:anchor>
            </w:drawing>
          </mc:Choice>
          <mc:Fallback>
            <w:pict>
              <v:shape id="Text Box 443" o:spid="_x0000_s1064" type="#_x0000_t202" style="position:absolute;left:0;text-align:left;margin-left:198.15pt;margin-top:207.05pt;width:127.45pt;height:32.2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15bqwIAAK4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" filled="f" stroked="f" strokeweight=".5pt">
                <v:path arrowok="t"/>
                <v:textbox>
                  <w:txbxContent>
                    <w:p w:rsidR="0020404A" w:rsidRPr="00170959" w:rsidRDefault="0020404A" w:rsidP="0052553A">
                      <w:pPr>
                        <w:ind w:left="0"/>
                        <w:jc w:val="center"/>
                        <w:rPr>
                          <w:rFonts w:asciiTheme="minorHAnsi" w:hAnsiTheme="minorHAnsi"/>
                          <w:b/>
                        </w:rPr>
                      </w:pPr>
                      <w:r w:rsidRPr="00170959">
                        <w:rPr>
                          <w:rFonts w:asciiTheme="minorHAnsi" w:hAnsiTheme="minorHAnsi"/>
                          <w:b/>
                        </w:rPr>
                        <w:t>Read</w:t>
                      </w:r>
                    </w:p>
                    <w:p w:rsidR="0020404A" w:rsidRPr="00170959" w:rsidRDefault="0020404A" w:rsidP="0052553A">
                      <w:pPr>
                        <w:ind w:left="0"/>
                        <w:jc w:val="center"/>
                        <w:rPr>
                          <w:rFonts w:asciiTheme="minorHAnsi" w:hAnsiTheme="minorHAnsi"/>
                          <w:b/>
                        </w:rPr>
                      </w:pPr>
                      <w:r w:rsidRPr="00170959">
                        <w:rPr>
                          <w:rFonts w:asciiTheme="minorHAnsi" w:hAnsiTheme="minorHAnsi"/>
                          <w:b/>
                        </w:rPr>
                        <w:t>Ports</w:t>
                      </w:r>
                    </w:p>
                  </w:txbxContent>
                </v:textbox>
                <w10:wrap type="topAndBottom"/>
              </v:shape>
            </w:pict>
          </mc:Fallback>
        </mc:AlternateContent>
      </w:r>
      <w:r w:rsidR="00653906">
        <w:rPr>
          <w:noProof/>
        </w:rPr>
        <mc:AlternateContent>
          <mc:Choice Requires="wps">
            <w:drawing>
              <wp:anchor distT="0" distB="0" distL="114300" distR="114300" simplePos="0" relativeHeight="251815936" behindDoc="0" locked="0" layoutInCell="1" allowOverlap="1" wp14:anchorId="4FD65288" wp14:editId="6C290ACA">
                <wp:simplePos x="0" y="0"/>
                <wp:positionH relativeFrom="column">
                  <wp:posOffset>2278625</wp:posOffset>
                </wp:positionH>
                <wp:positionV relativeFrom="paragraph">
                  <wp:posOffset>1076850</wp:posOffset>
                </wp:positionV>
                <wp:extent cx="2019323" cy="5330825"/>
                <wp:effectExtent l="0" t="0" r="19050" b="22225"/>
                <wp:wrapTopAndBottom/>
                <wp:docPr id="501"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23" cy="533082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V relativeFrom="margin">
                  <wp14:pctHeight>0</wp14:pctHeight>
                </wp14:sizeRelV>
              </wp:anchor>
            </w:drawing>
          </mc:Choice>
          <mc:Fallback>
            <w:pict>
              <v:rect id="Rectangle 496" o:spid="_x0000_s1026" style="position:absolute;margin-left:179.4pt;margin-top:84.8pt;width:159pt;height:419.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" filled="f" strokeweight="2pt">
                <w10:wrap type="topAndBottom"/>
              </v:rect>
            </w:pict>
          </mc:Fallback>
        </mc:AlternateContent>
      </w:r>
      <w:r w:rsidR="00315F02">
        <w:fldChar w:fldCharType="begin"/>
      </w:r>
      <w:r w:rsidR="00315F02">
        <w:instrText xml:space="preserve"> REF _Ref319663586 \h  \* MERGEFORMAT </w:instrText>
      </w:r>
      <w:r w:rsidR="00315F02">
        <w:fldChar w:fldCharType="separate"/>
      </w:r>
      <w:r w:rsidR="00B44B0D" w:rsidRPr="00B44B0D">
        <w:rPr>
          <w:rFonts w:asciiTheme="minorHAnsi" w:hAnsiTheme="minorHAnsi"/>
          <w:color w:val="262626" w:themeColor="text1" w:themeTint="D9"/>
          <w:spacing w:val="0"/>
        </w:rPr>
        <w:t>Figure 2</w:t>
      </w:r>
      <w:r w:rsidR="00B44B0D" w:rsidRPr="00B44B0D">
        <w:rPr>
          <w:rFonts w:asciiTheme="minorHAnsi" w:hAnsiTheme="minorHAnsi"/>
          <w:color w:val="262626" w:themeColor="text1" w:themeTint="D9"/>
          <w:spacing w:val="0"/>
        </w:rPr>
        <w:noBreakHyphen/>
        <w:t>1</w:t>
      </w:r>
      <w:r w:rsidR="00315F02">
        <w:fldChar w:fldCharType="end"/>
      </w:r>
      <w:r w:rsidR="00087857">
        <w:t xml:space="preserve"> </w:t>
      </w:r>
      <w:r w:rsidR="0052553A" w:rsidRPr="00EF208C">
        <w:rPr>
          <w:rFonts w:asciiTheme="minorHAnsi" w:hAnsiTheme="minorHAnsi"/>
          <w:color w:val="262626" w:themeColor="text1" w:themeTint="D9"/>
          <w:spacing w:val="0"/>
        </w:rPr>
        <w:t>illustrates the</w:t>
      </w:r>
      <w:r w:rsidR="00C019D1">
        <w:rPr>
          <w:rFonts w:asciiTheme="minorHAnsi" w:hAnsiTheme="minorHAnsi"/>
          <w:color w:val="262626" w:themeColor="text1" w:themeTint="D9"/>
          <w:spacing w:val="0"/>
        </w:rPr>
        <w:t xml:space="preserve"> block diagram of a 4 read port</w:t>
      </w:r>
      <w:r w:rsidR="0052553A" w:rsidRPr="00EF208C">
        <w:rPr>
          <w:rFonts w:asciiTheme="minorHAnsi" w:hAnsiTheme="minorHAnsi"/>
          <w:color w:val="262626" w:themeColor="text1" w:themeTint="D9"/>
          <w:spacing w:val="0"/>
        </w:rPr>
        <w:t xml:space="preserve"> and 4 write port Renaissance memory core. For compactness, subscripts are appended to the port signal names to imply four independent ports. Subscripts {0,</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1,</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2,</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 xml:space="preserve">3} imply four read ports </w:t>
      </w:r>
      <w:r w:rsidR="00C019D1">
        <w:rPr>
          <w:rFonts w:asciiTheme="minorHAnsi" w:hAnsiTheme="minorHAnsi"/>
          <w:color w:val="262626" w:themeColor="text1" w:themeTint="D9"/>
          <w:spacing w:val="0"/>
        </w:rPr>
        <w:t>numbered port-0, port-1, port-2, and</w:t>
      </w:r>
      <w:r w:rsidR="0052553A" w:rsidRPr="00EF208C">
        <w:rPr>
          <w:rFonts w:asciiTheme="minorHAnsi" w:hAnsiTheme="minorHAnsi"/>
          <w:color w:val="262626" w:themeColor="text1" w:themeTint="D9"/>
          <w:spacing w:val="0"/>
        </w:rPr>
        <w:t xml:space="preserve"> port-3. Similarly subscripts {4,</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5,</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6,</w:t>
      </w:r>
      <w:r w:rsidR="00C019D1">
        <w:rPr>
          <w:rFonts w:asciiTheme="minorHAnsi" w:hAnsiTheme="minorHAnsi"/>
          <w:color w:val="262626" w:themeColor="text1" w:themeTint="D9"/>
          <w:spacing w:val="0"/>
        </w:rPr>
        <w:t xml:space="preserve"> </w:t>
      </w:r>
      <w:r w:rsidR="0052553A" w:rsidRPr="00EF208C">
        <w:rPr>
          <w:rFonts w:asciiTheme="minorHAnsi" w:hAnsiTheme="minorHAnsi"/>
          <w:color w:val="262626" w:themeColor="text1" w:themeTint="D9"/>
          <w:spacing w:val="0"/>
        </w:rPr>
        <w:t xml:space="preserve">7} imply four write ports numbered port-4, port-5, port-6, </w:t>
      </w:r>
      <w:r w:rsidR="00C019D1" w:rsidRPr="00EF208C">
        <w:rPr>
          <w:rFonts w:asciiTheme="minorHAnsi" w:hAnsiTheme="minorHAnsi"/>
          <w:color w:val="262626" w:themeColor="text1" w:themeTint="D9"/>
          <w:spacing w:val="0"/>
        </w:rPr>
        <w:t>and port</w:t>
      </w:r>
      <w:r w:rsidR="0052553A" w:rsidRPr="00EF208C">
        <w:rPr>
          <w:rFonts w:asciiTheme="minorHAnsi" w:hAnsiTheme="minorHAnsi"/>
          <w:color w:val="262626" w:themeColor="text1" w:themeTint="D9"/>
          <w:spacing w:val="0"/>
        </w:rPr>
        <w:t>-7. These subscripts should NOT be confused as bit-numbers of a bus.</w:t>
      </w:r>
      <w:r w:rsidR="00AA3026" w:rsidRPr="00AA3026">
        <w:rPr>
          <w:noProof/>
        </w:rPr>
        <w:t xml:space="preserve"> </w:t>
      </w:r>
    </w:p>
    <w:p w:rsidR="0052553A" w:rsidRPr="00FC4433" w:rsidRDefault="00A508BE" w:rsidP="00FC4433">
      <w:pPr>
        <w:pStyle w:val="BodyText"/>
      </w:pPr>
      <w:r>
        <w:rPr>
          <w:noProof/>
        </w:rPr>
        <mc:AlternateContent>
          <mc:Choice Requires="wpg">
            <w:drawing>
              <wp:anchor distT="0" distB="0" distL="114300" distR="114300" simplePos="0" relativeHeight="251807744" behindDoc="0" locked="0" layoutInCell="1" allowOverlap="1" wp14:anchorId="7D8FC9FC" wp14:editId="1044CA40">
                <wp:simplePos x="0" y="0"/>
                <wp:positionH relativeFrom="column">
                  <wp:posOffset>2274570</wp:posOffset>
                </wp:positionH>
                <wp:positionV relativeFrom="paragraph">
                  <wp:posOffset>3113405</wp:posOffset>
                </wp:positionV>
                <wp:extent cx="2019300" cy="1711325"/>
                <wp:effectExtent l="0" t="0" r="19050" b="22225"/>
                <wp:wrapTopAndBottom/>
                <wp:docPr id="2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9300" cy="1711325"/>
                          <a:chOff x="0" y="72"/>
                          <a:chExt cx="20193" cy="18787"/>
                        </a:xfrm>
                      </wpg:grpSpPr>
                      <wps:wsp>
                        <wps:cNvPr id="22" name="Straight Connector 432"/>
                        <wps:cNvCnPr/>
                        <wps:spPr bwMode="auto">
                          <a:xfrm>
                            <a:off x="0" y="72"/>
                            <a:ext cx="20097"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wps:wsp>
                        <wps:cNvPr id="23" name="Straight Connector 433"/>
                        <wps:cNvCnPr/>
                        <wps:spPr bwMode="auto">
                          <a:xfrm>
                            <a:off x="0" y="18859"/>
                            <a:ext cx="20193" cy="0"/>
                          </a:xfrm>
                          <a:prstGeom prst="line">
                            <a:avLst/>
                          </a:prstGeom>
                          <a:noFill/>
                          <a:ln w="9525">
                            <a:solidFill>
                              <a:srgbClr val="4A7EBB"/>
                            </a:solidFill>
                            <a:prstDash val="sysDash"/>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id="Group 431" o:spid="_x0000_s1026" style="position:absolute;margin-left:179.1pt;margin-top:245.15pt;width:159pt;height:134.75pt;z-index:251807744;mso-height-relative:margin" coordorigin=",72" coordsize="20193,1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">
                <v:line id="Straight Connector 432" o:spid="_x0000_s1027" style="position:absolute;visibility:visible;mso-wrap-style:square" from="0,72" to="2009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TPk8IAAADbAAAADwAAAGRycy9kb3ducmV2LnhtbESPQYvCMBSE74L/ITxhb5rawyLVWLqi&#10;st7W1oPHR/NsyzYvtclq/fcbQfA4zMw3zCodTCtu1LvGsoL5LAJBXFrdcKXgVOymCxDOI2tsLZOC&#10;BzlI1+PRChNt73ykW+4rESDsElRQe98lUrqyJoNuZjvi4F1sb9AH2VdS93gPcNPKOIo+pcGGw0KN&#10;HW1qKn/zP6PgQBe93e3Lx3n/02ZFfhzc9fCl1MdkyJYgPA3+HX61v7WCOIbnl/AD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2TPk8IAAADbAAAADwAAAAAAAAAAAAAA&#10;AAChAgAAZHJzL2Rvd25yZXYueG1sUEsFBgAAAAAEAAQA+QAAAJADAAAAAA==&#10;" strokecolor="#4a7ebb">
                  <v:stroke dashstyle="3 1"/>
                </v:line>
                <v:line id="Straight Connector 433" o:spid="_x0000_s1028" style="position:absolute;visibility:visible;mso-wrap-style:square" from="0,18859" to="20193,18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hqCMMAAADbAAAADwAAAGRycy9kb3ducmV2LnhtbESPQWvCQBSE74X+h+UVeqsbLUhJXUWl&#10;BnMziQePj+wzCc2+jdltjP/eFYQeh5n5hlmsRtOKgXrXWFYwnUQgiEurG64UHIvdxxcI55E1tpZJ&#10;wY0crJavLwuMtb1yRkPuKxEg7GJUUHvfxVK6siaDbmI74uCdbW/QB9lXUvd4DXDTylkUzaXBhsNC&#10;jR1tayp/8z+jIKWz/tkl5e2UHNp1kWeju6Qbpd7fxvU3CE+j/w8/23utYPYJjy/hB8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oagjDAAAA2wAAAA8AAAAAAAAAAAAA&#10;AAAAoQIAAGRycy9kb3ducmV2LnhtbFBLBQYAAAAABAAEAPkAAACRAwAAAAA=&#10;" strokecolor="#4a7ebb">
                  <v:stroke dashstyle="3 1"/>
                </v:line>
                <w10:wrap type="topAndBottom"/>
              </v:group>
            </w:pict>
          </mc:Fallback>
        </mc:AlternateContent>
      </w:r>
      <w:r w:rsidR="004E6BB8">
        <w:rPr>
          <w:noProof/>
        </w:rPr>
        <mc:AlternateContent>
          <mc:Choice Requires="wpg">
            <w:drawing>
              <wp:anchor distT="0" distB="0" distL="114300" distR="114300" simplePos="0" relativeHeight="251811840" behindDoc="0" locked="0" layoutInCell="1" allowOverlap="1" wp14:anchorId="3A0FBCE9" wp14:editId="08CF1150">
                <wp:simplePos x="0" y="0"/>
                <wp:positionH relativeFrom="column">
                  <wp:posOffset>541020</wp:posOffset>
                </wp:positionH>
                <wp:positionV relativeFrom="paragraph">
                  <wp:posOffset>3318510</wp:posOffset>
                </wp:positionV>
                <wp:extent cx="1719580" cy="1506855"/>
                <wp:effectExtent l="0" t="0" r="33020" b="0"/>
                <wp:wrapTopAndBottom/>
                <wp:docPr id="481"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9580" cy="1506855"/>
                          <a:chOff x="0" y="0"/>
                          <a:chExt cx="17195" cy="17752"/>
                        </a:xfrm>
                      </wpg:grpSpPr>
                      <wpg:grpSp>
                        <wpg:cNvPr id="482" name="Group 443"/>
                        <wpg:cNvGrpSpPr>
                          <a:grpSpLocks/>
                        </wpg:cNvGrpSpPr>
                        <wpg:grpSpPr bwMode="auto">
                          <a:xfrm>
                            <a:off x="1428" y="0"/>
                            <a:ext cx="15767" cy="5232"/>
                            <a:chOff x="0" y="95"/>
                            <a:chExt cx="15773" cy="5238"/>
                          </a:xfrm>
                        </wpg:grpSpPr>
                        <wps:wsp>
                          <wps:cNvPr id="483" name="Rectangle 161"/>
                          <wps:cNvSpPr>
                            <a:spLocks noChangeArrowheads="1"/>
                          </wps:cNvSpPr>
                          <wps:spPr bwMode="auto">
                            <a:xfrm>
                              <a:off x="0" y="95"/>
                              <a:ext cx="11893" cy="5238"/>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Command</w:t>
                                </w:r>
                              </w:p>
                              <w:p w:rsidR="0020404A" w:rsidRPr="00170959" w:rsidRDefault="0020404A" w:rsidP="0052553A">
                                <w:pPr>
                                  <w:ind w:left="0"/>
                                  <w:jc w:val="right"/>
                                  <w:rPr>
                                    <w:rFonts w:asciiTheme="minorHAnsi" w:hAnsiTheme="minorHAnsi"/>
                                  </w:rPr>
                                </w:pPr>
                                <w:r w:rsidRPr="00170959">
                                  <w:rPr>
                                    <w:rFonts w:asciiTheme="minorHAnsi" w:hAnsiTheme="minorHAnsi"/>
                                  </w:rPr>
                                  <w:t>(write_4,5,6,7)</w:t>
                                </w:r>
                              </w:p>
                            </w:txbxContent>
                          </wps:txbx>
                          <wps:bodyPr rot="0" vert="horz" wrap="square" lIns="85039" tIns="42520" rIns="85039" bIns="42520" anchor="ctr" anchorCtr="0" upright="1">
                            <a:noAutofit/>
                          </wps:bodyPr>
                        </wps:wsp>
                        <wps:wsp>
                          <wps:cNvPr id="484" name="AutoShape 162"/>
                          <wps:cNvCnPr>
                            <a:cxnSpLocks noChangeShapeType="1"/>
                          </wps:cNvCnPr>
                          <wps:spPr bwMode="auto">
                            <a:xfrm>
                              <a:off x="11715" y="2571"/>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85" name="Group 449"/>
                        <wpg:cNvGrpSpPr>
                          <a:grpSpLocks/>
                        </wpg:cNvGrpSpPr>
                        <wpg:grpSpPr bwMode="auto">
                          <a:xfrm>
                            <a:off x="0" y="12958"/>
                            <a:ext cx="17195" cy="4794"/>
                            <a:chOff x="0" y="-949"/>
                            <a:chExt cx="17202" cy="4801"/>
                          </a:xfrm>
                        </wpg:grpSpPr>
                        <wps:wsp>
                          <wps:cNvPr id="486" name="Rectangle 217"/>
                          <wps:cNvSpPr>
                            <a:spLocks noChangeArrowheads="1"/>
                          </wps:cNvSpPr>
                          <wps:spPr bwMode="auto">
                            <a:xfrm>
                              <a:off x="0" y="-949"/>
                              <a:ext cx="12598" cy="480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Data</w:t>
                                </w:r>
                              </w:p>
                              <w:p w:rsidR="0020404A" w:rsidRPr="00170959" w:rsidRDefault="0020404A" w:rsidP="0052553A">
                                <w:pPr>
                                  <w:ind w:left="0"/>
                                  <w:jc w:val="right"/>
                                  <w:rPr>
                                    <w:rFonts w:asciiTheme="minorHAnsi" w:hAnsiTheme="minorHAnsi"/>
                                  </w:rPr>
                                </w:pPr>
                                <w:r w:rsidRPr="00170959">
                                  <w:rPr>
                                    <w:rFonts w:asciiTheme="minorHAnsi" w:hAnsiTheme="minorHAnsi"/>
                                  </w:rPr>
                                  <w:t>(din_4,5,6,7)</w:t>
                                </w:r>
                              </w:p>
                            </w:txbxContent>
                          </wps:txbx>
                          <wps:bodyPr rot="0" vert="horz" wrap="square" lIns="85039" tIns="42520" rIns="85039" bIns="42520" anchor="ctr" anchorCtr="0" upright="1">
                            <a:noAutofit/>
                          </wps:bodyPr>
                        </wps:wsp>
                        <wps:wsp>
                          <wps:cNvPr id="487" name="AutoShape 228"/>
                          <wps:cNvCnPr/>
                          <wps:spPr bwMode="auto">
                            <a:xfrm>
                              <a:off x="13144" y="1398"/>
                              <a:ext cx="4058"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88" name="Group 446"/>
                        <wpg:cNvGrpSpPr>
                          <a:grpSpLocks/>
                        </wpg:cNvGrpSpPr>
                        <wpg:grpSpPr bwMode="auto">
                          <a:xfrm>
                            <a:off x="1428" y="6572"/>
                            <a:ext cx="15767" cy="5137"/>
                            <a:chOff x="0" y="0"/>
                            <a:chExt cx="15773" cy="5143"/>
                          </a:xfrm>
                        </wpg:grpSpPr>
                        <wps:wsp>
                          <wps:cNvPr id="489" name="Rectangle 163"/>
                          <wps:cNvSpPr>
                            <a:spLocks noChangeArrowheads="1"/>
                          </wps:cNvSpPr>
                          <wps:spPr bwMode="auto">
                            <a:xfrm>
                              <a:off x="0" y="0"/>
                              <a:ext cx="11645" cy="5143"/>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Address</w:t>
                                </w:r>
                              </w:p>
                              <w:p w:rsidR="0020404A" w:rsidRPr="00170959" w:rsidRDefault="0020404A" w:rsidP="0052553A">
                                <w:pPr>
                                  <w:ind w:left="0"/>
                                  <w:jc w:val="right"/>
                                  <w:rPr>
                                    <w:rFonts w:asciiTheme="minorHAnsi" w:hAnsiTheme="minorHAnsi"/>
                                  </w:rPr>
                                </w:pPr>
                                <w:r w:rsidRPr="00170959">
                                  <w:rPr>
                                    <w:rFonts w:asciiTheme="minorHAnsi" w:hAnsiTheme="minorHAnsi"/>
                                  </w:rPr>
                                  <w:t>(addr_4,5,6,7)</w:t>
                                </w:r>
                              </w:p>
                            </w:txbxContent>
                          </wps:txbx>
                          <wps:bodyPr rot="0" vert="horz" wrap="square" lIns="85039" tIns="42520" rIns="85039" bIns="42520" anchor="ctr" anchorCtr="0" upright="1">
                            <a:noAutofit/>
                          </wps:bodyPr>
                        </wps:wsp>
                        <wps:wsp>
                          <wps:cNvPr id="490" name="AutoShape 228"/>
                          <wps:cNvCnPr/>
                          <wps:spPr bwMode="auto">
                            <a:xfrm>
                              <a:off x="11715" y="2571"/>
                              <a:ext cx="4058" cy="7"/>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Group 444" o:spid="_x0000_s1065" style="position:absolute;left:0;text-align:left;margin-left:42.6pt;margin-top:261.3pt;width:135.4pt;height:118.65pt;z-index:251811840;mso-height-relative:margin" coordsize="17195,17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">
                <v:group id="Group 443" o:spid="_x0000_s1066" style="position:absolute;left:1428;width:15767;height:5232" coordorigin=",95" coordsize="15773,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OcBbsUAAADcAAAADwAAAGRycy9kb3ducmV2LnhtbESPT4vCMBTE78J+h/AW&#10;9qZpXRWpRhHZXTyI4B8Qb4/m2Rabl9Jk2/rtjSB4HGbmN8x82ZlSNFS7wrKCeBCBIE6tLjhTcDr+&#10;9qcgnEfWWFomBXdysFx89OaYaNvynpqDz0SAsEtQQe59lUjp0pwMuoGtiIN3tbVBH2SdSV1jG+Cm&#10;lMMomkiDBYeFHCta55TeDv9GwV+L7eo7/mm2t+v6fjmOd+dtTEp9fXarGQhPnX+HX+2NVjCaD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nAW7FAAAA3AAA&#10;AA8AAAAAAAAAAAAAAAAAqgIAAGRycy9kb3ducmV2LnhtbFBLBQYAAAAABAAEAPoAAACcAwAAAAA=&#10;">
                  <v:rect id="Rectangle 161" o:spid="_x0000_s1067" style="position:absolute;top:95;width:11893;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g/EMIA&#10;AADcAAAADwAAAGRycy9kb3ducmV2LnhtbESP32rCMBTG7we+QzjC7maqG0WqUUQYDIaUdnuAQ3Ns&#10;is1JbWLbvb0ZCF5+fH9+fNv9ZFsxUO8bxwqWiwQEceV0w7WC35/PtzUIH5A1to5JwR952O9mL1vM&#10;tBu5oKEMtYgj7DNUYELoMil9ZciiX7iOOHpn11sMUfa11D2Ocdy2cpUkqbTYcCQY7OhoqLqUNxsh&#10;p7xMO1zxxLfvgyvy6/VsUqVe59NhAyLQFJ7hR/tLK/hYv8P/mXg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qD8QwgAAANwAAAAPAAAAAAAAAAAAAAAAAJgCAABkcnMvZG93&#10;bnJldi54bWxQSwUGAAAAAAQABAD1AAAAhwM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Command</w:t>
                          </w:r>
                        </w:p>
                        <w:p w:rsidR="0020404A" w:rsidRPr="00170959" w:rsidRDefault="0020404A" w:rsidP="0052553A">
                          <w:pPr>
                            <w:ind w:left="0"/>
                            <w:jc w:val="right"/>
                            <w:rPr>
                              <w:rFonts w:asciiTheme="minorHAnsi" w:hAnsiTheme="minorHAnsi"/>
                            </w:rPr>
                          </w:pPr>
                          <w:r w:rsidRPr="00170959">
                            <w:rPr>
                              <w:rFonts w:asciiTheme="minorHAnsi" w:hAnsiTheme="minorHAnsi"/>
                            </w:rPr>
                            <w:t>(write_4,5,6,7)</w:t>
                          </w:r>
                        </w:p>
                      </w:txbxContent>
                    </v:textbox>
                  </v:rect>
                  <v:shape id="AutoShape 162" o:spid="_x0000_s1068" type="#_x0000_t32" style="position:absolute;left:11715;top:257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PEkMQAAADcAAAADwAAAGRycy9kb3ducmV2LnhtbESPQWvCQBSE74X+h+UVems2FRWJriJV&#10;qYdCMYrnR/aZDWbfhuxqor/eLRQ8DjPzDTNb9LYWV2p95VjBZ5KCIC6crrhUcNhvPiYgfEDWWDsm&#10;BTfysJi/vsww067jHV3zUIoIYZ+hAhNCk0npC0MWfeIa4uidXGsxRNmWUrfYRbit5SBNx9JixXHB&#10;YENfhopzfrEKJJ/z33R8v3yP6Ch/1rm5dyuj1Ptbv5yCCNSHZ/i/vdUKhpMh/J2JR0D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A8SQxAAAANwAAAAPAAAAAAAAAAAA&#10;AAAAAKECAABkcnMvZG93bnJldi54bWxQSwUGAAAAAAQABAD5AAAAkgMAAAAA&#10;" strokeweight="1pt">
                    <v:stroke endarrow="block"/>
                    <v:shadow offset="6pt,6pt"/>
                  </v:shape>
                </v:group>
                <v:group id="Group 449" o:spid="_x0000_s1069" style="position:absolute;top:12958;width:17195;height:4794" coordorigin=",-949" coordsize="17202,4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6ZGsYAAADcAAAADwAAAGRycy9kb3ducmV2LnhtbESPQWvCQBSE7wX/w/KE&#10;3uomthZJ3YQgWnqQQlWQ3h7ZZxKSfRuyaxL/fbdQ6HGYmW+YTTaZVgzUu9qygngRgSAurK65VHA+&#10;7Z/WIJxH1thaJgV3cpCls4cNJtqO/EXD0ZciQNglqKDyvkukdEVFBt3CdsTBu9reoA+yL6XucQxw&#10;08plFL1KgzWHhQo72lZUNMebUfA+4pg/x7vh0Fy39+/T6vNyiEmpx/mUv4HwNPn/8F/7Qy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DpkaxgAAANwA&#10;AAAPAAAAAAAAAAAAAAAAAKoCAABkcnMvZG93bnJldi54bWxQSwUGAAAAAAQABAD6AAAAnQMAAAAA&#10;">
                  <v:rect id="_x0000_s1070" style="position:absolute;top:-949;width:12598;height:4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iMIA&#10;AADcAAAADwAAAGRycy9kb3ducmV2LnhtbESP30rDMBTG7wXfIRzBO5uuSBl1aRmDwUBkrO4BDs1Z&#10;U2xOuiTd6tsbQfDy4/vz49s0ix3FjXwYHCtYZTkI4s7pgXsF58/9yxpEiMgaR8ek4JsCNPXjwwYr&#10;7e58olsbe5FGOFSowMQ4VVKGzpDFkLmJOHkX5y3GJH0vtcd7GrejLPK8lBYHTgSDE+0MdV/tbBPk&#10;49iWExa88Py+dafj9XoxpVLPT8v2DUSkJf6H/9oHreB1XcLvmXQEZ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35yIwgAAANwAAAAPAAAAAAAAAAAAAAAAAJgCAABkcnMvZG93&#10;bnJldi54bWxQSwUGAAAAAAQABAD1AAAAhwM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Data</w:t>
                          </w:r>
                        </w:p>
                        <w:p w:rsidR="0020404A" w:rsidRPr="00170959" w:rsidRDefault="0020404A" w:rsidP="0052553A">
                          <w:pPr>
                            <w:ind w:left="0"/>
                            <w:jc w:val="right"/>
                            <w:rPr>
                              <w:rFonts w:asciiTheme="minorHAnsi" w:hAnsiTheme="minorHAnsi"/>
                            </w:rPr>
                          </w:pPr>
                          <w:r w:rsidRPr="00170959">
                            <w:rPr>
                              <w:rFonts w:asciiTheme="minorHAnsi" w:hAnsiTheme="minorHAnsi"/>
                            </w:rPr>
                            <w:t>(din_4,5,6,7)</w:t>
                          </w:r>
                        </w:p>
                      </w:txbxContent>
                    </v:textbox>
                  </v:rect>
                  <v:shape id="AutoShape 228" o:spid="_x0000_s1071" type="#_x0000_t32" style="position:absolute;left:13144;top:1398;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XL5scAAADcAAAADwAAAGRycy9kb3ducmV2LnhtbESPT2vCQBTE74LfYXmCF6kbbWkldRUV&#10;Cz36p2KPj+xrsjX7NmbXJH77bqHQ4zAzv2Hmy86WoqHaG8cKJuMEBHHmtOFcwcfx7WEGwgdkjaVj&#10;UnAnD8tFvzfHVLuW99QcQi4ihH2KCooQqlRKnxVk0Y9dRRy9L1dbDFHWudQ1thFuSzlNkmdp0XBc&#10;KLCiTUHZ5XCzCprvZD29m+p0PZ73n4/tdje6mJ1Sw0G3egURqAv/4b/2u1bwNHuB3zPxCM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VcvmxwAAANwAAAAPAAAAAAAA&#10;AAAAAAAAAKECAABkcnMvZG93bnJldi54bWxQSwUGAAAAAAQABAD5AAAAlQMAAAAA&#10;" strokeweight="3pt">
                    <v:stroke endarrow="block"/>
                    <v:shadow offset="6pt,6pt"/>
                  </v:shape>
                </v:group>
                <v:group id="Group 446" o:spid="_x0000_s1072" style="position:absolute;left:1428;top:6572;width:15767;height:5137" coordsize="15773,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Q82hMIAAADcAAAADwAAAGRycy9kb3ducmV2LnhtbERPy4rCMBTdC/MP4Q64&#10;07TjA6lGEZkRFyJYBwZ3l+baFpub0mTa+vdmIbg8nPdq05tKtNS40rKCeByBIM6sLjlX8Hv5GS1A&#10;OI+ssbJMCh7kYLP+GKww0bbjM7Wpz0UIYZeggsL7OpHSZQUZdGNbEwfuZhuDPsAml7rBLoSbSn5F&#10;0VwaLDk0FFjTrqDsnv4bBfsOu+0k/m6P99vucb3MTn/HmJQafvbbJQhPvX+LX+6DVjBd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UPNoTCAAAA3AAAAA8A&#10;AAAAAAAAAAAAAAAAqgIAAGRycy9kb3ducmV2LnhtbFBLBQYAAAAABAAEAPoAAACZAwAAAAA=&#10;">
                  <v:rect id="Rectangle 163" o:spid="_x0000_s1073" style="position:absolute;width:11645;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I+sEA&#10;AADcAAAADwAAAGRycy9kb3ducmV2LnhtbESP3YrCMBCF74V9hzALe6epshS321RkYUEQEasPMDRj&#10;U2wmtYla394IgpeH8/Nx8sVgW3Gl3jeOFUwnCQjiyumGawWH/f94DsIHZI2tY1JwJw+L4mOUY6bd&#10;jXd0LUMt4gj7DBWYELpMSl8ZsugnriOO3tH1FkOUfS11j7c4bls5S5JUWmw4Egx29GeoOpUXGyGb&#10;bZl2OOOBL+ul223P56NJlfr6HJa/IAIN4R1+tVdawff8B55n4hG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ACPrBAAAA3AAAAA8AAAAAAAAAAAAAAAAAmAIAAGRycy9kb3du&#10;cmV2LnhtbFBLBQYAAAAABAAEAPUAAACGAwAAAAA=&#10;" stroked="f" strokecolor="blue" strokeweight="1pt">
                    <v:shadow offset="6pt,6pt"/>
                    <v:textbox inset="2.36219mm,1.1811mm,2.36219mm,1.1811mm">
                      <w:txbxContent>
                        <w:p w:rsidR="0020404A" w:rsidRPr="00170959" w:rsidRDefault="0020404A" w:rsidP="0052553A">
                          <w:pPr>
                            <w:ind w:left="0"/>
                            <w:jc w:val="right"/>
                            <w:rPr>
                              <w:rFonts w:asciiTheme="minorHAnsi" w:hAnsiTheme="minorHAnsi"/>
                              <w:b/>
                            </w:rPr>
                          </w:pPr>
                          <w:r w:rsidRPr="00170959">
                            <w:rPr>
                              <w:rFonts w:asciiTheme="minorHAnsi" w:hAnsiTheme="minorHAnsi"/>
                              <w:b/>
                            </w:rPr>
                            <w:t>Write Address</w:t>
                          </w:r>
                        </w:p>
                        <w:p w:rsidR="0020404A" w:rsidRPr="00170959" w:rsidRDefault="0020404A" w:rsidP="0052553A">
                          <w:pPr>
                            <w:ind w:left="0"/>
                            <w:jc w:val="right"/>
                            <w:rPr>
                              <w:rFonts w:asciiTheme="minorHAnsi" w:hAnsiTheme="minorHAnsi"/>
                            </w:rPr>
                          </w:pPr>
                          <w:r w:rsidRPr="00170959">
                            <w:rPr>
                              <w:rFonts w:asciiTheme="minorHAnsi" w:hAnsiTheme="minorHAnsi"/>
                            </w:rPr>
                            <w:t>(addr_4,5,6,7)</w:t>
                          </w:r>
                        </w:p>
                      </w:txbxContent>
                    </v:textbox>
                  </v:rect>
                  <v:shape id="AutoShape 228" o:spid="_x0000_s1074" type="#_x0000_t32" style="position:absolute;left:11715;top:257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XFT8MAAADcAAAADwAAAGRycy9kb3ducmV2LnhtbERPyW7CMBC9I/UfrEHigorDoqoEDCoV&#10;lTiytCrHUTwkhnicxm4S/h4fKvX49PblurOlaKj2xrGC8SgBQZw5bThX8Hn6eH4F4QOyxtIxKbiT&#10;h/XqqbfEVLuWD9QcQy5iCPsUFRQhVKmUPivIoh+5ijhyF1dbDBHWudQ1tjHclnKSJC/SouHYUGBF&#10;7wVlt+OvVdBck83kbqqvn9P34Txtt/vhzeyVGvS7twWIQF34F/+5d1rBbB7nxzPx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lxU/DAAAA3AAAAA8AAAAAAAAAAAAA&#10;AAAAoQIAAGRycy9kb3ducmV2LnhtbFBLBQYAAAAABAAEAPkAAACRAwAAAAA=&#10;" strokeweight="3pt">
                    <v:stroke endarrow="block"/>
                    <v:shadow offset="6pt,6pt"/>
                  </v:shape>
                </v:group>
                <w10:wrap type="topAndBottom"/>
              </v:group>
            </w:pict>
          </mc:Fallback>
        </mc:AlternateContent>
      </w:r>
      <w:r w:rsidR="00B978A8">
        <w:rPr>
          <w:noProof/>
        </w:rPr>
        <mc:AlternateContent>
          <mc:Choice Requires="wps">
            <w:drawing>
              <wp:anchor distT="0" distB="0" distL="114300" distR="114300" simplePos="0" relativeHeight="251817984" behindDoc="0" locked="0" layoutInCell="1" allowOverlap="1" wp14:anchorId="0AD7D54D" wp14:editId="151E9709">
                <wp:simplePos x="0" y="0"/>
                <wp:positionH relativeFrom="column">
                  <wp:posOffset>2332990</wp:posOffset>
                </wp:positionH>
                <wp:positionV relativeFrom="paragraph">
                  <wp:posOffset>4905375</wp:posOffset>
                </wp:positionV>
                <wp:extent cx="1901825" cy="547370"/>
                <wp:effectExtent l="0" t="0" r="3175" b="5080"/>
                <wp:wrapTopAndBottom/>
                <wp:docPr id="504"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01825" cy="547370"/>
                        </a:xfrm>
                        <a:prstGeom prst="rect">
                          <a:avLst/>
                        </a:prstGeom>
                        <a:pattFill prst="dkUpDiag">
                          <a:fgClr>
                            <a:schemeClr val="bg1"/>
                          </a:fgClr>
                          <a:bgClr>
                            <a:schemeClr val="bg1">
                              <a:lumMod val="75000"/>
                            </a:schemeClr>
                          </a:bgClr>
                        </a:pattFill>
                        <a:ln>
                          <a:noFill/>
                        </a:ln>
                        <a:extLst/>
                      </wps:spPr>
                      <wps:txbx>
                        <w:txbxContent>
                          <w:p w:rsidR="0020404A" w:rsidRDefault="0020404A" w:rsidP="00B978A8">
                            <w:pPr>
                              <w:spacing w:line="276" w:lineRule="auto"/>
                              <w:ind w:left="0"/>
                              <w:jc w:val="center"/>
                              <w:rPr>
                                <w:rFonts w:asciiTheme="minorHAnsi" w:hAnsiTheme="minorHAnsi"/>
                                <w:b/>
                              </w:rPr>
                            </w:pPr>
                            <w:r w:rsidRPr="00B978A8">
                              <w:rPr>
                                <w:rFonts w:asciiTheme="minorHAnsi" w:hAnsiTheme="minorHAnsi"/>
                                <w:b/>
                              </w:rPr>
                              <w:t>Test &amp; Debug Interface</w:t>
                            </w:r>
                          </w:p>
                          <w:p w:rsidR="0020404A" w:rsidRPr="00170959" w:rsidRDefault="0020404A" w:rsidP="0052553A">
                            <w:pPr>
                              <w:ind w:left="0"/>
                              <w:jc w:val="center"/>
                              <w:rPr>
                                <w:rFonts w:asciiTheme="minorHAnsi" w:hAnsiTheme="minorHAnsi"/>
                                <w:b/>
                              </w:rPr>
                            </w:pPr>
                            <w:r>
                              <w:rPr>
                                <w:rFonts w:asciiTheme="minorHAnsi" w:hAnsiTheme="minorHAnsi"/>
                                <w:b/>
                              </w:rPr>
                              <w:t>{</w:t>
                            </w:r>
                            <w:proofErr w:type="gramStart"/>
                            <w:r>
                              <w:rPr>
                                <w:rFonts w:asciiTheme="minorHAnsi" w:hAnsiTheme="minorHAnsi"/>
                                <w:b/>
                              </w:rPr>
                              <w:t>see</w:t>
                            </w:r>
                            <w:proofErr w:type="gramEnd"/>
                            <w:r>
                              <w:rPr>
                                <w:rFonts w:asciiTheme="minorHAnsi" w:hAnsiTheme="minorHAnsi"/>
                                <w:b/>
                              </w:rPr>
                              <w:t xml:space="preserve"> Section 2.1.1}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2" o:spid="_x0000_s1075" type="#_x0000_t202" style="position:absolute;left:0;text-align:left;margin-left:183.7pt;margin-top:386.25pt;width:149.75pt;height:43.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" fillcolor="white [3212]" stroked="f">
                <v:fill r:id="rId22" o:title="" color2="#bfbfbf [2412]" type="pattern"/>
                <v:path arrowok="t"/>
                <v:textbox>
                  <w:txbxContent>
                    <w:p w:rsidR="0020404A" w:rsidRDefault="0020404A" w:rsidP="00B978A8">
                      <w:pPr>
                        <w:spacing w:line="276" w:lineRule="auto"/>
                        <w:ind w:left="0"/>
                        <w:jc w:val="center"/>
                        <w:rPr>
                          <w:rFonts w:asciiTheme="minorHAnsi" w:hAnsiTheme="minorHAnsi"/>
                          <w:b/>
                        </w:rPr>
                      </w:pPr>
                      <w:r w:rsidRPr="00B978A8">
                        <w:rPr>
                          <w:rFonts w:asciiTheme="minorHAnsi" w:hAnsiTheme="minorHAnsi"/>
                          <w:b/>
                        </w:rPr>
                        <w:t>Test &amp; Debug Interface</w:t>
                      </w:r>
                    </w:p>
                    <w:p w:rsidR="0020404A" w:rsidRPr="00170959" w:rsidRDefault="0020404A" w:rsidP="0052553A">
                      <w:pPr>
                        <w:ind w:left="0"/>
                        <w:jc w:val="center"/>
                        <w:rPr>
                          <w:rFonts w:asciiTheme="minorHAnsi" w:hAnsiTheme="minorHAnsi"/>
                          <w:b/>
                        </w:rPr>
                      </w:pPr>
                      <w:r>
                        <w:rPr>
                          <w:rFonts w:asciiTheme="minorHAnsi" w:hAnsiTheme="minorHAnsi"/>
                          <w:b/>
                        </w:rPr>
                        <w:t>{</w:t>
                      </w:r>
                      <w:proofErr w:type="gramStart"/>
                      <w:r>
                        <w:rPr>
                          <w:rFonts w:asciiTheme="minorHAnsi" w:hAnsiTheme="minorHAnsi"/>
                          <w:b/>
                        </w:rPr>
                        <w:t>see</w:t>
                      </w:r>
                      <w:proofErr w:type="gramEnd"/>
                      <w:r>
                        <w:rPr>
                          <w:rFonts w:asciiTheme="minorHAnsi" w:hAnsiTheme="minorHAnsi"/>
                          <w:b/>
                        </w:rPr>
                        <w:t xml:space="preserve"> Section 2.1.1}</w:t>
                      </w:r>
                    </w:p>
                  </w:txbxContent>
                </v:textbox>
                <w10:wrap type="topAndBottom"/>
              </v:shape>
            </w:pict>
          </mc:Fallback>
        </mc:AlternateContent>
      </w:r>
      <w:r w:rsidR="00A1139D">
        <w:rPr>
          <w:noProof/>
        </w:rPr>
        <mc:AlternateContent>
          <mc:Choice Requires="wps">
            <w:drawing>
              <wp:anchor distT="0" distB="182880" distL="114300" distR="114300" simplePos="0" relativeHeight="251820032" behindDoc="0" locked="0" layoutInCell="1" allowOverlap="1" wp14:anchorId="5194E040" wp14:editId="576BE8FD">
                <wp:simplePos x="0" y="0"/>
                <wp:positionH relativeFrom="column">
                  <wp:posOffset>1476375</wp:posOffset>
                </wp:positionH>
                <wp:positionV relativeFrom="paragraph">
                  <wp:posOffset>5643880</wp:posOffset>
                </wp:positionV>
                <wp:extent cx="3390900" cy="304800"/>
                <wp:effectExtent l="0" t="0" r="0" b="0"/>
                <wp:wrapTopAndBottom/>
                <wp:docPr id="503"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0900" cy="304800"/>
                        </a:xfrm>
                        <a:prstGeom prst="rect">
                          <a:avLst/>
                        </a:prstGeom>
                        <a:solidFill>
                          <a:prstClr val="white"/>
                        </a:solidFill>
                        <a:ln>
                          <a:noFill/>
                        </a:ln>
                        <a:effectLst/>
                      </wps:spPr>
                      <wps:txbx>
                        <w:txbxContent>
                          <w:p w:rsidR="0020404A" w:rsidRPr="00871DC3" w:rsidRDefault="0020404A" w:rsidP="00B94AEE">
                            <w:pPr>
                              <w:pStyle w:val="Caption"/>
                              <w:rPr>
                                <w:rFonts w:cs="Times New Roman"/>
                                <w:spacing w:val="-5"/>
                                <w:sz w:val="20"/>
                                <w:szCs w:val="20"/>
                              </w:rPr>
                            </w:pPr>
                            <w:bookmarkStart w:id="92" w:name="_Ref319663586"/>
                            <w:r>
                              <w:t xml:space="preserve">Figure </w:t>
                            </w:r>
                            <w:r w:rsidR="00DC0872">
                              <w:fldChar w:fldCharType="begin"/>
                            </w:r>
                            <w:r w:rsidR="00DC0872">
                              <w:instrText xml:space="preserve"> STYLEREF 1 \s </w:instrText>
                            </w:r>
                            <w:r w:rsidR="00DC0872">
                              <w:fldChar w:fldCharType="separate"/>
                            </w:r>
                            <w:r>
                              <w:rPr>
                                <w:noProof/>
                              </w:rPr>
                              <w:t>2</w:t>
                            </w:r>
                            <w:r w:rsidR="00DC0872">
                              <w:rPr>
                                <w:noProof/>
                              </w:rPr>
                              <w:fldChar w:fldCharType="end"/>
                            </w:r>
                            <w:r>
                              <w:noBreakHyphen/>
                            </w:r>
                            <w:r w:rsidR="00DC0872">
                              <w:fldChar w:fldCharType="begin"/>
                            </w:r>
                            <w:r w:rsidR="00DC0872">
                              <w:instrText xml:space="preserve"> SEQ Figure \* ARABIC \s 1 </w:instrText>
                            </w:r>
                            <w:r w:rsidR="00DC0872">
                              <w:fldChar w:fldCharType="separate"/>
                            </w:r>
                            <w:r>
                              <w:rPr>
                                <w:noProof/>
                              </w:rPr>
                              <w:t>1</w:t>
                            </w:r>
                            <w:r w:rsidR="00DC0872">
                              <w:rPr>
                                <w:noProof/>
                              </w:rPr>
                              <w:fldChar w:fldCharType="end"/>
                            </w:r>
                            <w:bookmarkEnd w:id="92"/>
                            <w:r>
                              <w:t xml:space="preserve">: </w:t>
                            </w:r>
                            <w:r w:rsidRPr="00B94AEE">
                              <w:t>Memory</w:t>
                            </w:r>
                            <w:r>
                              <w:t xml:space="preserve"> Core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3" o:spid="_x0000_s1076" type="#_x0000_t202" style="position:absolute;left:0;text-align:left;margin-left:116.25pt;margin-top:444.4pt;width:267pt;height:24pt;z-index:251820032;visibility:visible;mso-wrap-style:square;mso-width-percent:0;mso-height-percent:0;mso-wrap-distance-left:9pt;mso-wrap-distance-top:0;mso-wrap-distance-right:9pt;mso-wrap-distance-bottom:14.4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" stroked="f">
                <v:path arrowok="t"/>
                <v:textbox inset="0,0,0,0">
                  <w:txbxContent>
                    <w:p w:rsidR="0020404A" w:rsidRPr="00871DC3" w:rsidRDefault="0020404A" w:rsidP="00B94AEE">
                      <w:pPr>
                        <w:pStyle w:val="Caption"/>
                        <w:rPr>
                          <w:rFonts w:cs="Times New Roman"/>
                          <w:spacing w:val="-5"/>
                          <w:sz w:val="20"/>
                          <w:szCs w:val="20"/>
                        </w:rPr>
                      </w:pPr>
                      <w:bookmarkStart w:id="93" w:name="_Ref319663586"/>
                      <w:r>
                        <w:t xml:space="preserve">Figure </w:t>
                      </w:r>
                      <w:r w:rsidR="00DC0872">
                        <w:fldChar w:fldCharType="begin"/>
                      </w:r>
                      <w:r w:rsidR="00DC0872">
                        <w:instrText xml:space="preserve"> STYLEREF 1 \s </w:instrText>
                      </w:r>
                      <w:r w:rsidR="00DC0872">
                        <w:fldChar w:fldCharType="separate"/>
                      </w:r>
                      <w:r>
                        <w:rPr>
                          <w:noProof/>
                        </w:rPr>
                        <w:t>2</w:t>
                      </w:r>
                      <w:r w:rsidR="00DC0872">
                        <w:rPr>
                          <w:noProof/>
                        </w:rPr>
                        <w:fldChar w:fldCharType="end"/>
                      </w:r>
                      <w:r>
                        <w:noBreakHyphen/>
                      </w:r>
                      <w:r w:rsidR="00DC0872">
                        <w:fldChar w:fldCharType="begin"/>
                      </w:r>
                      <w:r w:rsidR="00DC0872">
                        <w:instrText xml:space="preserve"> SEQ Figure \* ARABIC \s 1 </w:instrText>
                      </w:r>
                      <w:r w:rsidR="00DC0872">
                        <w:fldChar w:fldCharType="separate"/>
                      </w:r>
                      <w:r>
                        <w:rPr>
                          <w:noProof/>
                        </w:rPr>
                        <w:t>1</w:t>
                      </w:r>
                      <w:r w:rsidR="00DC0872">
                        <w:rPr>
                          <w:noProof/>
                        </w:rPr>
                        <w:fldChar w:fldCharType="end"/>
                      </w:r>
                      <w:bookmarkEnd w:id="93"/>
                      <w:r>
                        <w:t xml:space="preserve">: </w:t>
                      </w:r>
                      <w:r w:rsidRPr="00B94AEE">
                        <w:t>Memory</w:t>
                      </w:r>
                      <w:r>
                        <w:t xml:space="preserve"> Core Block Diagram</w:t>
                      </w:r>
                    </w:p>
                  </w:txbxContent>
                </v:textbox>
                <w10:wrap type="topAndBottom"/>
              </v:shape>
            </w:pict>
          </mc:Fallback>
        </mc:AlternateContent>
      </w:r>
      <w:r w:rsidR="00025EF6">
        <w:rPr>
          <w:noProof/>
        </w:rPr>
        <mc:AlternateContent>
          <mc:Choice Requires="wps">
            <w:drawing>
              <wp:anchor distT="0" distB="0" distL="114300" distR="114300" simplePos="0" relativeHeight="251847680" behindDoc="0" locked="0" layoutInCell="1" allowOverlap="1" wp14:anchorId="61D627C5" wp14:editId="6FC0A60D">
                <wp:simplePos x="0" y="0"/>
                <wp:positionH relativeFrom="column">
                  <wp:posOffset>573709</wp:posOffset>
                </wp:positionH>
                <wp:positionV relativeFrom="paragraph">
                  <wp:posOffset>4968240</wp:posOffset>
                </wp:positionV>
                <wp:extent cx="1259205" cy="403860"/>
                <wp:effectExtent l="0" t="0" r="0" b="0"/>
                <wp:wrapNone/>
                <wp:docPr id="453"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9205" cy="40386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Debug Interface</w:t>
                            </w:r>
                          </w:p>
                          <w:p w:rsidR="0020404A" w:rsidRPr="00170959" w:rsidRDefault="0020404A" w:rsidP="00025EF6">
                            <w:pPr>
                              <w:ind w:left="0"/>
                              <w:jc w:val="right"/>
                              <w:rPr>
                                <w:rFonts w:asciiTheme="minorHAnsi" w:hAnsiTheme="minorHAnsi"/>
                              </w:rPr>
                            </w:pPr>
                            <w:r>
                              <w:rPr>
                                <w:rFonts w:asciiTheme="minorHAnsi" w:hAnsiTheme="minorHAnsi"/>
                              </w:rPr>
                              <w:t>{</w:t>
                            </w:r>
                            <w:proofErr w:type="gramStart"/>
                            <w:r>
                              <w:rPr>
                                <w:rFonts w:asciiTheme="minorHAnsi" w:hAnsiTheme="minorHAnsi"/>
                              </w:rPr>
                              <w:t>see</w:t>
                            </w:r>
                            <w:proofErr w:type="gramEnd"/>
                            <w:r>
                              <w:rPr>
                                <w:rFonts w:asciiTheme="minorHAnsi" w:hAnsiTheme="minorHAnsi"/>
                              </w:rPr>
                              <w:t xml:space="preserve"> figure 2-2}</w:t>
                            </w:r>
                          </w:p>
                        </w:txbxContent>
                      </wps:txbx>
                      <wps:bodyPr rot="0" vert="horz" wrap="square" lIns="85039" tIns="42520" rIns="85039" bIns="42520" anchor="ctr" anchorCtr="0" upright="1">
                        <a:noAutofit/>
                      </wps:bodyPr>
                    </wps:wsp>
                  </a:graphicData>
                </a:graphic>
              </wp:anchor>
            </w:drawing>
          </mc:Choice>
          <mc:Fallback>
            <w:pict>
              <v:rect id="Rectangle 217" o:spid="_x0000_s1077" style="position:absolute;left:0;text-align:left;margin-left:45.15pt;margin-top:391.2pt;width:99.15pt;height:31.8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Debug Interface</w:t>
                      </w:r>
                    </w:p>
                    <w:p w:rsidR="0020404A" w:rsidRPr="00170959" w:rsidRDefault="0020404A" w:rsidP="00025EF6">
                      <w:pPr>
                        <w:ind w:left="0"/>
                        <w:jc w:val="right"/>
                        <w:rPr>
                          <w:rFonts w:asciiTheme="minorHAnsi" w:hAnsiTheme="minorHAnsi"/>
                        </w:rPr>
                      </w:pPr>
                      <w:r>
                        <w:rPr>
                          <w:rFonts w:asciiTheme="minorHAnsi" w:hAnsiTheme="minorHAnsi"/>
                        </w:rPr>
                        <w:t>{</w:t>
                      </w:r>
                      <w:proofErr w:type="gramStart"/>
                      <w:r>
                        <w:rPr>
                          <w:rFonts w:asciiTheme="minorHAnsi" w:hAnsiTheme="minorHAnsi"/>
                        </w:rPr>
                        <w:t>see</w:t>
                      </w:r>
                      <w:proofErr w:type="gramEnd"/>
                      <w:r>
                        <w:rPr>
                          <w:rFonts w:asciiTheme="minorHAnsi" w:hAnsiTheme="minorHAnsi"/>
                        </w:rPr>
                        <w:t xml:space="preserve"> figure 2-2}</w:t>
                      </w:r>
                    </w:p>
                  </w:txbxContent>
                </v:textbox>
              </v:rect>
            </w:pict>
          </mc:Fallback>
        </mc:AlternateContent>
      </w:r>
      <w:r w:rsidR="00025EF6">
        <w:rPr>
          <w:noProof/>
        </w:rPr>
        <mc:AlternateContent>
          <mc:Choice Requires="wps">
            <w:drawing>
              <wp:anchor distT="0" distB="0" distL="114300" distR="114300" simplePos="0" relativeHeight="251843584" behindDoc="0" locked="0" layoutInCell="1" allowOverlap="1" wp14:anchorId="4CAF39BB" wp14:editId="7946A242">
                <wp:simplePos x="0" y="0"/>
                <wp:positionH relativeFrom="column">
                  <wp:posOffset>1867535</wp:posOffset>
                </wp:positionH>
                <wp:positionV relativeFrom="paragraph">
                  <wp:posOffset>5273040</wp:posOffset>
                </wp:positionV>
                <wp:extent cx="405130" cy="635"/>
                <wp:effectExtent l="0" t="76200" r="13970" b="94615"/>
                <wp:wrapNone/>
                <wp:docPr id="448"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05pt;margin-top:415.2pt;width:31.9pt;height:.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z6crgIAAJ0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" strokeweight="1pt">
                <v:stroke endarrow="block"/>
                <v:shadow offset="6pt,6pt"/>
              </v:shape>
            </w:pict>
          </mc:Fallback>
        </mc:AlternateContent>
      </w:r>
      <w:r w:rsidR="00025EF6">
        <w:rPr>
          <w:noProof/>
        </w:rPr>
        <mc:AlternateContent>
          <mc:Choice Requires="wps">
            <w:drawing>
              <wp:anchor distT="0" distB="0" distL="114300" distR="114300" simplePos="0" relativeHeight="251841536" behindDoc="0" locked="0" layoutInCell="1" allowOverlap="1" wp14:anchorId="25CBAA53" wp14:editId="1151FEA8">
                <wp:simplePos x="0" y="0"/>
                <wp:positionH relativeFrom="column">
                  <wp:posOffset>1870075</wp:posOffset>
                </wp:positionH>
                <wp:positionV relativeFrom="paragraph">
                  <wp:posOffset>5063490</wp:posOffset>
                </wp:positionV>
                <wp:extent cx="405130" cy="635"/>
                <wp:effectExtent l="0" t="76200" r="13970" b="94615"/>
                <wp:wrapNone/>
                <wp:docPr id="5"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25pt;margin-top:398.7pt;width:31.9pt;height:.0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Q/rQIAAJs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" strokeweight="1pt">
                <v:stroke endarrow="block"/>
                <v:shadow offset="6pt,6pt"/>
              </v:shape>
            </w:pict>
          </mc:Fallback>
        </mc:AlternateContent>
      </w:r>
      <w:r w:rsidR="00025EF6">
        <w:rPr>
          <w:noProof/>
        </w:rPr>
        <mc:AlternateContent>
          <mc:Choice Requires="wps">
            <w:drawing>
              <wp:anchor distT="0" distB="0" distL="114300" distR="114300" simplePos="0" relativeHeight="251845632" behindDoc="0" locked="0" layoutInCell="1" allowOverlap="1" wp14:anchorId="11A337F8" wp14:editId="3DA6DCC4">
                <wp:simplePos x="0" y="0"/>
                <wp:positionH relativeFrom="column">
                  <wp:posOffset>1870710</wp:posOffset>
                </wp:positionH>
                <wp:positionV relativeFrom="paragraph">
                  <wp:posOffset>5174311</wp:posOffset>
                </wp:positionV>
                <wp:extent cx="405130" cy="635"/>
                <wp:effectExtent l="0" t="76200" r="13970" b="94615"/>
                <wp:wrapNone/>
                <wp:docPr id="452"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635"/>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162" o:spid="_x0000_s1026" type="#_x0000_t32" style="position:absolute;margin-left:147.3pt;margin-top:407.45pt;width:31.9pt;height:.0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" strokeweight="1pt">
                <v:stroke endarrow="block"/>
                <v:shadow offset="6pt,6pt"/>
              </v:shape>
            </w:pict>
          </mc:Fallback>
        </mc:AlternateContent>
      </w:r>
      <w:r w:rsidR="00653906">
        <w:rPr>
          <w:noProof/>
        </w:rPr>
        <mc:AlternateContent>
          <mc:Choice Requires="wpg">
            <w:drawing>
              <wp:anchor distT="0" distB="0" distL="114300" distR="114300" simplePos="0" relativeHeight="251806720" behindDoc="0" locked="0" layoutInCell="1" allowOverlap="1" wp14:anchorId="45702378" wp14:editId="7A0D8B61">
                <wp:simplePos x="0" y="0"/>
                <wp:positionH relativeFrom="column">
                  <wp:posOffset>4326548</wp:posOffset>
                </wp:positionH>
                <wp:positionV relativeFrom="paragraph">
                  <wp:posOffset>5054438</wp:posOffset>
                </wp:positionV>
                <wp:extent cx="1080712" cy="223501"/>
                <wp:effectExtent l="38100" t="19050" r="5715" b="24765"/>
                <wp:wrapTopAndBottom/>
                <wp:docPr id="18"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712" cy="223501"/>
                          <a:chOff x="0" y="0"/>
                          <a:chExt cx="10814" cy="2241"/>
                        </a:xfrm>
                      </wpg:grpSpPr>
                      <wps:wsp>
                        <wps:cNvPr id="19" name="Rectangle 159"/>
                        <wps:cNvSpPr>
                          <a:spLocks noChangeArrowheads="1"/>
                        </wps:cNvSpPr>
                        <wps:spPr bwMode="auto">
                          <a:xfrm>
                            <a:off x="4000" y="0"/>
                            <a:ext cx="6814" cy="224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52553A">
                              <w:pPr>
                                <w:ind w:left="0"/>
                                <w:rPr>
                                  <w:rFonts w:asciiTheme="minorHAnsi" w:hAnsiTheme="minorHAnsi"/>
                                  <w:b/>
                                </w:rPr>
                              </w:pPr>
                              <w:r w:rsidRPr="00170959">
                                <w:rPr>
                                  <w:rFonts w:asciiTheme="minorHAnsi" w:hAnsiTheme="minorHAnsi"/>
                                  <w:b/>
                                </w:rPr>
                                <w:t>Test I/F</w:t>
                              </w:r>
                            </w:p>
                          </w:txbxContent>
                        </wps:txbx>
                        <wps:bodyPr rot="0" vert="horz" wrap="square" lIns="85039" tIns="42520" rIns="85039" bIns="42520" anchor="ctr" anchorCtr="0" upright="1">
                          <a:noAutofit/>
                        </wps:bodyPr>
                      </wps:wsp>
                      <wps:wsp>
                        <wps:cNvPr id="20" name="AutoShape 160"/>
                        <wps:cNvCnPr>
                          <a:cxnSpLocks noChangeShapeType="1"/>
                        </wps:cNvCnPr>
                        <wps:spPr bwMode="auto">
                          <a:xfrm>
                            <a:off x="0" y="1143"/>
                            <a:ext cx="4057" cy="6"/>
                          </a:xfrm>
                          <a:prstGeom prst="straightConnector1">
                            <a:avLst/>
                          </a:prstGeom>
                          <a:noFill/>
                          <a:ln w="38100">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Group 453" o:spid="_x0000_s1078" style="position:absolute;left:0;text-align:left;margin-left:340.65pt;margin-top:398pt;width:85.1pt;height:17.6pt;z-index:251806720" coordsize="10814,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">
                <v:rect id="Rectangle 159" o:spid="_x0000_s1079" style="position:absolute;left:4000;width:681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bWycAA&#10;AADbAAAADwAAAGRycy9kb3ducmV2LnhtbESP0YrCMBBF3wX/IYzgm031oWg1iiwIgixi9QOGZmzK&#10;NpPaRO3+vREE32a4d+65s9r0thEP6nztWME0SUEQl07XXCm4nHeTOQgfkDU2jknBP3nYrIeDFeba&#10;PflEjyJUIoawz1GBCaHNpfSlIYs+cS1x1K6usxji2lVSd/iM4baRszTNpMWaI8FgSz+Gyr/ibiPk&#10;91hkLc645/th607H2+1qMqXGo367BBGoD1/z53qvY/0FvH+JA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bWycAAAADbAAAADwAAAAAAAAAAAAAAAACYAgAAZHJzL2Rvd25y&#10;ZXYueG1sUEsFBgAAAAAEAAQA9QAAAIUDAAAAAA==&#10;" stroked="f" strokecolor="blue" strokeweight="1pt">
                  <v:shadow offset="6pt,6pt"/>
                  <v:textbox inset="2.36219mm,1.1811mm,2.36219mm,1.1811mm">
                    <w:txbxContent>
                      <w:p w:rsidR="0020404A" w:rsidRPr="00170959" w:rsidRDefault="0020404A" w:rsidP="0052553A">
                        <w:pPr>
                          <w:ind w:left="0"/>
                          <w:rPr>
                            <w:rFonts w:asciiTheme="minorHAnsi" w:hAnsiTheme="minorHAnsi"/>
                            <w:b/>
                          </w:rPr>
                        </w:pPr>
                        <w:r w:rsidRPr="00170959">
                          <w:rPr>
                            <w:rFonts w:asciiTheme="minorHAnsi" w:hAnsiTheme="minorHAnsi"/>
                            <w:b/>
                          </w:rPr>
                          <w:t>Test I/F</w:t>
                        </w:r>
                      </w:p>
                    </w:txbxContent>
                  </v:textbox>
                </v:rect>
                <v:shape id="AutoShape 160" o:spid="_x0000_s1080" type="#_x0000_t32" style="position:absolute;top:1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cHGsAAAADbAAAADwAAAGRycy9kb3ducmV2LnhtbERPz2vCMBS+D/wfwhO8zVTBMapRqjLc&#10;RUdV8Pponk2xeSlJpt1/bw4Djx/f78Wqt624kw+NYwWTcQaCuHK64VrB+fT1/gkiRGSNrWNS8EcB&#10;VsvB2wJz7R5c0v0Ya5FCOOSowMTY5VKGypDFMHYdceKuzluMCfpaao+PFG5bOc2yD2mx4dRgsKON&#10;oep2/LUK1nTZz9Z6W+jysNued77Mih+j1GjYF3MQkfr4Ev+7v7WCaVqfvqQf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BxrAAAAA2wAAAA8AAAAAAAAAAAAAAAAA&#10;oQIAAGRycy9kb3ducmV2LnhtbFBLBQYAAAAABAAEAPkAAACOAwAAAAA=&#10;" strokeweight="3pt">
                  <v:stroke startarrow="block" endarrow="block"/>
                  <v:shadow offset="6pt,6pt"/>
                </v:shape>
                <w10:wrap type="topAndBottom"/>
              </v:group>
            </w:pict>
          </mc:Fallback>
        </mc:AlternateContent>
      </w:r>
      <w:r w:rsidR="00653906">
        <w:rPr>
          <w:noProof/>
        </w:rPr>
        <mc:AlternateContent>
          <mc:Choice Requires="wps">
            <w:drawing>
              <wp:anchor distT="0" distB="0" distL="114300" distR="114300" simplePos="0" relativeHeight="251816960" behindDoc="0" locked="0" layoutInCell="1" allowOverlap="1" wp14:anchorId="74A911CE" wp14:editId="151CF88F">
                <wp:simplePos x="0" y="0"/>
                <wp:positionH relativeFrom="column">
                  <wp:posOffset>2516727</wp:posOffset>
                </wp:positionH>
                <wp:positionV relativeFrom="paragraph">
                  <wp:posOffset>3701932</wp:posOffset>
                </wp:positionV>
                <wp:extent cx="1618618" cy="409602"/>
                <wp:effectExtent l="0" t="0" r="0" b="9525"/>
                <wp:wrapTopAndBottom/>
                <wp:docPr id="502"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8" cy="409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0404A" w:rsidRPr="00170959" w:rsidRDefault="0020404A" w:rsidP="0052553A">
                            <w:pPr>
                              <w:ind w:left="0"/>
                              <w:jc w:val="center"/>
                              <w:rPr>
                                <w:rFonts w:asciiTheme="minorHAnsi" w:hAnsiTheme="minorHAnsi"/>
                                <w:b/>
                              </w:rPr>
                            </w:pPr>
                            <w:r>
                              <w:rPr>
                                <w:rFonts w:asciiTheme="minorHAnsi" w:hAnsiTheme="minorHAnsi"/>
                                <w:b/>
                              </w:rPr>
                              <w:t>Write</w:t>
                            </w:r>
                          </w:p>
                          <w:p w:rsidR="0020404A" w:rsidRPr="00170959" w:rsidRDefault="0020404A" w:rsidP="0052553A">
                            <w:pPr>
                              <w:ind w:left="0"/>
                              <w:jc w:val="center"/>
                              <w:rPr>
                                <w:rFonts w:asciiTheme="minorHAnsi" w:hAnsiTheme="minorHAnsi"/>
                                <w:b/>
                              </w:rPr>
                            </w:pPr>
                            <w:r w:rsidRPr="00170959">
                              <w:rPr>
                                <w:rFonts w:asciiTheme="minorHAnsi" w:hAnsiTheme="minorHAnsi"/>
                                <w:b/>
                              </w:rPr>
                              <w:t>Ports</w:t>
                            </w:r>
                          </w:p>
                        </w:txbxContent>
                      </wps:txbx>
                      <wps:bodyPr rot="0" vert="horz" wrap="square" lIns="91440" tIns="45720" rIns="91440" bIns="45720" anchor="t" anchorCtr="0" upright="1">
                        <a:noAutofit/>
                      </wps:bodyPr>
                    </wps:wsp>
                  </a:graphicData>
                </a:graphic>
              </wp:anchor>
            </w:drawing>
          </mc:Choice>
          <mc:Fallback>
            <w:pict>
              <v:shape id="Text Box 501" o:spid="_x0000_s1081" type="#_x0000_t202" style="position:absolute;left:0;text-align:left;margin-left:198.15pt;margin-top:291.5pt;width:127.45pt;height:32.2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" filled="f" stroked="f" strokeweight=".5pt">
                <v:path arrowok="t"/>
                <v:textbox>
                  <w:txbxContent>
                    <w:p w:rsidR="0020404A" w:rsidRPr="00170959" w:rsidRDefault="0020404A" w:rsidP="0052553A">
                      <w:pPr>
                        <w:ind w:left="0"/>
                        <w:jc w:val="center"/>
                        <w:rPr>
                          <w:rFonts w:asciiTheme="minorHAnsi" w:hAnsiTheme="minorHAnsi"/>
                          <w:b/>
                        </w:rPr>
                      </w:pPr>
                      <w:r>
                        <w:rPr>
                          <w:rFonts w:asciiTheme="minorHAnsi" w:hAnsiTheme="minorHAnsi"/>
                          <w:b/>
                        </w:rPr>
                        <w:t>Write</w:t>
                      </w:r>
                    </w:p>
                    <w:p w:rsidR="0020404A" w:rsidRPr="00170959" w:rsidRDefault="0020404A" w:rsidP="0052553A">
                      <w:pPr>
                        <w:ind w:left="0"/>
                        <w:jc w:val="center"/>
                        <w:rPr>
                          <w:rFonts w:asciiTheme="minorHAnsi" w:hAnsiTheme="minorHAnsi"/>
                          <w:b/>
                        </w:rPr>
                      </w:pPr>
                      <w:r w:rsidRPr="00170959">
                        <w:rPr>
                          <w:rFonts w:asciiTheme="minorHAnsi" w:hAnsiTheme="minorHAnsi"/>
                          <w:b/>
                        </w:rPr>
                        <w:t>Ports</w:t>
                      </w:r>
                    </w:p>
                  </w:txbxContent>
                </v:textbox>
                <w10:wrap type="topAndBottom"/>
              </v:shape>
            </w:pict>
          </mc:Fallback>
        </mc:AlternateContent>
      </w:r>
    </w:p>
    <w:p w:rsidR="00EB5356" w:rsidRDefault="00EB5356">
      <w:pPr>
        <w:ind w:left="0"/>
        <w:rPr>
          <w:rFonts w:asciiTheme="minorHAnsi" w:hAnsiTheme="minorHAnsi" w:cs="Arial"/>
          <w:b/>
          <w:color w:val="984806" w:themeColor="accent6" w:themeShade="80"/>
          <w:spacing w:val="0"/>
          <w:kern w:val="28"/>
          <w:sz w:val="26"/>
          <w:szCs w:val="26"/>
        </w:rPr>
      </w:pPr>
      <w:bookmarkStart w:id="94" w:name="_Toc300842885"/>
      <w:bookmarkEnd w:id="90"/>
      <w:r>
        <w:br w:type="page"/>
      </w:r>
    </w:p>
    <w:p w:rsidR="00A47AA0" w:rsidRPr="00B268C6" w:rsidRDefault="001C0C3D" w:rsidP="0014285D">
      <w:pPr>
        <w:pStyle w:val="Heading2"/>
      </w:pPr>
      <w:bookmarkStart w:id="95" w:name="_Toc386623358"/>
      <w:r w:rsidRPr="00B268C6">
        <w:lastRenderedPageBreak/>
        <w:t>Interface Description</w:t>
      </w:r>
      <w:bookmarkEnd w:id="94"/>
      <w:bookmarkEnd w:id="95"/>
    </w:p>
    <w:bookmarkStart w:id="96" w:name="_Toc238545079"/>
    <w:bookmarkStart w:id="97" w:name="_Toc238545112"/>
    <w:bookmarkStart w:id="98" w:name="_Toc238545148"/>
    <w:bookmarkStart w:id="99" w:name="_Toc238544949"/>
    <w:bookmarkStart w:id="100" w:name="_Toc238544955"/>
    <w:bookmarkStart w:id="101" w:name="_Toc238545005"/>
    <w:bookmarkStart w:id="102" w:name="_Toc238545080"/>
    <w:bookmarkStart w:id="103" w:name="_Toc238545113"/>
    <w:bookmarkStart w:id="104" w:name="_Toc238545149"/>
    <w:bookmarkStart w:id="105" w:name="_Toc238540376"/>
    <w:bookmarkStart w:id="106" w:name="_Toc238545081"/>
    <w:bookmarkStart w:id="107" w:name="_Toc238545114"/>
    <w:bookmarkStart w:id="108" w:name="_Toc238545150"/>
    <w:bookmarkStart w:id="109" w:name="_Toc238540377"/>
    <w:bookmarkStart w:id="110" w:name="_Toc238544688"/>
    <w:bookmarkStart w:id="111" w:name="_Toc238544734"/>
    <w:bookmarkStart w:id="112" w:name="_Toc238544777"/>
    <w:bookmarkStart w:id="113" w:name="_Toc238545082"/>
    <w:bookmarkStart w:id="114" w:name="_Toc238545115"/>
    <w:bookmarkStart w:id="115" w:name="_Toc238545151"/>
    <w:bookmarkStart w:id="116" w:name="_Toc238545083"/>
    <w:bookmarkStart w:id="117" w:name="_Toc238545116"/>
    <w:bookmarkStart w:id="118" w:name="_Toc238545152"/>
    <w:bookmarkStart w:id="119" w:name="OLE_LINK3"/>
    <w:bookmarkStart w:id="120" w:name="OLE_LINK4"/>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rsidR="001C0C3D" w:rsidRPr="00774B42" w:rsidRDefault="00E315F9" w:rsidP="00774B42">
      <w:pPr>
        <w:pStyle w:val="Memoirbodycopy"/>
      </w:pPr>
      <w:r w:rsidRPr="00B268C6">
        <w:fldChar w:fldCharType="begin"/>
      </w:r>
      <w:r w:rsidR="006860FD" w:rsidRPr="00B268C6">
        <w:instrText xml:space="preserve"> REF _Ref299724981 \h  \* MERGEFORMAT </w:instrText>
      </w:r>
      <w:r w:rsidRPr="00B268C6">
        <w:fldChar w:fldCharType="separate"/>
      </w:r>
      <w:r w:rsidR="00B44B0D" w:rsidRPr="00B268C6">
        <w:t xml:space="preserve">Table </w:t>
      </w:r>
      <w:r w:rsidR="00B44B0D">
        <w:rPr>
          <w:noProof/>
        </w:rPr>
        <w:t>2</w:t>
      </w:r>
      <w:r w:rsidR="00B44B0D" w:rsidRPr="00B268C6">
        <w:rPr>
          <w:noProof/>
        </w:rPr>
        <w:noBreakHyphen/>
      </w:r>
      <w:r w:rsidR="00B44B0D">
        <w:rPr>
          <w:noProof/>
        </w:rPr>
        <w:t>1</w:t>
      </w:r>
      <w:r w:rsidRPr="00B268C6">
        <w:fldChar w:fldCharType="end"/>
      </w:r>
      <w:r w:rsidR="00087857">
        <w:t xml:space="preserve"> </w:t>
      </w:r>
      <w:r w:rsidR="001C0C3D" w:rsidRPr="00B268C6">
        <w:t>describe</w:t>
      </w:r>
      <w:r w:rsidR="003F4D35">
        <w:t>s the interface pins of a memory</w:t>
      </w:r>
      <w:r w:rsidR="00233136">
        <w:t xml:space="preserve"> </w:t>
      </w:r>
      <w:r w:rsidR="009224E0" w:rsidRPr="00B268C6">
        <w:t>core</w:t>
      </w:r>
      <w:r w:rsidR="00EF208C">
        <w:t xml:space="preserve"> shown in </w:t>
      </w:r>
      <w:r>
        <w:fldChar w:fldCharType="begin"/>
      </w:r>
      <w:r w:rsidR="00EF208C">
        <w:instrText xml:space="preserve"> REF _Ref319663586 \h </w:instrText>
      </w:r>
      <w:r>
        <w:fldChar w:fldCharType="separate"/>
      </w:r>
      <w:r w:rsidR="00B44B0D">
        <w:t xml:space="preserve">Figure </w:t>
      </w:r>
      <w:r w:rsidR="00B44B0D">
        <w:rPr>
          <w:noProof/>
        </w:rPr>
        <w:t>2</w:t>
      </w:r>
      <w:r w:rsidR="00B44B0D">
        <w:noBreakHyphen/>
      </w:r>
      <w:r w:rsidR="00B44B0D">
        <w:rPr>
          <w:noProof/>
        </w:rPr>
        <w:t>1</w:t>
      </w:r>
      <w:r>
        <w:fldChar w:fldCharType="end"/>
      </w:r>
      <w:r w:rsidR="00774B42">
        <w:t>.</w:t>
      </w:r>
    </w:p>
    <w:p w:rsidR="001C0C3D" w:rsidRPr="00B268C6" w:rsidRDefault="006860FD" w:rsidP="00D83E1A">
      <w:pPr>
        <w:pStyle w:val="Caption"/>
      </w:pPr>
      <w:bookmarkStart w:id="121" w:name="_Ref299724981"/>
      <w:bookmarkStart w:id="122" w:name="OLE_LINK13"/>
      <w:bookmarkStart w:id="123" w:name="OLE_LINK14"/>
      <w:r w:rsidRPr="00B268C6">
        <w:t xml:space="preserve">Table </w:t>
      </w:r>
      <w:r w:rsidR="00E315F9" w:rsidRPr="00B268C6">
        <w:fldChar w:fldCharType="begin"/>
      </w:r>
      <w:r w:rsidRPr="00B268C6">
        <w:instrText xml:space="preserve"> STYLEREF 1 \s </w:instrText>
      </w:r>
      <w:r w:rsidR="00E315F9" w:rsidRPr="00B268C6">
        <w:fldChar w:fldCharType="separate"/>
      </w:r>
      <w:r w:rsidR="00B44B0D">
        <w:rPr>
          <w:noProof/>
        </w:rPr>
        <w:t>2</w:t>
      </w:r>
      <w:r w:rsidR="00E315F9" w:rsidRPr="00B268C6">
        <w:fldChar w:fldCharType="end"/>
      </w:r>
      <w:r w:rsidRPr="00B268C6">
        <w:noBreakHyphen/>
      </w:r>
      <w:r w:rsidR="00E315F9" w:rsidRPr="00B268C6">
        <w:fldChar w:fldCharType="begin"/>
      </w:r>
      <w:r w:rsidRPr="00B268C6">
        <w:instrText xml:space="preserve"> SEQ Table \* ARABIC \s 1 </w:instrText>
      </w:r>
      <w:r w:rsidR="00E315F9" w:rsidRPr="00B268C6">
        <w:fldChar w:fldCharType="separate"/>
      </w:r>
      <w:r w:rsidR="00B44B0D">
        <w:rPr>
          <w:noProof/>
        </w:rPr>
        <w:t>1</w:t>
      </w:r>
      <w:r w:rsidR="00E315F9" w:rsidRPr="00B268C6">
        <w:fldChar w:fldCharType="end"/>
      </w:r>
      <w:bookmarkEnd w:id="121"/>
      <w:r w:rsidR="001C0C3D" w:rsidRPr="00B268C6">
        <w:t>: Interface Pins</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1C0C3D" w:rsidRPr="007F607A" w:rsidTr="00EA674D">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1C0C3D" w:rsidRPr="00A4753C" w:rsidRDefault="001C0C3D" w:rsidP="00462937">
            <w:pPr>
              <w:pStyle w:val="Caption"/>
              <w:spacing w:after="0" w:line="240" w:lineRule="auto"/>
              <w:ind w:left="0"/>
              <w:rPr>
                <w:rFonts w:asciiTheme="minorHAnsi" w:hAnsiTheme="minorHAnsi"/>
                <w:color w:val="auto"/>
              </w:rPr>
            </w:pPr>
            <w:r w:rsidRPr="00A4753C">
              <w:rPr>
                <w:rFonts w:asciiTheme="minorHAnsi" w:hAnsiTheme="minorHAnsi"/>
                <w:color w:val="auto"/>
              </w:rPr>
              <w:t>Notes</w:t>
            </w:r>
          </w:p>
        </w:tc>
      </w:tr>
      <w:tr w:rsidR="00462937" w:rsidRPr="00B268C6" w:rsidTr="00EA674D">
        <w:trPr>
          <w:trHeight w:val="296"/>
        </w:trPr>
        <w:tc>
          <w:tcPr>
            <w:tcW w:w="9025" w:type="dxa"/>
            <w:gridSpan w:val="4"/>
            <w:tcBorders>
              <w:top w:val="single" w:sz="4" w:space="0" w:color="4A442A" w:themeColor="background2" w:themeShade="40"/>
            </w:tcBorders>
            <w:shd w:val="clear" w:color="auto" w:fill="EEECE1" w:themeFill="background2"/>
            <w:vAlign w:val="center"/>
          </w:tcPr>
          <w:p w:rsidR="00462937" w:rsidRPr="00B268C6" w:rsidRDefault="004567DC" w:rsidP="00462937">
            <w:pPr>
              <w:pStyle w:val="Caption"/>
              <w:spacing w:after="0" w:line="240" w:lineRule="auto"/>
              <w:ind w:left="11"/>
              <w:rPr>
                <w:rFonts w:asciiTheme="minorHAnsi" w:hAnsiTheme="minorHAnsi"/>
              </w:rPr>
            </w:pPr>
            <w:r>
              <w:rPr>
                <w:rFonts w:asciiTheme="minorHAnsi" w:hAnsiTheme="minorHAnsi"/>
              </w:rPr>
              <w:t>Clock and Initialization</w:t>
            </w:r>
          </w:p>
        </w:tc>
      </w:tr>
      <w:tr w:rsidR="004567DC" w:rsidRPr="00B268C6" w:rsidTr="00EA674D">
        <w:trPr>
          <w:trHeight w:val="20"/>
        </w:trPr>
        <w:tc>
          <w:tcPr>
            <w:tcW w:w="1620" w:type="dxa"/>
            <w:vAlign w:val="center"/>
          </w:tcPr>
          <w:p w:rsidR="004567DC" w:rsidRPr="001B194F" w:rsidRDefault="004567DC" w:rsidP="004567DC">
            <w:pPr>
              <w:pStyle w:val="TableText"/>
              <w:keepNext/>
              <w:keepLines/>
              <w:jc w:val="center"/>
              <w:rPr>
                <w:rFonts w:asciiTheme="minorHAnsi" w:hAnsiTheme="minorHAnsi"/>
                <w:spacing w:val="0"/>
                <w:szCs w:val="16"/>
              </w:rPr>
            </w:pPr>
            <w:r>
              <w:rPr>
                <w:rFonts w:asciiTheme="minorHAnsi" w:hAnsiTheme="minorHAnsi"/>
                <w:spacing w:val="0"/>
                <w:szCs w:val="16"/>
              </w:rPr>
              <w:t>cl</w:t>
            </w:r>
            <w:r w:rsidRPr="001B194F">
              <w:rPr>
                <w:rFonts w:asciiTheme="minorHAnsi" w:hAnsiTheme="minorHAnsi"/>
                <w:spacing w:val="0"/>
                <w:szCs w:val="16"/>
              </w:rPr>
              <w:t>k</w:t>
            </w:r>
          </w:p>
        </w:tc>
        <w:tc>
          <w:tcPr>
            <w:tcW w:w="1340" w:type="dxa"/>
            <w:vAlign w:val="center"/>
          </w:tcPr>
          <w:p w:rsidR="004567DC" w:rsidRPr="001B194F" w:rsidRDefault="004567D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4567DC" w:rsidRPr="001B194F" w:rsidRDefault="004567D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Clock</w:t>
            </w:r>
          </w:p>
        </w:tc>
        <w:tc>
          <w:tcPr>
            <w:tcW w:w="4075" w:type="dxa"/>
            <w:vAlign w:val="center"/>
          </w:tcPr>
          <w:p w:rsidR="004567DC" w:rsidRPr="001B194F" w:rsidRDefault="004567DC" w:rsidP="00B325B4">
            <w:pPr>
              <w:pStyle w:val="TableText"/>
              <w:keepNext/>
              <w:keepLines/>
              <w:rPr>
                <w:rFonts w:asciiTheme="minorHAnsi" w:hAnsiTheme="minorHAnsi"/>
                <w:spacing w:val="0"/>
                <w:szCs w:val="16"/>
              </w:rPr>
            </w:pPr>
            <w:r w:rsidRPr="001B194F">
              <w:rPr>
                <w:rFonts w:asciiTheme="minorHAnsi" w:hAnsiTheme="minorHAnsi"/>
                <w:spacing w:val="0"/>
                <w:szCs w:val="16"/>
              </w:rPr>
              <w:t>Clock input  pin</w:t>
            </w:r>
          </w:p>
        </w:tc>
      </w:tr>
      <w:tr w:rsidR="00B20C6C" w:rsidRPr="00B268C6" w:rsidTr="00EA674D">
        <w:trPr>
          <w:trHeight w:val="20"/>
        </w:trPr>
        <w:tc>
          <w:tcPr>
            <w:tcW w:w="1620" w:type="dxa"/>
            <w:vAlign w:val="center"/>
          </w:tcPr>
          <w:p w:rsidR="00B20C6C" w:rsidRPr="001B194F" w:rsidRDefault="00B20C6C" w:rsidP="0020404A">
            <w:pPr>
              <w:pStyle w:val="TableText"/>
              <w:keepNext/>
              <w:keepLines/>
              <w:jc w:val="center"/>
              <w:rPr>
                <w:rFonts w:asciiTheme="minorHAnsi" w:hAnsiTheme="minorHAnsi"/>
                <w:spacing w:val="0"/>
                <w:szCs w:val="16"/>
              </w:rPr>
            </w:pPr>
            <w:r>
              <w:rPr>
                <w:rFonts w:asciiTheme="minorHAnsi" w:hAnsiTheme="minorHAnsi"/>
                <w:spacing w:val="0"/>
                <w:szCs w:val="16"/>
              </w:rPr>
              <w:t>lcl</w:t>
            </w:r>
            <w:r w:rsidRPr="001B194F">
              <w:rPr>
                <w:rFonts w:asciiTheme="minorHAnsi" w:hAnsiTheme="minorHAnsi"/>
                <w:spacing w:val="0"/>
                <w:szCs w:val="16"/>
              </w:rPr>
              <w:t>k</w:t>
            </w:r>
          </w:p>
        </w:tc>
        <w:tc>
          <w:tcPr>
            <w:tcW w:w="1340" w:type="dxa"/>
            <w:vAlign w:val="center"/>
          </w:tcPr>
          <w:p w:rsidR="00B20C6C" w:rsidRPr="001B194F" w:rsidRDefault="00B20C6C" w:rsidP="0020404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20404A">
            <w:pPr>
              <w:pStyle w:val="TableText"/>
              <w:keepNext/>
              <w:keepLines/>
              <w:jc w:val="center"/>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w:t>
            </w:r>
          </w:p>
        </w:tc>
        <w:tc>
          <w:tcPr>
            <w:tcW w:w="4075" w:type="dxa"/>
            <w:vAlign w:val="center"/>
          </w:tcPr>
          <w:p w:rsidR="00B20C6C" w:rsidRPr="001B194F" w:rsidRDefault="00B20C6C" w:rsidP="0020404A">
            <w:pPr>
              <w:pStyle w:val="TableText"/>
              <w:keepNext/>
              <w:keepLines/>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 input  pin</w:t>
            </w:r>
          </w:p>
        </w:tc>
      </w:tr>
      <w:tr w:rsidR="00B20C6C" w:rsidRPr="00B268C6" w:rsidTr="00EA674D">
        <w:trPr>
          <w:trHeight w:val="20"/>
        </w:trPr>
        <w:tc>
          <w:tcPr>
            <w:tcW w:w="1620" w:type="dxa"/>
            <w:vAlign w:val="center"/>
          </w:tcPr>
          <w:p w:rsidR="00B20C6C" w:rsidRPr="001B194F" w:rsidRDefault="00B20C6C" w:rsidP="004567DC">
            <w:pPr>
              <w:pStyle w:val="TableText"/>
              <w:keepNext/>
              <w:keepLines/>
              <w:jc w:val="center"/>
              <w:rPr>
                <w:rFonts w:asciiTheme="minorHAnsi" w:hAnsiTheme="minorHAnsi"/>
                <w:spacing w:val="0"/>
                <w:szCs w:val="16"/>
              </w:rPr>
            </w:pPr>
            <w:r>
              <w:rPr>
                <w:rFonts w:asciiTheme="minorHAnsi" w:hAnsiTheme="minorHAnsi"/>
                <w:spacing w:val="0"/>
                <w:szCs w:val="16"/>
              </w:rPr>
              <w:t>rs</w:t>
            </w:r>
            <w:r w:rsidRPr="001B194F">
              <w:rPr>
                <w:rFonts w:asciiTheme="minorHAnsi" w:hAnsiTheme="minorHAnsi"/>
                <w:spacing w:val="0"/>
                <w:szCs w:val="16"/>
              </w:rPr>
              <w:t>t</w:t>
            </w:r>
          </w:p>
        </w:tc>
        <w:tc>
          <w:tcPr>
            <w:tcW w:w="1340" w:type="dxa"/>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Reset</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Reset pin</w:t>
            </w:r>
          </w:p>
        </w:tc>
      </w:tr>
      <w:tr w:rsidR="00B20C6C" w:rsidRPr="00AA3026" w:rsidTr="00AC5C55">
        <w:trPr>
          <w:trHeight w:val="20"/>
        </w:trPr>
        <w:tc>
          <w:tcPr>
            <w:tcW w:w="162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refresh</w:t>
            </w:r>
          </w:p>
        </w:tc>
        <w:tc>
          <w:tcPr>
            <w:tcW w:w="134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Input</w:t>
            </w:r>
          </w:p>
        </w:tc>
        <w:tc>
          <w:tcPr>
            <w:tcW w:w="1990" w:type="dxa"/>
            <w:vAlign w:val="center"/>
          </w:tcPr>
          <w:p w:rsidR="00B20C6C" w:rsidRPr="00F94B91" w:rsidRDefault="00B20C6C" w:rsidP="00AC5C55">
            <w:pPr>
              <w:pStyle w:val="TableText"/>
              <w:keepNext/>
              <w:keepLines/>
              <w:jc w:val="center"/>
              <w:rPr>
                <w:rFonts w:asciiTheme="minorHAnsi" w:hAnsiTheme="minorHAnsi"/>
                <w:spacing w:val="0"/>
                <w:szCs w:val="16"/>
              </w:rPr>
            </w:pPr>
            <w:r w:rsidRPr="00F94B91">
              <w:rPr>
                <w:rFonts w:asciiTheme="minorHAnsi" w:hAnsiTheme="minorHAnsi"/>
                <w:spacing w:val="0"/>
                <w:szCs w:val="16"/>
              </w:rPr>
              <w:t>Refresh</w:t>
            </w:r>
          </w:p>
        </w:tc>
        <w:tc>
          <w:tcPr>
            <w:tcW w:w="4075" w:type="dxa"/>
            <w:vAlign w:val="center"/>
          </w:tcPr>
          <w:p w:rsidR="00B20C6C" w:rsidRPr="00F94B91" w:rsidRDefault="00B20C6C" w:rsidP="00F94B91">
            <w:pPr>
              <w:pStyle w:val="TableText"/>
              <w:keepNext/>
              <w:keepLines/>
              <w:rPr>
                <w:rFonts w:asciiTheme="minorHAnsi" w:hAnsiTheme="minorHAnsi"/>
                <w:spacing w:val="0"/>
                <w:szCs w:val="16"/>
              </w:rPr>
            </w:pPr>
            <w:r w:rsidRPr="00F94B91">
              <w:rPr>
                <w:rFonts w:asciiTheme="minorHAnsi" w:hAnsiTheme="minorHAnsi"/>
                <w:spacing w:val="0"/>
                <w:szCs w:val="16"/>
              </w:rPr>
              <w:t>Signal to the controller that eDRAM can be refreshed in this cycle</w:t>
            </w:r>
            <w:r>
              <w:rPr>
                <w:rFonts w:asciiTheme="minorHAnsi" w:hAnsiTheme="minorHAnsi"/>
                <w:spacing w:val="0"/>
                <w:szCs w:val="16"/>
              </w:rPr>
              <w:t>. Only needed when IP uses eDRAM. (Optional)</w:t>
            </w:r>
          </w:p>
        </w:tc>
      </w:tr>
      <w:tr w:rsidR="00B20C6C" w:rsidRPr="00B268C6" w:rsidTr="00EA674D">
        <w:trPr>
          <w:trHeight w:val="20"/>
        </w:trPr>
        <w:tc>
          <w:tcPr>
            <w:tcW w:w="162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134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tcBorders>
              <w:bottom w:val="single" w:sz="4" w:space="0" w:color="948A54" w:themeColor="background2" w:themeShade="80"/>
            </w:tcBorders>
            <w:vAlign w:val="center"/>
          </w:tcPr>
          <w:p w:rsidR="00B20C6C" w:rsidRPr="001B194F" w:rsidRDefault="00B20C6C" w:rsidP="004567DC">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4075" w:type="dxa"/>
            <w:tcBorders>
              <w:bottom w:val="single" w:sz="4" w:space="0" w:color="948A54" w:themeColor="background2" w:themeShade="80"/>
            </w:tcBorders>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B20C6C" w:rsidRPr="00B268C6" w:rsidTr="00EA674D">
        <w:trPr>
          <w:trHeight w:val="20"/>
        </w:trPr>
        <w:tc>
          <w:tcPr>
            <w:tcW w:w="9025" w:type="dxa"/>
            <w:gridSpan w:val="4"/>
            <w:shd w:val="clear" w:color="auto" w:fill="F2F2F2" w:themeFill="background1" w:themeFillShade="F2"/>
            <w:vAlign w:val="center"/>
          </w:tcPr>
          <w:p w:rsidR="00B20C6C" w:rsidRPr="004567DC" w:rsidRDefault="00B20C6C" w:rsidP="004567DC">
            <w:pPr>
              <w:pStyle w:val="Caption"/>
              <w:spacing w:after="0" w:line="240" w:lineRule="auto"/>
              <w:ind w:left="11"/>
              <w:rPr>
                <w:rFonts w:asciiTheme="minorHAnsi" w:hAnsiTheme="minorHAnsi"/>
              </w:rPr>
            </w:pPr>
            <w:r>
              <w:rPr>
                <w:rFonts w:asciiTheme="minorHAnsi" w:hAnsiTheme="minorHAnsi"/>
              </w:rPr>
              <w:t>Read</w:t>
            </w:r>
            <w:r w:rsidRPr="001B194F">
              <w:rPr>
                <w:rFonts w:asciiTheme="minorHAnsi" w:hAnsiTheme="minorHAnsi"/>
              </w:rPr>
              <w:t xml:space="preserve"> Ports</w:t>
            </w:r>
          </w:p>
        </w:tc>
      </w:tr>
      <w:tr w:rsidR="00B20C6C" w:rsidRPr="00B268C6" w:rsidTr="00EA674D">
        <w:trPr>
          <w:trHeight w:val="20"/>
        </w:trPr>
        <w:tc>
          <w:tcPr>
            <w:tcW w:w="1620" w:type="dxa"/>
            <w:vAlign w:val="center"/>
          </w:tcPr>
          <w:p w:rsidR="00B20C6C" w:rsidRPr="001B194F" w:rsidRDefault="00B20C6C" w:rsidP="007578F5">
            <w:pPr>
              <w:pStyle w:val="TableText"/>
              <w:keepNext/>
              <w:keepLines/>
              <w:jc w:val="center"/>
              <w:rPr>
                <w:rFonts w:asciiTheme="minorHAnsi" w:hAnsiTheme="minorHAnsi"/>
                <w:spacing w:val="0"/>
                <w:szCs w:val="16"/>
              </w:rPr>
            </w:pPr>
            <w:r w:rsidRPr="001B194F">
              <w:rPr>
                <w:rFonts w:asciiTheme="minorHAnsi" w:hAnsiTheme="minorHAnsi"/>
                <w:spacing w:val="0"/>
                <w:szCs w:val="16"/>
              </w:rPr>
              <w:t>addr_</w:t>
            </w:r>
            <w:r>
              <w:rPr>
                <w:rFonts w:asciiTheme="minorHAnsi" w:hAnsiTheme="minorHAnsi"/>
                <w:spacing w:val="0"/>
                <w:szCs w:val="16"/>
              </w:rPr>
              <w:t>{0,1,2,3}</w:t>
            </w:r>
            <w:r w:rsidRPr="001B194F">
              <w:rPr>
                <w:rStyle w:val="FootnoteReference"/>
                <w:rFonts w:asciiTheme="minorHAnsi" w:hAnsiTheme="minorHAnsi"/>
                <w:spacing w:val="0"/>
                <w:szCs w:val="16"/>
              </w:rPr>
              <w:footnoteReference w:id="1"/>
            </w:r>
            <w:r>
              <w:rPr>
                <w:rStyle w:val="FootnoteReference"/>
                <w:rFonts w:asciiTheme="minorHAnsi" w:hAnsiTheme="minorHAnsi"/>
                <w:spacing w:val="0"/>
                <w:szCs w:val="16"/>
              </w:rPr>
              <w:footnoteReference w:id="2"/>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bookmarkStart w:id="124" w:name="OLE_LINK19"/>
            <w:bookmarkStart w:id="125" w:name="OLE_LINK20"/>
            <w:r w:rsidRPr="001B194F">
              <w:rPr>
                <w:rFonts w:asciiTheme="minorHAnsi" w:hAnsiTheme="minorHAnsi"/>
                <w:spacing w:val="0"/>
                <w:szCs w:val="16"/>
              </w:rPr>
              <w:t>Address bits (width N bits) to denote up to 2</w:t>
            </w:r>
            <w:r w:rsidRPr="001B194F">
              <w:rPr>
                <w:rFonts w:asciiTheme="minorHAnsi" w:hAnsiTheme="minorHAnsi"/>
                <w:spacing w:val="0"/>
                <w:szCs w:val="16"/>
                <w:vertAlign w:val="superscript"/>
              </w:rPr>
              <w:t>N</w:t>
            </w:r>
            <w:r w:rsidRPr="001B194F">
              <w:rPr>
                <w:rFonts w:asciiTheme="minorHAnsi" w:hAnsiTheme="minorHAnsi"/>
                <w:spacing w:val="0"/>
                <w:szCs w:val="16"/>
              </w:rPr>
              <w:t xml:space="preserve"> addresses;</w:t>
            </w:r>
          </w:p>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N is paramet</w:t>
            </w:r>
            <w:bookmarkEnd w:id="124"/>
            <w:bookmarkEnd w:id="125"/>
            <w:r>
              <w:rPr>
                <w:rFonts w:asciiTheme="minorHAnsi" w:hAnsiTheme="minorHAnsi"/>
                <w:spacing w:val="0"/>
                <w:szCs w:val="16"/>
              </w:rPr>
              <w:t>er</w:t>
            </w:r>
            <w:r w:rsidRPr="001B194F">
              <w:rPr>
                <w:rFonts w:asciiTheme="minorHAnsi" w:hAnsiTheme="minorHAnsi"/>
                <w:spacing w:val="0"/>
                <w:szCs w:val="16"/>
              </w:rPr>
              <w:t>.  Same value for all ports</w:t>
            </w:r>
          </w:p>
        </w:tc>
      </w:tr>
      <w:tr w:rsidR="00B20C6C" w:rsidRPr="00B268C6" w:rsidTr="00EA674D">
        <w:trPr>
          <w:trHeight w:val="20"/>
        </w:trPr>
        <w:tc>
          <w:tcPr>
            <w:tcW w:w="162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read_</w:t>
            </w:r>
            <w:r>
              <w:rPr>
                <w:rFonts w:asciiTheme="minorHAnsi" w:hAnsiTheme="minorHAnsi"/>
                <w:spacing w:val="0"/>
                <w:szCs w:val="16"/>
              </w:rPr>
              <w:t>{0,1,2,3}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Valid</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Denotes that a Read command is 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sidRPr="001B194F">
              <w:rPr>
                <w:rFonts w:asciiTheme="minorHAnsi" w:hAnsiTheme="minorHAnsi"/>
                <w:spacing w:val="0"/>
                <w:szCs w:val="16"/>
              </w:rPr>
              <w:t>dout_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Da</w:t>
            </w:r>
            <w:r>
              <w:rPr>
                <w:rFonts w:asciiTheme="minorHAnsi" w:hAnsiTheme="minorHAnsi"/>
                <w:spacing w:val="0"/>
                <w:szCs w:val="16"/>
              </w:rPr>
              <w:t>ta (width W) associated with a r</w:t>
            </w:r>
            <w:r w:rsidRPr="001B194F">
              <w:rPr>
                <w:rFonts w:asciiTheme="minorHAnsi" w:hAnsiTheme="minorHAnsi"/>
                <w:spacing w:val="0"/>
                <w:szCs w:val="16"/>
              </w:rPr>
              <w:t>ead address;</w:t>
            </w:r>
          </w:p>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W is parameter</w:t>
            </w:r>
            <w:r w:rsidRPr="001B194F">
              <w:rPr>
                <w:rFonts w:asciiTheme="minorHAnsi" w:hAnsiTheme="minorHAnsi"/>
                <w:spacing w:val="0"/>
                <w:szCs w:val="16"/>
              </w:rPr>
              <w:t>. Same value for all ports</w:t>
            </w:r>
          </w:p>
        </w:tc>
      </w:tr>
      <w:tr w:rsidR="00B20C6C" w:rsidRPr="001B194F" w:rsidTr="00EA674D">
        <w:trPr>
          <w:trHeight w:val="20"/>
        </w:trPr>
        <w:tc>
          <w:tcPr>
            <w:tcW w:w="162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read_vld_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w:t>
            </w:r>
          </w:p>
        </w:tc>
        <w:tc>
          <w:tcPr>
            <w:tcW w:w="134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025EF6">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 Valid</w:t>
            </w:r>
          </w:p>
        </w:tc>
        <w:tc>
          <w:tcPr>
            <w:tcW w:w="4075" w:type="dxa"/>
            <w:vAlign w:val="center"/>
          </w:tcPr>
          <w:p w:rsidR="00B20C6C" w:rsidRPr="001B194F" w:rsidRDefault="00B20C6C" w:rsidP="00025EF6">
            <w:pPr>
              <w:pStyle w:val="TableText"/>
              <w:keepNext/>
              <w:keepLines/>
              <w:rPr>
                <w:rFonts w:asciiTheme="minorHAnsi" w:hAnsiTheme="minorHAnsi"/>
                <w:spacing w:val="0"/>
                <w:szCs w:val="16"/>
              </w:rPr>
            </w:pPr>
            <w:r w:rsidRPr="001B194F">
              <w:rPr>
                <w:rFonts w:asciiTheme="minorHAnsi" w:hAnsiTheme="minorHAnsi"/>
                <w:spacing w:val="0"/>
                <w:szCs w:val="16"/>
              </w:rPr>
              <w:t>Denotes vali</w:t>
            </w:r>
            <w:r>
              <w:rPr>
                <w:rFonts w:asciiTheme="minorHAnsi" w:hAnsiTheme="minorHAnsi"/>
                <w:spacing w:val="0"/>
                <w:szCs w:val="16"/>
              </w:rPr>
              <w:t>d r</w:t>
            </w:r>
            <w:r w:rsidRPr="001B194F">
              <w:rPr>
                <w:rFonts w:asciiTheme="minorHAnsi" w:hAnsiTheme="minorHAnsi"/>
                <w:spacing w:val="0"/>
                <w:szCs w:val="16"/>
              </w:rPr>
              <w:t>ead data</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read_serr</w:t>
            </w:r>
            <w:r w:rsidRPr="001B194F">
              <w:rPr>
                <w:rFonts w:asciiTheme="minorHAnsi" w:hAnsiTheme="minorHAnsi"/>
                <w:spacing w:val="0"/>
                <w:szCs w:val="16"/>
              </w:rPr>
              <w:t>_</w:t>
            </w:r>
            <w:r>
              <w:rPr>
                <w:rFonts w:asciiTheme="minorHAnsi" w:hAnsiTheme="minorHAnsi"/>
                <w:spacing w:val="0"/>
                <w:szCs w:val="16"/>
              </w:rPr>
              <w:t>{</w:t>
            </w:r>
            <w:r w:rsidRPr="001B194F">
              <w:rPr>
                <w:rFonts w:asciiTheme="minorHAnsi" w:hAnsiTheme="minorHAnsi"/>
                <w:spacing w:val="0"/>
                <w:szCs w:val="16"/>
              </w:rPr>
              <w:t>0,1,2,3</w:t>
            </w:r>
            <w:r>
              <w:rPr>
                <w:rFonts w:asciiTheme="minorHAnsi" w:hAnsiTheme="minorHAnsi"/>
                <w:spacing w:val="0"/>
                <w:szCs w:val="16"/>
              </w:rPr>
              <w:t>}, read_derr_{0,1,2,3}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r w:rsidRPr="00653906">
              <w:rPr>
                <w:rFonts w:asciiTheme="minorHAnsi" w:hAnsiTheme="minorHAnsi"/>
                <w:i/>
                <w:spacing w:val="0"/>
                <w:szCs w:val="16"/>
              </w:rPr>
              <w:t>dout</w:t>
            </w:r>
            <w:r>
              <w:rPr>
                <w:rFonts w:asciiTheme="minorHAnsi" w:hAnsiTheme="minorHAnsi"/>
                <w:spacing w:val="0"/>
                <w:szCs w:val="16"/>
              </w:rPr>
              <w:t xml:space="preserve"> pins is invalid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paddr_{0,1,2,3}</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B20C6C" w:rsidRPr="00B268C6" w:rsidTr="00EA674D">
        <w:trPr>
          <w:trHeight w:val="20"/>
        </w:trPr>
        <w:tc>
          <w:tcPr>
            <w:tcW w:w="9025" w:type="dxa"/>
            <w:gridSpan w:val="4"/>
            <w:shd w:val="clear" w:color="auto" w:fill="EEECE1" w:themeFill="background2"/>
            <w:vAlign w:val="center"/>
          </w:tcPr>
          <w:p w:rsidR="00B20C6C" w:rsidRPr="001B194F" w:rsidRDefault="00B20C6C" w:rsidP="00462937">
            <w:pPr>
              <w:pStyle w:val="Caption"/>
              <w:spacing w:after="0" w:line="240" w:lineRule="auto"/>
              <w:ind w:left="11"/>
              <w:rPr>
                <w:rFonts w:asciiTheme="minorHAnsi" w:hAnsiTheme="minorHAnsi"/>
              </w:rPr>
            </w:pPr>
            <w:r w:rsidRPr="001B194F">
              <w:rPr>
                <w:rFonts w:asciiTheme="minorHAnsi" w:hAnsiTheme="minorHAnsi"/>
              </w:rPr>
              <w:t>Write Ports</w:t>
            </w:r>
          </w:p>
        </w:tc>
      </w:tr>
      <w:tr w:rsidR="00B20C6C" w:rsidRPr="00B268C6" w:rsidTr="00EA674D">
        <w:trPr>
          <w:trHeight w:val="20"/>
        </w:trPr>
        <w:tc>
          <w:tcPr>
            <w:tcW w:w="1620" w:type="dxa"/>
            <w:vAlign w:val="center"/>
          </w:tcPr>
          <w:p w:rsidR="00B20C6C" w:rsidRPr="001B194F" w:rsidRDefault="00B20C6C" w:rsidP="006860FD">
            <w:pPr>
              <w:pStyle w:val="TableText"/>
              <w:keepNext/>
              <w:keepLines/>
              <w:jc w:val="center"/>
              <w:rPr>
                <w:rFonts w:asciiTheme="minorHAnsi" w:hAnsiTheme="minorHAnsi"/>
                <w:spacing w:val="0"/>
                <w:szCs w:val="16"/>
              </w:rPr>
            </w:pPr>
            <w:r>
              <w:rPr>
                <w:rFonts w:asciiTheme="minorHAnsi" w:hAnsiTheme="minorHAnsi"/>
                <w:spacing w:val="0"/>
                <w:szCs w:val="16"/>
              </w:rPr>
              <w:t>addr_{</w:t>
            </w:r>
            <w:r w:rsidRPr="001B194F">
              <w:rPr>
                <w:rFonts w:asciiTheme="minorHAnsi" w:hAnsiTheme="minorHAnsi"/>
                <w:spacing w:val="0"/>
                <w:szCs w:val="16"/>
              </w:rPr>
              <w:t>4,5,6,7</w:t>
            </w:r>
            <w:r>
              <w:rPr>
                <w:rFonts w:asciiTheme="minorHAnsi" w:hAnsiTheme="minorHAnsi"/>
                <w:spacing w:val="0"/>
                <w:szCs w:val="16"/>
              </w:rPr>
              <w:t>,8}</w:t>
            </w:r>
            <w:r>
              <w:rPr>
                <w:rStyle w:val="FootnoteReference"/>
                <w:rFonts w:asciiTheme="minorHAnsi" w:hAnsiTheme="minorHAnsi"/>
                <w:spacing w:val="0"/>
                <w:szCs w:val="16"/>
              </w:rPr>
              <w:footnoteReference w:id="3"/>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Address</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 xml:space="preserve">Address bits (width N bits). Parameter N is the same as that used for Read address. </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write_{</w:t>
            </w:r>
            <w:r w:rsidRPr="001B194F">
              <w:rPr>
                <w:rFonts w:asciiTheme="minorHAnsi" w:hAnsiTheme="minorHAnsi"/>
                <w:spacing w:val="0"/>
                <w:szCs w:val="16"/>
              </w:rPr>
              <w:t>4,5,6,7</w:t>
            </w:r>
            <w:r>
              <w:rPr>
                <w:rFonts w:asciiTheme="minorHAnsi" w:hAnsiTheme="minorHAnsi"/>
                <w:spacing w:val="0"/>
                <w:szCs w:val="16"/>
              </w:rPr>
              <w:t>,8}</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Valid</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Pr>
                <w:rFonts w:asciiTheme="minorHAnsi" w:hAnsiTheme="minorHAnsi"/>
                <w:spacing w:val="0"/>
                <w:szCs w:val="16"/>
              </w:rPr>
              <w:t>Denotes that a w</w:t>
            </w:r>
            <w:r w:rsidRPr="001B194F">
              <w:rPr>
                <w:rFonts w:asciiTheme="minorHAnsi" w:hAnsiTheme="minorHAnsi"/>
                <w:spacing w:val="0"/>
                <w:szCs w:val="16"/>
              </w:rPr>
              <w:t>rite command is valid</w:t>
            </w:r>
          </w:p>
        </w:tc>
      </w:tr>
      <w:tr w:rsidR="00B20C6C" w:rsidRPr="00B268C6" w:rsidTr="00EA674D">
        <w:trPr>
          <w:trHeight w:val="20"/>
        </w:trPr>
        <w:tc>
          <w:tcPr>
            <w:tcW w:w="1620" w:type="dxa"/>
            <w:vAlign w:val="center"/>
          </w:tcPr>
          <w:p w:rsidR="00B20C6C" w:rsidRPr="001B194F" w:rsidRDefault="00B20C6C" w:rsidP="000B5BF9">
            <w:pPr>
              <w:pStyle w:val="TableText"/>
              <w:keepNext/>
              <w:keepLines/>
              <w:jc w:val="center"/>
              <w:rPr>
                <w:rFonts w:asciiTheme="minorHAnsi" w:hAnsiTheme="minorHAnsi"/>
                <w:spacing w:val="0"/>
                <w:szCs w:val="16"/>
              </w:rPr>
            </w:pPr>
            <w:r>
              <w:rPr>
                <w:rFonts w:asciiTheme="minorHAnsi" w:hAnsiTheme="minorHAnsi"/>
                <w:spacing w:val="0"/>
                <w:szCs w:val="16"/>
              </w:rPr>
              <w:t>din_{</w:t>
            </w:r>
            <w:r w:rsidRPr="001B194F">
              <w:rPr>
                <w:rFonts w:asciiTheme="minorHAnsi" w:hAnsiTheme="minorHAnsi"/>
                <w:spacing w:val="0"/>
                <w:szCs w:val="16"/>
              </w:rPr>
              <w:t>4,5,6,7</w:t>
            </w:r>
            <w:r>
              <w:rPr>
                <w:rFonts w:asciiTheme="minorHAnsi" w:hAnsiTheme="minorHAnsi"/>
                <w:spacing w:val="0"/>
                <w:szCs w:val="16"/>
              </w:rPr>
              <w:t>,8}</w:t>
            </w:r>
          </w:p>
        </w:tc>
        <w:tc>
          <w:tcPr>
            <w:tcW w:w="134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B20C6C" w:rsidRPr="001B194F" w:rsidRDefault="00B20C6C" w:rsidP="006860FD">
            <w:pPr>
              <w:pStyle w:val="TableText"/>
              <w:keepNext/>
              <w:keepLines/>
              <w:jc w:val="center"/>
              <w:rPr>
                <w:rFonts w:asciiTheme="minorHAnsi" w:hAnsiTheme="minorHAnsi"/>
                <w:spacing w:val="0"/>
                <w:szCs w:val="16"/>
              </w:rPr>
            </w:pPr>
            <w:r w:rsidRPr="001B194F">
              <w:rPr>
                <w:rFonts w:asciiTheme="minorHAnsi" w:hAnsiTheme="minorHAnsi"/>
                <w:spacing w:val="0"/>
                <w:szCs w:val="16"/>
              </w:rPr>
              <w:t>Write Data</w:t>
            </w:r>
          </w:p>
        </w:tc>
        <w:tc>
          <w:tcPr>
            <w:tcW w:w="4075" w:type="dxa"/>
            <w:vAlign w:val="center"/>
          </w:tcPr>
          <w:p w:rsidR="00B20C6C" w:rsidRPr="001B194F" w:rsidRDefault="00B20C6C" w:rsidP="00B325B4">
            <w:pPr>
              <w:pStyle w:val="TableText"/>
              <w:keepNext/>
              <w:keepLines/>
              <w:rPr>
                <w:rFonts w:asciiTheme="minorHAnsi" w:hAnsiTheme="minorHAnsi"/>
                <w:spacing w:val="0"/>
                <w:szCs w:val="16"/>
              </w:rPr>
            </w:pPr>
            <w:r w:rsidRPr="001B194F">
              <w:rPr>
                <w:rFonts w:asciiTheme="minorHAnsi" w:hAnsiTheme="minorHAnsi"/>
                <w:spacing w:val="0"/>
                <w:szCs w:val="16"/>
              </w:rPr>
              <w:t>Data (w</w:t>
            </w:r>
            <w:r>
              <w:rPr>
                <w:rFonts w:asciiTheme="minorHAnsi" w:hAnsiTheme="minorHAnsi"/>
                <w:spacing w:val="0"/>
                <w:szCs w:val="16"/>
              </w:rPr>
              <w:t>idth W bits) associated with a w</w:t>
            </w:r>
            <w:r w:rsidRPr="001B194F">
              <w:rPr>
                <w:rFonts w:asciiTheme="minorHAnsi" w:hAnsiTheme="minorHAnsi"/>
                <w:spacing w:val="0"/>
                <w:szCs w:val="16"/>
              </w:rPr>
              <w:t>rite command; Parameter W is same that for Read data.</w:t>
            </w:r>
          </w:p>
        </w:tc>
      </w:tr>
      <w:bookmarkEnd w:id="122"/>
      <w:bookmarkEnd w:id="123"/>
    </w:tbl>
    <w:p w:rsidR="001C0C3D" w:rsidRPr="00B268C6" w:rsidRDefault="001C0C3D" w:rsidP="001C0C3D">
      <w:pPr>
        <w:ind w:left="0"/>
        <w:rPr>
          <w:rFonts w:asciiTheme="minorHAnsi" w:hAnsiTheme="minorHAnsi"/>
        </w:rPr>
      </w:pPr>
    </w:p>
    <w:p w:rsidR="001C0C3D" w:rsidRPr="001B194F" w:rsidRDefault="001C0C3D" w:rsidP="009F06B2">
      <w:pPr>
        <w:pStyle w:val="Memoirbodycopy"/>
        <w:ind w:left="0" w:firstLine="432"/>
      </w:pPr>
      <w:r w:rsidRPr="001B194F">
        <w:lastRenderedPageBreak/>
        <w:t>The different interfaces are described next.</w:t>
      </w:r>
    </w:p>
    <w:p w:rsidR="00D36C97" w:rsidRDefault="00F54A05" w:rsidP="00F54A05">
      <w:pPr>
        <w:pStyle w:val="Memoirbodycopy"/>
        <w:numPr>
          <w:ilvl w:val="0"/>
          <w:numId w:val="34"/>
        </w:numPr>
      </w:pPr>
      <w:r w:rsidRPr="001B194F">
        <w:rPr>
          <w:b/>
        </w:rPr>
        <w:t>Clock and Initialization pins:</w:t>
      </w:r>
      <w:r w:rsidRPr="001B194F">
        <w:t xml:space="preserve"> This set of signals is common to all ports. Clock is p</w:t>
      </w:r>
      <w:r w:rsidR="0008655D">
        <w:t xml:space="preserve">rovided to the </w:t>
      </w:r>
      <w:r w:rsidR="001E0EFB">
        <w:t>memory core</w:t>
      </w:r>
      <w:r w:rsidR="0008655D">
        <w:t xml:space="preserve"> via the </w:t>
      </w:r>
      <w:r w:rsidR="0008655D" w:rsidRPr="0008655D">
        <w:rPr>
          <w:i/>
        </w:rPr>
        <w:t>cl</w:t>
      </w:r>
      <w:r w:rsidRPr="0008655D">
        <w:rPr>
          <w:i/>
        </w:rPr>
        <w:t>k</w:t>
      </w:r>
      <w:r w:rsidRPr="001B194F">
        <w:t xml:space="preserve"> input pin. The frequency is </w:t>
      </w:r>
      <w:r w:rsidR="00985E7B">
        <w:t xml:space="preserve">user </w:t>
      </w:r>
      <w:r w:rsidRPr="001B194F">
        <w:t>det</w:t>
      </w:r>
      <w:r w:rsidR="00985E7B">
        <w:t>ermined</w:t>
      </w:r>
      <w:r w:rsidRPr="001B194F">
        <w:t xml:space="preserve">. </w:t>
      </w:r>
      <w:r w:rsidR="00B51E31">
        <w:t>The clock pin is common to all the port</w:t>
      </w:r>
      <w:r w:rsidR="00D36C97">
        <w:t>s</w:t>
      </w:r>
      <w:r w:rsidR="00B51E31">
        <w:t xml:space="preserve"> indicating full synchronous operation across</w:t>
      </w:r>
      <w:r w:rsidR="00D36C97">
        <w:t xml:space="preserve"> the </w:t>
      </w:r>
      <w:r w:rsidR="001E0EFB">
        <w:t>memory core</w:t>
      </w:r>
      <w:r w:rsidR="00D36C97">
        <w:t xml:space="preserve"> (Multi-clock domain operation across ports is currently </w:t>
      </w:r>
      <w:r w:rsidR="003C3928">
        <w:t xml:space="preserve">not </w:t>
      </w:r>
      <w:r w:rsidR="00D36C97">
        <w:t xml:space="preserve">supported). </w:t>
      </w:r>
    </w:p>
    <w:p w:rsidR="00F54A05" w:rsidRPr="00F54A05" w:rsidRDefault="00F54A05" w:rsidP="00D36C97">
      <w:pPr>
        <w:pStyle w:val="Memoirbodycopy"/>
        <w:ind w:left="1152"/>
      </w:pPr>
      <w:r w:rsidRPr="001B194F">
        <w:t xml:space="preserve">The </w:t>
      </w:r>
      <w:r w:rsidR="001E0EFB">
        <w:t>memory core</w:t>
      </w:r>
      <w:r w:rsidRPr="001B194F">
        <w:t xml:space="preserve"> is initialized by asse</w:t>
      </w:r>
      <w:r w:rsidR="00D36C97">
        <w:t xml:space="preserve">rting the </w:t>
      </w:r>
      <w:r w:rsidR="0008655D">
        <w:rPr>
          <w:i/>
        </w:rPr>
        <w:t>rs</w:t>
      </w:r>
      <w:r w:rsidR="00D36C97" w:rsidRPr="0008655D">
        <w:rPr>
          <w:i/>
        </w:rPr>
        <w:t>t</w:t>
      </w:r>
      <w:r w:rsidR="00D36C97">
        <w:t xml:space="preserve"> pin for a minimum of</w:t>
      </w:r>
      <w:r w:rsidRPr="001B194F">
        <w:t xml:space="preserve"> ten clocks. The completion of reset process is indicated by assertion of the </w:t>
      </w:r>
      <w:r w:rsidRPr="0008655D">
        <w:rPr>
          <w:i/>
        </w:rPr>
        <w:t>ready</w:t>
      </w:r>
      <w:r w:rsidRPr="001B194F">
        <w:t xml:space="preserve"> pin. The mRnW </w:t>
      </w:r>
      <w:r w:rsidR="001E0EFB">
        <w:t>memory core</w:t>
      </w:r>
      <w:r w:rsidRPr="001B194F">
        <w:t xml:space="preserve"> is ready for normal operations on the next clock</w:t>
      </w:r>
      <w:r w:rsidR="0008655D">
        <w:t xml:space="preserve"> after</w:t>
      </w:r>
      <w:r w:rsidRPr="001B194F">
        <w:t xml:space="preserve"> this assertion.</w:t>
      </w:r>
    </w:p>
    <w:p w:rsidR="0020010B" w:rsidRPr="0020010B" w:rsidRDefault="001C0C3D" w:rsidP="0020010B">
      <w:pPr>
        <w:pStyle w:val="Memoirbodycopy"/>
        <w:numPr>
          <w:ilvl w:val="0"/>
          <w:numId w:val="34"/>
        </w:numPr>
      </w:pPr>
      <w:r w:rsidRPr="001B194F">
        <w:rPr>
          <w:b/>
        </w:rPr>
        <w:t>Read Interface:</w:t>
      </w:r>
      <w:r w:rsidR="00087857">
        <w:rPr>
          <w:b/>
        </w:rPr>
        <w:t xml:space="preserve"> </w:t>
      </w:r>
      <w:r w:rsidR="00D23D59">
        <w:t>Each read port consists of</w:t>
      </w:r>
      <w:r w:rsidR="0020010B" w:rsidRPr="0020010B">
        <w:t xml:space="preserve"> </w:t>
      </w:r>
      <w:r w:rsidR="00D23D59">
        <w:t>r</w:t>
      </w:r>
      <w:r w:rsidR="0020010B" w:rsidRPr="0020010B">
        <w:t xml:space="preserve">ead command (read_{0,1,2,3}) and a corresponding </w:t>
      </w:r>
      <w:r w:rsidR="00D23D59">
        <w:t>r</w:t>
      </w:r>
      <w:r w:rsidR="0020010B" w:rsidRPr="0020010B">
        <w:t>ead address (</w:t>
      </w:r>
      <w:r w:rsidR="0020010B" w:rsidRPr="0020010B">
        <w:rPr>
          <w:i/>
        </w:rPr>
        <w:t>addr</w:t>
      </w:r>
      <w:r w:rsidR="00226F0D">
        <w:t>_{0,1,</w:t>
      </w:r>
      <w:r w:rsidR="0020010B" w:rsidRPr="0020010B">
        <w:t>2,3}). The read data (</w:t>
      </w:r>
      <w:r w:rsidR="0020010B" w:rsidRPr="00226F0D">
        <w:rPr>
          <w:i/>
        </w:rPr>
        <w:t>dout_</w:t>
      </w:r>
      <w:r w:rsidR="0020010B" w:rsidRPr="0020010B">
        <w:t>{0,1,2,3}) is available after a fixed latency along with the read valid signal (</w:t>
      </w:r>
      <w:r w:rsidR="0020010B" w:rsidRPr="0020010B">
        <w:rPr>
          <w:i/>
        </w:rPr>
        <w:t>read_vld</w:t>
      </w:r>
      <w:r w:rsidR="0020010B" w:rsidRPr="0020010B">
        <w:t xml:space="preserve">_{0,1,2,3}). The latency of a read access is fixed irrespective of operations on other ports. The </w:t>
      </w:r>
      <w:r w:rsidR="0020010B" w:rsidRPr="0020010B">
        <w:rPr>
          <w:i/>
        </w:rPr>
        <w:t>read_vld</w:t>
      </w:r>
      <w:r w:rsidR="0020010B" w:rsidRPr="0020010B">
        <w:t xml:space="preserve"> signal is provided as a timing signal to enable the host chip to accept valid data. This way the host chip does not have to hardwire the latency value in its logic.</w:t>
      </w:r>
    </w:p>
    <w:p w:rsidR="0020010B" w:rsidRPr="0020010B" w:rsidRDefault="0020010B" w:rsidP="0020010B">
      <w:pPr>
        <w:pStyle w:val="Memoirbodycopy"/>
        <w:ind w:left="1152"/>
      </w:pPr>
      <w:r w:rsidRPr="0020010B">
        <w:t xml:space="preserve">Read Error: The assertion of read error signal indicates detection of </w:t>
      </w:r>
      <w:r w:rsidR="00905E81">
        <w:t>ECC</w:t>
      </w:r>
      <w:r w:rsidRPr="0020010B">
        <w:t xml:space="preserve"> error in the internal data structures implemented in the core. Their occurrences are reported with the assertion of </w:t>
      </w:r>
      <w:r w:rsidRPr="0020010B">
        <w:rPr>
          <w:i/>
        </w:rPr>
        <w:t xml:space="preserve">read_serr </w:t>
      </w:r>
      <w:r w:rsidRPr="007E5C76">
        <w:t>(single-bit error)</w:t>
      </w:r>
      <w:r w:rsidRPr="0020010B">
        <w:rPr>
          <w:i/>
        </w:rPr>
        <w:t xml:space="preserve">, </w:t>
      </w:r>
      <w:r w:rsidRPr="0020010B">
        <w:t xml:space="preserve">or </w:t>
      </w:r>
      <w:r w:rsidRPr="0020010B">
        <w:rPr>
          <w:i/>
        </w:rPr>
        <w:t xml:space="preserve">read_derr </w:t>
      </w:r>
      <w:r w:rsidRPr="007E5C76">
        <w:t>(double-bit error)</w:t>
      </w:r>
      <w:r w:rsidRPr="0020010B">
        <w:rPr>
          <w:i/>
        </w:rPr>
        <w:t xml:space="preserve"> </w:t>
      </w:r>
      <w:r w:rsidRPr="0020010B">
        <w:t xml:space="preserve">outputs. The read physical address (described next) points to the </w:t>
      </w:r>
      <w:r w:rsidR="00086DC7">
        <w:t xml:space="preserve">physical </w:t>
      </w:r>
      <w:r w:rsidRPr="0020010B">
        <w:t xml:space="preserve">memory location where the error occurred. The user is required to reset the memory core and initiate the reset process </w:t>
      </w:r>
    </w:p>
    <w:p w:rsidR="0020010B" w:rsidRPr="0020010B" w:rsidRDefault="0020010B" w:rsidP="00BE59A8">
      <w:pPr>
        <w:pStyle w:val="Memoirbodycopy"/>
        <w:ind w:left="1152"/>
      </w:pPr>
      <w:r w:rsidRPr="0020010B">
        <w:t>Read error events happen only for certain memory cores, depending on the underlying algorithm. The core-specific datasheet states if the Read error outputs are used for that core. If not, these outputs are held inactive (low) throughout the course of operation.</w:t>
      </w:r>
    </w:p>
    <w:p w:rsidR="0020010B" w:rsidRPr="0020010B" w:rsidRDefault="0020010B" w:rsidP="00BE59A8">
      <w:pPr>
        <w:pStyle w:val="Memoirbodycopy"/>
        <w:ind w:left="1152"/>
      </w:pPr>
      <w:r w:rsidRPr="0020010B">
        <w:t>Read Physical Address: ECC implementation on the user data is the responsibility of the user. The user can choose to do this as part of data itself. Due to address mapping schemes deployed within the core, the physical location of data for a given user read address may change from access to access. The physical address of the read location (</w:t>
      </w:r>
      <w:r w:rsidRPr="0020010B">
        <w:rPr>
          <w:i/>
        </w:rPr>
        <w:t>read</w:t>
      </w:r>
      <w:r w:rsidRPr="0020010B">
        <w:t>_</w:t>
      </w:r>
      <w:r w:rsidRPr="0020010B">
        <w:rPr>
          <w:i/>
        </w:rPr>
        <w:t>padr</w:t>
      </w:r>
      <w:r w:rsidRPr="0020010B">
        <w:t xml:space="preserve">_{0,1,2,3}) is provided to help with address logging in case the user chooses to maintain statistics on </w:t>
      </w:r>
      <w:r w:rsidR="00226F0D">
        <w:t>ECC</w:t>
      </w:r>
      <w:r w:rsidRPr="0020010B">
        <w:t xml:space="preserve"> error events. The mapping between the physical address and physical memories (reference-designators) is detailed in the memory core-specific datasheet.</w:t>
      </w:r>
    </w:p>
    <w:p w:rsidR="00F54A05" w:rsidRPr="001B194F" w:rsidRDefault="0020010B" w:rsidP="00BE59A8">
      <w:pPr>
        <w:pStyle w:val="Memoirbodycopy"/>
        <w:ind w:left="1152"/>
      </w:pPr>
      <w:r w:rsidRPr="0020010B">
        <w:t xml:space="preserve">Note: The read Physical address is mainly used during normal operation to help the user track any </w:t>
      </w:r>
      <w:r w:rsidR="008F470D">
        <w:t>ECC</w:t>
      </w:r>
      <w:r w:rsidRPr="0020010B">
        <w:t xml:space="preserve"> error events seen in the data. But for those cores where a Read error event can happen, the physical address also points to the erring memory location during such an event.</w:t>
      </w:r>
    </w:p>
    <w:p w:rsidR="009B0745" w:rsidRDefault="001C0C3D" w:rsidP="001B194F">
      <w:pPr>
        <w:pStyle w:val="Memoirbodycopy"/>
        <w:numPr>
          <w:ilvl w:val="0"/>
          <w:numId w:val="34"/>
        </w:numPr>
      </w:pPr>
      <w:r w:rsidRPr="009B0745">
        <w:rPr>
          <w:b/>
        </w:rPr>
        <w:t>Write Interface:</w:t>
      </w:r>
      <w:r w:rsidR="00087857">
        <w:rPr>
          <w:b/>
        </w:rPr>
        <w:t xml:space="preserve"> </w:t>
      </w:r>
      <w:r w:rsidR="00766431" w:rsidRPr="001B194F">
        <w:t>The interface accepts a w</w:t>
      </w:r>
      <w:r w:rsidRPr="001B194F">
        <w:t>rite command (</w:t>
      </w:r>
      <w:r w:rsidRPr="009B0745">
        <w:rPr>
          <w:i/>
        </w:rPr>
        <w:t>write</w:t>
      </w:r>
      <w:r w:rsidRPr="001B194F">
        <w:t>_</w:t>
      </w:r>
      <w:r w:rsidR="007E69F5">
        <w:t>{</w:t>
      </w:r>
      <w:r w:rsidRPr="001B194F">
        <w:t>4,5,6,7</w:t>
      </w:r>
      <w:r w:rsidR="00870490">
        <w:t>,8</w:t>
      </w:r>
      <w:r w:rsidR="007E69F5">
        <w:t>}</w:t>
      </w:r>
      <w:r w:rsidRPr="001B194F">
        <w:t>), a write address (</w:t>
      </w:r>
      <w:r w:rsidRPr="009B0745">
        <w:rPr>
          <w:i/>
        </w:rPr>
        <w:t>addr_</w:t>
      </w:r>
      <w:r w:rsidR="007E69F5">
        <w:t>{</w:t>
      </w:r>
      <w:r w:rsidRPr="001B194F">
        <w:t>4,5,6,7</w:t>
      </w:r>
      <w:r w:rsidR="00870490">
        <w:t>,8</w:t>
      </w:r>
      <w:r w:rsidR="007E69F5">
        <w:t>}</w:t>
      </w:r>
      <w:r w:rsidRPr="001B194F">
        <w:t>) and the corresponding write data (</w:t>
      </w:r>
      <w:r w:rsidRPr="009B0745">
        <w:rPr>
          <w:i/>
        </w:rPr>
        <w:t>din</w:t>
      </w:r>
      <w:r w:rsidRPr="007E69F5">
        <w:t>_</w:t>
      </w:r>
      <w:r w:rsidR="007E69F5">
        <w:t>{</w:t>
      </w:r>
      <w:r w:rsidRPr="001B194F">
        <w:t>4,5,6,7</w:t>
      </w:r>
      <w:r w:rsidR="00870490">
        <w:t>,8</w:t>
      </w:r>
      <w:r w:rsidR="007E69F5">
        <w:t>}</w:t>
      </w:r>
      <w:r w:rsidRPr="001B194F">
        <w:t xml:space="preserve">). </w:t>
      </w:r>
    </w:p>
    <w:p w:rsidR="001657F0" w:rsidRDefault="001657F0" w:rsidP="001657F0">
      <w:pPr>
        <w:pStyle w:val="Heading3"/>
        <w:numPr>
          <w:ilvl w:val="0"/>
          <w:numId w:val="0"/>
        </w:numPr>
        <w:ind w:left="2574"/>
      </w:pPr>
    </w:p>
    <w:p w:rsidR="00415FFF" w:rsidRPr="00415FFF" w:rsidRDefault="00415FFF" w:rsidP="00415FFF">
      <w:pPr>
        <w:pStyle w:val="BodyText"/>
      </w:pPr>
    </w:p>
    <w:p w:rsidR="00FC1635" w:rsidRDefault="00FC1635" w:rsidP="00FC1635">
      <w:pPr>
        <w:pStyle w:val="BodyText"/>
      </w:pPr>
    </w:p>
    <w:p w:rsidR="003C10AC" w:rsidRDefault="003C10AC" w:rsidP="00FC1635">
      <w:pPr>
        <w:pStyle w:val="BodyText"/>
      </w:pPr>
    </w:p>
    <w:p w:rsidR="00792C1A" w:rsidRPr="00FC1635" w:rsidRDefault="00792C1A" w:rsidP="00FC1635">
      <w:pPr>
        <w:pStyle w:val="BodyText"/>
      </w:pPr>
    </w:p>
    <w:p w:rsidR="001657F0" w:rsidRPr="001657F0" w:rsidRDefault="001657F0" w:rsidP="001657F0">
      <w:pPr>
        <w:pStyle w:val="BodyText"/>
      </w:pPr>
    </w:p>
    <w:p w:rsidR="00A1139D" w:rsidRDefault="00A1139D" w:rsidP="00A1139D">
      <w:pPr>
        <w:pStyle w:val="Heading3"/>
      </w:pPr>
      <w:r>
        <w:lastRenderedPageBreak/>
        <w:t xml:space="preserve"> </w:t>
      </w:r>
      <w:bookmarkStart w:id="126" w:name="_Toc386623359"/>
      <w:r>
        <w:t>Debug and Test Interface</w:t>
      </w:r>
      <w:r w:rsidR="001657F0">
        <w:t xml:space="preserve"> with description</w:t>
      </w:r>
      <w:bookmarkEnd w:id="126"/>
    </w:p>
    <w:p w:rsidR="00B62DCD" w:rsidRPr="001B194F" w:rsidRDefault="00792C1A" w:rsidP="00792C1A">
      <w:pPr>
        <w:pStyle w:val="Memoirbodycopy"/>
      </w:pPr>
      <w:r>
        <w:t xml:space="preserve">Figure 2-2 shows the Test &amp; Debug interface of the Renaissance family memory IP. </w:t>
      </w:r>
      <w:r w:rsidR="001657F0" w:rsidRPr="00025EF6">
        <w:rPr>
          <w:noProof/>
        </w:rPr>
        <mc:AlternateContent>
          <mc:Choice Requires="wpg">
            <w:drawing>
              <wp:anchor distT="0" distB="0" distL="114300" distR="114300" simplePos="0" relativeHeight="251856896" behindDoc="0" locked="0" layoutInCell="1" allowOverlap="1" wp14:anchorId="3BE1D7F2" wp14:editId="62264544">
                <wp:simplePos x="0" y="0"/>
                <wp:positionH relativeFrom="column">
                  <wp:posOffset>731520</wp:posOffset>
                </wp:positionH>
                <wp:positionV relativeFrom="paragraph">
                  <wp:posOffset>3084830</wp:posOffset>
                </wp:positionV>
                <wp:extent cx="1686560" cy="1113790"/>
                <wp:effectExtent l="0" t="0" r="46990" b="0"/>
                <wp:wrapTopAndBottom/>
                <wp:docPr id="510"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6560" cy="1113790"/>
                          <a:chOff x="-639" y="-80"/>
                          <a:chExt cx="17834" cy="11149"/>
                        </a:xfrm>
                      </wpg:grpSpPr>
                      <wpg:grpSp>
                        <wpg:cNvPr id="511" name="Group 443"/>
                        <wpg:cNvGrpSpPr>
                          <a:grpSpLocks/>
                        </wpg:cNvGrpSpPr>
                        <wpg:grpSpPr bwMode="auto">
                          <a:xfrm>
                            <a:off x="1428" y="-80"/>
                            <a:ext cx="15767" cy="5232"/>
                            <a:chOff x="0" y="15"/>
                            <a:chExt cx="15773" cy="5238"/>
                          </a:xfrm>
                        </wpg:grpSpPr>
                        <wps:wsp>
                          <wps:cNvPr id="64" name="Rectangle 161"/>
                          <wps:cNvSpPr>
                            <a:spLocks noChangeArrowheads="1"/>
                          </wps:cNvSpPr>
                          <wps:spPr bwMode="auto">
                            <a:xfrm>
                              <a:off x="0" y="15"/>
                              <a:ext cx="11893" cy="5238"/>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Debug Refresh</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dbg_refr</w:t>
                                </w:r>
                                <w:r w:rsidRPr="00170959">
                                  <w:rPr>
                                    <w:rFonts w:asciiTheme="minorHAnsi" w:hAnsiTheme="minorHAnsi"/>
                                  </w:rPr>
                                  <w:t>)</w:t>
                                </w:r>
                              </w:p>
                            </w:txbxContent>
                          </wps:txbx>
                          <wps:bodyPr rot="0" vert="horz" wrap="square" lIns="85039" tIns="42520" rIns="85039" bIns="42520" anchor="ctr" anchorCtr="0" upright="1">
                            <a:noAutofit/>
                          </wps:bodyPr>
                        </wps:wsp>
                        <wps:wsp>
                          <wps:cNvPr id="65" name="AutoShape 162"/>
                          <wps:cNvCnPr>
                            <a:cxnSpLocks noChangeShapeType="1"/>
                          </wps:cNvCnPr>
                          <wps:spPr bwMode="auto">
                            <a:xfrm>
                              <a:off x="11715" y="2491"/>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69" name="Group 446"/>
                        <wpg:cNvGrpSpPr>
                          <a:grpSpLocks/>
                        </wpg:cNvGrpSpPr>
                        <wpg:grpSpPr bwMode="auto">
                          <a:xfrm>
                            <a:off x="-639" y="5932"/>
                            <a:ext cx="17834" cy="5137"/>
                            <a:chOff x="-2068" y="-640"/>
                            <a:chExt cx="17841" cy="5143"/>
                          </a:xfrm>
                        </wpg:grpSpPr>
                        <wps:wsp>
                          <wps:cNvPr id="70" name="Rectangle 163"/>
                          <wps:cNvSpPr>
                            <a:spLocks noChangeArrowheads="1"/>
                          </wps:cNvSpPr>
                          <wps:spPr bwMode="auto">
                            <a:xfrm>
                              <a:off x="-2068" y="-640"/>
                              <a:ext cx="13713" cy="5143"/>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Debug Refresh Bank</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dbg_rbnk</w:t>
                                </w:r>
                                <w:r w:rsidRPr="00170959">
                                  <w:rPr>
                                    <w:rFonts w:asciiTheme="minorHAnsi" w:hAnsiTheme="minorHAnsi"/>
                                  </w:rPr>
                                  <w:t>)</w:t>
                                </w:r>
                              </w:p>
                            </w:txbxContent>
                          </wps:txbx>
                          <wps:bodyPr rot="0" vert="horz" wrap="square" lIns="85039" tIns="42520" rIns="85039" bIns="42520" anchor="ctr" anchorCtr="0" upright="1">
                            <a:noAutofit/>
                          </wps:bodyPr>
                        </wps:wsp>
                        <wps:wsp>
                          <wps:cNvPr id="71" name="AutoShape 228"/>
                          <wps:cNvCnPr/>
                          <wps:spPr bwMode="auto">
                            <a:xfrm>
                              <a:off x="11715" y="1931"/>
                              <a:ext cx="4058" cy="7"/>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H relativeFrom="margin">
                  <wp14:pctWidth>0</wp14:pctWidth>
                </wp14:sizeRelH>
                <wp14:sizeRelV relativeFrom="margin">
                  <wp14:pctHeight>0</wp14:pctHeight>
                </wp14:sizeRelV>
              </wp:anchor>
            </w:drawing>
          </mc:Choice>
          <mc:Fallback>
            <w:pict>
              <v:group id="_x0000_s1082" style="position:absolute;left:0;text-align:left;margin-left:57.6pt;margin-top:242.9pt;width:132.8pt;height:87.7pt;z-index:251856896;mso-width-relative:margin;mso-height-relative:margin" coordorigin="-639,-80" coordsize="17834,11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">
                <v:group id="Group 443" o:spid="_x0000_s1083" style="position:absolute;left:1428;top:-80;width:15767;height:5232" coordorigin=",15" coordsize="15773,5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rect id="Rectangle 161" o:spid="_x0000_s1084" style="position:absolute;top:15;width:11893;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EKKr8A&#10;AADbAAAADwAAAGRycy9kb3ducmV2LnhtbESP3YrCMBCF7wXfIYzgnU0VKVKNIoIgiIjVBxiasSk2&#10;k9pErW+/WVjYy8P5+TirTW8b8abO144VTJMUBHHpdM2Vgtt1P1mA8AFZY+OYFHzJw2Y9HKww1+7D&#10;F3oXoRJxhH2OCkwIbS6lLw1Z9IlriaN3d53FEGVXSd3hJ47bRs7SNJMWa44Egy3tDJWP4mUj5HQu&#10;shZn3PPruHWX8/N5N5lS41G/XYII1If/8F/7oBVkc/j9En+AX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EQoqvwAAANsAAAAPAAAAAAAAAAAAAAAAAJgCAABkcnMvZG93bnJl&#10;di54bWxQSwUGAAAAAAQABAD1AAAAhAM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Debug Refresh</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dbg_refr</w:t>
                          </w:r>
                          <w:r w:rsidRPr="00170959">
                            <w:rPr>
                              <w:rFonts w:asciiTheme="minorHAnsi" w:hAnsiTheme="minorHAnsi"/>
                            </w:rPr>
                            <w:t>)</w:t>
                          </w:r>
                        </w:p>
                      </w:txbxContent>
                    </v:textbox>
                  </v:rect>
                  <v:shape id="AutoShape 162" o:spid="_x0000_s1085" type="#_x0000_t32" style="position:absolute;left:11715;top:249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JYBsIAAADbAAAADwAAAGRycy9kb3ducmV2LnhtbESPQWvCQBSE7wX/w/IEb3VjwVCiq4ha&#10;9FCQpsXzI/vMBrNvQ3Y10V/fFQSPw8x8w8yXva3FlVpfOVYwGScgiAunKy4V/P1+vX+C8AFZY+2Y&#10;FNzIw3IxeJtjpl3HP3TNQykihH2GCkwITSalLwxZ9GPXEEfv5FqLIcq2lLrFLsJtLT+SJJUWK44L&#10;BhtaGyrO+cUqkHzOD0l6v+ymdJTf29zcu41RajTsVzMQgfrwCj/be60gncLjS/wB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JYBsIAAADbAAAADwAAAAAAAAAAAAAA&#10;AAChAgAAZHJzL2Rvd25yZXYueG1sUEsFBgAAAAAEAAQA+QAAAJADAAAAAA==&#10;" strokeweight="1pt">
                    <v:stroke endarrow="block"/>
                    <v:shadow offset="6pt,6pt"/>
                  </v:shape>
                </v:group>
                <v:group id="Group 446" o:spid="_x0000_s1086" style="position:absolute;left:-639;top:5932;width:17834;height:5137" coordorigin="-2068,-640" coordsize="17841,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163" o:spid="_x0000_s1087" style="position:absolute;left:-2068;top:-640;width:13713;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a9L4A&#10;AADbAAAADwAAAGRycy9kb3ducmV2LnhtbERPzYrCMBC+C/sOYRa8aboeulKNIguCICJWH2BoxqbY&#10;TGoTtb79zmFhjx/f/3I9+FY9qY9NYANf0wwUcRVsw7WBy3k7mYOKCdliG5gMvCnCevUxWmJhw4tP&#10;9CxTrSSEY4EGXEpdoXWsHHmM09ARC3cNvccksK+17fEl4b7VsyzLtceGpcFhRz+Oqlv58FJyOJZ5&#10;hzMe+LHfhNPxfr+63Jjx57BZgEo0pH/xn3tnDXzLevkiP0Cv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3zmvS+AAAA2wAAAA8AAAAAAAAAAAAAAAAAmAIAAGRycy9kb3ducmV2&#10;LnhtbFBLBQYAAAAABAAEAPUAAACDAw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Debug Refresh Bank</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dbg_rbnk</w:t>
                          </w:r>
                          <w:r w:rsidRPr="00170959">
                            <w:rPr>
                              <w:rFonts w:asciiTheme="minorHAnsi" w:hAnsiTheme="minorHAnsi"/>
                            </w:rPr>
                            <w:t>)</w:t>
                          </w:r>
                        </w:p>
                      </w:txbxContent>
                    </v:textbox>
                  </v:rect>
                  <v:shape id="AutoShape 228" o:spid="_x0000_s1088" type="#_x0000_t32" style="position:absolute;left:11715;top:1931;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M9ksUAAADbAAAADwAAAGRycy9kb3ducmV2LnhtbESPT2vCQBTE70K/w/KEXkQ3KrQSXaUt&#10;LfToX/T4yD6T1ezbNLtN4rfvCkKPw8z8hlmsOluKhmpvHCsYjxIQxJnThnMF+93XcAbCB2SNpWNS&#10;cCMPq+VTb4Gpdi1vqNmGXEQI+xQVFCFUqZQ+K8iiH7mKOHpnV1sMUda51DW2EW5LOUmSF2nRcFwo&#10;sKKPgrLr9tcqaC7J++RmqsPP7rg5TdvP9eBq1ko997u3OYhAXfgPP9rfWsHrGO5f4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M9ksUAAADbAAAADwAAAAAAAAAA&#10;AAAAAAChAgAAZHJzL2Rvd25yZXYueG1sUEsFBgAAAAAEAAQA+QAAAJMDAAAAAA==&#10;" strokeweight="3pt">
                    <v:stroke endarrow="block"/>
                    <v:shadow offset="6pt,6pt"/>
                  </v:shape>
                </v:group>
                <w10:wrap type="topAndBottom"/>
              </v:group>
            </w:pict>
          </mc:Fallback>
        </mc:AlternateContent>
      </w:r>
      <w:r w:rsidR="001657F0" w:rsidRPr="00025EF6">
        <w:rPr>
          <w:noProof/>
        </w:rPr>
        <mc:AlternateContent>
          <mc:Choice Requires="wpg">
            <w:drawing>
              <wp:anchor distT="0" distB="0" distL="114300" distR="114300" simplePos="0" relativeHeight="251863040" behindDoc="0" locked="0" layoutInCell="1" allowOverlap="1" wp14:anchorId="713C202F" wp14:editId="2AABAD27">
                <wp:simplePos x="0" y="0"/>
                <wp:positionH relativeFrom="column">
                  <wp:posOffset>4468495</wp:posOffset>
                </wp:positionH>
                <wp:positionV relativeFrom="paragraph">
                  <wp:posOffset>1677035</wp:posOffset>
                </wp:positionV>
                <wp:extent cx="1837690" cy="608330"/>
                <wp:effectExtent l="0" t="0" r="0" b="1270"/>
                <wp:wrapTopAndBottom/>
                <wp:docPr id="84"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7690" cy="608330"/>
                          <a:chOff x="0" y="0"/>
                          <a:chExt cx="18383" cy="6096"/>
                        </a:xfrm>
                      </wpg:grpSpPr>
                      <wps:wsp>
                        <wps:cNvPr id="86" name="AutoShape 235"/>
                        <wps:cNvCnPr>
                          <a:cxnSpLocks noChangeShapeType="1"/>
                        </wps:cNvCnPr>
                        <wps:spPr bwMode="auto">
                          <a:xfrm>
                            <a:off x="0" y="3048"/>
                            <a:ext cx="4057"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87" name="Rectangle 178"/>
                        <wps:cNvSpPr>
                          <a:spLocks noChangeArrowheads="1"/>
                        </wps:cNvSpPr>
                        <wps:spPr bwMode="auto">
                          <a:xfrm>
                            <a:off x="4000" y="0"/>
                            <a:ext cx="14383" cy="6096"/>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rPr>
                                  <w:rFonts w:asciiTheme="minorHAnsi" w:hAnsiTheme="minorHAnsi"/>
                                  <w:b/>
                                </w:rPr>
                              </w:pPr>
                              <w:r>
                                <w:rPr>
                                  <w:rFonts w:asciiTheme="minorHAnsi" w:hAnsiTheme="minorHAnsi"/>
                                  <w:b/>
                                </w:rPr>
                                <w:t>Debug Read Response</w:t>
                              </w:r>
                            </w:p>
                            <w:p w:rsidR="0020404A" w:rsidRPr="00170959" w:rsidRDefault="0020404A" w:rsidP="00025EF6">
                              <w:pPr>
                                <w:ind w:left="0"/>
                                <w:rPr>
                                  <w:rFonts w:asciiTheme="minorHAnsi" w:hAnsiTheme="minorHAnsi"/>
                                </w:rPr>
                              </w:pPr>
                              <w:r>
                                <w:rPr>
                                  <w:rFonts w:asciiTheme="minorHAnsi" w:hAnsiTheme="minorHAnsi"/>
                                </w:rPr>
                                <w:t>(dbg_dout</w:t>
                              </w:r>
                              <w:r w:rsidRPr="00170959">
                                <w:rPr>
                                  <w:rFonts w:asciiTheme="minorHAnsi" w:hAnsiTheme="minorHAnsi"/>
                                </w:rPr>
                                <w:t>)</w:t>
                              </w:r>
                            </w:p>
                          </w:txbxContent>
                        </wps:txbx>
                        <wps:bodyPr rot="0" vert="horz" wrap="square" lIns="85039" tIns="42520" rIns="85039" bIns="42520" anchor="ctr" anchorCtr="0" upright="1">
                          <a:noAutofit/>
                        </wps:bodyPr>
                      </wps:wsp>
                    </wpg:wgp>
                  </a:graphicData>
                </a:graphic>
              </wp:anchor>
            </w:drawing>
          </mc:Choice>
          <mc:Fallback>
            <w:pict>
              <v:group id="_x0000_s1089" style="position:absolute;left:0;text-align:left;margin-left:351.85pt;margin-top:132.05pt;width:144.7pt;height:47.9pt;z-index:251863040" coordsize="18383,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">
                <v:shape id="AutoShape 235" o:spid="_x0000_s1090" type="#_x0000_t32" style="position:absolute;top:3048;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gi8MAAADbAAAADwAAAGRycy9kb3ducmV2LnhtbESPQWvCQBSE74X+h+UVvNWNgkFS1yC2&#10;Yg+CNC09P7LPbEj2bciuJvrru4LQ4zAz3zCrfLStuFDva8cKZtMEBHHpdM2Vgp/v3esShA/IGlvH&#10;pOBKHvL189MKM+0G/qJLESoRIewzVGBC6DIpfWnIop+6jjh6J9dbDFH2ldQ9DhFuWzlPklRarDku&#10;GOxoa6hsirNVILkpjkl6O+8X9CsPH4W5De9GqcnLuHkDEWgM/+FH+1MrWKZw/xJ/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cIIvDAAAA2wAAAA8AAAAAAAAAAAAA&#10;AAAAoQIAAGRycy9kb3ducmV2LnhtbFBLBQYAAAAABAAEAPkAAACRAwAAAAA=&#10;" strokeweight="1pt">
                  <v:stroke endarrow="block"/>
                  <v:shadow offset="6pt,6pt"/>
                </v:shape>
                <v:rect id="Rectangle 178" o:spid="_x0000_s1091" style="position:absolute;left:4000;width:14383;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9yp8EA&#10;AADbAAAADwAAAGRycy9kb3ducmV2LnhtbESP3YrCMBCF74V9hzAL3tlUL6p0TYsIgiAidn2AoRmb&#10;ss2kNlHr228WhL08nJ+Psy5H24kHDb51rGCepCCIa6dbbhRcvnezFQgfkDV2jknBizyUxcdkjbl2&#10;Tz7TowqNiCPsc1RgQuhzKX1tyKJPXE8cvasbLIYoh0bqAZ9x3HZykaaZtNhyJBjsaWuo/qnuNkKO&#10;pyrrccEj3w8bdz7dbleTKTX9HDdfIAKN4T/8bu+1gtUS/r7EHy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PcqfBAAAA2wAAAA8AAAAAAAAAAAAAAAAAmAIAAGRycy9kb3du&#10;cmV2LnhtbFBLBQYAAAAABAAEAPUAAACGAwAAAAA=&#10;" stroked="f" strokecolor="blue" strokeweight="1pt">
                  <v:shadow offset="6pt,6pt"/>
                  <v:textbox inset="2.36219mm,1.1811mm,2.36219mm,1.1811mm">
                    <w:txbxContent>
                      <w:p w:rsidR="0020404A" w:rsidRPr="00170959" w:rsidRDefault="0020404A" w:rsidP="00025EF6">
                        <w:pPr>
                          <w:ind w:left="0"/>
                          <w:rPr>
                            <w:rFonts w:asciiTheme="minorHAnsi" w:hAnsiTheme="minorHAnsi"/>
                            <w:b/>
                          </w:rPr>
                        </w:pPr>
                        <w:r>
                          <w:rPr>
                            <w:rFonts w:asciiTheme="minorHAnsi" w:hAnsiTheme="minorHAnsi"/>
                            <w:b/>
                          </w:rPr>
                          <w:t>Debug Read Response</w:t>
                        </w:r>
                      </w:p>
                      <w:p w:rsidR="0020404A" w:rsidRPr="00170959" w:rsidRDefault="0020404A" w:rsidP="00025EF6">
                        <w:pPr>
                          <w:ind w:left="0"/>
                          <w:rPr>
                            <w:rFonts w:asciiTheme="minorHAnsi" w:hAnsiTheme="minorHAnsi"/>
                          </w:rPr>
                        </w:pPr>
                        <w:r>
                          <w:rPr>
                            <w:rFonts w:asciiTheme="minorHAnsi" w:hAnsiTheme="minorHAnsi"/>
                          </w:rPr>
                          <w:t>(dbg_dout</w:t>
                        </w:r>
                        <w:r w:rsidRPr="00170959">
                          <w:rPr>
                            <w:rFonts w:asciiTheme="minorHAnsi" w:hAnsiTheme="minorHAnsi"/>
                          </w:rPr>
                          <w:t>)</w:t>
                        </w:r>
                      </w:p>
                    </w:txbxContent>
                  </v:textbox>
                </v:rect>
                <w10:wrap type="topAndBottom"/>
              </v:group>
            </w:pict>
          </mc:Fallback>
        </mc:AlternateContent>
      </w:r>
      <w:r w:rsidR="001657F0" w:rsidRPr="00025EF6">
        <w:rPr>
          <w:noProof/>
        </w:rPr>
        <mc:AlternateContent>
          <mc:Choice Requires="wps">
            <w:drawing>
              <wp:anchor distT="0" distB="0" distL="114300" distR="114300" simplePos="0" relativeHeight="251860992" behindDoc="0" locked="0" layoutInCell="1" allowOverlap="1" wp14:anchorId="171E713C" wp14:editId="05EAC9E4">
                <wp:simplePos x="0" y="0"/>
                <wp:positionH relativeFrom="column">
                  <wp:posOffset>2432685</wp:posOffset>
                </wp:positionH>
                <wp:positionV relativeFrom="paragraph">
                  <wp:posOffset>349250</wp:posOffset>
                </wp:positionV>
                <wp:extent cx="2019300" cy="3911600"/>
                <wp:effectExtent l="0" t="0" r="19050" b="12700"/>
                <wp:wrapTopAndBottom/>
                <wp:docPr id="82"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0" cy="39116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V relativeFrom="margin">
                  <wp14:pctHeight>0</wp14:pctHeight>
                </wp14:sizeRelV>
              </wp:anchor>
            </w:drawing>
          </mc:Choice>
          <mc:Fallback>
            <w:pict>
              <v:rect id="Rectangle 496" o:spid="_x0000_s1026" style="position:absolute;margin-left:191.55pt;margin-top:27.5pt;width:159pt;height:308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" filled="f" strokeweight="2pt">
                <w10:wrap type="topAndBottom"/>
              </v:rect>
            </w:pict>
          </mc:Fallback>
        </mc:AlternateContent>
      </w:r>
      <w:r w:rsidR="001657F0" w:rsidRPr="00025EF6">
        <w:rPr>
          <w:noProof/>
        </w:rPr>
        <mc:AlternateContent>
          <mc:Choice Requires="wps">
            <w:drawing>
              <wp:anchor distT="0" distB="0" distL="114300" distR="114300" simplePos="0" relativeHeight="251854848" behindDoc="0" locked="0" layoutInCell="1" allowOverlap="1" wp14:anchorId="1B4FE10F" wp14:editId="6279BCE3">
                <wp:simplePos x="0" y="0"/>
                <wp:positionH relativeFrom="column">
                  <wp:posOffset>2611755</wp:posOffset>
                </wp:positionH>
                <wp:positionV relativeFrom="paragraph">
                  <wp:posOffset>2075180</wp:posOffset>
                </wp:positionV>
                <wp:extent cx="1618615" cy="408940"/>
                <wp:effectExtent l="0" t="0" r="0" b="0"/>
                <wp:wrapTopAndBottom/>
                <wp:docPr id="508"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18615"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0404A" w:rsidRPr="00170959" w:rsidRDefault="0020404A" w:rsidP="00025EF6">
                            <w:pPr>
                              <w:ind w:left="0"/>
                              <w:jc w:val="center"/>
                              <w:rPr>
                                <w:rFonts w:asciiTheme="minorHAnsi" w:hAnsiTheme="minorHAnsi"/>
                                <w:b/>
                              </w:rPr>
                            </w:pPr>
                            <w:r>
                              <w:rPr>
                                <w:rFonts w:asciiTheme="minorHAnsi" w:hAnsiTheme="minorHAnsi"/>
                                <w:b/>
                              </w:rPr>
                              <w:t>Test &amp; Debug</w:t>
                            </w:r>
                          </w:p>
                          <w:p w:rsidR="0020404A" w:rsidRPr="00170959" w:rsidRDefault="0020404A" w:rsidP="00025EF6">
                            <w:pPr>
                              <w:ind w:left="0"/>
                              <w:jc w:val="center"/>
                              <w:rPr>
                                <w:rFonts w:asciiTheme="minorHAnsi" w:hAnsiTheme="minorHAnsi"/>
                                <w:b/>
                              </w:rPr>
                            </w:pPr>
                            <w:r w:rsidRPr="00170959">
                              <w:rPr>
                                <w:rFonts w:asciiTheme="minorHAnsi" w:hAnsiTheme="minorHAnsi"/>
                                <w:b/>
                              </w:rPr>
                              <w:t>Interface</w:t>
                            </w:r>
                          </w:p>
                        </w:txbxContent>
                      </wps:txbx>
                      <wps:bodyPr rot="0" vert="horz" wrap="square" lIns="91440" tIns="45720" rIns="91440" bIns="45720" anchor="t" anchorCtr="0" upright="1">
                        <a:noAutofit/>
                      </wps:bodyPr>
                    </wps:wsp>
                  </a:graphicData>
                </a:graphic>
              </wp:anchor>
            </w:drawing>
          </mc:Choice>
          <mc:Fallback>
            <w:pict>
              <v:shape id="_x0000_s1092" type="#_x0000_t202" style="position:absolute;left:0;text-align:left;margin-left:205.65pt;margin-top:163.4pt;width:127.45pt;height:32.2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" filled="f" stroked="f" strokeweight=".5pt">
                <v:path arrowok="t"/>
                <v:textbox>
                  <w:txbxContent>
                    <w:p w:rsidR="0020404A" w:rsidRPr="00170959" w:rsidRDefault="0020404A" w:rsidP="00025EF6">
                      <w:pPr>
                        <w:ind w:left="0"/>
                        <w:jc w:val="center"/>
                        <w:rPr>
                          <w:rFonts w:asciiTheme="minorHAnsi" w:hAnsiTheme="minorHAnsi"/>
                          <w:b/>
                        </w:rPr>
                      </w:pPr>
                      <w:r>
                        <w:rPr>
                          <w:rFonts w:asciiTheme="minorHAnsi" w:hAnsiTheme="minorHAnsi"/>
                          <w:b/>
                        </w:rPr>
                        <w:t>Test &amp; Debug</w:t>
                      </w:r>
                    </w:p>
                    <w:p w:rsidR="0020404A" w:rsidRPr="00170959" w:rsidRDefault="0020404A" w:rsidP="00025EF6">
                      <w:pPr>
                        <w:ind w:left="0"/>
                        <w:jc w:val="center"/>
                        <w:rPr>
                          <w:rFonts w:asciiTheme="minorHAnsi" w:hAnsiTheme="minorHAnsi"/>
                          <w:b/>
                        </w:rPr>
                      </w:pPr>
                      <w:r w:rsidRPr="00170959">
                        <w:rPr>
                          <w:rFonts w:asciiTheme="minorHAnsi" w:hAnsiTheme="minorHAnsi"/>
                          <w:b/>
                        </w:rPr>
                        <w:t>Interface</w:t>
                      </w:r>
                    </w:p>
                  </w:txbxContent>
                </v:textbox>
                <w10:wrap type="topAndBottom"/>
              </v:shape>
            </w:pict>
          </mc:Fallback>
        </mc:AlternateContent>
      </w:r>
      <w:r w:rsidR="001657F0" w:rsidRPr="00025EF6">
        <w:rPr>
          <w:noProof/>
        </w:rPr>
        <mc:AlternateContent>
          <mc:Choice Requires="wps">
            <w:drawing>
              <wp:anchor distT="0" distB="0" distL="114300" distR="114300" simplePos="0" relativeHeight="251872256" behindDoc="0" locked="0" layoutInCell="1" allowOverlap="1" wp14:anchorId="73503265" wp14:editId="66AA360A">
                <wp:simplePos x="0" y="0"/>
                <wp:positionH relativeFrom="column">
                  <wp:posOffset>727710</wp:posOffset>
                </wp:positionH>
                <wp:positionV relativeFrom="paragraph">
                  <wp:posOffset>2543175</wp:posOffset>
                </wp:positionV>
                <wp:extent cx="1294765" cy="635000"/>
                <wp:effectExtent l="0" t="0" r="635" b="0"/>
                <wp:wrapNone/>
                <wp:docPr id="94"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50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Write Data</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dbg_din</w:t>
                            </w:r>
                            <w:r w:rsidRPr="00170959">
                              <w:rPr>
                                <w:rFonts w:asciiTheme="minorHAnsi" w:hAnsiTheme="minorHAnsi"/>
                              </w:rPr>
                              <w:t>)</w:t>
                            </w:r>
                          </w:p>
                        </w:txbxContent>
                      </wps:txbx>
                      <wps:bodyPr rot="0" vert="horz" wrap="square" lIns="85039" tIns="42520" rIns="85039" bIns="42520" anchor="ctr" anchorCtr="0" upright="1">
                        <a:noAutofit/>
                      </wps:bodyPr>
                    </wps:wsp>
                  </a:graphicData>
                </a:graphic>
              </wp:anchor>
            </w:drawing>
          </mc:Choice>
          <mc:Fallback>
            <w:pict>
              <v:rect id="Rectangle 227" o:spid="_x0000_s1093" style="position:absolute;left:0;text-align:left;margin-left:57.3pt;margin-top:200.25pt;width:101.95pt;height:50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Write Data</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dbg_din</w:t>
                      </w:r>
                      <w:r w:rsidRPr="00170959">
                        <w:rPr>
                          <w:rFonts w:asciiTheme="minorHAnsi" w:hAnsiTheme="minorHAnsi"/>
                        </w:rPr>
                        <w:t>)</w:t>
                      </w:r>
                    </w:p>
                  </w:txbxContent>
                </v:textbox>
              </v:rect>
            </w:pict>
          </mc:Fallback>
        </mc:AlternateContent>
      </w:r>
      <w:r w:rsidR="001657F0" w:rsidRPr="00025EF6">
        <w:rPr>
          <w:noProof/>
        </w:rPr>
        <mc:AlternateContent>
          <mc:Choice Requires="wps">
            <w:drawing>
              <wp:anchor distT="0" distB="0" distL="114300" distR="114300" simplePos="0" relativeHeight="251873280" behindDoc="0" locked="0" layoutInCell="1" allowOverlap="1" wp14:anchorId="2AE8064F" wp14:editId="2246D506">
                <wp:simplePos x="0" y="0"/>
                <wp:positionH relativeFrom="column">
                  <wp:posOffset>2014855</wp:posOffset>
                </wp:positionH>
                <wp:positionV relativeFrom="paragraph">
                  <wp:posOffset>2856230</wp:posOffset>
                </wp:positionV>
                <wp:extent cx="405130" cy="0"/>
                <wp:effectExtent l="0" t="95250" r="0" b="95250"/>
                <wp:wrapNone/>
                <wp:docPr id="95"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228" o:spid="_x0000_s1026" type="#_x0000_t32" style="position:absolute;margin-left:158.65pt;margin-top:224.9pt;width:31.9pt;height:0;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" strokeweight="3pt">
                <v:stroke endarrow="block"/>
                <v:shadow offset="6pt,6pt"/>
              </v:shape>
            </w:pict>
          </mc:Fallback>
        </mc:AlternateContent>
      </w:r>
      <w:r w:rsidR="001657F0" w:rsidRPr="00025EF6">
        <w:rPr>
          <w:noProof/>
        </w:rPr>
        <mc:AlternateContent>
          <mc:Choice Requires="wpg">
            <w:drawing>
              <wp:anchor distT="0" distB="0" distL="114300" distR="114300" simplePos="0" relativeHeight="251851776" behindDoc="0" locked="0" layoutInCell="1" allowOverlap="1" wp14:anchorId="1267163B" wp14:editId="17CCA11D">
                <wp:simplePos x="0" y="0"/>
                <wp:positionH relativeFrom="column">
                  <wp:posOffset>4478655</wp:posOffset>
                </wp:positionH>
                <wp:positionV relativeFrom="paragraph">
                  <wp:posOffset>752475</wp:posOffset>
                </wp:positionV>
                <wp:extent cx="1080135" cy="222885"/>
                <wp:effectExtent l="38100" t="19050" r="5715" b="24765"/>
                <wp:wrapTopAndBottom/>
                <wp:docPr id="470"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135" cy="222885"/>
                          <a:chOff x="0" y="0"/>
                          <a:chExt cx="10814" cy="2241"/>
                        </a:xfrm>
                      </wpg:grpSpPr>
                      <wps:wsp>
                        <wps:cNvPr id="471" name="Rectangle 159"/>
                        <wps:cNvSpPr>
                          <a:spLocks noChangeArrowheads="1"/>
                        </wps:cNvSpPr>
                        <wps:spPr bwMode="auto">
                          <a:xfrm>
                            <a:off x="4000" y="0"/>
                            <a:ext cx="6814" cy="224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rPr>
                                  <w:rFonts w:asciiTheme="minorHAnsi" w:hAnsiTheme="minorHAnsi"/>
                                  <w:b/>
                                </w:rPr>
                              </w:pPr>
                              <w:r w:rsidRPr="00170959">
                                <w:rPr>
                                  <w:rFonts w:asciiTheme="minorHAnsi" w:hAnsiTheme="minorHAnsi"/>
                                  <w:b/>
                                </w:rPr>
                                <w:t>Test I/F</w:t>
                              </w:r>
                            </w:p>
                          </w:txbxContent>
                        </wps:txbx>
                        <wps:bodyPr rot="0" vert="horz" wrap="square" lIns="85039" tIns="42520" rIns="85039" bIns="42520" anchor="ctr" anchorCtr="0" upright="1">
                          <a:noAutofit/>
                        </wps:bodyPr>
                      </wps:wsp>
                      <wps:wsp>
                        <wps:cNvPr id="472" name="AutoShape 160"/>
                        <wps:cNvCnPr>
                          <a:cxnSpLocks noChangeShapeType="1"/>
                        </wps:cNvCnPr>
                        <wps:spPr bwMode="auto">
                          <a:xfrm>
                            <a:off x="0" y="1143"/>
                            <a:ext cx="4057" cy="6"/>
                          </a:xfrm>
                          <a:prstGeom prst="straightConnector1">
                            <a:avLst/>
                          </a:prstGeom>
                          <a:noFill/>
                          <a:ln w="38100">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anchor>
            </w:drawing>
          </mc:Choice>
          <mc:Fallback>
            <w:pict>
              <v:group id="_x0000_s1094" style="position:absolute;left:0;text-align:left;margin-left:352.65pt;margin-top:59.25pt;width:85.05pt;height:17.55pt;z-index:251851776" coordsize="10814,2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">
                <v:rect id="Rectangle 159" o:spid="_x0000_s1095" style="position:absolute;left:4000;width:681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028AA&#10;AADcAAAADwAAAGRycy9kb3ducmV2LnhtbESP3YrCMBCF7wXfIYywd5oq0pVqFBEEQUSsPsDQjE2x&#10;mdQmavftjSDs5eH8fJzFqrO1eFLrK8cKxqMEBHHhdMWlgst5O5yB8AFZY+2YFPyRh9Wy31tgpt2L&#10;T/TMQyniCPsMFZgQmkxKXxiy6EeuIY7e1bUWQ5RtKXWLrzhuazlJklRarDgSDDa0MVTc8oeNkMMx&#10;TxuccMeP/dqdjvf71aRK/Qy69RxEoC78h7/tnVYw/R3D50w8An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N028AAAADcAAAADwAAAAAAAAAAAAAAAACYAgAAZHJzL2Rvd25y&#10;ZXYueG1sUEsFBgAAAAAEAAQA9QAAAIUDAAAAAA==&#10;" stroked="f" strokecolor="blue" strokeweight="1pt">
                  <v:shadow offset="6pt,6pt"/>
                  <v:textbox inset="2.36219mm,1.1811mm,2.36219mm,1.1811mm">
                    <w:txbxContent>
                      <w:p w:rsidR="0020404A" w:rsidRPr="00170959" w:rsidRDefault="0020404A" w:rsidP="00025EF6">
                        <w:pPr>
                          <w:ind w:left="0"/>
                          <w:rPr>
                            <w:rFonts w:asciiTheme="minorHAnsi" w:hAnsiTheme="minorHAnsi"/>
                            <w:b/>
                          </w:rPr>
                        </w:pPr>
                        <w:r w:rsidRPr="00170959">
                          <w:rPr>
                            <w:rFonts w:asciiTheme="minorHAnsi" w:hAnsiTheme="minorHAnsi"/>
                            <w:b/>
                          </w:rPr>
                          <w:t>Test I/F</w:t>
                        </w:r>
                      </w:p>
                    </w:txbxContent>
                  </v:textbox>
                </v:rect>
                <v:shape id="AutoShape 160" o:spid="_x0000_s1096" type="#_x0000_t32" style="position:absolute;top:11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ARK8QAAADcAAAADwAAAGRycy9kb3ducmV2LnhtbESPT2sCMRTE7wW/Q3iCN81W+o/VKGul&#10;6KUtq4LXx+a5Wbp5WZKo22/fCEKPw8z8hpkve9uKC/nQOFbwOMlAEFdON1wrOOw/xm8gQkTW2Dom&#10;Bb8UYLkYPMwx1+7KJV12sRYJwiFHBSbGLpcyVIYshonriJN3ct5iTNLXUnu8Jrht5TTLXqTFhtOC&#10;wY7eDVU/u7NVsKLj5/NKrwtdfm3Wh40vs+LbKDUa9sUMRKQ+/ofv7a1W8PQ6hd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IBErxAAAANwAAAAPAAAAAAAAAAAA&#10;AAAAAKECAABkcnMvZG93bnJldi54bWxQSwUGAAAAAAQABAD5AAAAkgMAAAAA&#10;" strokeweight="3pt">
                  <v:stroke startarrow="block" endarrow="block"/>
                  <v:shadow offset="6pt,6pt"/>
                </v:shape>
                <w10:wrap type="topAndBottom"/>
              </v:group>
            </w:pict>
          </mc:Fallback>
        </mc:AlternateContent>
      </w:r>
      <w:r w:rsidR="001657F0" w:rsidRPr="00025EF6">
        <w:rPr>
          <w:noProof/>
        </w:rPr>
        <mc:AlternateContent>
          <mc:Choice Requires="wps">
            <w:drawing>
              <wp:anchor distT="0" distB="0" distL="114300" distR="114300" simplePos="0" relativeHeight="251869184" behindDoc="0" locked="0" layoutInCell="1" allowOverlap="1" wp14:anchorId="204D9A8C" wp14:editId="5C2EAB7F">
                <wp:simplePos x="0" y="0"/>
                <wp:positionH relativeFrom="column">
                  <wp:posOffset>699135</wp:posOffset>
                </wp:positionH>
                <wp:positionV relativeFrom="paragraph">
                  <wp:posOffset>2070735</wp:posOffset>
                </wp:positionV>
                <wp:extent cx="1294765" cy="635000"/>
                <wp:effectExtent l="0" t="0" r="635" b="0"/>
                <wp:wrapNone/>
                <wp:docPr id="92"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500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Debug Bank Address</w:t>
                            </w:r>
                          </w:p>
                          <w:p w:rsidR="0020404A" w:rsidRPr="00170959" w:rsidRDefault="0020404A" w:rsidP="00025EF6">
                            <w:pPr>
                              <w:ind w:left="0"/>
                              <w:jc w:val="right"/>
                              <w:rPr>
                                <w:rFonts w:asciiTheme="minorHAnsi" w:hAnsiTheme="minorHAnsi"/>
                              </w:rPr>
                            </w:pPr>
                            <w:r>
                              <w:rPr>
                                <w:rFonts w:asciiTheme="minorHAnsi" w:hAnsiTheme="minorHAnsi"/>
                              </w:rPr>
                              <w:t>(dbg_bank</w:t>
                            </w:r>
                            <w:r w:rsidRPr="00170959">
                              <w:rPr>
                                <w:rFonts w:asciiTheme="minorHAnsi" w:hAnsiTheme="minorHAnsi"/>
                              </w:rPr>
                              <w:t>)</w:t>
                            </w:r>
                          </w:p>
                        </w:txbxContent>
                      </wps:txbx>
                      <wps:bodyPr rot="0" vert="horz" wrap="square" lIns="85039" tIns="42520" rIns="85039" bIns="42520" anchor="ctr" anchorCtr="0" upright="1">
                        <a:noAutofit/>
                      </wps:bodyPr>
                    </wps:wsp>
                  </a:graphicData>
                </a:graphic>
              </wp:anchor>
            </w:drawing>
          </mc:Choice>
          <mc:Fallback>
            <w:pict>
              <v:rect id="_x0000_s1097" style="position:absolute;left:0;text-align:left;margin-left:55.05pt;margin-top:163.05pt;width:101.95pt;height:50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Debug Bank Address</w:t>
                      </w:r>
                    </w:p>
                    <w:p w:rsidR="0020404A" w:rsidRPr="00170959" w:rsidRDefault="0020404A" w:rsidP="00025EF6">
                      <w:pPr>
                        <w:ind w:left="0"/>
                        <w:jc w:val="right"/>
                        <w:rPr>
                          <w:rFonts w:asciiTheme="minorHAnsi" w:hAnsiTheme="minorHAnsi"/>
                        </w:rPr>
                      </w:pPr>
                      <w:r>
                        <w:rPr>
                          <w:rFonts w:asciiTheme="minorHAnsi" w:hAnsiTheme="minorHAnsi"/>
                        </w:rPr>
                        <w:t>(dbg_bank</w:t>
                      </w:r>
                      <w:r w:rsidRPr="00170959">
                        <w:rPr>
                          <w:rFonts w:asciiTheme="minorHAnsi" w:hAnsiTheme="minorHAnsi"/>
                        </w:rPr>
                        <w:t>)</w:t>
                      </w:r>
                    </w:p>
                  </w:txbxContent>
                </v:textbox>
              </v:rect>
            </w:pict>
          </mc:Fallback>
        </mc:AlternateContent>
      </w:r>
      <w:r w:rsidR="001657F0" w:rsidRPr="00025EF6">
        <w:rPr>
          <w:noProof/>
        </w:rPr>
        <mc:AlternateContent>
          <mc:Choice Requires="wps">
            <w:drawing>
              <wp:anchor distT="0" distB="0" distL="114300" distR="114300" simplePos="0" relativeHeight="251870208" behindDoc="0" locked="0" layoutInCell="1" allowOverlap="1" wp14:anchorId="057621A6" wp14:editId="1FF5901C">
                <wp:simplePos x="0" y="0"/>
                <wp:positionH relativeFrom="column">
                  <wp:posOffset>1994535</wp:posOffset>
                </wp:positionH>
                <wp:positionV relativeFrom="paragraph">
                  <wp:posOffset>2376170</wp:posOffset>
                </wp:positionV>
                <wp:extent cx="405130" cy="0"/>
                <wp:effectExtent l="0" t="95250" r="0" b="95250"/>
                <wp:wrapNone/>
                <wp:docPr id="93"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5130" cy="0"/>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a:graphicData>
                </a:graphic>
              </wp:anchor>
            </w:drawing>
          </mc:Choice>
          <mc:Fallback>
            <w:pict>
              <v:shape id="AutoShape 228" o:spid="_x0000_s1026" type="#_x0000_t32" style="position:absolute;margin-left:157.05pt;margin-top:187.1pt;width:31.9pt;height:0;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" strokeweight="3pt">
                <v:stroke endarrow="block"/>
                <v:shadow offset="6pt,6pt"/>
              </v:shape>
            </w:pict>
          </mc:Fallback>
        </mc:AlternateContent>
      </w:r>
      <w:r w:rsidR="001657F0" w:rsidRPr="00025EF6">
        <w:rPr>
          <w:noProof/>
        </w:rPr>
        <mc:AlternateContent>
          <mc:Choice Requires="wpg">
            <w:drawing>
              <wp:anchor distT="0" distB="0" distL="114300" distR="114300" simplePos="0" relativeHeight="251853824" behindDoc="0" locked="0" layoutInCell="1" allowOverlap="1" wp14:anchorId="2AA63B7E" wp14:editId="464528E4">
                <wp:simplePos x="0" y="0"/>
                <wp:positionH relativeFrom="column">
                  <wp:posOffset>476885</wp:posOffset>
                </wp:positionH>
                <wp:positionV relativeFrom="paragraph">
                  <wp:posOffset>1152525</wp:posOffset>
                </wp:positionV>
                <wp:extent cx="1919605" cy="1073785"/>
                <wp:effectExtent l="0" t="0" r="23495" b="0"/>
                <wp:wrapTopAndBottom/>
                <wp:docPr id="476"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9605" cy="1073785"/>
                          <a:chOff x="0" y="-80"/>
                          <a:chExt cx="19196" cy="10779"/>
                        </a:xfrm>
                      </wpg:grpSpPr>
                      <wpg:grpSp>
                        <wpg:cNvPr id="477" name="Group 430"/>
                        <wpg:cNvGrpSpPr>
                          <a:grpSpLocks/>
                        </wpg:cNvGrpSpPr>
                        <wpg:grpSpPr bwMode="auto">
                          <a:xfrm>
                            <a:off x="0" y="-80"/>
                            <a:ext cx="19196" cy="4851"/>
                            <a:chOff x="0" y="-80"/>
                            <a:chExt cx="19202" cy="4857"/>
                          </a:xfrm>
                        </wpg:grpSpPr>
                        <wps:wsp>
                          <wps:cNvPr id="478" name="Rectangle 225"/>
                          <wps:cNvSpPr>
                            <a:spLocks noChangeArrowheads="1"/>
                          </wps:cNvSpPr>
                          <wps:spPr bwMode="auto">
                            <a:xfrm>
                              <a:off x="0" y="-80"/>
                              <a:ext cx="15176" cy="4857"/>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Debug Write</w:t>
                                </w:r>
                              </w:p>
                              <w:p w:rsidR="0020404A" w:rsidRPr="00170959" w:rsidRDefault="0020404A" w:rsidP="00025EF6">
                                <w:pPr>
                                  <w:ind w:left="0"/>
                                  <w:jc w:val="right"/>
                                  <w:rPr>
                                    <w:rFonts w:asciiTheme="minorHAnsi" w:hAnsiTheme="minorHAnsi"/>
                                  </w:rPr>
                                </w:pPr>
                                <w:r>
                                  <w:rPr>
                                    <w:rFonts w:asciiTheme="minorHAnsi" w:hAnsiTheme="minorHAnsi"/>
                                  </w:rPr>
                                  <w:t>(dbg_write</w:t>
                                </w:r>
                                <w:r w:rsidRPr="00170959">
                                  <w:rPr>
                                    <w:rFonts w:asciiTheme="minorHAnsi" w:hAnsiTheme="minorHAnsi"/>
                                  </w:rPr>
                                  <w:t>)</w:t>
                                </w:r>
                              </w:p>
                            </w:txbxContent>
                          </wps:txbx>
                          <wps:bodyPr rot="0" vert="horz" wrap="square" lIns="85039" tIns="42520" rIns="85039" bIns="42520" anchor="ctr" anchorCtr="0" upright="1">
                            <a:noAutofit/>
                          </wps:bodyPr>
                        </wps:wsp>
                        <wps:wsp>
                          <wps:cNvPr id="479" name="AutoShape 226"/>
                          <wps:cNvCnPr>
                            <a:cxnSpLocks noChangeShapeType="1"/>
                          </wps:cNvCnPr>
                          <wps:spPr bwMode="auto">
                            <a:xfrm>
                              <a:off x="15144" y="2301"/>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grpSp>
                        <wpg:cNvPr id="491" name="Group 436"/>
                        <wpg:cNvGrpSpPr>
                          <a:grpSpLocks/>
                        </wpg:cNvGrpSpPr>
                        <wpg:grpSpPr bwMode="auto">
                          <a:xfrm>
                            <a:off x="2190" y="4324"/>
                            <a:ext cx="17006" cy="6375"/>
                            <a:chOff x="0" y="-1200"/>
                            <a:chExt cx="17011" cy="6381"/>
                          </a:xfrm>
                        </wpg:grpSpPr>
                        <wps:wsp>
                          <wps:cNvPr id="506" name="Rectangle 227"/>
                          <wps:cNvSpPr>
                            <a:spLocks noChangeArrowheads="1"/>
                          </wps:cNvSpPr>
                          <wps:spPr bwMode="auto">
                            <a:xfrm>
                              <a:off x="0" y="-1200"/>
                              <a:ext cx="12954" cy="638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b/>
                                  </w:rPr>
                                </w:pPr>
                                <w:r>
                                  <w:rPr>
                                    <w:rFonts w:asciiTheme="minorHAnsi" w:hAnsiTheme="minorHAnsi"/>
                                    <w:b/>
                                  </w:rPr>
                                  <w:t xml:space="preserve">Debug </w:t>
                                </w:r>
                                <w:r w:rsidRPr="00170959">
                                  <w:rPr>
                                    <w:rFonts w:asciiTheme="minorHAnsi" w:hAnsiTheme="minorHAnsi"/>
                                    <w:b/>
                                  </w:rPr>
                                  <w:t>Address</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w:t>
                                </w:r>
                                <w:r w:rsidRPr="00170959">
                                  <w:rPr>
                                    <w:rFonts w:asciiTheme="minorHAnsi" w:hAnsiTheme="minorHAnsi"/>
                                  </w:rPr>
                                  <w:t>addr)</w:t>
                                </w:r>
                              </w:p>
                            </w:txbxContent>
                          </wps:txbx>
                          <wps:bodyPr rot="0" vert="horz" wrap="square" lIns="85039" tIns="42520" rIns="85039" bIns="42520" anchor="ctr" anchorCtr="0" upright="1">
                            <a:noAutofit/>
                          </wps:bodyPr>
                        </wps:wsp>
                        <wps:wsp>
                          <wps:cNvPr id="507" name="AutoShape 228"/>
                          <wps:cNvCnPr>
                            <a:cxnSpLocks noChangeShapeType="1"/>
                          </wps:cNvCnPr>
                          <wps:spPr bwMode="auto">
                            <a:xfrm>
                              <a:off x="12954" y="1943"/>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14:sizeRelV relativeFrom="margin">
                  <wp14:pctHeight>0</wp14:pctHeight>
                </wp14:sizeRelV>
              </wp:anchor>
            </w:drawing>
          </mc:Choice>
          <mc:Fallback>
            <w:pict>
              <v:group id="_x0000_s1098" style="position:absolute;left:0;text-align:left;margin-left:37.55pt;margin-top:90.75pt;width:151.15pt;height:84.55pt;z-index:251853824;mso-height-relative:margin" coordorigin=",-80" coordsize="19196,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">
                <v:group id="Group 430" o:spid="_x0000_s1099" style="position:absolute;top:-80;width:19196;height:4851" coordorigin=",-80" coordsize="19202,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rect id="Rectangle 225" o:spid="_x0000_s1100" style="position:absolute;top:-80;width:1517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dRsAA&#10;AADcAAAADwAAAGRycy9kb3ducmV2LnhtbERPzWrCQBC+F3yHZYTemk2lxJK6ighCoYgYfYAhO2ZD&#10;s7Mxu2r69p2D4PHj+1+sRt+pGw2xDWzgPctBEdfBttwYOB23b5+gYkK22AUmA38UYbWcvCywtOHO&#10;B7pVqVESwrFEAy6lvtQ61o48xiz0xMKdw+AxCRwabQe8S7jv9CzPC+2xZWlw2NPGUf1bXb2U7PZV&#10;0eOMR77+rMNhf7mcXWHM63Rcf4FKNKan+OH+tgY+5rJWzsgR0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ndRsAAAADcAAAADwAAAAAAAAAAAAAAAACYAgAAZHJzL2Rvd25y&#10;ZXYueG1sUEsFBgAAAAAEAAQA9QAAAIUDA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Debug Write</w:t>
                          </w:r>
                        </w:p>
                        <w:p w:rsidR="0020404A" w:rsidRPr="00170959" w:rsidRDefault="0020404A" w:rsidP="00025EF6">
                          <w:pPr>
                            <w:ind w:left="0"/>
                            <w:jc w:val="right"/>
                            <w:rPr>
                              <w:rFonts w:asciiTheme="minorHAnsi" w:hAnsiTheme="minorHAnsi"/>
                            </w:rPr>
                          </w:pPr>
                          <w:r>
                            <w:rPr>
                              <w:rFonts w:asciiTheme="minorHAnsi" w:hAnsiTheme="minorHAnsi"/>
                            </w:rPr>
                            <w:t>(dbg_write</w:t>
                          </w:r>
                          <w:r w:rsidRPr="00170959">
                            <w:rPr>
                              <w:rFonts w:asciiTheme="minorHAnsi" w:hAnsiTheme="minorHAnsi"/>
                            </w:rPr>
                            <w:t>)</w:t>
                          </w:r>
                        </w:p>
                      </w:txbxContent>
                    </v:textbox>
                  </v:rect>
                  <v:shape id="AutoShape 226" o:spid="_x0000_s1101" type="#_x0000_t32" style="position:absolute;left:15144;top:2301;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cbKcQAAADcAAAADwAAAGRycy9kb3ducmV2LnhtbESPW2vCQBSE34X+h+UUfNNNxWvqKtIL&#10;7YMgRunzIXuaDWbPhuxqor++WxB8HGbmG2a57mwlLtT40rGCl2ECgjh3uuRCwfHwOZiD8AFZY+WY&#10;FFzJw3r11Ftiql3Le7pkoRARwj5FBSaEOpXS54Ys+qGriaP36xqLIcqmkLrBNsJtJUdJMpUWS44L&#10;Bmt6M5SfsrNVIPmU7ZLp7fw1oR+5/cjMrX03SvWfu80riEBdeITv7W+tYDxbwP+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1xspxAAAANwAAAAPAAAAAAAAAAAA&#10;AAAAAKECAABkcnMvZG93bnJldi54bWxQSwUGAAAAAAQABAD5AAAAkgMAAAAA&#10;" strokeweight="1pt">
                    <v:stroke endarrow="block"/>
                    <v:shadow offset="6pt,6pt"/>
                  </v:shape>
                </v:group>
                <v:group id="Group 436" o:spid="_x0000_s1102" style="position:absolute;left:2190;top:4324;width:17006;height:6375" coordorigin=",-1200" coordsize="17011,6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ect id="_x0000_s1103" style="position:absolute;top:-1200;width:12954;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2QT8IA&#10;AADcAAAADwAAAGRycy9kb3ducmV2LnhtbESP32qDMBTG7wd7h3AKvVtjhcpwjSKDwWCMUrcHOJhT&#10;IzMnamLr3r4pFHr58f358e3LxfbiTJPvHCvYbhIQxI3THbcKfn8+Xl5B+ICssXdMCv7JQ1k8P+0x&#10;1+7CRzrXoRVxhH2OCkwIQy6lbwxZ9Bs3EEfv5CaLIcqplXrCSxy3vUyTJJMWO44EgwO9G2r+6tlG&#10;yPehzgZMeeH5q3LHwzieTKbUerVUbyACLeERvrc/tYJdksHtTDwCsr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7ZBPwgAAANwAAAAPAAAAAAAAAAAAAAAAAJgCAABkcnMvZG93&#10;bnJldi54bWxQSwUGAAAAAAQABAD1AAAAhwM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b/>
                            </w:rPr>
                          </w:pPr>
                          <w:r>
                            <w:rPr>
                              <w:rFonts w:asciiTheme="minorHAnsi" w:hAnsiTheme="minorHAnsi"/>
                              <w:b/>
                            </w:rPr>
                            <w:t xml:space="preserve">Debug </w:t>
                          </w:r>
                          <w:r w:rsidRPr="00170959">
                            <w:rPr>
                              <w:rFonts w:asciiTheme="minorHAnsi" w:hAnsiTheme="minorHAnsi"/>
                              <w:b/>
                            </w:rPr>
                            <w:t>Address</w:t>
                          </w:r>
                        </w:p>
                        <w:p w:rsidR="0020404A" w:rsidRPr="00170959" w:rsidRDefault="0020404A" w:rsidP="00025EF6">
                          <w:pPr>
                            <w:ind w:left="0"/>
                            <w:jc w:val="right"/>
                            <w:rPr>
                              <w:rFonts w:asciiTheme="minorHAnsi" w:hAnsiTheme="minorHAnsi"/>
                            </w:rPr>
                          </w:pPr>
                          <w:r w:rsidRPr="00170959">
                            <w:rPr>
                              <w:rFonts w:asciiTheme="minorHAnsi" w:hAnsiTheme="minorHAnsi"/>
                            </w:rPr>
                            <w:t>(</w:t>
                          </w:r>
                          <w:r>
                            <w:rPr>
                              <w:rFonts w:asciiTheme="minorHAnsi" w:hAnsiTheme="minorHAnsi"/>
                            </w:rPr>
                            <w:t>dbg_</w:t>
                          </w:r>
                          <w:r w:rsidRPr="00170959">
                            <w:rPr>
                              <w:rFonts w:asciiTheme="minorHAnsi" w:hAnsiTheme="minorHAnsi"/>
                            </w:rPr>
                            <w:t>addr)</w:t>
                          </w:r>
                        </w:p>
                      </w:txbxContent>
                    </v:textbox>
                  </v:rect>
                  <v:shape id="AutoShape 228" o:spid="_x0000_s1104" type="#_x0000_t32" style="position:absolute;left:12954;top:1943;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fHIcYAAADcAAAADwAAAGRycy9kb3ducmV2LnhtbESPT0sDMRTE74LfITyhF2mTVrRlbVpq&#10;UfDYv9TjY/Pcjd28rJu4u/32piB4HGbmN8x82btKtNQE61nDeKRAEOfeWC40HPZvwxmIEJENVp5J&#10;w4UCLBe3N3PMjO94S+0uFiJBOGSooYyxzqQMeUkOw8jXxMn79I3DmGRTSNNgl+CukhOlnqRDy2mh&#10;xJrWJeXn3Y/T0H6pl8nF1sfv/Wn78dC9bu7PdqP14K5fPYOI1Mf/8F/73Wh4VFO4nk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nxyHGAAAA3AAAAA8AAAAAAAAA&#10;AAAAAAAAoQIAAGRycy9kb3ducmV2LnhtbFBLBQYAAAAABAAEAPkAAACUAwAAAAA=&#10;" strokeweight="3pt">
                    <v:stroke endarrow="block"/>
                    <v:shadow offset="6pt,6pt"/>
                  </v:shape>
                </v:group>
                <w10:wrap type="topAndBottom"/>
              </v:group>
            </w:pict>
          </mc:Fallback>
        </mc:AlternateContent>
      </w:r>
      <w:r w:rsidR="001657F0" w:rsidRPr="00025EF6">
        <w:rPr>
          <w:noProof/>
        </w:rPr>
        <mc:AlternateContent>
          <mc:Choice Requires="wpg">
            <w:drawing>
              <wp:anchor distT="0" distB="0" distL="114300" distR="114300" simplePos="0" relativeHeight="251849728" behindDoc="0" locked="0" layoutInCell="1" allowOverlap="1" wp14:anchorId="663E7DAE" wp14:editId="066867A9">
                <wp:simplePos x="0" y="0"/>
                <wp:positionH relativeFrom="column">
                  <wp:posOffset>1021080</wp:posOffset>
                </wp:positionH>
                <wp:positionV relativeFrom="paragraph">
                  <wp:posOffset>374650</wp:posOffset>
                </wp:positionV>
                <wp:extent cx="1376680" cy="779780"/>
                <wp:effectExtent l="0" t="0" r="71120" b="1270"/>
                <wp:wrapTopAndBottom/>
                <wp:docPr id="454"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6680" cy="779780"/>
                          <a:chOff x="0" y="0"/>
                          <a:chExt cx="13766" cy="7804"/>
                        </a:xfrm>
                      </wpg:grpSpPr>
                      <wpg:grpSp>
                        <wpg:cNvPr id="455" name="Group 331"/>
                        <wpg:cNvGrpSpPr>
                          <a:grpSpLocks/>
                        </wpg:cNvGrpSpPr>
                        <wpg:grpSpPr bwMode="auto">
                          <a:xfrm>
                            <a:off x="0" y="0"/>
                            <a:ext cx="13766" cy="4514"/>
                            <a:chOff x="0" y="0"/>
                            <a:chExt cx="13773" cy="4521"/>
                          </a:xfrm>
                        </wpg:grpSpPr>
                        <wps:wsp>
                          <wps:cNvPr id="456" name="AutoShape 169"/>
                          <wps:cNvCnPr>
                            <a:cxnSpLocks noChangeShapeType="1"/>
                          </wps:cNvCnPr>
                          <wps:spPr bwMode="auto">
                            <a:xfrm>
                              <a:off x="9715" y="2190"/>
                              <a:ext cx="4058" cy="7"/>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s:wsp>
                          <wps:cNvPr id="457" name="Rectangle 170"/>
                          <wps:cNvSpPr>
                            <a:spLocks noChangeArrowheads="1"/>
                          </wps:cNvSpPr>
                          <wps:spPr bwMode="auto">
                            <a:xfrm>
                              <a:off x="0" y="0"/>
                              <a:ext cx="10001" cy="4521"/>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rPr>
                                </w:pPr>
                                <w:r>
                                  <w:rPr>
                                    <w:rFonts w:asciiTheme="minorHAnsi" w:hAnsiTheme="minorHAnsi"/>
                                    <w:b/>
                                  </w:rPr>
                                  <w:t>Debug Enable</w:t>
                                </w:r>
                                <w:r>
                                  <w:rPr>
                                    <w:rFonts w:asciiTheme="minorHAnsi" w:hAnsiTheme="minorHAnsi"/>
                                  </w:rPr>
                                  <w:t xml:space="preserve"> (dbg_en</w:t>
                                </w:r>
                                <w:r w:rsidRPr="00170959">
                                  <w:rPr>
                                    <w:rFonts w:asciiTheme="minorHAnsi" w:hAnsiTheme="minorHAnsi"/>
                                  </w:rPr>
                                  <w:t>)</w:t>
                                </w:r>
                              </w:p>
                            </w:txbxContent>
                          </wps:txbx>
                          <wps:bodyPr rot="0" vert="horz" wrap="square" lIns="85039" tIns="42520" rIns="85039" bIns="42520" anchor="ctr" anchorCtr="0" upright="1">
                            <a:noAutofit/>
                          </wps:bodyPr>
                        </wps:wsp>
                      </wpg:grpSp>
                      <wpg:grpSp>
                        <wpg:cNvPr id="458" name="Group 345"/>
                        <wpg:cNvGrpSpPr>
                          <a:grpSpLocks/>
                        </wpg:cNvGrpSpPr>
                        <wpg:grpSpPr bwMode="auto">
                          <a:xfrm>
                            <a:off x="0" y="4000"/>
                            <a:ext cx="13766" cy="3804"/>
                            <a:chOff x="0" y="-95"/>
                            <a:chExt cx="13773" cy="3810"/>
                          </a:xfrm>
                        </wpg:grpSpPr>
                        <wps:wsp>
                          <wps:cNvPr id="464" name="Rectangle 171"/>
                          <wps:cNvSpPr>
                            <a:spLocks noChangeArrowheads="1"/>
                          </wps:cNvSpPr>
                          <wps:spPr bwMode="auto">
                            <a:xfrm>
                              <a:off x="0" y="-95"/>
                              <a:ext cx="9944" cy="3810"/>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jc w:val="right"/>
                                  <w:rPr>
                                    <w:rFonts w:asciiTheme="minorHAnsi" w:hAnsiTheme="minorHAnsi"/>
                                  </w:rPr>
                                </w:pPr>
                                <w:r>
                                  <w:rPr>
                                    <w:rFonts w:asciiTheme="minorHAnsi" w:hAnsiTheme="minorHAnsi"/>
                                    <w:b/>
                                  </w:rPr>
                                  <w:t>Debug Read</w:t>
                                </w:r>
                                <w:r>
                                  <w:rPr>
                                    <w:rFonts w:asciiTheme="minorHAnsi" w:hAnsiTheme="minorHAnsi"/>
                                  </w:rPr>
                                  <w:t xml:space="preserve"> (dbg_read</w:t>
                                </w:r>
                                <w:r w:rsidRPr="00170959">
                                  <w:rPr>
                                    <w:rFonts w:asciiTheme="minorHAnsi" w:hAnsiTheme="minorHAnsi"/>
                                  </w:rPr>
                                  <w:t>)</w:t>
                                </w:r>
                              </w:p>
                            </w:txbxContent>
                          </wps:txbx>
                          <wps:bodyPr rot="0" vert="horz" wrap="square" lIns="85039" tIns="42520" rIns="85039" bIns="42520" anchor="ctr" anchorCtr="0" upright="1">
                            <a:noAutofit/>
                          </wps:bodyPr>
                        </wps:wsp>
                        <wps:wsp>
                          <wps:cNvPr id="468" name="AutoShape 172"/>
                          <wps:cNvCnPr>
                            <a:cxnSpLocks noChangeShapeType="1"/>
                          </wps:cNvCnPr>
                          <wps:spPr bwMode="auto">
                            <a:xfrm>
                              <a:off x="9715" y="1905"/>
                              <a:ext cx="4058" cy="6"/>
                            </a:xfrm>
                            <a:prstGeom prst="straightConnector1">
                              <a:avLst/>
                            </a:prstGeom>
                            <a:noFill/>
                            <a:ln w="127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grpSp>
                    </wpg:wgp>
                  </a:graphicData>
                </a:graphic>
              </wp:anchor>
            </w:drawing>
          </mc:Choice>
          <mc:Fallback>
            <w:pict>
              <v:group id="_x0000_s1105" style="position:absolute;left:0;text-align:left;margin-left:80.4pt;margin-top:29.5pt;width:108.4pt;height:61.4pt;z-index:251849728" coordsize="13766,7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">
                <v:group id="Group 331" o:spid="_x0000_s1106" style="position:absolute;width:13766;height:4514" coordsize="13773,4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AutoShape 169" o:spid="_x0000_s1107" type="#_x0000_t32" style="position:absolute;left:9715;top:2190;width:4058;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TO8QAAADcAAAADwAAAGRycy9kb3ducmV2LnhtbESPQWvCQBSE70L/w/IKvemmRUOJbqS0&#10;lfYgiKl4fmSf2ZDs25BdTeqvdwsFj8PMfMOs1qNtxYV6XztW8DxLQBCXTtdcKTj8bKavIHxA1tg6&#10;JgW/5GGdP0xWmGk38J4uRahEhLDPUIEJocuk9KUhi37mOuLonVxvMUTZV1L3OES4beVLkqTSYs1x&#10;wWBH74bKpjhbBZKbYpek1/PXgo5y+1mY6/BhlHp6HN+WIAKN4R7+b39rBfNFCn9n4hGQ+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M7xAAAANwAAAAPAAAAAAAAAAAA&#10;AAAAAKECAABkcnMvZG93bnJldi54bWxQSwUGAAAAAAQABAD5AAAAkgMAAAAA&#10;" strokeweight="1pt">
                    <v:stroke endarrow="block"/>
                    <v:shadow offset="6pt,6pt"/>
                  </v:shape>
                  <v:rect id="Rectangle 170" o:spid="_x0000_s1108" style="position:absolute;width:10001;height:4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MVVMIA&#10;AADcAAAADwAAAGRycy9kb3ducmV2LnhtbESP3YrCMBCF7wXfIczC3tl0ZbdK1ygiCIKIWH2AoRmb&#10;ss2kNlHr25sFwcvD+fk4s0VvG3GjzteOFXwlKQji0umaKwWn43o0BeEDssbGMSl4kIfFfDiYYa7d&#10;nQ90K0Il4gj7HBWYENpcSl8asugT1xJH7+w6iyHKrpK6w3sct40cp2kmLdYcCQZbWhkq/4qrjZDd&#10;vshaHHPP1+3SHfaXy9lkSn1+9MtfEIH68A6/2hut4PtnAv9n4hG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8xVUwgAAANwAAAAPAAAAAAAAAAAAAAAAAJgCAABkcnMvZG93&#10;bnJldi54bWxQSwUGAAAAAAQABAD1AAAAhwM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rPr>
                          </w:pPr>
                          <w:r>
                            <w:rPr>
                              <w:rFonts w:asciiTheme="minorHAnsi" w:hAnsiTheme="minorHAnsi"/>
                              <w:b/>
                            </w:rPr>
                            <w:t>Debug Enable</w:t>
                          </w:r>
                          <w:r>
                            <w:rPr>
                              <w:rFonts w:asciiTheme="minorHAnsi" w:hAnsiTheme="minorHAnsi"/>
                            </w:rPr>
                            <w:t xml:space="preserve"> (dbg_en</w:t>
                          </w:r>
                          <w:r w:rsidRPr="00170959">
                            <w:rPr>
                              <w:rFonts w:asciiTheme="minorHAnsi" w:hAnsiTheme="minorHAnsi"/>
                            </w:rPr>
                            <w:t>)</w:t>
                          </w:r>
                        </w:p>
                      </w:txbxContent>
                    </v:textbox>
                  </v:rect>
                </v:group>
                <v:group id="Group 345" o:spid="_x0000_s1109" style="position:absolute;top:4000;width:13766;height:3804" coordorigin=",-95" coordsize="13773,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8aw8MAAADcAAAADwAAAGRycy9kb3ducmV2LnhtbERPTWvCQBC9F/wPywi9&#10;1U20FoluQpBaepBCVRBvQ3ZMQrKzIbtN4r/vHgo9Pt73LptMKwbqXW1ZQbyIQBAXVtdcKricDy8b&#10;EM4ja2wtk4IHOcjS2dMOE21H/qbh5EsRQtglqKDyvkukdEVFBt3CdsSBu9veoA+wL6XucQzhppXL&#10;KHqTBmsODRV2tK+oaE4/RsHHiGO+it+HY3PfP27n9df1GJNSz/Mp34LwNPl/8Z/7Uyt4XY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bxrDwwAAANwAAAAP&#10;AAAAAAAAAAAAAAAAAKoCAABkcnMvZG93bnJldi54bWxQSwUGAAAAAAQABAD6AAAAmgMAAAAA&#10;">
                  <v:rect id="_x0000_s1110" style="position:absolute;top:-95;width:9944;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1BnsEA&#10;AADcAAAADwAAAGRycy9kb3ducmV2LnhtbESP3YrCMBCF74V9hzAL3tlUkSJd0yKCICwiVh9gaMam&#10;bDOpTdTu228WBC8P5+fjrMvRduJBg28dK5gnKQji2umWGwWX8262AuEDssbOMSn4JQ9l8TFZY67d&#10;k0/0qEIj4gj7HBWYEPpcSl8bsugT1xNH7+oGiyHKoZF6wGcct51cpGkmLbYcCQZ72hqqf6q7jZDD&#10;scp6XPDI9++NOx1vt6vJlJp+jpsvEIHG8A6/2nutYJkt4f9MPAKy+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NQZ7BAAAA3AAAAA8AAAAAAAAAAAAAAAAAmAIAAGRycy9kb3du&#10;cmV2LnhtbFBLBQYAAAAABAAEAPUAAACGAwAAAAA=&#10;" stroked="f" strokecolor="blue" strokeweight="1pt">
                    <v:shadow offset="6pt,6pt"/>
                    <v:textbox inset="2.36219mm,1.1811mm,2.36219mm,1.1811mm">
                      <w:txbxContent>
                        <w:p w:rsidR="0020404A" w:rsidRPr="00170959" w:rsidRDefault="0020404A" w:rsidP="00025EF6">
                          <w:pPr>
                            <w:ind w:left="0"/>
                            <w:jc w:val="right"/>
                            <w:rPr>
                              <w:rFonts w:asciiTheme="minorHAnsi" w:hAnsiTheme="minorHAnsi"/>
                            </w:rPr>
                          </w:pPr>
                          <w:r>
                            <w:rPr>
                              <w:rFonts w:asciiTheme="minorHAnsi" w:hAnsiTheme="minorHAnsi"/>
                              <w:b/>
                            </w:rPr>
                            <w:t>Debug Read</w:t>
                          </w:r>
                          <w:r>
                            <w:rPr>
                              <w:rFonts w:asciiTheme="minorHAnsi" w:hAnsiTheme="minorHAnsi"/>
                            </w:rPr>
                            <w:t xml:space="preserve"> (dbg_read</w:t>
                          </w:r>
                          <w:r w:rsidRPr="00170959">
                            <w:rPr>
                              <w:rFonts w:asciiTheme="minorHAnsi" w:hAnsiTheme="minorHAnsi"/>
                            </w:rPr>
                            <w:t>)</w:t>
                          </w:r>
                        </w:p>
                      </w:txbxContent>
                    </v:textbox>
                  </v:rect>
                  <v:shape id="AutoShape 172" o:spid="_x0000_s1111" type="#_x0000_t32" style="position:absolute;left:9715;top:1905;width:4058;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Iob8EAAADcAAAADwAAAGRycy9kb3ducmV2LnhtbERPy4rCMBTdD/gP4QruxlRxilSjiA+c&#10;xcBgFdeX5toUm5vSRNvx6yeLgVkeznu57m0tntT6yrGCyTgBQVw4XXGp4HI+vM9B+ICssXZMCn7I&#10;w3o1eFtipl3HJ3rmoRQxhH2GCkwITSalLwxZ9GPXEEfu5lqLIcK2lLrFLobbWk6TJJUWK44NBhva&#10;Giru+cMqkHzPv5P09Th+0FV+7XPz6nZGqdGw3yxABOrDv/jP/akVzNK4Np6JR0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QihvwQAAANwAAAAPAAAAAAAAAAAAAAAA&#10;AKECAABkcnMvZG93bnJldi54bWxQSwUGAAAAAAQABAD5AAAAjwMAAAAA&#10;" strokeweight="1pt">
                    <v:stroke endarrow="block"/>
                    <v:shadow offset="6pt,6pt"/>
                  </v:shape>
                </v:group>
                <w10:wrap type="topAndBottom"/>
              </v:group>
            </w:pict>
          </mc:Fallback>
        </mc:AlternateContent>
      </w:r>
      <w:bookmarkStart w:id="127" w:name="_Toc300842886"/>
      <w:r w:rsidR="004C5381" w:rsidRPr="00025EF6">
        <w:rPr>
          <w:noProof/>
        </w:rPr>
        <mc:AlternateContent>
          <mc:Choice Requires="wpg">
            <w:drawing>
              <wp:anchor distT="0" distB="0" distL="114300" distR="114300" simplePos="0" relativeHeight="251859968" behindDoc="0" locked="0" layoutInCell="1" allowOverlap="1" wp14:anchorId="68D5CF38" wp14:editId="6D7B74DA">
                <wp:simplePos x="0" y="0"/>
                <wp:positionH relativeFrom="column">
                  <wp:posOffset>4462145</wp:posOffset>
                </wp:positionH>
                <wp:positionV relativeFrom="paragraph">
                  <wp:posOffset>2234565</wp:posOffset>
                </wp:positionV>
                <wp:extent cx="1844675" cy="568325"/>
                <wp:effectExtent l="19050" t="0" r="3175" b="3175"/>
                <wp:wrapTopAndBottom/>
                <wp:docPr id="79"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4675" cy="568325"/>
                          <a:chOff x="95" y="0"/>
                          <a:chExt cx="18456" cy="5695"/>
                        </a:xfrm>
                      </wpg:grpSpPr>
                      <wps:wsp>
                        <wps:cNvPr id="80" name="Rectangle 157"/>
                        <wps:cNvSpPr>
                          <a:spLocks noChangeArrowheads="1"/>
                        </wps:cNvSpPr>
                        <wps:spPr bwMode="auto">
                          <a:xfrm>
                            <a:off x="4572" y="0"/>
                            <a:ext cx="13979" cy="5695"/>
                          </a:xfrm>
                          <a:prstGeom prst="rect">
                            <a:avLst/>
                          </a:prstGeom>
                          <a:solidFill>
                            <a:srgbClr val="FFFFFF"/>
                          </a:solidFill>
                          <a:ln>
                            <a:noFill/>
                          </a:ln>
                          <a:effectLst/>
                          <a:extLs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outerShdw dist="107763" dir="2700000" algn="ctr" rotWithShape="0">
                                    <a:srgbClr val="808080"/>
                                  </a:outerShdw>
                                </a:effectLst>
                              </a14:hiddenEffects>
                            </a:ext>
                          </a:extLst>
                        </wps:spPr>
                        <wps:txbx>
                          <w:txbxContent>
                            <w:p w:rsidR="0020404A" w:rsidRPr="00170959" w:rsidRDefault="0020404A" w:rsidP="00025EF6">
                              <w:pPr>
                                <w:ind w:left="0"/>
                                <w:rPr>
                                  <w:rFonts w:asciiTheme="minorHAnsi" w:hAnsiTheme="minorHAnsi"/>
                                  <w:b/>
                                </w:rPr>
                              </w:pPr>
                              <w:r>
                                <w:rPr>
                                  <w:rFonts w:asciiTheme="minorHAnsi" w:hAnsiTheme="minorHAnsi"/>
                                  <w:b/>
                                </w:rPr>
                                <w:t>Debug Read Data Valid</w:t>
                              </w:r>
                            </w:p>
                            <w:p w:rsidR="0020404A" w:rsidRPr="00170959" w:rsidRDefault="0020404A" w:rsidP="00025EF6">
                              <w:pPr>
                                <w:ind w:left="0"/>
                                <w:rPr>
                                  <w:rFonts w:asciiTheme="minorHAnsi" w:hAnsiTheme="minorHAnsi"/>
                                </w:rPr>
                              </w:pPr>
                              <w:r>
                                <w:rPr>
                                  <w:rFonts w:asciiTheme="minorHAnsi" w:hAnsiTheme="minorHAnsi"/>
                                </w:rPr>
                                <w:t>(dbg_vld</w:t>
                              </w:r>
                              <w:r w:rsidRPr="00170959">
                                <w:rPr>
                                  <w:rFonts w:asciiTheme="minorHAnsi" w:hAnsiTheme="minorHAnsi"/>
                                </w:rPr>
                                <w:t>)</w:t>
                              </w:r>
                            </w:p>
                          </w:txbxContent>
                        </wps:txbx>
                        <wps:bodyPr rot="0" vert="horz" wrap="square" lIns="85039" tIns="42520" rIns="85039" bIns="42520" anchor="ctr" anchorCtr="0" upright="1">
                          <a:noAutofit/>
                        </wps:bodyPr>
                      </wps:wsp>
                      <wps:wsp>
                        <wps:cNvPr id="81" name="AutoShape 228"/>
                        <wps:cNvCnPr/>
                        <wps:spPr bwMode="auto">
                          <a:xfrm>
                            <a:off x="95" y="2857"/>
                            <a:ext cx="4057" cy="6"/>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wps:wsp>
                    </wpg:wgp>
                  </a:graphicData>
                </a:graphic>
                <wp14:sizeRelH relativeFrom="margin">
                  <wp14:pctWidth>0</wp14:pctWidth>
                </wp14:sizeRelH>
              </wp:anchor>
            </w:drawing>
          </mc:Choice>
          <mc:Fallback>
            <w:pict>
              <v:group id="_x0000_s1112" style="position:absolute;left:0;text-align:left;margin-left:351.35pt;margin-top:175.95pt;width:145.25pt;height:44.75pt;z-index:251859968;mso-width-relative:margin" coordorigin="95" coordsize="18456,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">
                <v:rect id="Rectangle 157" o:spid="_x0000_s1113" style="position:absolute;left:4572;width:13979;height:5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bq074A&#10;AADbAAAADwAAAGRycy9kb3ducmV2LnhtbERPzYrCMBC+C75DGMGbTfVQpBpFFoSFZRG7+wBDMzZl&#10;m0ltonbf3jkIHj++/+1+9J260xDbwAaWWQ6KuA625cbA789xsQYVE7LFLjAZ+KcI+910ssXShgef&#10;6V6lRkkIxxINuJT6UutYO/IYs9ATC3cJg8ckcGi0HfAh4b7TqzwvtMeWpcFhTx+O6r/q5qXk+1QV&#10;Pa545NvXIZxP1+vFFcbMZ+NhAyrRmN7il/vTGljLevkiP0Dvn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m6tO+AAAA2wAAAA8AAAAAAAAAAAAAAAAAmAIAAGRycy9kb3ducmV2&#10;LnhtbFBLBQYAAAAABAAEAPUAAACDAwAAAAA=&#10;" stroked="f" strokecolor="blue" strokeweight="1pt">
                  <v:shadow offset="6pt,6pt"/>
                  <v:textbox inset="2.36219mm,1.1811mm,2.36219mm,1.1811mm">
                    <w:txbxContent>
                      <w:p w:rsidR="0020404A" w:rsidRPr="00170959" w:rsidRDefault="0020404A" w:rsidP="00025EF6">
                        <w:pPr>
                          <w:ind w:left="0"/>
                          <w:rPr>
                            <w:rFonts w:asciiTheme="minorHAnsi" w:hAnsiTheme="minorHAnsi"/>
                            <w:b/>
                          </w:rPr>
                        </w:pPr>
                        <w:r>
                          <w:rPr>
                            <w:rFonts w:asciiTheme="minorHAnsi" w:hAnsiTheme="minorHAnsi"/>
                            <w:b/>
                          </w:rPr>
                          <w:t>Debug Read Data Valid</w:t>
                        </w:r>
                      </w:p>
                      <w:p w:rsidR="0020404A" w:rsidRPr="00170959" w:rsidRDefault="0020404A" w:rsidP="00025EF6">
                        <w:pPr>
                          <w:ind w:left="0"/>
                          <w:rPr>
                            <w:rFonts w:asciiTheme="minorHAnsi" w:hAnsiTheme="minorHAnsi"/>
                          </w:rPr>
                        </w:pPr>
                        <w:r>
                          <w:rPr>
                            <w:rFonts w:asciiTheme="minorHAnsi" w:hAnsiTheme="minorHAnsi"/>
                          </w:rPr>
                          <w:t>(dbg_vld</w:t>
                        </w:r>
                        <w:r w:rsidRPr="00170959">
                          <w:rPr>
                            <w:rFonts w:asciiTheme="minorHAnsi" w:hAnsiTheme="minorHAnsi"/>
                          </w:rPr>
                          <w:t>)</w:t>
                        </w:r>
                      </w:p>
                    </w:txbxContent>
                  </v:textbox>
                </v:rect>
                <v:shape id="AutoShape 228" o:spid="_x0000_s1114" type="#_x0000_t32" style="position:absolute;left:95;top:2857;width:405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ZNtcUAAADbAAAADwAAAGRycy9kb3ducmV2LnhtbESPT2vCQBTE74LfYXlCL1I3WigSsxGV&#10;Fnr0T0s9PrKvydbs25jdJvHbdwsFj8PM/IbJ1oOtRUetN44VzGcJCOLCacOlgvfT6+MShA/IGmvH&#10;pOBGHtb5eJRhql3PB+qOoRQRwj5FBVUITSqlLyqy6GeuIY7el2sthijbUuoW+wi3tVwkybO0aDgu&#10;VNjQrqLicvyxCrrvZLu4mebjevo8nJ/6l/30YvZKPUyGzQpEoCHcw//tN61gOYe/L/EH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ZNtcUAAADbAAAADwAAAAAAAAAA&#10;AAAAAAChAgAAZHJzL2Rvd25yZXYueG1sUEsFBgAAAAAEAAQA+QAAAJMDAAAAAA==&#10;" strokeweight="3pt">
                  <v:stroke endarrow="block"/>
                  <v:shadow offset="6pt,6pt"/>
                </v:shape>
                <w10:wrap type="topAndBottom"/>
              </v:group>
            </w:pict>
          </mc:Fallback>
        </mc:AlternateContent>
      </w:r>
    </w:p>
    <w:p w:rsidR="00792C1A" w:rsidRPr="00792C1A" w:rsidRDefault="00792C1A" w:rsidP="00792C1A">
      <w:pPr>
        <w:pStyle w:val="Memoirbodycopy"/>
        <w:ind w:left="1152"/>
      </w:pPr>
      <w:r>
        <w:rPr>
          <w:noProof/>
        </w:rPr>
        <mc:AlternateContent>
          <mc:Choice Requires="wps">
            <w:drawing>
              <wp:anchor distT="0" distB="0" distL="114300" distR="114300" simplePos="0" relativeHeight="251888640" behindDoc="0" locked="0" layoutInCell="1" allowOverlap="1" wp14:anchorId="343EC369" wp14:editId="66DB627E">
                <wp:simplePos x="0" y="0"/>
                <wp:positionH relativeFrom="column">
                  <wp:posOffset>667014</wp:posOffset>
                </wp:positionH>
                <wp:positionV relativeFrom="paragraph">
                  <wp:posOffset>4038600</wp:posOffset>
                </wp:positionV>
                <wp:extent cx="5957368" cy="1403985"/>
                <wp:effectExtent l="0" t="0" r="5715" b="5715"/>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368" cy="1403985"/>
                        </a:xfrm>
                        <a:prstGeom prst="rect">
                          <a:avLst/>
                        </a:prstGeom>
                        <a:solidFill>
                          <a:srgbClr val="FFFFFF"/>
                        </a:solidFill>
                        <a:ln w="9525">
                          <a:noFill/>
                          <a:miter lim="800000"/>
                          <a:headEnd/>
                          <a:tailEnd/>
                        </a:ln>
                      </wps:spPr>
                      <wps:txbx>
                        <w:txbxContent>
                          <w:p w:rsidR="0020404A" w:rsidRPr="00792C1A" w:rsidRDefault="0020404A" w:rsidP="00792C1A">
                            <w:pPr>
                              <w:rPr>
                                <w:b/>
                                <w:color w:val="4F81BD" w:themeColor="accent1"/>
                                <w:sz w:val="22"/>
                              </w:rPr>
                            </w:pPr>
                            <w:r>
                              <w:rPr>
                                <w:b/>
                                <w:color w:val="4F81BD" w:themeColor="accent1"/>
                                <w:sz w:val="22"/>
                              </w:rPr>
                              <w:t xml:space="preserve">                            </w:t>
                            </w:r>
                            <w:r w:rsidRPr="00792C1A">
                              <w:rPr>
                                <w:b/>
                                <w:color w:val="4F81BD" w:themeColor="accent1"/>
                                <w:sz w:val="22"/>
                              </w:rPr>
                              <w:t>Figure 2.2: Debug &amp; Test Interface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115" type="#_x0000_t202" style="position:absolute;left:0;text-align:left;margin-left:52.5pt;margin-top:318pt;width:469.1pt;height:110.55pt;z-index:251888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" stroked="f">
                <v:textbox style="mso-fit-shape-to-text:t">
                  <w:txbxContent>
                    <w:p w:rsidR="0020404A" w:rsidRPr="00792C1A" w:rsidRDefault="0020404A" w:rsidP="00792C1A">
                      <w:pPr>
                        <w:rPr>
                          <w:b/>
                          <w:color w:val="4F81BD" w:themeColor="accent1"/>
                          <w:sz w:val="22"/>
                        </w:rPr>
                      </w:pPr>
                      <w:r>
                        <w:rPr>
                          <w:b/>
                          <w:color w:val="4F81BD" w:themeColor="accent1"/>
                          <w:sz w:val="22"/>
                        </w:rPr>
                        <w:t xml:space="preserve">                            </w:t>
                      </w:r>
                      <w:r w:rsidRPr="00792C1A">
                        <w:rPr>
                          <w:b/>
                          <w:color w:val="4F81BD" w:themeColor="accent1"/>
                          <w:sz w:val="22"/>
                        </w:rPr>
                        <w:t>Figure 2.2: Debug &amp; Test Interface</w:t>
                      </w:r>
                    </w:p>
                  </w:txbxContent>
                </v:textbox>
              </v:shape>
            </w:pict>
          </mc:Fallback>
        </mc:AlternateContent>
      </w:r>
    </w:p>
    <w:p w:rsidR="00792C1A" w:rsidRPr="00792C1A" w:rsidRDefault="00792C1A" w:rsidP="00792C1A">
      <w:pPr>
        <w:pStyle w:val="Memoirbodycopy"/>
        <w:ind w:left="1152"/>
      </w:pPr>
    </w:p>
    <w:p w:rsidR="00415FFF" w:rsidRDefault="00415FFF" w:rsidP="00415FFF">
      <w:pPr>
        <w:pStyle w:val="Memoirbodycopy"/>
        <w:numPr>
          <w:ilvl w:val="0"/>
          <w:numId w:val="34"/>
        </w:numPr>
      </w:pPr>
      <w:r w:rsidRPr="009B0745">
        <w:rPr>
          <w:b/>
        </w:rPr>
        <w:t>Test I/F:</w:t>
      </w:r>
      <w:r>
        <w:rPr>
          <w:b/>
        </w:rPr>
        <w:t xml:space="preserve"> </w:t>
      </w:r>
      <w:r w:rsidRPr="001B194F">
        <w:t xml:space="preserve">This set of signals is common to all ports. Memoir </w:t>
      </w:r>
      <w:r>
        <w:t>memory core</w:t>
      </w:r>
      <w:r w:rsidRPr="001B194F">
        <w:t>s support all Test and Diagnostics features (including M-BIST) offered by the vendor of t</w:t>
      </w:r>
      <w:r>
        <w:t>he physical library</w:t>
      </w:r>
      <w:r w:rsidRPr="001B194F">
        <w:t>. All the associated pins ar</w:t>
      </w:r>
      <w:r>
        <w:t>e direct passed-thru to the physical</w:t>
      </w:r>
      <w:r w:rsidRPr="001B194F">
        <w:t xml:space="preserve"> memories from the Test Interface.</w:t>
      </w:r>
    </w:p>
    <w:p w:rsidR="00B62DCD" w:rsidRPr="00201DE7" w:rsidRDefault="00B62DCD" w:rsidP="00B62DCD">
      <w:pPr>
        <w:pStyle w:val="Memoirbodycopy"/>
        <w:numPr>
          <w:ilvl w:val="0"/>
          <w:numId w:val="34"/>
        </w:numPr>
      </w:pPr>
      <w:r w:rsidRPr="004D6CEF">
        <w:rPr>
          <w:b/>
          <w:color w:val="auto"/>
        </w:rPr>
        <w:t xml:space="preserve">Debug Interface: </w:t>
      </w:r>
      <w:r w:rsidRPr="00201DE7">
        <w:t xml:space="preserve">This interface is used to directly access the physical memory macros. The Memoir logic is bypassed during these accesses. This interface could be used to perform direct read and write operation to the physical memory macros. </w:t>
      </w:r>
      <w:r w:rsidR="00007346">
        <w:t>If a bank is put in debug mode it cannot be</w:t>
      </w:r>
      <w:r w:rsidRPr="00201DE7">
        <w:t xml:space="preserve"> used in functional mode. Some of the interface pins can be shared with the DFT (BIST) pins as needed. </w:t>
      </w:r>
    </w:p>
    <w:p w:rsidR="001A0B15" w:rsidRDefault="0061758D" w:rsidP="00B62DCD">
      <w:pPr>
        <w:spacing w:after="240"/>
        <w:ind w:left="1152"/>
        <w:jc w:val="both"/>
        <w:rPr>
          <w:rFonts w:asciiTheme="minorHAnsi" w:hAnsiTheme="minorHAnsi"/>
        </w:rPr>
      </w:pPr>
      <w:r>
        <w:rPr>
          <w:rFonts w:asciiTheme="minorHAnsi" w:hAnsiTheme="minorHAnsi"/>
        </w:rPr>
        <w:t xml:space="preserve">In order to enter the debug mode the application needs to assert the dbg_en signal. Along with the dbg_en signal a bank number </w:t>
      </w:r>
      <w:r w:rsidR="00E437BC">
        <w:rPr>
          <w:rFonts w:asciiTheme="minorHAnsi" w:hAnsiTheme="minorHAnsi"/>
        </w:rPr>
        <w:t xml:space="preserve">corresponding to the physical macro </w:t>
      </w:r>
      <w:r>
        <w:rPr>
          <w:rFonts w:asciiTheme="minorHAnsi" w:hAnsiTheme="minorHAnsi"/>
        </w:rPr>
        <w:t xml:space="preserve">being debugged is also provided on the dbg_bank bus. There can be different number of banks in different IPs. The IP specific </w:t>
      </w:r>
      <w:r w:rsidR="00E437BC">
        <w:rPr>
          <w:rFonts w:asciiTheme="minorHAnsi" w:hAnsiTheme="minorHAnsi"/>
        </w:rPr>
        <w:t xml:space="preserve">datasheet </w:t>
      </w:r>
      <w:r>
        <w:rPr>
          <w:rFonts w:asciiTheme="minorHAnsi" w:hAnsiTheme="minorHAnsi"/>
        </w:rPr>
        <w:t xml:space="preserve">has details on the number of banks </w:t>
      </w:r>
      <w:r w:rsidR="001A0B15">
        <w:rPr>
          <w:rFonts w:asciiTheme="minorHAnsi" w:hAnsiTheme="minorHAnsi"/>
        </w:rPr>
        <w:t>present in specific IP.</w:t>
      </w:r>
      <w:r w:rsidR="00E437BC">
        <w:rPr>
          <w:rFonts w:asciiTheme="minorHAnsi" w:hAnsiTheme="minorHAnsi"/>
        </w:rPr>
        <w:t xml:space="preserve"> </w:t>
      </w:r>
      <w:r w:rsidR="009E0470">
        <w:rPr>
          <w:rFonts w:asciiTheme="minorHAnsi" w:hAnsiTheme="minorHAnsi"/>
        </w:rPr>
        <w:t>When</w:t>
      </w:r>
      <w:r w:rsidR="00E437BC">
        <w:rPr>
          <w:rFonts w:asciiTheme="minorHAnsi" w:hAnsiTheme="minorHAnsi"/>
        </w:rPr>
        <w:t xml:space="preserve"> a physical macro is put in debug mode the remaining physical macros can still be in </w:t>
      </w:r>
      <w:r w:rsidR="009E0470">
        <w:rPr>
          <w:rFonts w:asciiTheme="minorHAnsi" w:hAnsiTheme="minorHAnsi"/>
        </w:rPr>
        <w:t xml:space="preserve">operational in </w:t>
      </w:r>
      <w:r w:rsidR="00E437BC">
        <w:rPr>
          <w:rFonts w:asciiTheme="minorHAnsi" w:hAnsiTheme="minorHAnsi"/>
        </w:rPr>
        <w:t xml:space="preserve">functional mode. (Refresh logic for the non-debug mode macros would still continue to operate in regular mode)  </w:t>
      </w:r>
    </w:p>
    <w:p w:rsidR="00B62DCD" w:rsidRPr="00201DE7" w:rsidRDefault="00B62DCD" w:rsidP="00B62DCD">
      <w:pPr>
        <w:spacing w:after="240"/>
        <w:ind w:left="1152"/>
        <w:jc w:val="both"/>
        <w:rPr>
          <w:rFonts w:asciiTheme="minorHAnsi" w:hAnsiTheme="minorHAnsi"/>
        </w:rPr>
      </w:pPr>
      <w:r w:rsidRPr="00201DE7">
        <w:rPr>
          <w:rFonts w:asciiTheme="minorHAnsi" w:hAnsiTheme="minorHAnsi"/>
        </w:rPr>
        <w:t>The debug interface consists of a read command interface {dbg_read, dbg_addr} along with a read response interface {dbg _valid, dbg_dout}. The assertion of dbg_read signal implies a valid read operation request. The address of the read is split in two portions – read bank address (dbg_b</w:t>
      </w:r>
      <w:r>
        <w:rPr>
          <w:rFonts w:asciiTheme="minorHAnsi" w:hAnsiTheme="minorHAnsi"/>
        </w:rPr>
        <w:t>a</w:t>
      </w:r>
      <w:r w:rsidRPr="00201DE7">
        <w:rPr>
          <w:rFonts w:asciiTheme="minorHAnsi" w:hAnsiTheme="minorHAnsi"/>
        </w:rPr>
        <w:t xml:space="preserve">nk) and the read word address </w:t>
      </w:r>
      <w:r w:rsidRPr="00201DE7">
        <w:rPr>
          <w:rFonts w:asciiTheme="minorHAnsi" w:hAnsiTheme="minorHAnsi"/>
        </w:rPr>
        <w:lastRenderedPageBreak/>
        <w:t>(dbg_addr). The dbg_b</w:t>
      </w:r>
      <w:r w:rsidR="00007346">
        <w:rPr>
          <w:rFonts w:asciiTheme="minorHAnsi" w:hAnsiTheme="minorHAnsi"/>
        </w:rPr>
        <w:t>a</w:t>
      </w:r>
      <w:r w:rsidRPr="00201DE7">
        <w:rPr>
          <w:rFonts w:asciiTheme="minorHAnsi" w:hAnsiTheme="minorHAnsi"/>
        </w:rPr>
        <w:t xml:space="preserve">nk corresponds to the physical bank being read and the dbg_addr corresponds to the word within the bank that is being read. </w:t>
      </w:r>
    </w:p>
    <w:p w:rsidR="00B62DCD" w:rsidRDefault="00B62DCD" w:rsidP="00B62DCD">
      <w:pPr>
        <w:spacing w:after="240"/>
        <w:ind w:left="1152"/>
        <w:jc w:val="both"/>
        <w:rPr>
          <w:rFonts w:asciiTheme="minorHAnsi" w:hAnsiTheme="minorHAnsi"/>
        </w:rPr>
      </w:pPr>
      <w:r w:rsidRPr="00201DE7">
        <w:rPr>
          <w:rFonts w:asciiTheme="minorHAnsi" w:hAnsiTheme="minorHAnsi"/>
        </w:rPr>
        <w:t xml:space="preserve">The debug interface also has a write command interface {dbg_write, dbg_addr, dbg_din}. </w:t>
      </w:r>
      <w:r>
        <w:rPr>
          <w:rFonts w:asciiTheme="minorHAnsi" w:hAnsiTheme="minorHAnsi"/>
        </w:rPr>
        <w:t>T</w:t>
      </w:r>
      <w:r w:rsidRPr="00201DE7">
        <w:rPr>
          <w:rFonts w:asciiTheme="minorHAnsi" w:hAnsiTheme="minorHAnsi"/>
        </w:rPr>
        <w:t>he address signals area shared between the debug read and write commands i.e. only one of the two operations (debug read or debug write) can occur in one cycle. The debug write address is split in two portions – write bank address (dbg_b</w:t>
      </w:r>
      <w:r>
        <w:rPr>
          <w:rFonts w:asciiTheme="minorHAnsi" w:hAnsiTheme="minorHAnsi"/>
        </w:rPr>
        <w:t>a</w:t>
      </w:r>
      <w:r w:rsidRPr="00201DE7">
        <w:rPr>
          <w:rFonts w:asciiTheme="minorHAnsi" w:hAnsiTheme="minorHAnsi"/>
        </w:rPr>
        <w:t>nk) and the write word address (dbg_addr). The dbg_b</w:t>
      </w:r>
      <w:r>
        <w:rPr>
          <w:rFonts w:asciiTheme="minorHAnsi" w:hAnsiTheme="minorHAnsi"/>
        </w:rPr>
        <w:t>a</w:t>
      </w:r>
      <w:r w:rsidRPr="00201DE7">
        <w:rPr>
          <w:rFonts w:asciiTheme="minorHAnsi" w:hAnsiTheme="minorHAnsi"/>
        </w:rPr>
        <w:t xml:space="preserve">nk corresponds to the physical </w:t>
      </w:r>
      <w:r w:rsidR="00E437BC">
        <w:rPr>
          <w:rFonts w:asciiTheme="minorHAnsi" w:hAnsiTheme="minorHAnsi"/>
        </w:rPr>
        <w:t>macro</w:t>
      </w:r>
      <w:r w:rsidRPr="00201DE7">
        <w:rPr>
          <w:rFonts w:asciiTheme="minorHAnsi" w:hAnsiTheme="minorHAnsi"/>
        </w:rPr>
        <w:t xml:space="preserve"> being written to and the dbg_addr corresponds to the word within the </w:t>
      </w:r>
      <w:r>
        <w:rPr>
          <w:rFonts w:asciiTheme="minorHAnsi" w:hAnsiTheme="minorHAnsi"/>
        </w:rPr>
        <w:t xml:space="preserve">physical </w:t>
      </w:r>
      <w:r w:rsidR="00E437BC">
        <w:rPr>
          <w:rFonts w:asciiTheme="minorHAnsi" w:hAnsiTheme="minorHAnsi"/>
        </w:rPr>
        <w:t>macro</w:t>
      </w:r>
      <w:r w:rsidRPr="00201DE7">
        <w:rPr>
          <w:rFonts w:asciiTheme="minorHAnsi" w:hAnsiTheme="minorHAnsi"/>
        </w:rPr>
        <w:t xml:space="preserve"> that is being written.</w:t>
      </w:r>
      <w:r>
        <w:rPr>
          <w:rFonts w:asciiTheme="minorHAnsi" w:hAnsiTheme="minorHAnsi"/>
        </w:rPr>
        <w:t xml:space="preserve"> The physical bank architecture is tied to the algorithmic memory being used. The detailed organization of physical memory macros is captured in the </w:t>
      </w:r>
      <w:r w:rsidRPr="00AA3A0B">
        <w:rPr>
          <w:rFonts w:asciiTheme="minorHAnsi" w:hAnsiTheme="minorHAnsi"/>
        </w:rPr>
        <w:t>memory core-specific datasheet</w:t>
      </w:r>
      <w:r>
        <w:rPr>
          <w:rFonts w:asciiTheme="minorHAnsi" w:hAnsiTheme="minorHAnsi"/>
        </w:rPr>
        <w:t>.</w:t>
      </w:r>
    </w:p>
    <w:p w:rsidR="00B62DCD" w:rsidRPr="00007346" w:rsidRDefault="00AA3026" w:rsidP="00B62DCD">
      <w:pPr>
        <w:spacing w:after="240"/>
        <w:ind w:left="1152"/>
        <w:jc w:val="both"/>
        <w:rPr>
          <w:rFonts w:asciiTheme="minorHAnsi" w:hAnsiTheme="minorHAnsi"/>
        </w:rPr>
      </w:pPr>
      <w:r w:rsidRPr="00007346">
        <w:rPr>
          <w:rFonts w:asciiTheme="minorHAnsi" w:hAnsiTheme="minorHAnsi"/>
        </w:rPr>
        <w:t xml:space="preserve">Debug interface also has a refresh </w:t>
      </w:r>
      <w:r w:rsidR="00007346">
        <w:rPr>
          <w:rFonts w:asciiTheme="minorHAnsi" w:hAnsiTheme="minorHAnsi"/>
        </w:rPr>
        <w:t xml:space="preserve">command </w:t>
      </w:r>
      <w:r w:rsidRPr="00007346">
        <w:rPr>
          <w:rFonts w:asciiTheme="minorHAnsi" w:hAnsiTheme="minorHAnsi"/>
        </w:rPr>
        <w:t>interface {dbg_refr, dbg_rb</w:t>
      </w:r>
      <w:r w:rsidR="00357FF0">
        <w:rPr>
          <w:rFonts w:asciiTheme="minorHAnsi" w:hAnsiTheme="minorHAnsi"/>
        </w:rPr>
        <w:t>nk</w:t>
      </w:r>
      <w:r w:rsidRPr="00007346">
        <w:rPr>
          <w:rFonts w:asciiTheme="minorHAnsi" w:hAnsiTheme="minorHAnsi"/>
        </w:rPr>
        <w:t xml:space="preserve">}. </w:t>
      </w:r>
      <w:r w:rsidR="00007346">
        <w:rPr>
          <w:rFonts w:asciiTheme="minorHAnsi" w:hAnsiTheme="minorHAnsi"/>
        </w:rPr>
        <w:t>Refresh command is only used for the eDRAM banks used in the algorithmic memory IP. If a</w:t>
      </w:r>
      <w:r w:rsidR="0061758D">
        <w:rPr>
          <w:rFonts w:asciiTheme="minorHAnsi" w:hAnsiTheme="minorHAnsi"/>
        </w:rPr>
        <w:t>n</w:t>
      </w:r>
      <w:r w:rsidR="00007346">
        <w:rPr>
          <w:rFonts w:asciiTheme="minorHAnsi" w:hAnsiTheme="minorHAnsi"/>
        </w:rPr>
        <w:t xml:space="preserve"> eDRAM bank is in debug mode </w:t>
      </w:r>
      <w:r w:rsidR="0061758D">
        <w:rPr>
          <w:rFonts w:asciiTheme="minorHAnsi" w:hAnsiTheme="minorHAnsi"/>
        </w:rPr>
        <w:t>than the user logic is responsible to for generating refresh commands to the eDRAM bank being debugged. The refresh command is launched using the dbg_refr signal. The dbg_</w:t>
      </w:r>
      <w:r w:rsidR="00357FF0">
        <w:rPr>
          <w:rFonts w:asciiTheme="minorHAnsi" w:hAnsiTheme="minorHAnsi"/>
        </w:rPr>
        <w:t>rbnk</w:t>
      </w:r>
      <w:r w:rsidR="0061758D">
        <w:rPr>
          <w:rFonts w:asciiTheme="minorHAnsi" w:hAnsiTheme="minorHAnsi"/>
        </w:rPr>
        <w:t xml:space="preserve"> bus identifies the sub-bank within the dbg_bank to be refreshed. </w:t>
      </w:r>
    </w:p>
    <w:p w:rsidR="00B62DCD" w:rsidRDefault="00B62DCD" w:rsidP="00B62DCD">
      <w:pPr>
        <w:spacing w:after="240"/>
        <w:ind w:left="1152"/>
        <w:jc w:val="both"/>
        <w:rPr>
          <w:rFonts w:asciiTheme="minorHAnsi" w:hAnsiTheme="minorHAnsi"/>
        </w:rPr>
      </w:pPr>
      <w:r w:rsidRPr="00201DE7">
        <w:rPr>
          <w:rFonts w:asciiTheme="minorHAnsi" w:hAnsiTheme="minorHAnsi"/>
        </w:rPr>
        <w:t xml:space="preserve">The application has complete control of all the </w:t>
      </w:r>
      <w:r w:rsidR="0061758D">
        <w:rPr>
          <w:rFonts w:asciiTheme="minorHAnsi" w:hAnsiTheme="minorHAnsi"/>
        </w:rPr>
        <w:t xml:space="preserve">debug </w:t>
      </w:r>
      <w:r w:rsidRPr="00201DE7">
        <w:rPr>
          <w:rFonts w:asciiTheme="minorHAnsi" w:hAnsiTheme="minorHAnsi"/>
        </w:rPr>
        <w:t>data bits in this mode and the IP does not generate or check ECC bits during debug mode operations.</w:t>
      </w:r>
    </w:p>
    <w:p w:rsidR="00792C1A" w:rsidRPr="00792C1A" w:rsidRDefault="00792C1A" w:rsidP="00B62DCD">
      <w:pPr>
        <w:spacing w:after="240"/>
        <w:ind w:left="1152"/>
        <w:jc w:val="both"/>
        <w:rPr>
          <w:rFonts w:asciiTheme="minorHAnsi" w:hAnsiTheme="minorHAnsi"/>
        </w:rPr>
      </w:pPr>
      <w:r w:rsidRPr="00792C1A">
        <w:rPr>
          <w:rFonts w:asciiTheme="minorHAnsi" w:hAnsiTheme="minorHAnsi"/>
        </w:rPr>
        <w:fldChar w:fldCharType="begin"/>
      </w:r>
      <w:r w:rsidRPr="00792C1A">
        <w:rPr>
          <w:rFonts w:asciiTheme="minorHAnsi" w:hAnsiTheme="minorHAnsi"/>
        </w:rPr>
        <w:instrText xml:space="preserve"> REF _Ref299724981 \h  \* MERGEFORMAT </w:instrText>
      </w:r>
      <w:r w:rsidRPr="00792C1A">
        <w:rPr>
          <w:rFonts w:asciiTheme="minorHAnsi" w:hAnsiTheme="minorHAnsi"/>
        </w:rPr>
      </w:r>
      <w:r w:rsidRPr="00792C1A">
        <w:rPr>
          <w:rFonts w:asciiTheme="minorHAnsi" w:hAnsiTheme="minorHAnsi"/>
        </w:rPr>
        <w:fldChar w:fldCharType="separate"/>
      </w:r>
      <w:r w:rsidR="00B44B0D" w:rsidRPr="00B44B0D">
        <w:rPr>
          <w:rFonts w:asciiTheme="minorHAnsi" w:hAnsiTheme="minorHAnsi"/>
        </w:rPr>
        <w:t>Table 2</w:t>
      </w:r>
      <w:r w:rsidR="00B44B0D" w:rsidRPr="00B44B0D">
        <w:rPr>
          <w:rFonts w:asciiTheme="minorHAnsi" w:hAnsiTheme="minorHAnsi"/>
        </w:rPr>
        <w:noBreakHyphen/>
        <w:t>1</w:t>
      </w:r>
      <w:r w:rsidRPr="00792C1A">
        <w:rPr>
          <w:rFonts w:asciiTheme="minorHAnsi" w:hAnsiTheme="minorHAnsi"/>
        </w:rPr>
        <w:fldChar w:fldCharType="end"/>
      </w:r>
      <w:r w:rsidRPr="00792C1A">
        <w:rPr>
          <w:rFonts w:asciiTheme="minorHAnsi" w:hAnsiTheme="minorHAnsi"/>
        </w:rPr>
        <w:t xml:space="preserve">2 describes the </w:t>
      </w:r>
      <w:r>
        <w:rPr>
          <w:rFonts w:asciiTheme="minorHAnsi" w:hAnsiTheme="minorHAnsi"/>
        </w:rPr>
        <w:t xml:space="preserve">debug </w:t>
      </w:r>
      <w:r w:rsidRPr="00792C1A">
        <w:rPr>
          <w:rFonts w:asciiTheme="minorHAnsi" w:hAnsiTheme="minorHAnsi"/>
        </w:rPr>
        <w:t>interface pins of a memory core</w:t>
      </w:r>
      <w:r>
        <w:rPr>
          <w:rFonts w:asciiTheme="minorHAnsi" w:hAnsiTheme="minorHAnsi"/>
        </w:rPr>
        <w:t>.</w:t>
      </w:r>
    </w:p>
    <w:p w:rsidR="009C6278" w:rsidRPr="00B268C6" w:rsidRDefault="009C6278" w:rsidP="009C6278">
      <w:pPr>
        <w:pStyle w:val="Caption"/>
      </w:pPr>
      <w:r w:rsidRPr="00B268C6">
        <w:t xml:space="preserve">Table </w:t>
      </w:r>
      <w:r w:rsidR="00DC0872">
        <w:fldChar w:fldCharType="begin"/>
      </w:r>
      <w:r w:rsidR="00DC0872">
        <w:instrText xml:space="preserve"> STYLEREF 1 \s </w:instrText>
      </w:r>
      <w:r w:rsidR="00DC0872">
        <w:fldChar w:fldCharType="separate"/>
      </w:r>
      <w:r w:rsidR="00B44B0D">
        <w:rPr>
          <w:noProof/>
        </w:rPr>
        <w:t>2</w:t>
      </w:r>
      <w:r w:rsidR="00DC0872">
        <w:rPr>
          <w:noProof/>
        </w:rPr>
        <w:fldChar w:fldCharType="end"/>
      </w:r>
      <w:r w:rsidRPr="00B268C6">
        <w:noBreakHyphen/>
      </w:r>
      <w:r>
        <w:t>2</w:t>
      </w:r>
      <w:r w:rsidRPr="00B268C6">
        <w:t>: Interface Pins</w:t>
      </w:r>
      <w:r w:rsidR="00EC38DC">
        <w:t xml:space="preserve"> (cont.)</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9C6278" w:rsidRPr="007F607A" w:rsidTr="00AC5C55">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9C6278" w:rsidRPr="00A4753C" w:rsidRDefault="009C6278" w:rsidP="00AC5C55">
            <w:pPr>
              <w:pStyle w:val="Caption"/>
              <w:spacing w:after="0" w:line="240" w:lineRule="auto"/>
              <w:ind w:left="0"/>
              <w:rPr>
                <w:rFonts w:asciiTheme="minorHAnsi" w:hAnsiTheme="minorHAnsi"/>
                <w:color w:val="auto"/>
              </w:rPr>
            </w:pPr>
            <w:r w:rsidRPr="00A4753C">
              <w:rPr>
                <w:rFonts w:asciiTheme="minorHAnsi" w:hAnsiTheme="minorHAnsi"/>
                <w:color w:val="auto"/>
              </w:rPr>
              <w:t>Notes</w:t>
            </w:r>
          </w:p>
        </w:tc>
      </w:tr>
      <w:tr w:rsidR="009C6278" w:rsidRPr="00B268C6" w:rsidTr="00AC5C55">
        <w:trPr>
          <w:trHeight w:val="296"/>
        </w:trPr>
        <w:tc>
          <w:tcPr>
            <w:tcW w:w="9025" w:type="dxa"/>
            <w:gridSpan w:val="4"/>
            <w:tcBorders>
              <w:top w:val="single" w:sz="4" w:space="0" w:color="4A442A" w:themeColor="background2" w:themeShade="40"/>
            </w:tcBorders>
            <w:shd w:val="clear" w:color="auto" w:fill="EEECE1" w:themeFill="background2"/>
            <w:vAlign w:val="center"/>
          </w:tcPr>
          <w:p w:rsidR="009C6278" w:rsidRPr="00B268C6" w:rsidRDefault="009C6278" w:rsidP="00AC5C55">
            <w:pPr>
              <w:pStyle w:val="Caption"/>
              <w:spacing w:after="0" w:line="240" w:lineRule="auto"/>
              <w:ind w:left="11"/>
              <w:rPr>
                <w:rFonts w:asciiTheme="minorHAnsi" w:hAnsiTheme="minorHAnsi"/>
              </w:rPr>
            </w:pPr>
            <w:r>
              <w:rPr>
                <w:rFonts w:asciiTheme="minorHAnsi" w:hAnsiTheme="minorHAnsi"/>
              </w:rPr>
              <w:t>Debug &amp; Test Interface</w:t>
            </w:r>
          </w:p>
        </w:tc>
      </w:tr>
      <w:tr w:rsidR="00FC1635" w:rsidRPr="00B268C6" w:rsidTr="00AC5C55">
        <w:trPr>
          <w:trHeight w:val="20"/>
        </w:trPr>
        <w:tc>
          <w:tcPr>
            <w:tcW w:w="162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Test I/F</w:t>
            </w:r>
          </w:p>
        </w:tc>
        <w:tc>
          <w:tcPr>
            <w:tcW w:w="134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I/O</w:t>
            </w:r>
          </w:p>
        </w:tc>
        <w:tc>
          <w:tcPr>
            <w:tcW w:w="1990" w:type="dxa"/>
            <w:vAlign w:val="center"/>
          </w:tcPr>
          <w:p w:rsidR="00FC1635" w:rsidRPr="001B194F" w:rsidRDefault="00FC1635"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Test Interface pins</w:t>
            </w:r>
          </w:p>
        </w:tc>
        <w:tc>
          <w:tcPr>
            <w:tcW w:w="4075" w:type="dxa"/>
            <w:vAlign w:val="center"/>
          </w:tcPr>
          <w:p w:rsidR="00FC1635" w:rsidRPr="001B194F" w:rsidRDefault="00FC1635" w:rsidP="00AC5C55">
            <w:pPr>
              <w:pStyle w:val="TableText"/>
              <w:keepNext/>
              <w:keepLines/>
              <w:rPr>
                <w:rFonts w:asciiTheme="minorHAnsi" w:hAnsiTheme="minorHAnsi"/>
                <w:spacing w:val="0"/>
                <w:szCs w:val="16"/>
              </w:rPr>
            </w:pPr>
            <w:r w:rsidRPr="001B194F">
              <w:rPr>
                <w:rFonts w:asciiTheme="minorHAnsi" w:hAnsiTheme="minorHAnsi"/>
                <w:spacing w:val="0"/>
                <w:szCs w:val="16"/>
              </w:rPr>
              <w:t>Test/Diagnostic pins associated with base memories</w:t>
            </w:r>
          </w:p>
        </w:tc>
      </w:tr>
      <w:tr w:rsidR="009C6278" w:rsidRPr="00B268C6" w:rsidTr="00AC5C55">
        <w:trPr>
          <w:trHeight w:val="20"/>
        </w:trPr>
        <w:tc>
          <w:tcPr>
            <w:tcW w:w="1620" w:type="dxa"/>
            <w:vAlign w:val="center"/>
          </w:tcPr>
          <w:p w:rsidR="009C6278" w:rsidRPr="001B194F" w:rsidRDefault="009C6278" w:rsidP="00AC5C55">
            <w:pPr>
              <w:pStyle w:val="TableText"/>
              <w:keepNext/>
              <w:keepLines/>
              <w:jc w:val="center"/>
              <w:rPr>
                <w:rFonts w:asciiTheme="minorHAnsi" w:hAnsiTheme="minorHAnsi"/>
                <w:spacing w:val="0"/>
                <w:szCs w:val="16"/>
              </w:rPr>
            </w:pPr>
            <w:r>
              <w:rPr>
                <w:rFonts w:asciiTheme="minorHAnsi" w:hAnsiTheme="minorHAnsi"/>
                <w:spacing w:val="0"/>
                <w:szCs w:val="16"/>
              </w:rPr>
              <w:t>dbg_en</w:t>
            </w:r>
          </w:p>
        </w:tc>
        <w:tc>
          <w:tcPr>
            <w:tcW w:w="1340" w:type="dxa"/>
            <w:vAlign w:val="center"/>
          </w:tcPr>
          <w:p w:rsidR="009C6278" w:rsidRPr="001B194F" w:rsidRDefault="009C6278"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9C6278" w:rsidRPr="001B194F" w:rsidRDefault="00FC1635" w:rsidP="00AC5C55">
            <w:pPr>
              <w:pStyle w:val="TableText"/>
              <w:keepNext/>
              <w:keepLines/>
              <w:jc w:val="center"/>
              <w:rPr>
                <w:rFonts w:asciiTheme="minorHAnsi" w:hAnsiTheme="minorHAnsi"/>
                <w:spacing w:val="0"/>
                <w:szCs w:val="16"/>
              </w:rPr>
            </w:pPr>
            <w:r>
              <w:rPr>
                <w:rFonts w:asciiTheme="minorHAnsi" w:hAnsiTheme="minorHAnsi"/>
                <w:spacing w:val="0"/>
                <w:szCs w:val="16"/>
              </w:rPr>
              <w:t>Debug Enable</w:t>
            </w:r>
          </w:p>
        </w:tc>
        <w:tc>
          <w:tcPr>
            <w:tcW w:w="4075" w:type="dxa"/>
            <w:vAlign w:val="center"/>
          </w:tcPr>
          <w:p w:rsidR="009C6278"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 xml:space="preserve">Denotes that the debug </w:t>
            </w:r>
            <w:r w:rsidR="00404A81">
              <w:rPr>
                <w:rFonts w:asciiTheme="minorHAnsi" w:hAnsiTheme="minorHAnsi"/>
                <w:spacing w:val="0"/>
                <w:szCs w:val="16"/>
              </w:rPr>
              <w:t>logic</w:t>
            </w:r>
            <w:r>
              <w:rPr>
                <w:rFonts w:asciiTheme="minorHAnsi" w:hAnsiTheme="minorHAnsi"/>
                <w:spacing w:val="0"/>
                <w:szCs w:val="16"/>
              </w:rPr>
              <w:t xml:space="preserve"> is enabled</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dbg_read</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Read</w:t>
            </w:r>
          </w:p>
        </w:tc>
        <w:tc>
          <w:tcPr>
            <w:tcW w:w="4075" w:type="dxa"/>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Denotes that r</w:t>
            </w:r>
            <w:r w:rsidRPr="001B194F">
              <w:rPr>
                <w:rFonts w:asciiTheme="minorHAnsi" w:hAnsiTheme="minorHAnsi"/>
                <w:spacing w:val="0"/>
                <w:szCs w:val="16"/>
              </w:rPr>
              <w:t xml:space="preserve">ead command </w:t>
            </w:r>
            <w:r>
              <w:rPr>
                <w:rFonts w:asciiTheme="minorHAnsi" w:hAnsiTheme="minorHAnsi"/>
                <w:spacing w:val="0"/>
                <w:szCs w:val="16"/>
              </w:rPr>
              <w:t xml:space="preserve">(for the debug port) </w:t>
            </w:r>
            <w:r w:rsidRPr="001B194F">
              <w:rPr>
                <w:rFonts w:asciiTheme="minorHAnsi" w:hAnsiTheme="minorHAnsi"/>
                <w:spacing w:val="0"/>
                <w:szCs w:val="16"/>
              </w:rPr>
              <w:t>is valid</w:t>
            </w:r>
          </w:p>
        </w:tc>
      </w:tr>
      <w:tr w:rsidR="00FD690E" w:rsidRPr="00B268C6" w:rsidTr="00AC5C55">
        <w:trPr>
          <w:trHeight w:val="20"/>
        </w:trPr>
        <w:tc>
          <w:tcPr>
            <w:tcW w:w="162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dbg_write</w:t>
            </w:r>
          </w:p>
        </w:tc>
        <w:tc>
          <w:tcPr>
            <w:tcW w:w="134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tcBorders>
              <w:bottom w:val="single" w:sz="4" w:space="0" w:color="948A54" w:themeColor="background2" w:themeShade="80"/>
            </w:tcBorders>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Write</w:t>
            </w:r>
          </w:p>
        </w:tc>
        <w:tc>
          <w:tcPr>
            <w:tcW w:w="4075" w:type="dxa"/>
            <w:tcBorders>
              <w:bottom w:val="single" w:sz="4" w:space="0" w:color="948A54" w:themeColor="background2" w:themeShade="80"/>
            </w:tcBorders>
            <w:vAlign w:val="center"/>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Denotes that write</w:t>
            </w:r>
            <w:r w:rsidRPr="001B194F">
              <w:rPr>
                <w:rFonts w:asciiTheme="minorHAnsi" w:hAnsiTheme="minorHAnsi"/>
                <w:spacing w:val="0"/>
                <w:szCs w:val="16"/>
              </w:rPr>
              <w:t xml:space="preserve"> command </w:t>
            </w:r>
            <w:r>
              <w:rPr>
                <w:rFonts w:asciiTheme="minorHAnsi" w:hAnsiTheme="minorHAnsi"/>
                <w:spacing w:val="0"/>
                <w:szCs w:val="16"/>
              </w:rPr>
              <w:t xml:space="preserve">(for the debug port) </w:t>
            </w:r>
            <w:r w:rsidRPr="001B194F">
              <w:rPr>
                <w:rFonts w:asciiTheme="minorHAnsi" w:hAnsiTheme="minorHAnsi"/>
                <w:spacing w:val="0"/>
                <w:szCs w:val="16"/>
              </w:rPr>
              <w:t>is valid</w:t>
            </w:r>
          </w:p>
        </w:tc>
      </w:tr>
      <w:tr w:rsidR="00FD690E" w:rsidRPr="00B268C6" w:rsidTr="00AC5C55">
        <w:trPr>
          <w:trHeight w:val="20"/>
        </w:trPr>
        <w:tc>
          <w:tcPr>
            <w:tcW w:w="1620" w:type="dxa"/>
            <w:vAlign w:val="center"/>
          </w:tcPr>
          <w:p w:rsidR="00FD690E" w:rsidRPr="001B194F" w:rsidRDefault="00FD690E" w:rsidP="00FC1635">
            <w:pPr>
              <w:pStyle w:val="TableText"/>
              <w:keepNext/>
              <w:keepLines/>
              <w:jc w:val="center"/>
              <w:rPr>
                <w:rFonts w:asciiTheme="minorHAnsi" w:hAnsiTheme="minorHAnsi"/>
                <w:spacing w:val="0"/>
                <w:szCs w:val="16"/>
              </w:rPr>
            </w:pPr>
            <w:r>
              <w:rPr>
                <w:rFonts w:asciiTheme="minorHAnsi" w:hAnsiTheme="minorHAnsi"/>
                <w:spacing w:val="0"/>
                <w:szCs w:val="16"/>
              </w:rPr>
              <w:t>dbg_</w:t>
            </w:r>
            <w:r w:rsidRPr="001B194F">
              <w:rPr>
                <w:rFonts w:asciiTheme="minorHAnsi" w:hAnsiTheme="minorHAnsi"/>
                <w:spacing w:val="0"/>
                <w:szCs w:val="16"/>
              </w:rPr>
              <w:t>addr</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FC1635">
            <w:pPr>
              <w:pStyle w:val="TableText"/>
              <w:keepNext/>
              <w:keepLines/>
              <w:jc w:val="center"/>
              <w:rPr>
                <w:rFonts w:asciiTheme="minorHAnsi" w:hAnsiTheme="minorHAnsi"/>
                <w:spacing w:val="0"/>
                <w:szCs w:val="16"/>
              </w:rPr>
            </w:pPr>
            <w:r>
              <w:rPr>
                <w:rFonts w:asciiTheme="minorHAnsi" w:hAnsiTheme="minorHAnsi"/>
                <w:spacing w:val="0"/>
                <w:szCs w:val="16"/>
              </w:rPr>
              <w:t xml:space="preserve">Debug </w:t>
            </w:r>
            <w:r w:rsidRPr="001B194F">
              <w:rPr>
                <w:rFonts w:asciiTheme="minorHAnsi" w:hAnsiTheme="minorHAnsi"/>
                <w:spacing w:val="0"/>
                <w:szCs w:val="16"/>
              </w:rPr>
              <w:t>Address</w:t>
            </w:r>
          </w:p>
        </w:tc>
        <w:tc>
          <w:tcPr>
            <w:tcW w:w="4075" w:type="dxa"/>
            <w:vAlign w:val="center"/>
          </w:tcPr>
          <w:p w:rsidR="00FD690E" w:rsidRPr="001B194F" w:rsidRDefault="00FD690E" w:rsidP="00AC5C55">
            <w:pPr>
              <w:pStyle w:val="TableText"/>
              <w:keepNext/>
              <w:keepLines/>
              <w:rPr>
                <w:rFonts w:asciiTheme="minorHAnsi" w:hAnsiTheme="minorHAnsi"/>
                <w:spacing w:val="0"/>
                <w:szCs w:val="16"/>
              </w:rPr>
            </w:pPr>
            <w:r>
              <w:rPr>
                <w:rFonts w:asciiTheme="minorHAnsi" w:hAnsiTheme="minorHAnsi"/>
                <w:spacing w:val="0"/>
                <w:szCs w:val="16"/>
              </w:rPr>
              <w:t>Address</w:t>
            </w:r>
            <w:r w:rsidR="00AA3026">
              <w:rPr>
                <w:rFonts w:asciiTheme="minorHAnsi" w:hAnsiTheme="minorHAnsi"/>
                <w:spacing w:val="0"/>
                <w:szCs w:val="16"/>
              </w:rPr>
              <w:t xml:space="preserve"> (word)</w:t>
            </w:r>
            <w:r>
              <w:rPr>
                <w:rFonts w:asciiTheme="minorHAnsi" w:hAnsiTheme="minorHAnsi"/>
                <w:spacing w:val="0"/>
                <w:szCs w:val="16"/>
              </w:rPr>
              <w:t xml:space="preserve"> of the debug operation</w:t>
            </w:r>
            <w:r w:rsidR="00404A81">
              <w:rPr>
                <w:rFonts w:asciiTheme="minorHAnsi" w:hAnsiTheme="minorHAnsi"/>
                <w:spacing w:val="0"/>
                <w:szCs w:val="16"/>
              </w:rPr>
              <w:t xml:space="preserve"> </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dbg_bank</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Bank</w:t>
            </w:r>
            <w:r w:rsidR="00B62DCD">
              <w:rPr>
                <w:rFonts w:asciiTheme="minorHAnsi" w:hAnsiTheme="minorHAnsi"/>
                <w:spacing w:val="0"/>
                <w:szCs w:val="16"/>
              </w:rPr>
              <w:t xml:space="preserve"> Address</w:t>
            </w:r>
          </w:p>
        </w:tc>
        <w:tc>
          <w:tcPr>
            <w:tcW w:w="4075" w:type="dxa"/>
            <w:vAlign w:val="center"/>
          </w:tcPr>
          <w:p w:rsidR="00FD690E"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Address</w:t>
            </w:r>
            <w:r w:rsidR="00AA3026">
              <w:rPr>
                <w:rFonts w:asciiTheme="minorHAnsi" w:hAnsiTheme="minorHAnsi"/>
                <w:spacing w:val="0"/>
                <w:szCs w:val="16"/>
              </w:rPr>
              <w:t xml:space="preserve"> (bank)</w:t>
            </w:r>
            <w:r>
              <w:rPr>
                <w:rFonts w:asciiTheme="minorHAnsi" w:hAnsiTheme="minorHAnsi"/>
                <w:spacing w:val="0"/>
                <w:szCs w:val="16"/>
              </w:rPr>
              <w:t xml:space="preserve"> of the debug operation</w:t>
            </w:r>
            <w:r w:rsidR="00404A81">
              <w:rPr>
                <w:rFonts w:asciiTheme="minorHAnsi" w:hAnsiTheme="minorHAnsi"/>
                <w:spacing w:val="0"/>
                <w:szCs w:val="16"/>
              </w:rPr>
              <w:t>. Actual number of banks in different IP’s can vary.</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dbg_din</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FD690E" w:rsidRPr="001B194F" w:rsidRDefault="00FD690E" w:rsidP="00FD690E">
            <w:pPr>
              <w:pStyle w:val="TableText"/>
              <w:keepNext/>
              <w:keepLines/>
              <w:jc w:val="center"/>
              <w:rPr>
                <w:rFonts w:asciiTheme="minorHAnsi" w:hAnsiTheme="minorHAnsi"/>
                <w:spacing w:val="0"/>
                <w:szCs w:val="16"/>
              </w:rPr>
            </w:pPr>
            <w:r>
              <w:rPr>
                <w:rFonts w:asciiTheme="minorHAnsi" w:hAnsiTheme="minorHAnsi"/>
                <w:spacing w:val="0"/>
                <w:szCs w:val="16"/>
              </w:rPr>
              <w:t>Debug Write Data</w:t>
            </w:r>
          </w:p>
        </w:tc>
        <w:tc>
          <w:tcPr>
            <w:tcW w:w="4075" w:type="dxa"/>
            <w:vAlign w:val="center"/>
          </w:tcPr>
          <w:p w:rsidR="00FD690E" w:rsidRPr="001B194F" w:rsidRDefault="00FD690E" w:rsidP="00404A81">
            <w:pPr>
              <w:pStyle w:val="TableText"/>
              <w:keepNext/>
              <w:keepLines/>
              <w:rPr>
                <w:rFonts w:asciiTheme="minorHAnsi" w:hAnsiTheme="minorHAnsi"/>
                <w:spacing w:val="0"/>
                <w:szCs w:val="16"/>
              </w:rPr>
            </w:pPr>
            <w:r>
              <w:rPr>
                <w:rFonts w:asciiTheme="minorHAnsi" w:hAnsiTheme="minorHAnsi"/>
                <w:spacing w:val="0"/>
                <w:szCs w:val="16"/>
              </w:rPr>
              <w:t xml:space="preserve">Data for the debug port write operation. </w:t>
            </w:r>
            <w:r w:rsidR="00404A81">
              <w:rPr>
                <w:rFonts w:asciiTheme="minorHAnsi" w:hAnsiTheme="minorHAnsi"/>
                <w:spacing w:val="0"/>
                <w:szCs w:val="16"/>
              </w:rPr>
              <w:t xml:space="preserve">The width of this bus dependent on the IP and the type of bank being accessed. </w:t>
            </w:r>
          </w:p>
        </w:tc>
      </w:tr>
      <w:tr w:rsidR="00FD690E" w:rsidRPr="00B268C6"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dbg_dout</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 Read Response</w:t>
            </w:r>
          </w:p>
        </w:tc>
        <w:tc>
          <w:tcPr>
            <w:tcW w:w="4075" w:type="dxa"/>
            <w:vAlign w:val="center"/>
          </w:tcPr>
          <w:p w:rsidR="00FD690E" w:rsidRPr="001B194F" w:rsidRDefault="00404A81" w:rsidP="00AC5C55">
            <w:pPr>
              <w:pStyle w:val="TableText"/>
              <w:keepNext/>
              <w:keepLines/>
              <w:rPr>
                <w:rFonts w:asciiTheme="minorHAnsi" w:hAnsiTheme="minorHAnsi"/>
                <w:spacing w:val="0"/>
                <w:szCs w:val="16"/>
              </w:rPr>
            </w:pPr>
            <w:r>
              <w:rPr>
                <w:rFonts w:asciiTheme="minorHAnsi" w:hAnsiTheme="minorHAnsi"/>
                <w:spacing w:val="0"/>
                <w:szCs w:val="16"/>
              </w:rPr>
              <w:t>C</w:t>
            </w:r>
            <w:r w:rsidR="00FD690E">
              <w:rPr>
                <w:rFonts w:asciiTheme="minorHAnsi" w:hAnsiTheme="minorHAnsi"/>
                <w:spacing w:val="0"/>
                <w:szCs w:val="16"/>
              </w:rPr>
              <w:t xml:space="preserve">arries </w:t>
            </w:r>
            <w:r>
              <w:rPr>
                <w:rFonts w:asciiTheme="minorHAnsi" w:hAnsiTheme="minorHAnsi"/>
                <w:spacing w:val="0"/>
                <w:szCs w:val="16"/>
              </w:rPr>
              <w:t xml:space="preserve">back </w:t>
            </w:r>
            <w:r w:rsidR="00FD690E">
              <w:rPr>
                <w:rFonts w:asciiTheme="minorHAnsi" w:hAnsiTheme="minorHAnsi"/>
                <w:spacing w:val="0"/>
                <w:szCs w:val="16"/>
              </w:rPr>
              <w:t>the data for the debug read operation</w:t>
            </w:r>
            <w:r>
              <w:rPr>
                <w:rFonts w:asciiTheme="minorHAnsi" w:hAnsiTheme="minorHAnsi"/>
                <w:spacing w:val="0"/>
                <w:szCs w:val="16"/>
              </w:rPr>
              <w:t>.</w:t>
            </w:r>
          </w:p>
        </w:tc>
      </w:tr>
      <w:tr w:rsidR="00FD690E" w:rsidRPr="001B194F" w:rsidTr="00AC5C55">
        <w:trPr>
          <w:trHeight w:val="20"/>
        </w:trPr>
        <w:tc>
          <w:tcPr>
            <w:tcW w:w="162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dbg_vld</w:t>
            </w:r>
          </w:p>
        </w:tc>
        <w:tc>
          <w:tcPr>
            <w:tcW w:w="1340" w:type="dxa"/>
            <w:vAlign w:val="center"/>
          </w:tcPr>
          <w:p w:rsidR="00FD690E" w:rsidRPr="001B194F" w:rsidRDefault="00FD690E" w:rsidP="00AC5C55">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FD690E" w:rsidRPr="001B194F" w:rsidRDefault="00FD690E" w:rsidP="00AC5C55">
            <w:pPr>
              <w:pStyle w:val="TableText"/>
              <w:keepNext/>
              <w:keepLines/>
              <w:jc w:val="center"/>
              <w:rPr>
                <w:rFonts w:asciiTheme="minorHAnsi" w:hAnsiTheme="minorHAnsi"/>
                <w:spacing w:val="0"/>
                <w:szCs w:val="16"/>
              </w:rPr>
            </w:pPr>
            <w:r>
              <w:rPr>
                <w:rFonts w:asciiTheme="minorHAnsi" w:hAnsiTheme="minorHAnsi"/>
                <w:spacing w:val="0"/>
                <w:szCs w:val="16"/>
              </w:rPr>
              <w:t>Debug</w:t>
            </w:r>
            <w:r w:rsidRPr="001B194F">
              <w:rPr>
                <w:rFonts w:asciiTheme="minorHAnsi" w:hAnsiTheme="minorHAnsi"/>
                <w:spacing w:val="0"/>
                <w:szCs w:val="16"/>
              </w:rPr>
              <w:t xml:space="preserve"> </w:t>
            </w:r>
            <w:r w:rsidR="004C5381">
              <w:rPr>
                <w:rFonts w:asciiTheme="minorHAnsi" w:hAnsiTheme="minorHAnsi"/>
                <w:spacing w:val="0"/>
                <w:szCs w:val="16"/>
              </w:rPr>
              <w:t xml:space="preserve">Read Data </w:t>
            </w:r>
            <w:r w:rsidRPr="001B194F">
              <w:rPr>
                <w:rFonts w:asciiTheme="minorHAnsi" w:hAnsiTheme="minorHAnsi"/>
                <w:spacing w:val="0"/>
                <w:szCs w:val="16"/>
              </w:rPr>
              <w:t>Valid</w:t>
            </w:r>
          </w:p>
        </w:tc>
        <w:tc>
          <w:tcPr>
            <w:tcW w:w="4075" w:type="dxa"/>
            <w:vAlign w:val="center"/>
          </w:tcPr>
          <w:p w:rsidR="00FD690E" w:rsidRPr="001B194F" w:rsidRDefault="00FD690E" w:rsidP="00AC5C55">
            <w:pPr>
              <w:pStyle w:val="TableText"/>
              <w:keepNext/>
              <w:keepLines/>
              <w:rPr>
                <w:rFonts w:asciiTheme="minorHAnsi" w:hAnsiTheme="minorHAnsi"/>
                <w:spacing w:val="0"/>
                <w:szCs w:val="16"/>
              </w:rPr>
            </w:pPr>
            <w:r w:rsidRPr="001B194F">
              <w:rPr>
                <w:rFonts w:asciiTheme="minorHAnsi" w:hAnsiTheme="minorHAnsi"/>
                <w:spacing w:val="0"/>
                <w:szCs w:val="16"/>
              </w:rPr>
              <w:t>Denotes vali</w:t>
            </w:r>
            <w:r>
              <w:rPr>
                <w:rFonts w:asciiTheme="minorHAnsi" w:hAnsiTheme="minorHAnsi"/>
                <w:spacing w:val="0"/>
                <w:szCs w:val="16"/>
              </w:rPr>
              <w:t xml:space="preserve">d read data on the </w:t>
            </w:r>
            <w:r w:rsidRPr="00FD690E">
              <w:rPr>
                <w:rFonts w:asciiTheme="minorHAnsi" w:hAnsiTheme="minorHAnsi"/>
                <w:i/>
                <w:spacing w:val="0"/>
                <w:szCs w:val="16"/>
              </w:rPr>
              <w:t>dbg_dout</w:t>
            </w:r>
            <w:r>
              <w:rPr>
                <w:rFonts w:asciiTheme="minorHAnsi" w:hAnsiTheme="minorHAnsi"/>
                <w:spacing w:val="0"/>
                <w:szCs w:val="16"/>
              </w:rPr>
              <w:t xml:space="preserve"> port</w:t>
            </w:r>
          </w:p>
        </w:tc>
      </w:tr>
      <w:tr w:rsidR="00AA3026" w:rsidRPr="00AA3026" w:rsidTr="00AC5C55">
        <w:trPr>
          <w:trHeight w:val="20"/>
        </w:trPr>
        <w:tc>
          <w:tcPr>
            <w:tcW w:w="162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dbg_refr</w:t>
            </w:r>
          </w:p>
        </w:tc>
        <w:tc>
          <w:tcPr>
            <w:tcW w:w="134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Input</w:t>
            </w:r>
          </w:p>
        </w:tc>
        <w:tc>
          <w:tcPr>
            <w:tcW w:w="199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Debug Refresh</w:t>
            </w:r>
          </w:p>
        </w:tc>
        <w:tc>
          <w:tcPr>
            <w:tcW w:w="4075" w:type="dxa"/>
            <w:vAlign w:val="center"/>
          </w:tcPr>
          <w:p w:rsidR="00FD690E" w:rsidRPr="008D7321" w:rsidRDefault="00404A81" w:rsidP="00AC5C55">
            <w:pPr>
              <w:pStyle w:val="TableText"/>
              <w:keepNext/>
              <w:keepLines/>
              <w:rPr>
                <w:rFonts w:asciiTheme="minorHAnsi" w:hAnsiTheme="minorHAnsi"/>
                <w:spacing w:val="0"/>
                <w:szCs w:val="16"/>
              </w:rPr>
            </w:pPr>
            <w:r w:rsidRPr="008D7321">
              <w:rPr>
                <w:rFonts w:asciiTheme="minorHAnsi" w:hAnsiTheme="minorHAnsi"/>
                <w:spacing w:val="0"/>
                <w:szCs w:val="16"/>
              </w:rPr>
              <w:t>Denotes a valid refresh command being issued to the bank under debug.</w:t>
            </w:r>
          </w:p>
        </w:tc>
      </w:tr>
      <w:tr w:rsidR="00AA3026" w:rsidRPr="00AA3026" w:rsidTr="00AC5C55">
        <w:trPr>
          <w:trHeight w:val="20"/>
        </w:trPr>
        <w:tc>
          <w:tcPr>
            <w:tcW w:w="1620" w:type="dxa"/>
            <w:vAlign w:val="center"/>
          </w:tcPr>
          <w:p w:rsidR="00FD690E" w:rsidRPr="008D7321" w:rsidRDefault="00FD690E" w:rsidP="00357FF0">
            <w:pPr>
              <w:pStyle w:val="TableText"/>
              <w:keepNext/>
              <w:keepLines/>
              <w:jc w:val="center"/>
              <w:rPr>
                <w:rFonts w:asciiTheme="minorHAnsi" w:hAnsiTheme="minorHAnsi"/>
                <w:spacing w:val="0"/>
                <w:szCs w:val="16"/>
              </w:rPr>
            </w:pPr>
            <w:r w:rsidRPr="008D7321">
              <w:rPr>
                <w:rFonts w:asciiTheme="minorHAnsi" w:hAnsiTheme="minorHAnsi"/>
                <w:spacing w:val="0"/>
                <w:szCs w:val="16"/>
              </w:rPr>
              <w:t>dbg_r</w:t>
            </w:r>
            <w:r w:rsidR="00357FF0">
              <w:rPr>
                <w:rFonts w:asciiTheme="minorHAnsi" w:hAnsiTheme="minorHAnsi"/>
                <w:spacing w:val="0"/>
                <w:szCs w:val="16"/>
              </w:rPr>
              <w:t>bnk</w:t>
            </w:r>
          </w:p>
        </w:tc>
        <w:tc>
          <w:tcPr>
            <w:tcW w:w="134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Input</w:t>
            </w:r>
          </w:p>
        </w:tc>
        <w:tc>
          <w:tcPr>
            <w:tcW w:w="1990" w:type="dxa"/>
            <w:vAlign w:val="center"/>
          </w:tcPr>
          <w:p w:rsidR="00FD690E" w:rsidRPr="008D7321" w:rsidRDefault="00FD690E" w:rsidP="00AC5C55">
            <w:pPr>
              <w:pStyle w:val="TableText"/>
              <w:keepNext/>
              <w:keepLines/>
              <w:jc w:val="center"/>
              <w:rPr>
                <w:rFonts w:asciiTheme="minorHAnsi" w:hAnsiTheme="minorHAnsi"/>
                <w:spacing w:val="0"/>
                <w:szCs w:val="16"/>
              </w:rPr>
            </w:pPr>
            <w:r w:rsidRPr="008D7321">
              <w:rPr>
                <w:rFonts w:asciiTheme="minorHAnsi" w:hAnsiTheme="minorHAnsi"/>
                <w:spacing w:val="0"/>
                <w:szCs w:val="16"/>
              </w:rPr>
              <w:t>Debug Refresh Bank</w:t>
            </w:r>
          </w:p>
        </w:tc>
        <w:tc>
          <w:tcPr>
            <w:tcW w:w="4075" w:type="dxa"/>
            <w:vAlign w:val="center"/>
          </w:tcPr>
          <w:p w:rsidR="00FD690E" w:rsidRPr="008D7321" w:rsidRDefault="00404A81" w:rsidP="00AC5C55">
            <w:pPr>
              <w:pStyle w:val="TableText"/>
              <w:keepNext/>
              <w:keepLines/>
              <w:rPr>
                <w:rFonts w:asciiTheme="minorHAnsi" w:hAnsiTheme="minorHAnsi"/>
                <w:spacing w:val="0"/>
                <w:szCs w:val="16"/>
              </w:rPr>
            </w:pPr>
            <w:r w:rsidRPr="008D7321">
              <w:rPr>
                <w:rFonts w:asciiTheme="minorHAnsi" w:hAnsiTheme="minorHAnsi"/>
                <w:spacing w:val="0"/>
                <w:szCs w:val="16"/>
              </w:rPr>
              <w:t>Denotes the sub</w:t>
            </w:r>
            <w:r w:rsidR="008D7321" w:rsidRPr="008D7321">
              <w:rPr>
                <w:rFonts w:asciiTheme="minorHAnsi" w:hAnsiTheme="minorHAnsi"/>
                <w:spacing w:val="0"/>
                <w:szCs w:val="16"/>
              </w:rPr>
              <w:t>-</w:t>
            </w:r>
            <w:r w:rsidRPr="008D7321">
              <w:rPr>
                <w:rFonts w:asciiTheme="minorHAnsi" w:hAnsiTheme="minorHAnsi"/>
                <w:spacing w:val="0"/>
                <w:szCs w:val="16"/>
              </w:rPr>
              <w:t xml:space="preserve">bank within the dbg_bank </w:t>
            </w:r>
            <w:r w:rsidR="008D7321" w:rsidRPr="008D7321">
              <w:rPr>
                <w:rFonts w:asciiTheme="minorHAnsi" w:hAnsiTheme="minorHAnsi"/>
                <w:spacing w:val="0"/>
                <w:szCs w:val="16"/>
              </w:rPr>
              <w:t>to be refreshed.</w:t>
            </w:r>
          </w:p>
        </w:tc>
      </w:tr>
    </w:tbl>
    <w:p w:rsidR="00646806" w:rsidRPr="002A14CF" w:rsidRDefault="00143D4C" w:rsidP="0014285D">
      <w:pPr>
        <w:pStyle w:val="Heading1"/>
      </w:pPr>
      <w:bookmarkStart w:id="128" w:name="_Toc386623360"/>
      <w:r w:rsidRPr="002A14CF">
        <w:lastRenderedPageBreak/>
        <w:t>Interface Timing</w:t>
      </w:r>
      <w:bookmarkEnd w:id="127"/>
      <w:bookmarkEnd w:id="128"/>
    </w:p>
    <w:p w:rsidR="00D93142" w:rsidRDefault="00143D4C" w:rsidP="00D93142">
      <w:pPr>
        <w:pStyle w:val="Memoirbodycopy"/>
        <w:ind w:left="540"/>
      </w:pPr>
      <w:r w:rsidRPr="00B268C6">
        <w:t>Timing information for the various operations</w:t>
      </w:r>
      <w:r w:rsidR="00AE0AD7" w:rsidRPr="00B268C6">
        <w:t xml:space="preserve"> is</w:t>
      </w:r>
      <w:r w:rsidR="008B2BDB" w:rsidRPr="00B268C6">
        <w:t xml:space="preserve"> presented in this section.</w:t>
      </w:r>
    </w:p>
    <w:p w:rsidR="00AC7284" w:rsidRPr="00B268C6" w:rsidRDefault="00AC7284" w:rsidP="00D93142">
      <w:pPr>
        <w:pStyle w:val="Memoirbodycopy"/>
        <w:ind w:left="540"/>
      </w:pPr>
    </w:p>
    <w:p w:rsidR="005E2B53" w:rsidRDefault="00DC0872" w:rsidP="0014285D">
      <w:pPr>
        <w:pStyle w:val="Heading2"/>
      </w:pPr>
      <w:bookmarkStart w:id="129" w:name="_Toc300842887"/>
      <w:bookmarkStart w:id="130" w:name="_Toc38662336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2.75pt;margin-top:47.8pt;width:537.25pt;height:150.5pt;z-index:251876352;mso-position-horizontal-relative:margin;mso-position-vertical-relative:text;mso-width-relative:page;mso-height-relative:page">
            <v:imagedata r:id="rId23" o:title=""/>
            <w10:wrap type="square" anchorx="margin"/>
          </v:shape>
          <o:OLEObject Type="Embed" ProgID="Visio.Drawing.11" ShapeID="_x0000_s1088" DrawAspect="Content" ObjectID="_1460365294" r:id="rId24"/>
        </w:pict>
      </w:r>
      <w:r w:rsidR="0094613F" w:rsidRPr="00B268C6">
        <w:t>Initialization</w:t>
      </w:r>
      <w:bookmarkEnd w:id="129"/>
      <w:bookmarkEnd w:id="130"/>
    </w:p>
    <w:p w:rsidR="00183691" w:rsidRPr="00183691" w:rsidRDefault="00183691" w:rsidP="00183691">
      <w:pPr>
        <w:pStyle w:val="BodyText"/>
      </w:pPr>
    </w:p>
    <w:p w:rsidR="00F56DAD" w:rsidRPr="00326EB5" w:rsidRDefault="005E2B53" w:rsidP="001A156A">
      <w:pPr>
        <w:pStyle w:val="Caption"/>
        <w:spacing w:before="0"/>
      </w:pPr>
      <w:bookmarkStart w:id="131" w:name="_Ref300841892"/>
      <w:r w:rsidRPr="00326EB5">
        <w:t xml:space="preserve">Figure </w:t>
      </w:r>
      <w:r w:rsidR="00DC0872">
        <w:fldChar w:fldCharType="begin"/>
      </w:r>
      <w:r w:rsidR="00DC0872">
        <w:instrText xml:space="preserve"> STYLEREF 1 \s </w:instrText>
      </w:r>
      <w:r w:rsidR="00DC0872">
        <w:fldChar w:fldCharType="separate"/>
      </w:r>
      <w:r w:rsidR="00B44B0D">
        <w:rPr>
          <w:noProof/>
        </w:rPr>
        <w:t>3</w:t>
      </w:r>
      <w:r w:rsidR="00DC0872">
        <w:rPr>
          <w:noProof/>
        </w:rPr>
        <w:fldChar w:fldCharType="end"/>
      </w:r>
      <w:r w:rsidR="00B94AEE">
        <w:noBreakHyphen/>
      </w:r>
      <w:r w:rsidR="00DC0872">
        <w:fldChar w:fldCharType="begin"/>
      </w:r>
      <w:r w:rsidR="00DC0872">
        <w:instrText xml:space="preserve"> SEQ Figure \* ARABIC \s 1 </w:instrText>
      </w:r>
      <w:r w:rsidR="00DC0872">
        <w:fldChar w:fldCharType="separate"/>
      </w:r>
      <w:r w:rsidR="00B44B0D">
        <w:rPr>
          <w:noProof/>
        </w:rPr>
        <w:t>1</w:t>
      </w:r>
      <w:r w:rsidR="00DC0872">
        <w:rPr>
          <w:noProof/>
        </w:rPr>
        <w:fldChar w:fldCharType="end"/>
      </w:r>
      <w:bookmarkEnd w:id="131"/>
      <w:r w:rsidRPr="00326EB5">
        <w:t xml:space="preserve">: </w:t>
      </w:r>
      <w:r w:rsidRPr="00D83E1A">
        <w:t>Reset</w:t>
      </w:r>
      <w:r w:rsidR="00226F0D">
        <w:t xml:space="preserve"> </w:t>
      </w:r>
      <w:r w:rsidRPr="00D83E1A">
        <w:t>Sequence</w:t>
      </w:r>
    </w:p>
    <w:p w:rsidR="00F56DAD" w:rsidRPr="00B268C6" w:rsidRDefault="00F56DAD" w:rsidP="000003B3">
      <w:pPr>
        <w:pStyle w:val="Memoirbodycopy"/>
      </w:pPr>
      <w:r w:rsidRPr="00B268C6">
        <w:t xml:space="preserve">The reset sequence presented in </w:t>
      </w:r>
      <w:r w:rsidR="00315F02">
        <w:fldChar w:fldCharType="begin"/>
      </w:r>
      <w:r w:rsidR="00315F02">
        <w:instrText xml:space="preserve"> REF _Ref300841892 \h  \* MERGEFORMAT </w:instrText>
      </w:r>
      <w:r w:rsidR="00315F02">
        <w:fldChar w:fldCharType="separate"/>
      </w:r>
      <w:r w:rsidR="00B44B0D" w:rsidRPr="00326EB5">
        <w:t xml:space="preserve">Figure </w:t>
      </w:r>
      <w:r w:rsidR="00B44B0D">
        <w:rPr>
          <w:noProof/>
        </w:rPr>
        <w:t>3</w:t>
      </w:r>
      <w:r w:rsidR="00B44B0D">
        <w:rPr>
          <w:noProof/>
        </w:rPr>
        <w:noBreakHyphen/>
        <w:t>1</w:t>
      </w:r>
      <w:r w:rsidR="00315F02">
        <w:fldChar w:fldCharType="end"/>
      </w:r>
      <w:r w:rsidR="00087857">
        <w:t xml:space="preserve"> </w:t>
      </w:r>
      <w:r w:rsidRPr="00B268C6">
        <w:t>brings</w:t>
      </w:r>
      <w:r w:rsidR="00623D3A">
        <w:t xml:space="preserve"> the</w:t>
      </w:r>
      <w:r w:rsidRPr="00B268C6">
        <w:t xml:space="preserve"> </w:t>
      </w:r>
      <w:proofErr w:type="spellStart"/>
      <w:r w:rsidRPr="00B268C6">
        <w:t>mRnW</w:t>
      </w:r>
      <w:proofErr w:type="spellEnd"/>
      <w:r w:rsidRPr="00B268C6">
        <w:t xml:space="preserve"> </w:t>
      </w:r>
      <w:r w:rsidR="001E0EFB">
        <w:t>memory core</w:t>
      </w:r>
      <w:r w:rsidRPr="00B268C6">
        <w:t xml:space="preserve"> out of reset. The </w:t>
      </w:r>
      <w:r w:rsidRPr="00B268C6">
        <w:rPr>
          <w:i/>
        </w:rPr>
        <w:t>reset</w:t>
      </w:r>
      <w:r w:rsidRPr="00B268C6">
        <w:t xml:space="preserve"> pi</w:t>
      </w:r>
      <w:r w:rsidR="00FC79BB">
        <w:t xml:space="preserve">n is asserted for a </w:t>
      </w:r>
      <w:r w:rsidR="00965698">
        <w:t>minimum of</w:t>
      </w:r>
      <w:r w:rsidRPr="00B268C6">
        <w:t xml:space="preserve"> 10 clock cycles. </w:t>
      </w:r>
    </w:p>
    <w:p w:rsidR="00F56DAD" w:rsidRPr="00B268C6" w:rsidRDefault="00F56DAD" w:rsidP="000003B3">
      <w:pPr>
        <w:pStyle w:val="Memoirbodycopy"/>
      </w:pPr>
      <w:r w:rsidRPr="00B268C6">
        <w:t>The internal reset process begins after the d</w:t>
      </w:r>
      <w:r w:rsidR="00263319">
        <w:t>e-assertion of reset</w:t>
      </w:r>
      <w:r w:rsidR="001375C4">
        <w:t>. I</w:t>
      </w:r>
      <w:r w:rsidR="00263319">
        <w:t xml:space="preserve">t </w:t>
      </w:r>
      <w:r w:rsidR="00F33512">
        <w:t>complete</w:t>
      </w:r>
      <w:r w:rsidR="001375C4">
        <w:t>s</w:t>
      </w:r>
      <w:r w:rsidR="00F33512">
        <w:t xml:space="preserve"> a fixed time delay</w:t>
      </w:r>
      <w:r w:rsidR="001375C4">
        <w:t xml:space="preserve"> later. The completion</w:t>
      </w:r>
      <w:r w:rsidRPr="00B268C6">
        <w:t xml:space="preserve"> is indicated by the assertion of </w:t>
      </w:r>
      <w:r w:rsidRPr="00B268C6">
        <w:rPr>
          <w:i/>
        </w:rPr>
        <w:t>ready</w:t>
      </w:r>
      <w:r w:rsidRPr="00B268C6">
        <w:t xml:space="preserve"> pin. The </w:t>
      </w:r>
      <w:r w:rsidRPr="00B268C6">
        <w:rPr>
          <w:i/>
        </w:rPr>
        <w:t>reset</w:t>
      </w:r>
      <w:r w:rsidRPr="00B268C6">
        <w:t xml:space="preserve"> to </w:t>
      </w:r>
      <w:r w:rsidRPr="00B268C6">
        <w:rPr>
          <w:i/>
        </w:rPr>
        <w:t>ready</w:t>
      </w:r>
      <w:r w:rsidRPr="00B268C6">
        <w:t xml:space="preserve"> delay will de</w:t>
      </w:r>
      <w:r w:rsidR="007F52A2">
        <w:t xml:space="preserve">pend on the size of </w:t>
      </w:r>
      <w:r w:rsidR="001E0EFB">
        <w:t>memory core</w:t>
      </w:r>
      <w:r w:rsidR="007F52A2">
        <w:t xml:space="preserve"> and </w:t>
      </w:r>
      <w:r w:rsidR="001E0EFB">
        <w:t xml:space="preserve">the </w:t>
      </w:r>
      <w:r w:rsidR="007F52A2">
        <w:t>algorithm implemented. It</w:t>
      </w:r>
      <w:r w:rsidR="0037304C">
        <w:t>s</w:t>
      </w:r>
      <w:r w:rsidR="007F52A2">
        <w:t xml:space="preserve"> value </w:t>
      </w:r>
      <w:r w:rsidR="0037304C">
        <w:t>is</w:t>
      </w:r>
      <w:r w:rsidR="007F52A2">
        <w:t xml:space="preserve"> specified in the </w:t>
      </w:r>
      <w:r w:rsidR="001E0EFB">
        <w:t>memory core</w:t>
      </w:r>
      <w:r w:rsidR="007F52A2">
        <w:t>-specific datasheet</w:t>
      </w:r>
      <w:r w:rsidR="007D5206">
        <w:t xml:space="preserve"> (auto-generated by the MemoGen</w:t>
      </w:r>
      <w:r w:rsidR="00183691" w:rsidRPr="00183691">
        <w:rPr>
          <w:vertAlign w:val="superscript"/>
        </w:rPr>
        <w:t>TM</w:t>
      </w:r>
      <w:r w:rsidR="007D5206">
        <w:t xml:space="preserve"> software). </w:t>
      </w:r>
      <w:r w:rsidRPr="00B268C6">
        <w:t xml:space="preserve">The host logic should wait until </w:t>
      </w:r>
      <w:r w:rsidRPr="00B268C6">
        <w:rPr>
          <w:i/>
        </w:rPr>
        <w:t>ready</w:t>
      </w:r>
      <w:r w:rsidRPr="00B268C6">
        <w:t xml:space="preserve"> is asserted. The mRnW </w:t>
      </w:r>
      <w:r w:rsidR="001E0EFB">
        <w:t>memory core</w:t>
      </w:r>
      <w:r w:rsidRPr="00B268C6">
        <w:t xml:space="preserve"> is ready to accept data operations on the next clock</w:t>
      </w:r>
      <w:r w:rsidR="005E2B53" w:rsidRPr="00B268C6">
        <w:t xml:space="preserve"> after </w:t>
      </w:r>
      <w:r w:rsidR="005E2B53" w:rsidRPr="00B268C6">
        <w:rPr>
          <w:i/>
        </w:rPr>
        <w:t>ready</w:t>
      </w:r>
      <w:r w:rsidR="005E2B53" w:rsidRPr="00B268C6">
        <w:t xml:space="preserve"> is asserted</w:t>
      </w:r>
      <w:r w:rsidRPr="00B268C6">
        <w:t xml:space="preserve">. The </w:t>
      </w:r>
      <w:r w:rsidRPr="00B268C6">
        <w:rPr>
          <w:i/>
        </w:rPr>
        <w:t>ready</w:t>
      </w:r>
      <w:r w:rsidRPr="00B268C6">
        <w:t xml:space="preserve"> pin is kept asserted throughout the operation of the </w:t>
      </w:r>
      <w:r w:rsidR="001E0EFB">
        <w:t>memory core</w:t>
      </w:r>
      <w:r w:rsidRPr="00B268C6">
        <w:t xml:space="preserve">. </w:t>
      </w:r>
      <w:r w:rsidR="0094613F" w:rsidRPr="00B268C6">
        <w:t>This is shown in the timing diagrams for the read and write</w:t>
      </w:r>
      <w:r w:rsidRPr="00B268C6">
        <w:t xml:space="preserve"> operations in the following sections.</w:t>
      </w:r>
    </w:p>
    <w:p w:rsidR="00F56DAD" w:rsidRPr="00B268C6" w:rsidRDefault="00F56DAD" w:rsidP="001B194F">
      <w:pPr>
        <w:pStyle w:val="Memoirbodycopy"/>
      </w:pPr>
      <w:r w:rsidRPr="00B268C6">
        <w:br w:type="page"/>
      </w:r>
    </w:p>
    <w:p w:rsidR="00121E67" w:rsidRDefault="00DC0872" w:rsidP="0014285D">
      <w:pPr>
        <w:pStyle w:val="Heading2"/>
      </w:pPr>
      <w:bookmarkStart w:id="132" w:name="_Toc300842888"/>
      <w:bookmarkStart w:id="133" w:name="_Toc386623362"/>
      <w:r>
        <w:rPr>
          <w:noProof/>
        </w:rPr>
        <w:lastRenderedPageBreak/>
        <w:pict>
          <v:shape id="_x0000_s1089" type="#_x0000_t75" style="position:absolute;left:0;text-align:left;margin-left:-23.6pt;margin-top:28.2pt;width:526.45pt;height:290.55pt;z-index:251877376;mso-position-horizontal-relative:text;mso-position-vertical-relative:text" o:preferrelative="f" o:allowoverlap="f">
            <v:imagedata r:id="rId25" o:title="" croptop="4433f" cropbottom="14366f" cropright="2224f"/>
            <o:lock v:ext="edit" aspectratio="f"/>
            <w10:wrap type="square"/>
          </v:shape>
          <o:OLEObject Type="Embed" ProgID="Visio.Drawing.11" ShapeID="_x0000_s1089" DrawAspect="Content" ObjectID="_1460365295" r:id="rId26"/>
        </w:pict>
      </w:r>
      <w:r w:rsidR="001C0C3D" w:rsidRPr="00B268C6">
        <w:t>Read Timing</w:t>
      </w:r>
      <w:bookmarkEnd w:id="132"/>
      <w:bookmarkEnd w:id="133"/>
    </w:p>
    <w:p w:rsidR="008B3CF1" w:rsidRDefault="00D93142" w:rsidP="00D93142">
      <w:pPr>
        <w:pStyle w:val="Caption"/>
      </w:pPr>
      <w:bookmarkStart w:id="134" w:name="_Ref320627306"/>
      <w:r>
        <w:t xml:space="preserve">Figure </w:t>
      </w:r>
      <w:r w:rsidR="00DC0872">
        <w:fldChar w:fldCharType="begin"/>
      </w:r>
      <w:r w:rsidR="00DC0872">
        <w:instrText xml:space="preserve"> STYLEREF 1 \s </w:instrText>
      </w:r>
      <w:r w:rsidR="00DC0872">
        <w:fldChar w:fldCharType="separate"/>
      </w:r>
      <w:r w:rsidR="00B44B0D">
        <w:rPr>
          <w:noProof/>
        </w:rPr>
        <w:t>3</w:t>
      </w:r>
      <w:r w:rsidR="00DC0872">
        <w:rPr>
          <w:noProof/>
        </w:rPr>
        <w:fldChar w:fldCharType="end"/>
      </w:r>
      <w:r w:rsidR="00B94AEE">
        <w:noBreakHyphen/>
      </w:r>
      <w:r w:rsidR="00DC0872">
        <w:fldChar w:fldCharType="begin"/>
      </w:r>
      <w:r w:rsidR="00DC0872">
        <w:instrText xml:space="preserve"> SEQ Figure \* ARABIC \s 1 </w:instrText>
      </w:r>
      <w:r w:rsidR="00DC0872">
        <w:fldChar w:fldCharType="separate"/>
      </w:r>
      <w:r w:rsidR="00B44B0D">
        <w:rPr>
          <w:noProof/>
        </w:rPr>
        <w:t>2</w:t>
      </w:r>
      <w:r w:rsidR="00DC0872">
        <w:rPr>
          <w:noProof/>
        </w:rPr>
        <w:fldChar w:fldCharType="end"/>
      </w:r>
      <w:bookmarkEnd w:id="134"/>
      <w:r>
        <w:t>: Read Interface Timing Diagram</w:t>
      </w:r>
    </w:p>
    <w:p w:rsidR="001C0C3D" w:rsidRPr="00B268C6" w:rsidRDefault="001C0C3D" w:rsidP="004A2A20">
      <w:pPr>
        <w:pStyle w:val="Memoirbodycopy"/>
      </w:pPr>
      <w:r w:rsidRPr="00B268C6">
        <w:t xml:space="preserve">The timing diagram </w:t>
      </w:r>
      <w:r w:rsidR="00D057C9" w:rsidRPr="00B268C6">
        <w:t xml:space="preserve">in </w:t>
      </w:r>
      <w:r w:rsidR="00E315F9">
        <w:fldChar w:fldCharType="begin"/>
      </w:r>
      <w:r w:rsidR="00D83E1A">
        <w:instrText xml:space="preserve"> REF _Ref320627306 \h </w:instrText>
      </w:r>
      <w:r w:rsidR="00E315F9">
        <w:fldChar w:fldCharType="separate"/>
      </w:r>
      <w:r w:rsidR="00B44B0D">
        <w:t xml:space="preserve">Figure </w:t>
      </w:r>
      <w:r w:rsidR="00B44B0D">
        <w:rPr>
          <w:noProof/>
        </w:rPr>
        <w:t>3</w:t>
      </w:r>
      <w:r w:rsidR="00B44B0D">
        <w:noBreakHyphen/>
      </w:r>
      <w:r w:rsidR="00B44B0D">
        <w:rPr>
          <w:noProof/>
        </w:rPr>
        <w:t>2</w:t>
      </w:r>
      <w:r w:rsidR="00E315F9">
        <w:fldChar w:fldCharType="end"/>
      </w:r>
      <w:r w:rsidR="005B2F2D">
        <w:t xml:space="preserve"> </w:t>
      </w:r>
      <w:r w:rsidR="00766431" w:rsidRPr="00B268C6">
        <w:t>shows t</w:t>
      </w:r>
      <w:r w:rsidR="004E6BB8">
        <w:t>wo</w:t>
      </w:r>
      <w:r w:rsidR="00766431" w:rsidRPr="00B268C6">
        <w:t xml:space="preserve"> r</w:t>
      </w:r>
      <w:r w:rsidR="00810221">
        <w:t xml:space="preserve">ead requests </w:t>
      </w:r>
      <w:r w:rsidR="001D1617">
        <w:t xml:space="preserve">to addresses </w:t>
      </w:r>
      <w:r w:rsidR="004E6BB8">
        <w:t>–</w:t>
      </w:r>
      <w:r w:rsidR="00766431" w:rsidRPr="00B268C6">
        <w:t xml:space="preserve"> A</w:t>
      </w:r>
      <w:r w:rsidR="004E6BB8">
        <w:t xml:space="preserve"> and</w:t>
      </w:r>
      <w:r w:rsidR="00766431" w:rsidRPr="00B268C6">
        <w:t xml:space="preserve"> B </w:t>
      </w:r>
      <w:r w:rsidR="008B3CF1">
        <w:t>respectively</w:t>
      </w:r>
      <w:r w:rsidR="00766431" w:rsidRPr="00B268C6">
        <w:t>. The first r</w:t>
      </w:r>
      <w:r w:rsidRPr="00B268C6">
        <w:t xml:space="preserve">ead operation </w:t>
      </w:r>
      <w:r w:rsidR="003248E1">
        <w:t>reads address A in clock cycle 1</w:t>
      </w:r>
      <w:r w:rsidR="00810221">
        <w:t>. Data</w:t>
      </w:r>
      <w:r w:rsidR="005A4A13">
        <w:t xml:space="preserve"> for</w:t>
      </w:r>
      <w:r w:rsidRPr="00B268C6">
        <w:t xml:space="preserve"> A is returned in clock cycle 3. Similar operations happen for ad</w:t>
      </w:r>
      <w:r w:rsidR="003248E1">
        <w:t>dress B in clock cycle 2</w:t>
      </w:r>
      <w:r w:rsidR="00810221">
        <w:t>. Data</w:t>
      </w:r>
      <w:r w:rsidR="005A4A13">
        <w:t xml:space="preserve"> for</w:t>
      </w:r>
      <w:r w:rsidRPr="00B268C6">
        <w:t xml:space="preserve"> B</w:t>
      </w:r>
      <w:r w:rsidR="00810221">
        <w:t xml:space="preserve"> is returned in clock cycle 4</w:t>
      </w:r>
      <w:r w:rsidR="004E6BB8">
        <w:t>.</w:t>
      </w:r>
      <w:r w:rsidR="009F06B2">
        <w:t xml:space="preserve">  </w:t>
      </w:r>
      <w:r w:rsidR="004A2A20" w:rsidRPr="00B268C6">
        <w:t>The t</w:t>
      </w:r>
      <w:r w:rsidR="004E6BB8">
        <w:t>wo</w:t>
      </w:r>
      <w:r w:rsidR="004A2A20" w:rsidRPr="00B268C6">
        <w:t xml:space="preserve"> read ports operate independently of each other.</w:t>
      </w:r>
      <w:r w:rsidR="003248E1">
        <w:t xml:space="preserve"> The signal name</w:t>
      </w:r>
      <w:r w:rsidR="004B1715">
        <w:t>s</w:t>
      </w:r>
      <w:r w:rsidR="003248E1">
        <w:t xml:space="preserve"> in the figure represent signals for ALL the read ports of the memory core.</w:t>
      </w:r>
    </w:p>
    <w:p w:rsidR="000757E6" w:rsidRDefault="001C0C3D">
      <w:pPr>
        <w:pStyle w:val="Memoirbodycopy"/>
      </w:pPr>
      <w:r w:rsidRPr="00B268C6">
        <w:t xml:space="preserve">A </w:t>
      </w:r>
      <w:r w:rsidR="004E6BB8">
        <w:t>read latency of ‘2</w:t>
      </w:r>
      <w:r w:rsidRPr="00B268C6">
        <w:t>’ clock</w:t>
      </w:r>
      <w:r w:rsidR="007B664B" w:rsidRPr="00B268C6">
        <w:t>s</w:t>
      </w:r>
      <w:r w:rsidRPr="00B268C6">
        <w:t xml:space="preserve"> is assumed in the illustrations above. The latency of a given </w:t>
      </w:r>
      <w:r w:rsidR="001E0EFB">
        <w:t>memory core</w:t>
      </w:r>
      <w:r w:rsidRPr="00B268C6">
        <w:t xml:space="preserve"> is always fixed</w:t>
      </w:r>
      <w:r w:rsidR="00C62CC7">
        <w:t xml:space="preserve">, irrespective of </w:t>
      </w:r>
      <w:r w:rsidR="00C652FD">
        <w:t>port operations on</w:t>
      </w:r>
      <w:r w:rsidR="00C62CC7">
        <w:t xml:space="preserve"> other ports. It</w:t>
      </w:r>
      <w:r w:rsidRPr="00B268C6">
        <w:t xml:space="preserve"> depend</w:t>
      </w:r>
      <w:r w:rsidR="00C62CC7">
        <w:t>s</w:t>
      </w:r>
      <w:r w:rsidRPr="00B268C6">
        <w:t xml:space="preserve"> on </w:t>
      </w:r>
      <w:r w:rsidR="00C62CC7">
        <w:t>the inherent latencies</w:t>
      </w:r>
      <w:r w:rsidRPr="00B268C6">
        <w:t xml:space="preserve"> of </w:t>
      </w:r>
      <w:r w:rsidR="00C62CC7">
        <w:t xml:space="preserve">the </w:t>
      </w:r>
      <w:r w:rsidRPr="00B268C6">
        <w:t>base-memories and the algorithm type implemented</w:t>
      </w:r>
      <w:r w:rsidR="00C652FD">
        <w:t>.</w:t>
      </w:r>
      <w:r w:rsidR="009F06B2">
        <w:t xml:space="preserve">  </w:t>
      </w:r>
      <w:r w:rsidR="005A4A13">
        <w:t xml:space="preserve">The validity of data for requests </w:t>
      </w:r>
      <w:r w:rsidR="003056A7">
        <w:t>A</w:t>
      </w:r>
      <w:r w:rsidR="004E6BB8">
        <w:t xml:space="preserve"> and</w:t>
      </w:r>
      <w:r w:rsidR="005A4A13">
        <w:t xml:space="preserve"> B</w:t>
      </w:r>
      <w:r w:rsidR="009F06B2">
        <w:t xml:space="preserve"> </w:t>
      </w:r>
      <w:r w:rsidR="008B57CF" w:rsidRPr="00B268C6">
        <w:t xml:space="preserve">is indicated by the assertion of </w:t>
      </w:r>
      <w:r w:rsidR="008B57CF" w:rsidRPr="003056A7">
        <w:rPr>
          <w:i/>
        </w:rPr>
        <w:t>read_vld</w:t>
      </w:r>
      <w:r w:rsidR="008B57CF" w:rsidRPr="00B268C6">
        <w:t xml:space="preserve"> in clock cycles 3</w:t>
      </w:r>
      <w:r w:rsidR="004E6BB8">
        <w:t xml:space="preserve"> and</w:t>
      </w:r>
      <w:r w:rsidR="00DB42D1">
        <w:t xml:space="preserve"> 4.</w:t>
      </w:r>
    </w:p>
    <w:p w:rsidR="000757E6" w:rsidRDefault="003056A7" w:rsidP="00061A80">
      <w:pPr>
        <w:pStyle w:val="Memoirbodycopy"/>
      </w:pPr>
      <w:r>
        <w:t>The mRnW</w:t>
      </w:r>
      <w:r w:rsidR="00087857">
        <w:t xml:space="preserve"> </w:t>
      </w:r>
      <w:r w:rsidR="00D00763">
        <w:t xml:space="preserve">sequential </w:t>
      </w:r>
      <w:r w:rsidR="001E0EFB">
        <w:t>memory core</w:t>
      </w:r>
      <w:r w:rsidR="00621A24" w:rsidRPr="00B268C6">
        <w:t xml:space="preserve"> do</w:t>
      </w:r>
      <w:r w:rsidR="004378EC">
        <w:t>es</w:t>
      </w:r>
      <w:r w:rsidR="00621A24" w:rsidRPr="00B268C6">
        <w:t xml:space="preserve"> NOT provide erro</w:t>
      </w:r>
      <w:r w:rsidR="007B664B" w:rsidRPr="00B268C6">
        <w:t>r-protection for user data. T</w:t>
      </w:r>
      <w:r w:rsidR="00621A24" w:rsidRPr="00B268C6">
        <w:t xml:space="preserve">he user </w:t>
      </w:r>
      <w:r w:rsidR="004B0A16" w:rsidRPr="00B268C6">
        <w:t>is responsible for incorpor</w:t>
      </w:r>
      <w:r w:rsidR="009C6547" w:rsidRPr="00B268C6">
        <w:t>ating</w:t>
      </w:r>
      <w:r w:rsidR="00621A24" w:rsidRPr="00B268C6">
        <w:t xml:space="preserve"> any error-detection/correction sc</w:t>
      </w:r>
      <w:r w:rsidR="007B664B" w:rsidRPr="00B268C6">
        <w:t>hemes as part of the data itself</w:t>
      </w:r>
      <w:r w:rsidR="00621A24" w:rsidRPr="00B268C6">
        <w:t>.</w:t>
      </w:r>
      <w:r w:rsidR="00FD6F9E">
        <w:t xml:space="preserve"> The physical address (</w:t>
      </w:r>
      <w:r w:rsidR="004E6BB8">
        <w:rPr>
          <w:i/>
        </w:rPr>
        <w:t>read_p</w:t>
      </w:r>
      <w:r w:rsidR="00FD6F9E" w:rsidRPr="00FD6F9E">
        <w:rPr>
          <w:i/>
        </w:rPr>
        <w:t>adr</w:t>
      </w:r>
      <w:r w:rsidR="00FD6F9E" w:rsidRPr="003056A7">
        <w:t>_</w:t>
      </w:r>
      <w:r>
        <w:rPr>
          <w:i/>
        </w:rPr>
        <w:t>{</w:t>
      </w:r>
      <w:r w:rsidR="00FD6F9E" w:rsidRPr="00FD6F9E">
        <w:rPr>
          <w:i/>
        </w:rPr>
        <w:t>0,1,2,3</w:t>
      </w:r>
      <w:r>
        <w:rPr>
          <w:i/>
        </w:rPr>
        <w:t>}</w:t>
      </w:r>
      <w:r w:rsidR="00FD6F9E">
        <w:t xml:space="preserve">) output is provided to help </w:t>
      </w:r>
      <w:r>
        <w:t xml:space="preserve">the user </w:t>
      </w:r>
      <w:r w:rsidR="00FD6F9E">
        <w:t xml:space="preserve">with </w:t>
      </w:r>
      <w:r w:rsidR="004378EC">
        <w:t>any address/data logging for ECC</w:t>
      </w:r>
      <w:r w:rsidR="00FD6F9E">
        <w:t xml:space="preserve"> statistics maintenance on user data.</w:t>
      </w:r>
      <w:r w:rsidR="00DB42D1">
        <w:t xml:space="preserve"> The mapping between physical address and the underlying physical memories is provided in the memory core-specific datasheet.</w:t>
      </w:r>
      <w:r w:rsidR="005A4A13">
        <w:t xml:space="preserve"> The physical addresses (PA</w:t>
      </w:r>
      <w:r w:rsidR="00F151B5">
        <w:t xml:space="preserve"> and</w:t>
      </w:r>
      <w:r w:rsidR="005A4A13">
        <w:t xml:space="preserve"> PB) for each read request are returned alongside their data output – in cycles 3</w:t>
      </w:r>
      <w:r w:rsidR="00F151B5">
        <w:t xml:space="preserve"> and</w:t>
      </w:r>
      <w:r w:rsidR="005A4A13">
        <w:t xml:space="preserve"> 4 respectively.</w:t>
      </w:r>
    </w:p>
    <w:p w:rsidR="00B94AEE" w:rsidRDefault="00B94AEE" w:rsidP="00061A80">
      <w:pPr>
        <w:pStyle w:val="Memoirbodycopy"/>
      </w:pPr>
    </w:p>
    <w:p w:rsidR="008B0AAD" w:rsidRDefault="008B0AAD" w:rsidP="00061A80">
      <w:pPr>
        <w:pStyle w:val="Memoirbodycopy"/>
      </w:pPr>
    </w:p>
    <w:p w:rsidR="008B0AAD" w:rsidRDefault="008B0AAD" w:rsidP="00061A80">
      <w:pPr>
        <w:pStyle w:val="Memoirbodycopy"/>
      </w:pPr>
    </w:p>
    <w:p w:rsidR="008B0AAD" w:rsidRPr="00B268C6" w:rsidRDefault="008B0AAD" w:rsidP="00061A80">
      <w:pPr>
        <w:pStyle w:val="Memoirbodycopy"/>
      </w:pPr>
    </w:p>
    <w:p w:rsidR="00D93142" w:rsidRDefault="00DC0872" w:rsidP="0014285D">
      <w:pPr>
        <w:pStyle w:val="Heading2"/>
      </w:pPr>
      <w:bookmarkStart w:id="135" w:name="_Toc300842889"/>
      <w:bookmarkStart w:id="136" w:name="_Toc386623363"/>
      <w:bookmarkEnd w:id="119"/>
      <w:bookmarkEnd w:id="120"/>
      <w:r>
        <w:rPr>
          <w:noProof/>
        </w:rPr>
        <w:lastRenderedPageBreak/>
        <w:pict>
          <v:shape id="_x0000_s1090" type="#_x0000_t75" style="position:absolute;left:0;text-align:left;margin-left:-25pt;margin-top:28.3pt;width:517.85pt;height:223.6pt;z-index:251878400;mso-position-horizontal-relative:text;mso-position-vertical-relative:text" o:preferrelative="f" o:allowoverlap="f">
            <v:imagedata r:id="rId27" o:title="" croptop="4433f" cropbottom="14366f" cropright="2224f"/>
            <o:lock v:ext="edit" aspectratio="f"/>
            <w10:wrap type="square"/>
          </v:shape>
          <o:OLEObject Type="Embed" ProgID="Visio.Drawing.11" ShapeID="_x0000_s1090" DrawAspect="Content" ObjectID="_1460365296" r:id="rId28"/>
        </w:pict>
      </w:r>
      <w:r w:rsidR="00983658" w:rsidRPr="00B268C6">
        <w:t>Write Timing</w:t>
      </w:r>
      <w:bookmarkEnd w:id="135"/>
      <w:bookmarkEnd w:id="136"/>
    </w:p>
    <w:p w:rsidR="00B94AEE" w:rsidRPr="00B268C6" w:rsidRDefault="00B94AEE" w:rsidP="00B94AEE">
      <w:pPr>
        <w:pStyle w:val="Caption"/>
      </w:pPr>
      <w:bookmarkStart w:id="137" w:name="_Ref320627343"/>
      <w:r>
        <w:t xml:space="preserve">Figure </w:t>
      </w:r>
      <w:r w:rsidR="00DC0872">
        <w:fldChar w:fldCharType="begin"/>
      </w:r>
      <w:r w:rsidR="00DC0872">
        <w:instrText xml:space="preserve"> STYLEREF 1 \s </w:instrText>
      </w:r>
      <w:r w:rsidR="00DC0872">
        <w:fldChar w:fldCharType="separate"/>
      </w:r>
      <w:r w:rsidR="00B44B0D">
        <w:rPr>
          <w:noProof/>
        </w:rPr>
        <w:t>3</w:t>
      </w:r>
      <w:r w:rsidR="00DC0872">
        <w:rPr>
          <w:noProof/>
        </w:rPr>
        <w:fldChar w:fldCharType="end"/>
      </w:r>
      <w:r>
        <w:noBreakHyphen/>
      </w:r>
      <w:r w:rsidR="00DC0872">
        <w:fldChar w:fldCharType="begin"/>
      </w:r>
      <w:r w:rsidR="00DC0872">
        <w:instrText xml:space="preserve"> SEQ Figure \* ARABIC \s 1 </w:instrText>
      </w:r>
      <w:r w:rsidR="00DC0872">
        <w:fldChar w:fldCharType="separate"/>
      </w:r>
      <w:r w:rsidR="00B44B0D">
        <w:rPr>
          <w:noProof/>
        </w:rPr>
        <w:t>3</w:t>
      </w:r>
      <w:r w:rsidR="00DC0872">
        <w:rPr>
          <w:noProof/>
        </w:rPr>
        <w:fldChar w:fldCharType="end"/>
      </w:r>
      <w:bookmarkEnd w:id="137"/>
      <w:r>
        <w:t>: Write Interface Timing Diagram</w:t>
      </w:r>
    </w:p>
    <w:p w:rsidR="00983658" w:rsidRDefault="00983658" w:rsidP="008B3CF1">
      <w:pPr>
        <w:pStyle w:val="Memoirbodycopy"/>
      </w:pPr>
      <w:r w:rsidRPr="00B268C6">
        <w:t>The timin</w:t>
      </w:r>
      <w:r w:rsidR="004378EC">
        <w:t>g diagram</w:t>
      </w:r>
      <w:r w:rsidR="00233136">
        <w:t xml:space="preserve"> </w:t>
      </w:r>
      <w:r w:rsidR="004378EC">
        <w:t xml:space="preserve">in </w:t>
      </w:r>
      <w:r w:rsidR="00E315F9">
        <w:fldChar w:fldCharType="begin"/>
      </w:r>
      <w:r w:rsidR="00D83E1A">
        <w:instrText xml:space="preserve"> REF _Ref320627343 \h </w:instrText>
      </w:r>
      <w:r w:rsidR="00E315F9">
        <w:fldChar w:fldCharType="separate"/>
      </w:r>
      <w:r w:rsidR="00B44B0D">
        <w:t xml:space="preserve">Figure </w:t>
      </w:r>
      <w:r w:rsidR="00B44B0D">
        <w:rPr>
          <w:noProof/>
        </w:rPr>
        <w:t>3</w:t>
      </w:r>
      <w:r w:rsidR="00B44B0D">
        <w:noBreakHyphen/>
      </w:r>
      <w:r w:rsidR="00B44B0D">
        <w:rPr>
          <w:noProof/>
        </w:rPr>
        <w:t>3</w:t>
      </w:r>
      <w:r w:rsidR="00E315F9">
        <w:fldChar w:fldCharType="end"/>
      </w:r>
      <w:r w:rsidR="00087857">
        <w:t xml:space="preserve"> </w:t>
      </w:r>
      <w:r w:rsidRPr="00B268C6">
        <w:t xml:space="preserve">shows </w:t>
      </w:r>
      <w:r w:rsidR="00F151B5">
        <w:t>three</w:t>
      </w:r>
      <w:r w:rsidR="00810221">
        <w:t xml:space="preserve"> write requests</w:t>
      </w:r>
      <w:r w:rsidRPr="00B268C6">
        <w:t xml:space="preserve"> – A</w:t>
      </w:r>
      <w:r w:rsidR="00766431" w:rsidRPr="00B268C6">
        <w:t>, B</w:t>
      </w:r>
      <w:r w:rsidR="00F151B5">
        <w:t xml:space="preserve"> and</w:t>
      </w:r>
      <w:r w:rsidR="00766431" w:rsidRPr="00B268C6">
        <w:t xml:space="preserve"> C. The first w</w:t>
      </w:r>
      <w:r w:rsidRPr="00B268C6">
        <w:t>rite operation writes to address A in cl</w:t>
      </w:r>
      <w:r w:rsidR="003248E1">
        <w:t xml:space="preserve">ock cycle </w:t>
      </w:r>
      <w:r w:rsidR="00F151B5">
        <w:t>2</w:t>
      </w:r>
      <w:r w:rsidR="004378EC">
        <w:t xml:space="preserve"> with</w:t>
      </w:r>
      <w:r w:rsidR="00810221">
        <w:t xml:space="preserve"> data for </w:t>
      </w:r>
      <w:r w:rsidR="005F3054" w:rsidRPr="005F3054">
        <w:t>A</w:t>
      </w:r>
      <w:r w:rsidR="004378EC">
        <w:t xml:space="preserve"> being</w:t>
      </w:r>
      <w:r w:rsidR="00766431" w:rsidRPr="00B268C6">
        <w:t xml:space="preserve"> written</w:t>
      </w:r>
      <w:r w:rsidR="00810221">
        <w:t xml:space="preserve"> in the same cycle</w:t>
      </w:r>
      <w:r w:rsidR="00766431" w:rsidRPr="00B268C6">
        <w:t>. The second w</w:t>
      </w:r>
      <w:r w:rsidRPr="00B268C6">
        <w:t>rite operation writes to add</w:t>
      </w:r>
      <w:r w:rsidR="00FE70B6">
        <w:t>ress</w:t>
      </w:r>
      <w:r w:rsidR="00F151B5">
        <w:t xml:space="preserve"> B in clock cycle 3</w:t>
      </w:r>
      <w:r w:rsidR="00766431" w:rsidRPr="00B268C6">
        <w:t>. Similarly</w:t>
      </w:r>
      <w:r w:rsidR="007630F1">
        <w:t>,</w:t>
      </w:r>
      <w:r w:rsidR="00766431" w:rsidRPr="00B268C6">
        <w:t xml:space="preserve"> the w</w:t>
      </w:r>
      <w:r w:rsidRPr="00B268C6">
        <w:t>rite operations to addresses C</w:t>
      </w:r>
      <w:r w:rsidR="00810221">
        <w:t xml:space="preserve"> happen</w:t>
      </w:r>
      <w:r w:rsidR="00F151B5">
        <w:t>s</w:t>
      </w:r>
      <w:r w:rsidR="003248E1">
        <w:t xml:space="preserve"> in clock cycle </w:t>
      </w:r>
      <w:r w:rsidR="00F151B5">
        <w:t>4</w:t>
      </w:r>
      <w:r w:rsidR="00087857">
        <w:t xml:space="preserve"> </w:t>
      </w:r>
      <w:r w:rsidR="004378EC">
        <w:t xml:space="preserve">with the </w:t>
      </w:r>
      <w:r w:rsidRPr="00B268C6">
        <w:t>corre</w:t>
      </w:r>
      <w:r w:rsidR="004378EC">
        <w:t>sponding data</w:t>
      </w:r>
      <w:r w:rsidR="00810221">
        <w:t xml:space="preserve"> being</w:t>
      </w:r>
      <w:r w:rsidR="00C652FD">
        <w:t xml:space="preserve"> written</w:t>
      </w:r>
      <w:r w:rsidR="00810221">
        <w:t xml:space="preserve"> in the same cycles</w:t>
      </w:r>
      <w:r w:rsidR="00C652FD">
        <w:t>.</w:t>
      </w:r>
    </w:p>
    <w:p w:rsidR="0067091E" w:rsidRDefault="00766431" w:rsidP="00F57AE0">
      <w:pPr>
        <w:pStyle w:val="Memoirbodycopy"/>
      </w:pPr>
      <w:r w:rsidRPr="00B268C6">
        <w:t>Like the read ports, the w</w:t>
      </w:r>
      <w:r w:rsidR="00FE707C">
        <w:t>rite ports</w:t>
      </w:r>
      <w:r w:rsidR="00983658" w:rsidRPr="00B268C6">
        <w:t xml:space="preserve"> operate independently of eac</w:t>
      </w:r>
      <w:r w:rsidR="00B861B4">
        <w:t>h other</w:t>
      </w:r>
      <w:r w:rsidR="00983658" w:rsidRPr="00B268C6">
        <w:t>.</w:t>
      </w:r>
      <w:r w:rsidR="00061A80">
        <w:t xml:space="preserve"> The signal names in the figure represent signals for ALL the write ports.</w:t>
      </w:r>
    </w:p>
    <w:p w:rsidR="00AC7284" w:rsidRDefault="00AC7284"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Default="00DC63E8" w:rsidP="00F57AE0">
      <w:pPr>
        <w:pStyle w:val="Memoirbodycopy"/>
      </w:pPr>
    </w:p>
    <w:p w:rsidR="00DC63E8" w:rsidRPr="00B268C6" w:rsidRDefault="00DC63E8" w:rsidP="00F57AE0">
      <w:pPr>
        <w:pStyle w:val="Memoirbodycopy"/>
      </w:pPr>
    </w:p>
    <w:p w:rsidR="00983658" w:rsidRPr="00B268C6" w:rsidRDefault="00983658" w:rsidP="00DC63E8">
      <w:pPr>
        <w:pStyle w:val="Heading2"/>
      </w:pPr>
      <w:bookmarkStart w:id="138" w:name="_Toc300842890"/>
      <w:bookmarkStart w:id="139" w:name="_Toc386623364"/>
      <w:r w:rsidRPr="00B268C6">
        <w:lastRenderedPageBreak/>
        <w:t>Read and Write Interaction</w:t>
      </w:r>
      <w:bookmarkEnd w:id="138"/>
      <w:r w:rsidR="00517C4D">
        <w:t xml:space="preserve"> &amp; Sequential </w:t>
      </w:r>
      <w:r w:rsidR="00ED16EE">
        <w:t>C</w:t>
      </w:r>
      <w:r w:rsidR="00517C4D">
        <w:t>onstraints</w:t>
      </w:r>
      <w:bookmarkEnd w:id="139"/>
    </w:p>
    <w:p w:rsidR="002145C0" w:rsidRDefault="00517C4D" w:rsidP="00061A80">
      <w:pPr>
        <w:pStyle w:val="Memoirbodycopy"/>
      </w:pPr>
      <w:r>
        <w:t>All read ports operate independently of all the other read ports and all write ports operate independently of the other write ports. However, there is a read to write delay that the read scheduler should adhere to. This delay is dependent on the specific implementation of the IP</w:t>
      </w:r>
      <w:r w:rsidR="002145C0">
        <w:t xml:space="preserve">. </w:t>
      </w:r>
      <w:r w:rsidR="00625D0E">
        <w:t xml:space="preserve">The read scheduler needs to honor this delay. </w:t>
      </w:r>
    </w:p>
    <w:p w:rsidR="00F0545A" w:rsidRDefault="002145C0" w:rsidP="00F0545A">
      <w:pPr>
        <w:pStyle w:val="Memoirbodycopy"/>
      </w:pPr>
      <w:r>
        <w:t>Also there are specific</w:t>
      </w:r>
      <w:r w:rsidR="00625D0E">
        <w:t xml:space="preserve"> read and write</w:t>
      </w:r>
      <w:r w:rsidR="00DC63E8">
        <w:t xml:space="preserve"> rate constraints that are defined as Seq (a, w) that the read and write schedulers should </w:t>
      </w:r>
      <w:r w:rsidR="00625D0E">
        <w:t>honor</w:t>
      </w:r>
      <w:r w:rsidR="00DC63E8">
        <w:t xml:space="preserve">. The ‘a’ in Seq (a, w) refers to the number of expectable accesses in a </w:t>
      </w:r>
      <w:r w:rsidR="005215D6">
        <w:t xml:space="preserve">moving </w:t>
      </w:r>
      <w:r w:rsidR="00DC63E8">
        <w:t>window size of ‘w’ cycle</w:t>
      </w:r>
      <w:r w:rsidR="00F0545A">
        <w:t>s</w:t>
      </w:r>
      <w:r w:rsidR="00625D0E">
        <w:t xml:space="preserve"> to a partition of the</w:t>
      </w:r>
      <w:r w:rsidR="00DC63E8">
        <w:t xml:space="preserve"> </w:t>
      </w:r>
      <w:r w:rsidR="00625D0E">
        <w:t>address space</w:t>
      </w:r>
      <w:r w:rsidR="00DC63E8">
        <w:t xml:space="preserve">. </w:t>
      </w:r>
      <w:r w:rsidR="00F0545A">
        <w:t xml:space="preserve">In other words, the sequential constraints are described as Seq (a, w) for a specific </w:t>
      </w:r>
      <w:r w:rsidR="00625D0E">
        <w:t xml:space="preserve">partition of the </w:t>
      </w:r>
      <w:r w:rsidR="00F0545A">
        <w:t>address space that could be accessed by the read or write port. The address sp</w:t>
      </w:r>
      <w:r w:rsidR="00625D0E">
        <w:t>ace can be carved into a few</w:t>
      </w:r>
      <w:r w:rsidR="00F0545A">
        <w:t xml:space="preserve"> </w:t>
      </w:r>
      <w:r w:rsidR="00625D0E">
        <w:t xml:space="preserve">partitions, </w:t>
      </w:r>
      <w:r w:rsidR="00F0545A">
        <w:t xml:space="preserve">each of them having its own set of constraints. </w:t>
      </w:r>
    </w:p>
    <w:p w:rsidR="00ED5109" w:rsidRDefault="00F0545A" w:rsidP="00625D0E">
      <w:pPr>
        <w:pStyle w:val="Memoirbodycopy"/>
      </w:pPr>
      <w:r>
        <w:t>For example, on a read port there can be two sets of read constraint</w:t>
      </w:r>
      <w:r w:rsidR="00ED5109">
        <w:t>s describing the access rate. Seq (1, 4</w:t>
      </w:r>
      <w:r w:rsidR="00407568">
        <w:t>) for address space A and Seq (1</w:t>
      </w:r>
      <w:r w:rsidR="00ED5109">
        <w:t xml:space="preserve">, 6) for address space B. Note that the union of address space A and B would give you the complete address space and there is no overlap in the two address spaces. They are mutually exclusive. With these set of contraints the read scheduler should not launch more than 1 read access to address space A within a moving window size of 4 cycles – Seq (1, 4). For the second constraint </w:t>
      </w:r>
      <w:r w:rsidR="00407568">
        <w:t>Seq (1</w:t>
      </w:r>
      <w:r w:rsidR="00ED5109">
        <w:t>, 6) the read schedul</w:t>
      </w:r>
      <w:r w:rsidR="00407568">
        <w:t>er should not launch more than 1</w:t>
      </w:r>
      <w:r w:rsidR="00ED5109">
        <w:t xml:space="preserve"> accesses to address space B within a moving </w:t>
      </w:r>
      <w:r w:rsidR="00407568">
        <w:t>window size of 6 cycles – Seq (1</w:t>
      </w:r>
      <w:r w:rsidR="00ED5109">
        <w:t>, 6).</w:t>
      </w:r>
    </w:p>
    <w:p w:rsidR="00407568" w:rsidRDefault="00ED5109" w:rsidP="00ED5109">
      <w:pPr>
        <w:pStyle w:val="Memoirbodycopy"/>
      </w:pPr>
      <w:r>
        <w:t xml:space="preserve">Similar constrains are defined for write ports. </w:t>
      </w:r>
      <w:r w:rsidR="00407568">
        <w:t>For address space A Seq(4,12) and for address space B Seq(4 in 26). The CPU port is the lowest priority port with the constraints Seq(1,26) for both address space A and B.</w:t>
      </w:r>
    </w:p>
    <w:p w:rsidR="005215D6" w:rsidRDefault="005215D6" w:rsidP="00407568">
      <w:pPr>
        <w:pStyle w:val="Memoirbodycopy"/>
        <w:ind w:left="0"/>
      </w:pPr>
    </w:p>
    <w:p w:rsidR="00DC63E8" w:rsidRDefault="00DC63E8" w:rsidP="00061A80">
      <w:pPr>
        <w:pStyle w:val="Memoirbodycopy"/>
      </w:pPr>
    </w:p>
    <w:p w:rsidR="00DC63E8" w:rsidRDefault="00DC63E8" w:rsidP="00061A80">
      <w:pPr>
        <w:pStyle w:val="Memoirbodycopy"/>
      </w:pPr>
    </w:p>
    <w:p w:rsidR="002145C0" w:rsidRDefault="00DC63E8" w:rsidP="00061A80">
      <w:pPr>
        <w:pStyle w:val="Memoirbodycopy"/>
      </w:pPr>
      <w:r>
        <w:t xml:space="preserve"> </w:t>
      </w: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517C4D" w:rsidRDefault="00517C4D" w:rsidP="00061A80">
      <w:pPr>
        <w:pStyle w:val="Memoirbodycopy"/>
      </w:pPr>
    </w:p>
    <w:p w:rsidR="00AC7284" w:rsidRDefault="00AC7284" w:rsidP="00061A80">
      <w:pPr>
        <w:pStyle w:val="Memoirbodycopy"/>
      </w:pPr>
    </w:p>
    <w:p w:rsidR="00A508BE" w:rsidRDefault="00A508BE"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DC63E8" w:rsidRDefault="00DC63E8" w:rsidP="00061A80">
      <w:pPr>
        <w:pStyle w:val="Memoirbodycopy"/>
      </w:pPr>
    </w:p>
    <w:p w:rsidR="005215D6" w:rsidRDefault="005215D6" w:rsidP="00061A80">
      <w:pPr>
        <w:pStyle w:val="Memoirbodycopy"/>
      </w:pPr>
    </w:p>
    <w:p w:rsidR="005215D6" w:rsidRDefault="005215D6" w:rsidP="00061A80">
      <w:pPr>
        <w:pStyle w:val="Memoirbodycopy"/>
      </w:pPr>
    </w:p>
    <w:p w:rsidR="005215D6" w:rsidRDefault="005215D6" w:rsidP="00061A80">
      <w:pPr>
        <w:pStyle w:val="Memoirbodycopy"/>
      </w:pPr>
    </w:p>
    <w:p w:rsidR="00B94AEE" w:rsidRDefault="00B94AEE" w:rsidP="00061A80">
      <w:pPr>
        <w:pStyle w:val="Memoirbodycopy"/>
      </w:pPr>
    </w:p>
    <w:p w:rsidR="006E65E5" w:rsidRDefault="006E65E5" w:rsidP="0014285D">
      <w:pPr>
        <w:pStyle w:val="Heading2"/>
      </w:pPr>
      <w:bookmarkStart w:id="140" w:name="_Toc300842891"/>
      <w:bookmarkStart w:id="141" w:name="_Toc386623365"/>
      <w:r>
        <w:t>Refresh Timing</w:t>
      </w:r>
      <w:bookmarkEnd w:id="141"/>
    </w:p>
    <w:p w:rsidR="006E65E5" w:rsidRDefault="00DC0872" w:rsidP="006E65E5">
      <w:pPr>
        <w:pStyle w:val="BodyText"/>
        <w:rPr>
          <w:rFonts w:asciiTheme="minorHAnsi" w:hAnsiTheme="minorHAnsi"/>
          <w:color w:val="262626" w:themeColor="text1" w:themeTint="D9"/>
          <w:spacing w:val="0"/>
        </w:rPr>
      </w:pPr>
      <w:r>
        <w:rPr>
          <w:rFonts w:asciiTheme="minorHAnsi" w:hAnsiTheme="minorHAnsi"/>
          <w:noProof/>
          <w:color w:val="262626" w:themeColor="text1" w:themeTint="D9"/>
          <w:spacing w:val="0"/>
        </w:rPr>
        <w:pict>
          <v:shape id="_x0000_s1083" type="#_x0000_t75" style="position:absolute;left:0;text-align:left;margin-left:17.25pt;margin-top:43.9pt;width:489.75pt;height:169.5pt;z-index:251837440;mso-position-horizontal-relative:text;mso-position-vertical-relative:text;mso-width-relative:page;mso-height-relative:page">
            <v:imagedata r:id="rId29" o:title=""/>
            <w10:wrap type="topAndBottom"/>
          </v:shape>
          <o:OLEObject Type="Embed" ProgID="Visio.Drawing.11" ShapeID="_x0000_s1083" DrawAspect="Content" ObjectID="_1460365297" r:id="rId30"/>
        </w:pict>
      </w:r>
      <w:r w:rsidR="00320F8C" w:rsidRPr="00BA6A19">
        <w:rPr>
          <w:rFonts w:asciiTheme="minorHAnsi" w:hAnsiTheme="minorHAnsi"/>
          <w:color w:val="262626" w:themeColor="text1" w:themeTint="D9"/>
          <w:spacing w:val="0"/>
        </w:rPr>
        <w:t xml:space="preserve">This section is </w:t>
      </w:r>
      <w:r w:rsidR="00320F8C" w:rsidRPr="003D4A80">
        <w:rPr>
          <w:rFonts w:asciiTheme="minorHAnsi" w:hAnsiTheme="minorHAnsi"/>
          <w:b/>
          <w:color w:val="262626" w:themeColor="text1" w:themeTint="D9"/>
          <w:spacing w:val="0"/>
        </w:rPr>
        <w:t>optional</w:t>
      </w:r>
      <w:r w:rsidR="00320F8C" w:rsidRPr="00BA6A19">
        <w:rPr>
          <w:rFonts w:asciiTheme="minorHAnsi" w:hAnsiTheme="minorHAnsi"/>
          <w:color w:val="262626" w:themeColor="text1" w:themeTint="D9"/>
          <w:spacing w:val="0"/>
        </w:rPr>
        <w:t xml:space="preserve">. It applies to only those </w:t>
      </w:r>
      <w:r w:rsidR="001E0EFB">
        <w:rPr>
          <w:rFonts w:asciiTheme="minorHAnsi" w:hAnsiTheme="minorHAnsi"/>
          <w:color w:val="262626" w:themeColor="text1" w:themeTint="D9"/>
          <w:spacing w:val="0"/>
        </w:rPr>
        <w:t>memory core</w:t>
      </w:r>
      <w:r w:rsidR="00320F8C" w:rsidRPr="00BA6A19">
        <w:rPr>
          <w:rFonts w:asciiTheme="minorHAnsi" w:hAnsiTheme="minorHAnsi"/>
          <w:color w:val="262626" w:themeColor="text1" w:themeTint="D9"/>
          <w:spacing w:val="0"/>
        </w:rPr>
        <w:t>s</w:t>
      </w:r>
      <w:r w:rsidR="00CC4D14" w:rsidRPr="00BA6A19">
        <w:rPr>
          <w:rFonts w:asciiTheme="minorHAnsi" w:hAnsiTheme="minorHAnsi"/>
          <w:color w:val="262626" w:themeColor="text1" w:themeTint="D9"/>
          <w:spacing w:val="0"/>
        </w:rPr>
        <w:t xml:space="preserve"> which are</w:t>
      </w:r>
      <w:r w:rsidR="00320F8C" w:rsidRPr="00BA6A19">
        <w:rPr>
          <w:rFonts w:asciiTheme="minorHAnsi" w:hAnsiTheme="minorHAnsi"/>
          <w:color w:val="262626" w:themeColor="text1" w:themeTint="D9"/>
          <w:spacing w:val="0"/>
        </w:rPr>
        <w:t xml:space="preserve"> buil</w:t>
      </w:r>
      <w:r w:rsidR="003F160C">
        <w:rPr>
          <w:rFonts w:asciiTheme="minorHAnsi" w:hAnsiTheme="minorHAnsi"/>
          <w:color w:val="262626" w:themeColor="text1" w:themeTint="D9"/>
          <w:spacing w:val="0"/>
        </w:rPr>
        <w:t>t with eDRAMs as base memories.</w:t>
      </w:r>
    </w:p>
    <w:p w:rsidR="003F4A9A" w:rsidRPr="00B94AEE" w:rsidRDefault="003F4A9A" w:rsidP="00B94AEE">
      <w:pPr>
        <w:pStyle w:val="BodyText"/>
        <w:rPr>
          <w:rFonts w:asciiTheme="minorHAnsi" w:hAnsiTheme="minorHAnsi"/>
          <w:color w:val="262626" w:themeColor="text1" w:themeTint="D9"/>
          <w:spacing w:val="0"/>
        </w:rPr>
      </w:pPr>
    </w:p>
    <w:p w:rsidR="00320F8C" w:rsidRPr="00326EB5" w:rsidRDefault="003F4A9A" w:rsidP="00326EB5">
      <w:pPr>
        <w:pStyle w:val="Caption"/>
      </w:pPr>
      <w:bookmarkStart w:id="142" w:name="_Ref305593405"/>
      <w:r w:rsidRPr="00326EB5">
        <w:t xml:space="preserve">Figure </w:t>
      </w:r>
      <w:r w:rsidR="00DC0872">
        <w:fldChar w:fldCharType="begin"/>
      </w:r>
      <w:r w:rsidR="00DC0872">
        <w:instrText xml:space="preserve"> STYLEREF 1 \s </w:instrText>
      </w:r>
      <w:r w:rsidR="00DC0872">
        <w:fldChar w:fldCharType="separate"/>
      </w:r>
      <w:r w:rsidR="00B44B0D">
        <w:rPr>
          <w:noProof/>
        </w:rPr>
        <w:t>3</w:t>
      </w:r>
      <w:r w:rsidR="00DC0872">
        <w:rPr>
          <w:noProof/>
        </w:rPr>
        <w:fldChar w:fldCharType="end"/>
      </w:r>
      <w:r w:rsidR="00B94AEE">
        <w:noBreakHyphen/>
      </w:r>
      <w:r w:rsidR="00DC0872">
        <w:fldChar w:fldCharType="begin"/>
      </w:r>
      <w:r w:rsidR="00DC0872">
        <w:instrText xml:space="preserve"> SEQ Figure \* ARABIC \s 1 </w:instrText>
      </w:r>
      <w:r w:rsidR="00DC0872">
        <w:fldChar w:fldCharType="separate"/>
      </w:r>
      <w:r w:rsidR="00B44B0D">
        <w:rPr>
          <w:noProof/>
        </w:rPr>
        <w:t>4</w:t>
      </w:r>
      <w:r w:rsidR="00DC0872">
        <w:rPr>
          <w:noProof/>
        </w:rPr>
        <w:fldChar w:fldCharType="end"/>
      </w:r>
      <w:bookmarkEnd w:id="142"/>
      <w:r w:rsidRPr="00326EB5">
        <w:t xml:space="preserve">: </w:t>
      </w:r>
      <w:r w:rsidR="00CC4D14" w:rsidRPr="00326EB5">
        <w:t xml:space="preserve">One-in-N </w:t>
      </w:r>
      <w:r w:rsidRPr="00326EB5">
        <w:t>Refresh Timing</w:t>
      </w:r>
      <w:r w:rsidR="00AA3026">
        <w:t xml:space="preserve"> Diagram</w:t>
      </w:r>
    </w:p>
    <w:p w:rsidR="00CC4D14" w:rsidRPr="00BA6A19" w:rsidRDefault="00315F02" w:rsidP="00BA6A19">
      <w:pPr>
        <w:pStyle w:val="BodyText"/>
        <w:rPr>
          <w:rFonts w:asciiTheme="minorHAnsi" w:hAnsiTheme="minorHAnsi"/>
          <w:color w:val="262626" w:themeColor="text1" w:themeTint="D9"/>
          <w:spacing w:val="0"/>
        </w:rPr>
      </w:pPr>
      <w:r>
        <w:fldChar w:fldCharType="begin"/>
      </w:r>
      <w:r>
        <w:instrText xml:space="preserve"> REF _Ref305593405 \h  \* MERGEFORMAT </w:instrText>
      </w:r>
      <w:r>
        <w:fldChar w:fldCharType="separate"/>
      </w:r>
      <w:r w:rsidR="00B44B0D" w:rsidRPr="00B44B0D">
        <w:rPr>
          <w:rFonts w:asciiTheme="minorHAnsi" w:hAnsiTheme="minorHAnsi"/>
          <w:color w:val="262626" w:themeColor="text1" w:themeTint="D9"/>
          <w:spacing w:val="0"/>
        </w:rPr>
        <w:t>Figure 3</w:t>
      </w:r>
      <w:r w:rsidR="00B44B0D" w:rsidRPr="00B44B0D">
        <w:rPr>
          <w:rFonts w:asciiTheme="minorHAnsi" w:hAnsiTheme="minorHAnsi"/>
          <w:color w:val="262626" w:themeColor="text1" w:themeTint="D9"/>
          <w:spacing w:val="0"/>
        </w:rPr>
        <w:noBreakHyphen/>
        <w:t>4</w:t>
      </w:r>
      <w:r>
        <w:fldChar w:fldCharType="end"/>
      </w:r>
      <w:r w:rsidR="00CC4D14" w:rsidRPr="00BA6A19">
        <w:rPr>
          <w:rFonts w:asciiTheme="minorHAnsi" w:hAnsiTheme="minorHAnsi"/>
          <w:color w:val="262626" w:themeColor="text1" w:themeTint="D9"/>
          <w:spacing w:val="0"/>
        </w:rPr>
        <w:t xml:space="preserve"> shows the refresh operation</w:t>
      </w:r>
      <w:r w:rsidR="006E2A51">
        <w:rPr>
          <w:rFonts w:asciiTheme="minorHAnsi" w:hAnsiTheme="minorHAnsi"/>
          <w:color w:val="262626" w:themeColor="text1" w:themeTint="D9"/>
          <w:spacing w:val="0"/>
        </w:rPr>
        <w:t xml:space="preserve"> for a</w:t>
      </w:r>
      <w:r w:rsidR="00CC4D14" w:rsidRPr="00BA6A19">
        <w:rPr>
          <w:rFonts w:asciiTheme="minorHAnsi" w:hAnsiTheme="minorHAnsi"/>
          <w:color w:val="262626" w:themeColor="text1" w:themeTint="D9"/>
          <w:spacing w:val="0"/>
        </w:rPr>
        <w:t xml:space="preserve"> One-in-N refresh scheme. Ot</w:t>
      </w:r>
      <w:r w:rsidR="006E2A51">
        <w:rPr>
          <w:rFonts w:asciiTheme="minorHAnsi" w:hAnsiTheme="minorHAnsi"/>
          <w:color w:val="262626" w:themeColor="text1" w:themeTint="D9"/>
          <w:spacing w:val="0"/>
        </w:rPr>
        <w:t>her refresh schemes</w:t>
      </w:r>
      <w:r w:rsidR="00233136">
        <w:rPr>
          <w:rFonts w:asciiTheme="minorHAnsi" w:hAnsiTheme="minorHAnsi"/>
          <w:color w:val="262626" w:themeColor="text1" w:themeTint="D9"/>
          <w:spacing w:val="0"/>
        </w:rPr>
        <w:t xml:space="preserve"> </w:t>
      </w:r>
      <w:r w:rsidR="000E7678">
        <w:rPr>
          <w:rFonts w:asciiTheme="minorHAnsi" w:hAnsiTheme="minorHAnsi"/>
          <w:color w:val="262626" w:themeColor="text1" w:themeTint="D9"/>
          <w:spacing w:val="0"/>
        </w:rPr>
        <w:t xml:space="preserve">for an eDRAM based </w:t>
      </w:r>
      <w:r w:rsidR="001E0EFB">
        <w:rPr>
          <w:rFonts w:asciiTheme="minorHAnsi" w:hAnsiTheme="minorHAnsi"/>
          <w:color w:val="262626" w:themeColor="text1" w:themeTint="D9"/>
          <w:spacing w:val="0"/>
        </w:rPr>
        <w:t>memory core</w:t>
      </w:r>
      <w:r w:rsidR="00233136">
        <w:rPr>
          <w:rFonts w:asciiTheme="minorHAnsi" w:hAnsiTheme="minorHAnsi"/>
          <w:color w:val="262626" w:themeColor="text1" w:themeTint="D9"/>
          <w:spacing w:val="0"/>
        </w:rPr>
        <w:t xml:space="preserve"> </w:t>
      </w:r>
      <w:r w:rsidR="00CC4D14" w:rsidRPr="00BA6A19">
        <w:rPr>
          <w:rFonts w:asciiTheme="minorHAnsi" w:hAnsiTheme="minorHAnsi"/>
          <w:color w:val="262626" w:themeColor="text1" w:themeTint="D9"/>
          <w:spacing w:val="0"/>
        </w:rPr>
        <w:t>are possible. If implemented</w:t>
      </w:r>
      <w:r w:rsidR="006E2A51">
        <w:rPr>
          <w:rFonts w:asciiTheme="minorHAnsi" w:hAnsiTheme="minorHAnsi"/>
          <w:color w:val="262626" w:themeColor="text1" w:themeTint="D9"/>
          <w:spacing w:val="0"/>
        </w:rPr>
        <w:t>, they</w:t>
      </w:r>
      <w:r w:rsidR="00CC4D14" w:rsidRPr="00BA6A19">
        <w:rPr>
          <w:rFonts w:asciiTheme="minorHAnsi" w:hAnsiTheme="minorHAnsi"/>
          <w:color w:val="262626" w:themeColor="text1" w:themeTint="D9"/>
          <w:spacing w:val="0"/>
        </w:rPr>
        <w:t xml:space="preserve"> would be </w:t>
      </w:r>
      <w:r w:rsidR="006E2A51">
        <w:rPr>
          <w:rFonts w:asciiTheme="minorHAnsi" w:hAnsiTheme="minorHAnsi"/>
          <w:color w:val="262626" w:themeColor="text1" w:themeTint="D9"/>
          <w:spacing w:val="0"/>
        </w:rPr>
        <w:t xml:space="preserve">specific to a given </w:t>
      </w:r>
      <w:r w:rsidR="001E0EFB">
        <w:rPr>
          <w:rFonts w:asciiTheme="minorHAnsi" w:hAnsiTheme="minorHAnsi"/>
          <w:color w:val="262626" w:themeColor="text1" w:themeTint="D9"/>
          <w:spacing w:val="0"/>
        </w:rPr>
        <w:t>memory core</w:t>
      </w:r>
      <w:r w:rsidR="006E2A51">
        <w:rPr>
          <w:rFonts w:asciiTheme="minorHAnsi" w:hAnsiTheme="minorHAnsi"/>
          <w:color w:val="262626" w:themeColor="text1" w:themeTint="D9"/>
          <w:spacing w:val="0"/>
        </w:rPr>
        <w:t xml:space="preserve"> implementation and </w:t>
      </w:r>
      <w:r w:rsidR="00D641D2">
        <w:rPr>
          <w:rFonts w:asciiTheme="minorHAnsi" w:hAnsiTheme="minorHAnsi"/>
          <w:color w:val="262626" w:themeColor="text1" w:themeTint="D9"/>
          <w:spacing w:val="0"/>
        </w:rPr>
        <w:t>will</w:t>
      </w:r>
      <w:r w:rsidR="006E2A51">
        <w:rPr>
          <w:rFonts w:asciiTheme="minorHAnsi" w:hAnsiTheme="minorHAnsi"/>
          <w:color w:val="262626" w:themeColor="text1" w:themeTint="D9"/>
          <w:spacing w:val="0"/>
        </w:rPr>
        <w:t xml:space="preserve"> be </w:t>
      </w:r>
      <w:r w:rsidR="00CC4D14" w:rsidRPr="00BA6A19">
        <w:rPr>
          <w:rFonts w:asciiTheme="minorHAnsi" w:hAnsiTheme="minorHAnsi"/>
          <w:color w:val="262626" w:themeColor="text1" w:themeTint="D9"/>
          <w:spacing w:val="0"/>
        </w:rPr>
        <w:t xml:space="preserve">described in the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-specific data</w:t>
      </w:r>
      <w:r w:rsidR="006E2A51">
        <w:rPr>
          <w:rFonts w:asciiTheme="minorHAnsi" w:hAnsiTheme="minorHAnsi"/>
          <w:color w:val="262626" w:themeColor="text1" w:themeTint="D9"/>
          <w:spacing w:val="0"/>
        </w:rPr>
        <w:t>sheet</w:t>
      </w:r>
      <w:r w:rsidR="00CC4D14" w:rsidRPr="00BA6A19">
        <w:rPr>
          <w:rFonts w:asciiTheme="minorHAnsi" w:hAnsiTheme="minorHAnsi"/>
          <w:color w:val="262626" w:themeColor="text1" w:themeTint="D9"/>
          <w:spacing w:val="0"/>
        </w:rPr>
        <w:t xml:space="preserve">. </w:t>
      </w:r>
    </w:p>
    <w:p w:rsidR="007F52A2" w:rsidRDefault="006E2A51" w:rsidP="00BA6A19">
      <w:pPr>
        <w:pStyle w:val="BodyText"/>
        <w:rPr>
          <w:rFonts w:asciiTheme="minorHAnsi" w:hAnsiTheme="minorHAnsi"/>
          <w:color w:val="262626" w:themeColor="text1" w:themeTint="D9"/>
          <w:spacing w:val="0"/>
        </w:rPr>
      </w:pPr>
      <w:r>
        <w:rPr>
          <w:rFonts w:asciiTheme="minorHAnsi" w:hAnsiTheme="minorHAnsi"/>
          <w:color w:val="262626" w:themeColor="text1" w:themeTint="D9"/>
          <w:spacing w:val="0"/>
        </w:rPr>
        <w:t>A</w:t>
      </w:r>
      <w:r w:rsidR="00233136">
        <w:rPr>
          <w:rFonts w:asciiTheme="minorHAnsi" w:hAnsiTheme="minorHAnsi"/>
          <w:color w:val="262626" w:themeColor="text1" w:themeTint="D9"/>
          <w:spacing w:val="0"/>
        </w:rPr>
        <w:t xml:space="preserve"> </w:t>
      </w:r>
      <w:r w:rsidR="00CC4D14" w:rsidRPr="006E2A51">
        <w:rPr>
          <w:rFonts w:asciiTheme="minorHAnsi" w:hAnsiTheme="minorHAnsi"/>
          <w:i/>
          <w:color w:val="262626" w:themeColor="text1" w:themeTint="D9"/>
          <w:spacing w:val="0"/>
        </w:rPr>
        <w:t>refr</w:t>
      </w:r>
      <w:r w:rsidR="00CC4D14" w:rsidRPr="00BA6A19">
        <w:rPr>
          <w:rFonts w:asciiTheme="minorHAnsi" w:hAnsiTheme="minorHAnsi"/>
          <w:color w:val="262626" w:themeColor="text1" w:themeTint="D9"/>
          <w:spacing w:val="0"/>
        </w:rPr>
        <w:t xml:space="preserve"> command to the mRnW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 xml:space="preserve"> initiates a refresh operation on the eDRAM instantiated inside. The refresh-controller </w:t>
      </w:r>
      <w:r>
        <w:rPr>
          <w:rFonts w:asciiTheme="minorHAnsi" w:hAnsiTheme="minorHAnsi"/>
          <w:color w:val="262626" w:themeColor="text1" w:themeTint="D9"/>
          <w:spacing w:val="0"/>
        </w:rPr>
        <w:t xml:space="preserve">implemented </w:t>
      </w:r>
      <w:r w:rsidR="00CC4D14" w:rsidRPr="00BA6A19">
        <w:rPr>
          <w:rFonts w:asciiTheme="minorHAnsi" w:hAnsiTheme="minorHAnsi"/>
          <w:color w:val="262626" w:themeColor="text1" w:themeTint="D9"/>
          <w:spacing w:val="0"/>
        </w:rPr>
        <w:t xml:space="preserve">in the </w:t>
      </w:r>
      <w:r w:rsidR="001E0EFB">
        <w:rPr>
          <w:rFonts w:asciiTheme="minorHAnsi" w:hAnsiTheme="minorHAnsi"/>
          <w:color w:val="262626" w:themeColor="text1" w:themeTint="D9"/>
          <w:spacing w:val="0"/>
        </w:rPr>
        <w:t>memory core</w:t>
      </w:r>
      <w:r w:rsidR="00CC4D14" w:rsidRPr="00BA6A19">
        <w:rPr>
          <w:rFonts w:asciiTheme="minorHAnsi" w:hAnsiTheme="minorHAnsi"/>
          <w:color w:val="262626" w:themeColor="text1" w:themeTint="D9"/>
          <w:spacing w:val="0"/>
        </w:rPr>
        <w:t xml:space="preserve"> manages the refresh bank address sequ</w:t>
      </w:r>
      <w:r w:rsidR="00D641D2">
        <w:rPr>
          <w:rFonts w:asciiTheme="minorHAnsi" w:hAnsiTheme="minorHAnsi"/>
          <w:color w:val="262626" w:themeColor="text1" w:themeTint="D9"/>
          <w:spacing w:val="0"/>
        </w:rPr>
        <w:t>encing and issues it</w:t>
      </w:r>
      <w:r w:rsidR="001442B3" w:rsidRPr="00BA6A19">
        <w:rPr>
          <w:rFonts w:asciiTheme="minorHAnsi" w:hAnsiTheme="minorHAnsi"/>
          <w:color w:val="262626" w:themeColor="text1" w:themeTint="D9"/>
          <w:spacing w:val="0"/>
        </w:rPr>
        <w:t xml:space="preserve"> internally</w:t>
      </w:r>
      <w:r w:rsidR="00CC4D14" w:rsidRPr="00BA6A19">
        <w:rPr>
          <w:rFonts w:asciiTheme="minorHAnsi" w:hAnsiTheme="minorHAnsi"/>
          <w:color w:val="262626" w:themeColor="text1" w:themeTint="D9"/>
          <w:spacing w:val="0"/>
        </w:rPr>
        <w:t xml:space="preserve"> on the eDRAM</w:t>
      </w:r>
      <w:r w:rsidR="00D641D2">
        <w:rPr>
          <w:rFonts w:asciiTheme="minorHAnsi" w:hAnsiTheme="minorHAnsi"/>
          <w:color w:val="262626" w:themeColor="text1" w:themeTint="D9"/>
          <w:spacing w:val="0"/>
        </w:rPr>
        <w:t xml:space="preserve">’s address bus. The user is NOT required to issue </w:t>
      </w:r>
      <w:r w:rsidR="00525645">
        <w:rPr>
          <w:rFonts w:asciiTheme="minorHAnsi" w:hAnsiTheme="minorHAnsi"/>
          <w:color w:val="262626" w:themeColor="text1" w:themeTint="D9"/>
          <w:spacing w:val="0"/>
        </w:rPr>
        <w:t xml:space="preserve">any </w:t>
      </w:r>
      <w:r w:rsidR="00D641D2">
        <w:rPr>
          <w:rFonts w:asciiTheme="minorHAnsi" w:hAnsiTheme="minorHAnsi"/>
          <w:color w:val="262626" w:themeColor="text1" w:themeTint="D9"/>
          <w:spacing w:val="0"/>
        </w:rPr>
        <w:t xml:space="preserve">addresses externally at the </w:t>
      </w:r>
      <w:r w:rsidR="001E0EFB">
        <w:rPr>
          <w:rFonts w:asciiTheme="minorHAnsi" w:hAnsiTheme="minorHAnsi"/>
          <w:color w:val="262626" w:themeColor="text1" w:themeTint="D9"/>
          <w:spacing w:val="0"/>
        </w:rPr>
        <w:t>memory core</w:t>
      </w:r>
      <w:r w:rsidR="00D641D2">
        <w:rPr>
          <w:rFonts w:asciiTheme="minorHAnsi" w:hAnsiTheme="minorHAnsi"/>
          <w:color w:val="262626" w:themeColor="text1" w:themeTint="D9"/>
          <w:spacing w:val="0"/>
        </w:rPr>
        <w:t xml:space="preserve"> interface</w:t>
      </w:r>
      <w:r w:rsidR="00CC4D14" w:rsidRPr="00BA6A19">
        <w:rPr>
          <w:rFonts w:asciiTheme="minorHAnsi" w:hAnsiTheme="minorHAnsi"/>
          <w:color w:val="262626" w:themeColor="text1" w:themeTint="D9"/>
          <w:spacing w:val="0"/>
        </w:rPr>
        <w:t xml:space="preserve">. </w:t>
      </w:r>
    </w:p>
    <w:p w:rsidR="00CC4D14" w:rsidRPr="00BA6A19" w:rsidRDefault="00CC4D14" w:rsidP="00BA6A19">
      <w:pPr>
        <w:pStyle w:val="BodyText"/>
        <w:rPr>
          <w:rFonts w:asciiTheme="minorHAnsi" w:hAnsiTheme="minorHAnsi"/>
          <w:color w:val="262626" w:themeColor="text1" w:themeTint="D9"/>
          <w:spacing w:val="0"/>
        </w:rPr>
      </w:pPr>
      <w:r w:rsidRPr="00BA6A19">
        <w:rPr>
          <w:rFonts w:asciiTheme="minorHAnsi" w:hAnsiTheme="minorHAnsi"/>
          <w:color w:val="262626" w:themeColor="text1" w:themeTint="D9"/>
          <w:spacing w:val="0"/>
        </w:rPr>
        <w:t xml:space="preserve">The only requirement on the user’s side is to provide </w:t>
      </w:r>
      <w:r w:rsidR="00D641D2">
        <w:rPr>
          <w:rFonts w:asciiTheme="minorHAnsi" w:hAnsiTheme="minorHAnsi"/>
          <w:color w:val="262626" w:themeColor="text1" w:themeTint="D9"/>
          <w:spacing w:val="0"/>
        </w:rPr>
        <w:t>one refresh command within</w:t>
      </w:r>
      <w:r w:rsidR="00233136">
        <w:rPr>
          <w:rFonts w:asciiTheme="minorHAnsi" w:hAnsiTheme="minorHAnsi"/>
          <w:color w:val="262626" w:themeColor="text1" w:themeTint="D9"/>
          <w:spacing w:val="0"/>
        </w:rPr>
        <w:t xml:space="preserve"> </w:t>
      </w:r>
      <w:r w:rsidR="00D641D2">
        <w:rPr>
          <w:rFonts w:asciiTheme="minorHAnsi" w:hAnsiTheme="minorHAnsi"/>
          <w:color w:val="262626" w:themeColor="text1" w:themeTint="D9"/>
          <w:spacing w:val="0"/>
        </w:rPr>
        <w:t>the</w:t>
      </w:r>
      <w:r w:rsidR="00233136">
        <w:rPr>
          <w:rFonts w:asciiTheme="minorHAnsi" w:hAnsiTheme="minorHAnsi"/>
          <w:color w:val="262626" w:themeColor="text1" w:themeTint="D9"/>
          <w:spacing w:val="0"/>
        </w:rPr>
        <w:t xml:space="preserve"> </w:t>
      </w:r>
      <w:r w:rsidR="007F52A2">
        <w:rPr>
          <w:rFonts w:asciiTheme="minorHAnsi" w:hAnsiTheme="minorHAnsi"/>
          <w:color w:val="262626" w:themeColor="text1" w:themeTint="D9"/>
          <w:spacing w:val="0"/>
        </w:rPr>
        <w:t xml:space="preserve">Tref window. A variation of this scheme is to provide </w:t>
      </w:r>
      <w:r w:rsidRPr="00BA6A19">
        <w:rPr>
          <w:rFonts w:asciiTheme="minorHAnsi" w:hAnsiTheme="minorHAnsi"/>
          <w:color w:val="262626" w:themeColor="text1" w:themeTint="D9"/>
          <w:spacing w:val="0"/>
        </w:rPr>
        <w:t xml:space="preserve">a minimum number of refresh commands (Nminref) within the Tref window. </w:t>
      </w:r>
      <w:r w:rsidR="007F52A2">
        <w:rPr>
          <w:rFonts w:asciiTheme="minorHAnsi" w:hAnsiTheme="minorHAnsi"/>
          <w:color w:val="262626" w:themeColor="text1" w:themeTint="D9"/>
          <w:spacing w:val="0"/>
        </w:rPr>
        <w:t>Nminref depends on the size of the instantiated eDRAM</w:t>
      </w:r>
      <w:r w:rsidR="00233136">
        <w:rPr>
          <w:rFonts w:asciiTheme="minorHAnsi" w:hAnsiTheme="minorHAnsi"/>
          <w:color w:val="262626" w:themeColor="text1" w:themeTint="D9"/>
          <w:spacing w:val="0"/>
        </w:rPr>
        <w:t xml:space="preserve"> </w:t>
      </w:r>
      <w:r w:rsidR="001E0EFB">
        <w:rPr>
          <w:rFonts w:asciiTheme="minorHAnsi" w:hAnsiTheme="minorHAnsi"/>
          <w:color w:val="262626" w:themeColor="text1" w:themeTint="D9"/>
          <w:spacing w:val="0"/>
        </w:rPr>
        <w:t>memory core</w:t>
      </w:r>
      <w:r w:rsidR="007F52A2">
        <w:rPr>
          <w:rFonts w:asciiTheme="minorHAnsi" w:hAnsiTheme="minorHAnsi"/>
          <w:color w:val="262626" w:themeColor="text1" w:themeTint="D9"/>
          <w:spacing w:val="0"/>
        </w:rPr>
        <w:t xml:space="preserve">. </w:t>
      </w:r>
      <w:r w:rsidRPr="00BA6A19">
        <w:rPr>
          <w:rFonts w:asciiTheme="minorHAnsi" w:hAnsiTheme="minorHAnsi"/>
          <w:color w:val="262626" w:themeColor="text1" w:themeTint="D9"/>
          <w:spacing w:val="0"/>
        </w:rPr>
        <w:t>The value</w:t>
      </w:r>
      <w:r w:rsidR="001442B3" w:rsidRPr="00BA6A19">
        <w:rPr>
          <w:rFonts w:asciiTheme="minorHAnsi" w:hAnsiTheme="minorHAnsi"/>
          <w:color w:val="262626" w:themeColor="text1" w:themeTint="D9"/>
          <w:spacing w:val="0"/>
        </w:rPr>
        <w:t>s</w:t>
      </w:r>
      <w:r w:rsidRPr="00BA6A19">
        <w:rPr>
          <w:rFonts w:asciiTheme="minorHAnsi" w:hAnsiTheme="minorHAnsi"/>
          <w:color w:val="262626" w:themeColor="text1" w:themeTint="D9"/>
          <w:spacing w:val="0"/>
        </w:rPr>
        <w:t xml:space="preserve"> of Nminref and </w:t>
      </w:r>
      <w:r w:rsidR="001442B3" w:rsidRPr="00BA6A19">
        <w:rPr>
          <w:rFonts w:asciiTheme="minorHAnsi" w:hAnsiTheme="minorHAnsi"/>
          <w:color w:val="262626" w:themeColor="text1" w:themeTint="D9"/>
          <w:spacing w:val="0"/>
        </w:rPr>
        <w:t>Tref</w:t>
      </w:r>
      <w:r w:rsidR="00226F0D">
        <w:rPr>
          <w:rFonts w:asciiTheme="minorHAnsi" w:hAnsiTheme="minorHAnsi"/>
          <w:color w:val="262626" w:themeColor="text1" w:themeTint="D9"/>
          <w:spacing w:val="0"/>
        </w:rPr>
        <w:t xml:space="preserve"> </w:t>
      </w:r>
      <w:r w:rsidR="005003B6">
        <w:rPr>
          <w:rFonts w:asciiTheme="minorHAnsi" w:hAnsiTheme="minorHAnsi"/>
          <w:color w:val="262626" w:themeColor="text1" w:themeTint="D9"/>
          <w:spacing w:val="0"/>
        </w:rPr>
        <w:t>are</w:t>
      </w:r>
      <w:r w:rsidRPr="00BA6A19">
        <w:rPr>
          <w:rFonts w:asciiTheme="minorHAnsi" w:hAnsiTheme="minorHAnsi"/>
          <w:color w:val="262626" w:themeColor="text1" w:themeTint="D9"/>
          <w:spacing w:val="0"/>
        </w:rPr>
        <w:t xml:space="preserve"> specified in</w:t>
      </w:r>
      <w:r w:rsidR="001442B3" w:rsidRPr="00BA6A19">
        <w:rPr>
          <w:rFonts w:asciiTheme="minorHAnsi" w:hAnsiTheme="minorHAnsi"/>
          <w:color w:val="262626" w:themeColor="text1" w:themeTint="D9"/>
          <w:spacing w:val="0"/>
        </w:rPr>
        <w:t xml:space="preserve"> the </w:t>
      </w:r>
      <w:r w:rsidR="001E0EFB">
        <w:rPr>
          <w:rFonts w:asciiTheme="minorHAnsi" w:hAnsiTheme="minorHAnsi"/>
          <w:color w:val="262626" w:themeColor="text1" w:themeTint="D9"/>
          <w:spacing w:val="0"/>
        </w:rPr>
        <w:t>memory core</w:t>
      </w:r>
      <w:r w:rsidR="001442B3" w:rsidRPr="00BA6A19">
        <w:rPr>
          <w:rFonts w:asciiTheme="minorHAnsi" w:hAnsiTheme="minorHAnsi"/>
          <w:color w:val="262626" w:themeColor="text1" w:themeTint="D9"/>
          <w:spacing w:val="0"/>
        </w:rPr>
        <w:t>-specific datasheet</w:t>
      </w:r>
      <w:r w:rsidR="00061A80">
        <w:rPr>
          <w:rFonts w:asciiTheme="minorHAnsi" w:hAnsiTheme="minorHAnsi"/>
          <w:color w:val="262626" w:themeColor="text1" w:themeTint="D9"/>
          <w:spacing w:val="0"/>
        </w:rPr>
        <w:t xml:space="preserve"> which is</w:t>
      </w:r>
      <w:r w:rsidR="005003B6">
        <w:rPr>
          <w:rFonts w:asciiTheme="minorHAnsi" w:hAnsiTheme="minorHAnsi"/>
          <w:color w:val="262626" w:themeColor="text1" w:themeTint="D9"/>
          <w:spacing w:val="0"/>
        </w:rPr>
        <w:t xml:space="preserve"> auto-generated by the MemoGen software.</w:t>
      </w:r>
    </w:p>
    <w:p w:rsidR="00CC4D14" w:rsidRDefault="00CC4D14" w:rsidP="00BA6A19">
      <w:pPr>
        <w:pStyle w:val="BodyText"/>
        <w:rPr>
          <w:rFonts w:asciiTheme="minorHAnsi" w:hAnsiTheme="minorHAnsi"/>
          <w:color w:val="262626" w:themeColor="text1" w:themeTint="D9"/>
          <w:spacing w:val="0"/>
        </w:rPr>
      </w:pPr>
      <w:r w:rsidRPr="00BA6A19">
        <w:rPr>
          <w:rFonts w:asciiTheme="minorHAnsi" w:hAnsiTheme="minorHAnsi"/>
          <w:color w:val="262626" w:themeColor="text1" w:themeTint="D9"/>
          <w:spacing w:val="0"/>
        </w:rPr>
        <w:t xml:space="preserve">The user should NOT assert </w:t>
      </w:r>
      <w:r w:rsidR="00BA6A19">
        <w:rPr>
          <w:rFonts w:asciiTheme="minorHAnsi" w:hAnsiTheme="minorHAnsi"/>
          <w:color w:val="262626" w:themeColor="text1" w:themeTint="D9"/>
          <w:spacing w:val="0"/>
        </w:rPr>
        <w:t xml:space="preserve">either the </w:t>
      </w:r>
      <w:r w:rsidR="004E1EAB">
        <w:rPr>
          <w:rFonts w:asciiTheme="minorHAnsi" w:hAnsiTheme="minorHAnsi"/>
          <w:i/>
          <w:color w:val="262626" w:themeColor="text1" w:themeTint="D9"/>
          <w:spacing w:val="0"/>
        </w:rPr>
        <w:t>read</w:t>
      </w:r>
      <w:r w:rsidR="00BA6A19">
        <w:rPr>
          <w:rFonts w:asciiTheme="minorHAnsi" w:hAnsiTheme="minorHAnsi"/>
          <w:color w:val="262626" w:themeColor="text1" w:themeTint="D9"/>
          <w:spacing w:val="0"/>
        </w:rPr>
        <w:t xml:space="preserve"> or </w:t>
      </w:r>
      <w:r w:rsidR="004E1EAB">
        <w:rPr>
          <w:rFonts w:asciiTheme="minorHAnsi" w:hAnsiTheme="minorHAnsi"/>
          <w:i/>
          <w:color w:val="262626" w:themeColor="text1" w:themeTint="D9"/>
          <w:spacing w:val="0"/>
        </w:rPr>
        <w:t xml:space="preserve">write </w:t>
      </w:r>
      <w:r w:rsidRPr="00BA6A19">
        <w:rPr>
          <w:rFonts w:asciiTheme="minorHAnsi" w:hAnsiTheme="minorHAnsi"/>
          <w:color w:val="262626" w:themeColor="text1" w:themeTint="D9"/>
          <w:spacing w:val="0"/>
        </w:rPr>
        <w:t>command</w:t>
      </w:r>
      <w:r w:rsidR="00BA6A19">
        <w:rPr>
          <w:rFonts w:asciiTheme="minorHAnsi" w:hAnsiTheme="minorHAnsi"/>
          <w:color w:val="262626" w:themeColor="text1" w:themeTint="D9"/>
          <w:spacing w:val="0"/>
        </w:rPr>
        <w:t>s</w:t>
      </w:r>
      <w:r w:rsidR="00087857">
        <w:rPr>
          <w:rFonts w:asciiTheme="minorHAnsi" w:hAnsiTheme="minorHAnsi"/>
          <w:color w:val="262626" w:themeColor="text1" w:themeTint="D9"/>
          <w:spacing w:val="0"/>
        </w:rPr>
        <w:t xml:space="preserve"> </w:t>
      </w:r>
      <w:r w:rsidR="004E1EAB">
        <w:rPr>
          <w:rFonts w:asciiTheme="minorHAnsi" w:hAnsiTheme="minorHAnsi"/>
          <w:color w:val="262626" w:themeColor="text1" w:themeTint="D9"/>
          <w:spacing w:val="0"/>
        </w:rPr>
        <w:t xml:space="preserve">on any port </w:t>
      </w:r>
      <w:r w:rsidRPr="00BA6A19">
        <w:rPr>
          <w:rFonts w:asciiTheme="minorHAnsi" w:hAnsiTheme="minorHAnsi"/>
          <w:color w:val="262626" w:themeColor="text1" w:themeTint="D9"/>
          <w:spacing w:val="0"/>
        </w:rPr>
        <w:t xml:space="preserve">when </w:t>
      </w:r>
      <w:r w:rsidRPr="000E7678">
        <w:rPr>
          <w:rFonts w:asciiTheme="minorHAnsi" w:hAnsiTheme="minorHAnsi"/>
          <w:i/>
          <w:color w:val="262626" w:themeColor="text1" w:themeTint="D9"/>
          <w:spacing w:val="0"/>
        </w:rPr>
        <w:t>refr</w:t>
      </w:r>
      <w:r w:rsidRPr="00BA6A19">
        <w:rPr>
          <w:rFonts w:asciiTheme="minorHAnsi" w:hAnsiTheme="minorHAnsi"/>
          <w:color w:val="262626" w:themeColor="text1" w:themeTint="D9"/>
          <w:spacing w:val="0"/>
        </w:rPr>
        <w:t xml:space="preserve"> is asserted. Doing so will result in erroneous read or write operation.</w:t>
      </w:r>
    </w:p>
    <w:p w:rsidR="00AC7284" w:rsidRDefault="00AC7284"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Default="005245A0" w:rsidP="00BA6A19">
      <w:pPr>
        <w:pStyle w:val="BodyText"/>
        <w:rPr>
          <w:rFonts w:asciiTheme="minorHAnsi" w:hAnsiTheme="minorHAnsi"/>
          <w:color w:val="262626" w:themeColor="text1" w:themeTint="D9"/>
          <w:spacing w:val="0"/>
        </w:rPr>
      </w:pPr>
    </w:p>
    <w:p w:rsidR="005245A0" w:rsidRPr="00BA6A19" w:rsidRDefault="005245A0" w:rsidP="00BA6A19">
      <w:pPr>
        <w:pStyle w:val="BodyText"/>
        <w:rPr>
          <w:rFonts w:asciiTheme="minorHAnsi" w:hAnsiTheme="minorHAnsi"/>
          <w:color w:val="262626" w:themeColor="text1" w:themeTint="D9"/>
          <w:spacing w:val="0"/>
        </w:rPr>
      </w:pPr>
    </w:p>
    <w:p w:rsidR="005245A0" w:rsidRDefault="00DC0872" w:rsidP="005245A0">
      <w:pPr>
        <w:pStyle w:val="Heading2"/>
      </w:pPr>
      <w:bookmarkStart w:id="143" w:name="_Toc386623366"/>
      <w:r>
        <w:rPr>
          <w:noProof/>
        </w:rPr>
        <w:pict>
          <v:shape id="_x0000_s1091" type="#_x0000_t75" style="position:absolute;left:0;text-align:left;margin-left:-39pt;margin-top:62.35pt;width:544.35pt;height:384.9pt;z-index:251879424;mso-position-horizontal-relative:text;mso-position-vertical-relative:text" o:preferrelative="f" o:allowoverlap="f">
            <v:imagedata r:id="rId31" o:title="" croptop="4433f" cropbottom="14366f" cropright="2224f"/>
            <o:lock v:ext="edit" aspectratio="f"/>
            <w10:wrap type="square"/>
          </v:shape>
          <o:OLEObject Type="Embed" ProgID="Visio.Drawing.11" ShapeID="_x0000_s1091" DrawAspect="Content" ObjectID="_1460365298" r:id="rId32"/>
        </w:pict>
      </w:r>
      <w:r w:rsidR="005245A0">
        <w:t>Debug Timing</w:t>
      </w:r>
      <w:bookmarkEnd w:id="143"/>
    </w:p>
    <w:p w:rsidR="00AA3026" w:rsidRDefault="0072334A" w:rsidP="005245A0">
      <w:pPr>
        <w:pStyle w:val="Heading2"/>
        <w:numPr>
          <w:ilvl w:val="0"/>
          <w:numId w:val="0"/>
        </w:numPr>
      </w:pPr>
      <w:bookmarkStart w:id="144" w:name="_Toc386623367"/>
      <w:r>
        <w:rPr>
          <w:noProof/>
        </w:rPr>
        <mc:AlternateContent>
          <mc:Choice Requires="wps">
            <w:drawing>
              <wp:anchor distT="0" distB="0" distL="114300" distR="114300" simplePos="0" relativeHeight="251884544" behindDoc="0" locked="0" layoutInCell="1" allowOverlap="1" wp14:anchorId="47CAC43E" wp14:editId="48D761BA">
                <wp:simplePos x="0" y="0"/>
                <wp:positionH relativeFrom="column">
                  <wp:posOffset>226695</wp:posOffset>
                </wp:positionH>
                <wp:positionV relativeFrom="paragraph">
                  <wp:posOffset>2255256</wp:posOffset>
                </wp:positionV>
                <wp:extent cx="5763895" cy="175260"/>
                <wp:effectExtent l="0" t="0" r="27305" b="152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20404A" w:rsidRPr="003934AA" w:rsidRDefault="0020404A" w:rsidP="003934AA">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17.85pt;margin-top:177.6pt;width:453.85pt;height:13.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" fillcolor="#bfbfbf [2412]">
                <v:textbox>
                  <w:txbxContent>
                    <w:p w:rsidR="0020404A" w:rsidRPr="003934AA" w:rsidRDefault="0020404A" w:rsidP="003934AA">
                      <w:pPr>
                        <w:ind w:left="0"/>
                        <w:jc w:val="center"/>
                        <w:rPr>
                          <w:sz w:val="12"/>
                        </w:rPr>
                      </w:pPr>
                      <w:r>
                        <w:rPr>
                          <w:sz w:val="12"/>
                        </w:rPr>
                        <w:t>BA</w:t>
                      </w:r>
                    </w:p>
                  </w:txbxContent>
                </v:textbox>
              </v:shape>
            </w:pict>
          </mc:Fallback>
        </mc:AlternateContent>
      </w:r>
      <w:bookmarkEnd w:id="144"/>
    </w:p>
    <w:p w:rsidR="007014F1" w:rsidRPr="00326EB5" w:rsidRDefault="009C4862" w:rsidP="007014F1">
      <w:pPr>
        <w:pStyle w:val="Caption"/>
      </w:pPr>
      <w:r>
        <w:rPr>
          <w:noProof/>
        </w:rPr>
        <mc:AlternateContent>
          <mc:Choice Requires="wps">
            <w:drawing>
              <wp:anchor distT="0" distB="0" distL="114300" distR="114300" simplePos="0" relativeHeight="251892736" behindDoc="0" locked="0" layoutInCell="1" allowOverlap="1" wp14:anchorId="09CD094B" wp14:editId="19EA4B3B">
                <wp:simplePos x="0" y="0"/>
                <wp:positionH relativeFrom="column">
                  <wp:posOffset>230876</wp:posOffset>
                </wp:positionH>
                <wp:positionV relativeFrom="paragraph">
                  <wp:posOffset>3579495</wp:posOffset>
                </wp:positionV>
                <wp:extent cx="5763895" cy="175260"/>
                <wp:effectExtent l="0" t="0" r="27305" b="15240"/>
                <wp:wrapNone/>
                <wp:docPr id="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20404A" w:rsidRPr="003934AA" w:rsidRDefault="0020404A" w:rsidP="009C4862">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left:0;text-align:left;margin-left:18.2pt;margin-top:281.85pt;width:453.85pt;height:13.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" fillcolor="#bfbfbf [2412]">
                <v:textbox>
                  <w:txbxContent>
                    <w:p w:rsidR="0020404A" w:rsidRPr="003934AA" w:rsidRDefault="0020404A" w:rsidP="009C4862">
                      <w:pPr>
                        <w:ind w:left="0"/>
                        <w:jc w:val="center"/>
                        <w:rPr>
                          <w:sz w:val="12"/>
                        </w:rPr>
                      </w:pPr>
                      <w:r>
                        <w:rPr>
                          <w:sz w:val="12"/>
                        </w:rPr>
                        <w:t>BA</w:t>
                      </w:r>
                    </w:p>
                  </w:txbxContent>
                </v:textbox>
              </v:shape>
            </w:pict>
          </mc:Fallback>
        </mc:AlternateContent>
      </w:r>
      <w:r w:rsidR="007014F1" w:rsidRPr="00326EB5">
        <w:t xml:space="preserve">Figure </w:t>
      </w:r>
      <w:r w:rsidR="00DC0872">
        <w:fldChar w:fldCharType="begin"/>
      </w:r>
      <w:r w:rsidR="00DC0872">
        <w:instrText xml:space="preserve"> STYLEREF 1 \s </w:instrText>
      </w:r>
      <w:r w:rsidR="00DC0872">
        <w:fldChar w:fldCharType="separate"/>
      </w:r>
      <w:r w:rsidR="00B44B0D">
        <w:rPr>
          <w:noProof/>
        </w:rPr>
        <w:t>3</w:t>
      </w:r>
      <w:r w:rsidR="00DC0872">
        <w:rPr>
          <w:noProof/>
        </w:rPr>
        <w:fldChar w:fldCharType="end"/>
      </w:r>
      <w:r w:rsidR="007014F1">
        <w:noBreakHyphen/>
        <w:t>5</w:t>
      </w:r>
      <w:r w:rsidR="007014F1" w:rsidRPr="00326EB5">
        <w:t xml:space="preserve">: </w:t>
      </w:r>
      <w:r w:rsidR="007014F1">
        <w:t>Debug Interface T</w:t>
      </w:r>
      <w:r w:rsidR="007014F1" w:rsidRPr="00326EB5">
        <w:t>iming</w:t>
      </w:r>
      <w:r w:rsidR="007014F1">
        <w:t xml:space="preserve"> Diagram</w:t>
      </w:r>
    </w:p>
    <w:p w:rsidR="00121211" w:rsidRDefault="00F30EBE" w:rsidP="005245A0">
      <w:pPr>
        <w:pStyle w:val="Memoirbodycopy"/>
        <w:ind w:left="270"/>
      </w:pPr>
      <w:r>
        <w:rPr>
          <w:noProof/>
        </w:rPr>
        <mc:AlternateContent>
          <mc:Choice Requires="wps">
            <w:drawing>
              <wp:anchor distT="0" distB="0" distL="114300" distR="114300" simplePos="0" relativeHeight="251890688" behindDoc="0" locked="0" layoutInCell="1" allowOverlap="1" wp14:anchorId="4C54C6C3" wp14:editId="6B5A06BF">
                <wp:simplePos x="0" y="0"/>
                <wp:positionH relativeFrom="column">
                  <wp:posOffset>-611673</wp:posOffset>
                </wp:positionH>
                <wp:positionV relativeFrom="paragraph">
                  <wp:posOffset>4440184</wp:posOffset>
                </wp:positionV>
                <wp:extent cx="836762" cy="284671"/>
                <wp:effectExtent l="0" t="0" r="1905" b="1270"/>
                <wp:wrapNone/>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762" cy="284671"/>
                        </a:xfrm>
                        <a:prstGeom prst="rect">
                          <a:avLst/>
                        </a:prstGeom>
                        <a:solidFill>
                          <a:srgbClr val="FFFFFF"/>
                        </a:solidFill>
                        <a:ln w="9525">
                          <a:noFill/>
                          <a:miter lim="800000"/>
                          <a:headEnd/>
                          <a:tailEnd/>
                        </a:ln>
                      </wps:spPr>
                      <wps:txbx>
                        <w:txbxContent>
                          <w:p w:rsidR="0020404A" w:rsidRDefault="0020404A" w:rsidP="00F30EBE">
                            <w:pPr>
                              <w:ind w:left="180"/>
                              <w:rPr>
                                <w:sz w:val="12"/>
                              </w:rPr>
                            </w:pPr>
                            <w:r>
                              <w:rPr>
                                <w:sz w:val="12"/>
                              </w:rPr>
                              <w:t>D</w:t>
                            </w:r>
                            <w:r w:rsidRPr="00F30EBE">
                              <w:rPr>
                                <w:sz w:val="12"/>
                              </w:rPr>
                              <w:t xml:space="preserve">ebug Refresh </w:t>
                            </w:r>
                          </w:p>
                          <w:p w:rsidR="0020404A" w:rsidRPr="00F30EBE" w:rsidRDefault="0020404A" w:rsidP="00F30EBE">
                            <w:pPr>
                              <w:ind w:left="180"/>
                              <w:rPr>
                                <w:sz w:val="12"/>
                              </w:rPr>
                            </w:pPr>
                            <w:r w:rsidRPr="00F30EBE">
                              <w:rPr>
                                <w:sz w:val="12"/>
                              </w:rPr>
                              <w:t>Bank</w:t>
                            </w:r>
                            <w:r>
                              <w:rPr>
                                <w:sz w:val="12"/>
                              </w:rPr>
                              <w:t xml:space="preserve"> </w:t>
                            </w:r>
                            <w:r w:rsidRPr="00F30EBE">
                              <w:rPr>
                                <w:sz w:val="12"/>
                              </w:rPr>
                              <w:t>(dbg_rbnk)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48.15pt;margin-top:349.6pt;width:65.9pt;height:22.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" stroked="f">
                <v:textbox>
                  <w:txbxContent>
                    <w:p w:rsidR="0020404A" w:rsidRDefault="0020404A" w:rsidP="00F30EBE">
                      <w:pPr>
                        <w:ind w:left="180"/>
                        <w:rPr>
                          <w:sz w:val="12"/>
                        </w:rPr>
                      </w:pPr>
                      <w:r>
                        <w:rPr>
                          <w:sz w:val="12"/>
                        </w:rPr>
                        <w:t>D</w:t>
                      </w:r>
                      <w:r w:rsidRPr="00F30EBE">
                        <w:rPr>
                          <w:sz w:val="12"/>
                        </w:rPr>
                        <w:t xml:space="preserve">ebug Refresh </w:t>
                      </w:r>
                    </w:p>
                    <w:p w:rsidR="0020404A" w:rsidRPr="00F30EBE" w:rsidRDefault="0020404A" w:rsidP="00F30EBE">
                      <w:pPr>
                        <w:ind w:left="180"/>
                        <w:rPr>
                          <w:sz w:val="12"/>
                        </w:rPr>
                      </w:pPr>
                      <w:r w:rsidRPr="00F30EBE">
                        <w:rPr>
                          <w:sz w:val="12"/>
                        </w:rPr>
                        <w:t>Bank</w:t>
                      </w:r>
                      <w:r>
                        <w:rPr>
                          <w:sz w:val="12"/>
                        </w:rPr>
                        <w:t xml:space="preserve"> </w:t>
                      </w:r>
                      <w:r w:rsidRPr="00F30EBE">
                        <w:rPr>
                          <w:sz w:val="12"/>
                        </w:rPr>
                        <w:t>(dbg_rbnk)</w:t>
                      </w:r>
                    </w:p>
                  </w:txbxContent>
                </v:textbox>
              </v:shape>
            </w:pict>
          </mc:Fallback>
        </mc:AlternateContent>
      </w:r>
      <w:r w:rsidR="0072334A">
        <w:rPr>
          <w:noProof/>
        </w:rPr>
        <mc:AlternateContent>
          <mc:Choice Requires="wps">
            <w:drawing>
              <wp:anchor distT="0" distB="0" distL="114300" distR="114300" simplePos="0" relativeHeight="251886592" behindDoc="0" locked="0" layoutInCell="1" allowOverlap="1" wp14:anchorId="77C1BA68" wp14:editId="5E190CB5">
                <wp:simplePos x="0" y="0"/>
                <wp:positionH relativeFrom="column">
                  <wp:posOffset>225425</wp:posOffset>
                </wp:positionH>
                <wp:positionV relativeFrom="paragraph">
                  <wp:posOffset>3575421</wp:posOffset>
                </wp:positionV>
                <wp:extent cx="5763895" cy="175260"/>
                <wp:effectExtent l="0" t="0" r="27305" b="1524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175260"/>
                        </a:xfrm>
                        <a:prstGeom prst="rect">
                          <a:avLst/>
                        </a:prstGeom>
                        <a:solidFill>
                          <a:schemeClr val="bg1">
                            <a:lumMod val="75000"/>
                          </a:schemeClr>
                        </a:solidFill>
                        <a:ln w="9525">
                          <a:solidFill>
                            <a:srgbClr val="000000"/>
                          </a:solidFill>
                          <a:miter lim="800000"/>
                          <a:headEnd/>
                          <a:tailEnd/>
                        </a:ln>
                      </wps:spPr>
                      <wps:txbx>
                        <w:txbxContent>
                          <w:p w:rsidR="0020404A" w:rsidRPr="003934AA" w:rsidRDefault="0020404A" w:rsidP="00FB3DE9">
                            <w:pPr>
                              <w:ind w:left="0"/>
                              <w:jc w:val="center"/>
                              <w:rPr>
                                <w:sz w:val="12"/>
                              </w:rPr>
                            </w:pPr>
                            <w:r>
                              <w:rPr>
                                <w:sz w:val="12"/>
                              </w:rPr>
                              <w:t>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left:0;text-align:left;margin-left:17.75pt;margin-top:281.55pt;width:453.85pt;height:13.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" fillcolor="#bfbfbf [2412]">
                <v:textbox>
                  <w:txbxContent>
                    <w:p w:rsidR="0020404A" w:rsidRPr="003934AA" w:rsidRDefault="0020404A" w:rsidP="00FB3DE9">
                      <w:pPr>
                        <w:ind w:left="0"/>
                        <w:jc w:val="center"/>
                        <w:rPr>
                          <w:sz w:val="12"/>
                        </w:rPr>
                      </w:pPr>
                      <w:r>
                        <w:rPr>
                          <w:sz w:val="12"/>
                        </w:rPr>
                        <w:t>BA</w:t>
                      </w:r>
                    </w:p>
                  </w:txbxContent>
                </v:textbox>
              </v:shape>
            </w:pict>
          </mc:Fallback>
        </mc:AlternateContent>
      </w:r>
      <w:r w:rsidR="00121211">
        <w:t xml:space="preserve">The above timing diagram shows the Algorithmic IP under debug mode. The assertion of dbg_en signal signifies that the IP is under debug mode. The bank being debugged is the bank BA. This information is carried on the dbg_bank bus. </w:t>
      </w:r>
    </w:p>
    <w:p w:rsidR="00121211" w:rsidRDefault="00121211" w:rsidP="005245A0">
      <w:pPr>
        <w:pStyle w:val="Memoirbodycopy"/>
        <w:ind w:left="270"/>
      </w:pPr>
      <w:r>
        <w:t>The figure demonstrates two debug read commands to read addresses ‘A’ and ‘B’ at cycle T2 and cycle T3. The read command is launched using the dbg_read signal and the corresponding address is provided on the dbg_addr bus. The bank being read from is ‘BA’ signified by the value on the dbg_bank bus. The data corresponding to these commands is provide</w:t>
      </w:r>
      <w:r w:rsidR="001B3F5E">
        <w:t>d</w:t>
      </w:r>
      <w:r>
        <w:t xml:space="preserve"> back on the dbg_dout bus </w:t>
      </w:r>
      <w:r w:rsidR="001B3F5E">
        <w:t>along with the valid signal dbg_vld.</w:t>
      </w:r>
    </w:p>
    <w:p w:rsidR="00121211" w:rsidRDefault="00121211" w:rsidP="005245A0">
      <w:pPr>
        <w:pStyle w:val="Memoirbodycopy"/>
        <w:ind w:left="270"/>
      </w:pPr>
      <w:r>
        <w:lastRenderedPageBreak/>
        <w:t xml:space="preserve">The figure also demonstrates two debug write commands to write addresses ‘C’ and ‘D’ at cycle T4 and cycle T5. The </w:t>
      </w:r>
      <w:r w:rsidR="001B3F5E">
        <w:t>write</w:t>
      </w:r>
      <w:r>
        <w:t xml:space="preserve"> command is launched using the dbg_</w:t>
      </w:r>
      <w:r w:rsidR="001B3F5E">
        <w:t>write</w:t>
      </w:r>
      <w:r>
        <w:t xml:space="preserve"> signal and the corresponding address is provided on the dbg_addr</w:t>
      </w:r>
      <w:r w:rsidR="001B3F5E">
        <w:t xml:space="preserve"> bus. The bank being written to</w:t>
      </w:r>
      <w:r>
        <w:t xml:space="preserve"> is ‘BA’ signified by the value on the dbg_bank bus.</w:t>
      </w:r>
      <w:r w:rsidR="001B3F5E">
        <w:t xml:space="preserve"> The data being written to is provided on the dbg_din bus.</w:t>
      </w:r>
    </w:p>
    <w:p w:rsidR="001B3F5E" w:rsidRDefault="001B3F5E" w:rsidP="005245A0">
      <w:pPr>
        <w:pStyle w:val="Memoirbodycopy"/>
        <w:ind w:left="270"/>
      </w:pPr>
      <w:r>
        <w:t>A refresh command is needed for debug banks if the underlying physical memory used to implement the bank is eDRAM. (User is advised to look at the IP specific datasheet to find out this detail.) The assertion of the dbg_refr signal signifies a valid refresh command. The sub bank being refreshed is provided on the dbg_</w:t>
      </w:r>
      <w:r w:rsidR="00357FF0">
        <w:t>rbnk</w:t>
      </w:r>
      <w:r>
        <w:t xml:space="preserve"> bus. In the figure above the sub bank being refreshed is ‘DC’. Note that the refresh command can be launched in a cycle with a valid read or write command (as shown in the figure). It can also be launched in a cycle with no read or write command being launched. The user logic is responsible for making sure that the sub bank being refreshed is not the same address that is being written to or read from. The high bits of the dbg_addr bus signifying the sub bank being accessed. (User is advised to look at the IP specific datasheet to find out this detail.)</w:t>
      </w:r>
    </w:p>
    <w:p w:rsidR="00121211" w:rsidRPr="00121211" w:rsidRDefault="00121211" w:rsidP="005245A0">
      <w:pPr>
        <w:pStyle w:val="Memoirbodycopy"/>
        <w:ind w:left="1152"/>
      </w:pPr>
    </w:p>
    <w:p w:rsidR="003F4A9A" w:rsidRDefault="003F4A9A" w:rsidP="005245A0">
      <w:pPr>
        <w:pStyle w:val="Memoirbodycopy"/>
        <w:ind w:left="1152"/>
      </w:pPr>
    </w:p>
    <w:p w:rsidR="00074773" w:rsidRDefault="00074773" w:rsidP="005245A0">
      <w:pPr>
        <w:pStyle w:val="Memoirbodycopy"/>
        <w:ind w:left="1152"/>
      </w:pPr>
    </w:p>
    <w:p w:rsidR="00074773" w:rsidRDefault="00074773" w:rsidP="005245A0">
      <w:pPr>
        <w:pStyle w:val="Memoirbodycopy"/>
        <w:ind w:left="1152"/>
      </w:pPr>
    </w:p>
    <w:p w:rsidR="00074773" w:rsidRDefault="00074773" w:rsidP="00074773">
      <w:pPr>
        <w:pStyle w:val="Heading1"/>
      </w:pPr>
      <w:bookmarkStart w:id="145" w:name="_Toc386623368"/>
      <w:r>
        <w:lastRenderedPageBreak/>
        <w:t>Block diagram</w:t>
      </w:r>
      <w:bookmarkEnd w:id="145"/>
    </w:p>
    <w:p w:rsidR="0020404A" w:rsidRPr="0020404A" w:rsidRDefault="00074773" w:rsidP="001B0AF2">
      <w:pPr>
        <w:pStyle w:val="BodyText"/>
        <w:rPr>
          <w:b/>
        </w:rPr>
      </w:pPr>
      <w:r>
        <w:t xml:space="preserve">The </w:t>
      </w:r>
      <w:r w:rsidR="0020404A">
        <w:t xml:space="preserve">f32 provides the functionality of the memory </w:t>
      </w:r>
      <w:r w:rsidR="001B0AF2">
        <w:t xml:space="preserve">buffer with 4 read ports and 5 write ports. It complies with the constraints described earlier in the document for the read and write traffic. The block diagram for the f32 memory </w:t>
      </w:r>
      <w:proofErr w:type="spellStart"/>
      <w:r w:rsidR="001B0AF2">
        <w:t>ip</w:t>
      </w:r>
      <w:proofErr w:type="spellEnd"/>
      <w:r w:rsidR="001B0AF2">
        <w:t xml:space="preserve"> is shown below.</w:t>
      </w:r>
    </w:p>
    <w:p w:rsidR="0020404A" w:rsidRDefault="0020404A" w:rsidP="00074773">
      <w:pPr>
        <w:pStyle w:val="BodyText"/>
      </w:pPr>
    </w:p>
    <w:p w:rsidR="0020404A" w:rsidRDefault="0020404A" w:rsidP="0020404A">
      <w:pPr>
        <w:pStyle w:val="BodyText"/>
        <w:tabs>
          <w:tab w:val="left" w:pos="-360"/>
        </w:tabs>
        <w:ind w:left="-900" w:right="-94" w:firstLine="612"/>
      </w:pPr>
    </w:p>
    <w:p w:rsidR="0020404A" w:rsidRDefault="00AE6CB5" w:rsidP="0020404A">
      <w:pPr>
        <w:pStyle w:val="BodyText"/>
        <w:tabs>
          <w:tab w:val="left" w:pos="-360"/>
        </w:tabs>
        <w:ind w:left="-900" w:right="-94" w:firstLine="612"/>
      </w:pPr>
      <w:r>
        <w:rPr>
          <w:noProof/>
        </w:rPr>
        <w:drawing>
          <wp:inline distT="0" distB="0" distL="0" distR="0" wp14:anchorId="24636918" wp14:editId="14C389EC">
            <wp:extent cx="6691005" cy="39841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f32.jpg"/>
                    <pic:cNvPicPr/>
                  </pic:nvPicPr>
                  <pic:blipFill>
                    <a:blip r:embed="rId33">
                      <a:extLst>
                        <a:ext uri="{28A0092B-C50C-407E-A947-70E740481C1C}">
                          <a14:useLocalDpi xmlns:a14="http://schemas.microsoft.com/office/drawing/2010/main" val="0"/>
                        </a:ext>
                      </a:extLst>
                    </a:blip>
                    <a:stretch>
                      <a:fillRect/>
                    </a:stretch>
                  </pic:blipFill>
                  <pic:spPr>
                    <a:xfrm>
                      <a:off x="0" y="0"/>
                      <a:ext cx="6693133" cy="3985438"/>
                    </a:xfrm>
                    <a:prstGeom prst="rect">
                      <a:avLst/>
                    </a:prstGeom>
                  </pic:spPr>
                </pic:pic>
              </a:graphicData>
            </a:graphic>
          </wp:inline>
        </w:drawing>
      </w:r>
    </w:p>
    <w:p w:rsidR="00074773" w:rsidRPr="00074773" w:rsidRDefault="00074773" w:rsidP="0020404A">
      <w:pPr>
        <w:pStyle w:val="BodyText"/>
        <w:tabs>
          <w:tab w:val="left" w:pos="-360"/>
        </w:tabs>
        <w:ind w:left="-900" w:right="-94" w:firstLine="612"/>
      </w:pPr>
    </w:p>
    <w:p w:rsidR="00425F1E" w:rsidRPr="00B268C6" w:rsidRDefault="00425F1E" w:rsidP="0014285D">
      <w:pPr>
        <w:pStyle w:val="Heading1"/>
      </w:pPr>
      <w:bookmarkStart w:id="146" w:name="_Toc386623369"/>
      <w:r w:rsidRPr="00B268C6">
        <w:lastRenderedPageBreak/>
        <w:t>Revision Change Log</w:t>
      </w:r>
      <w:bookmarkEnd w:id="140"/>
      <w:bookmarkEnd w:id="146"/>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March 17</w:t>
            </w:r>
            <w:r>
              <w:rPr>
                <w:rFonts w:asciiTheme="minorHAnsi" w:hAnsiTheme="minorHAnsi"/>
                <w:sz w:val="20"/>
                <w:vertAlign w:val="superscript"/>
              </w:rPr>
              <w:t>th</w:t>
            </w:r>
            <w:r>
              <w:rPr>
                <w:rFonts w:asciiTheme="minorHAnsi" w:hAnsiTheme="minorHAnsi"/>
                <w:sz w:val="20"/>
              </w:rPr>
              <w:t xml:space="preserve"> 2012</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r w:rsidR="00C14EE1" w:rsidRPr="00B268C6" w:rsidTr="008418E4">
        <w:trPr>
          <w:trHeight w:val="242"/>
        </w:trPr>
        <w:tc>
          <w:tcPr>
            <w:tcW w:w="1440" w:type="dxa"/>
            <w:tcBorders>
              <w:top w:val="single" w:sz="4" w:space="0" w:color="4A442A" w:themeColor="background2" w:themeShade="40"/>
              <w:bottom w:val="single" w:sz="4" w:space="0" w:color="4A442A" w:themeColor="background2" w:themeShade="40"/>
            </w:tcBorders>
            <w:vAlign w:val="center"/>
            <w:hideMark/>
          </w:tcPr>
          <w:p w:rsidR="00C14EE1" w:rsidRPr="00B268C6" w:rsidRDefault="00653906" w:rsidP="00C14EE1">
            <w:pPr>
              <w:pStyle w:val="TableText"/>
              <w:keepNext/>
              <w:keepLines/>
              <w:jc w:val="center"/>
              <w:rPr>
                <w:rFonts w:asciiTheme="minorHAnsi" w:hAnsiTheme="minorHAnsi"/>
                <w:sz w:val="20"/>
              </w:rPr>
            </w:pPr>
            <w:r>
              <w:rPr>
                <w:rFonts w:asciiTheme="minorHAnsi" w:hAnsiTheme="minorHAnsi"/>
                <w:sz w:val="20"/>
              </w:rPr>
              <w:t>V1.1</w:t>
            </w:r>
          </w:p>
        </w:tc>
        <w:tc>
          <w:tcPr>
            <w:tcW w:w="2056" w:type="dxa"/>
            <w:tcBorders>
              <w:top w:val="single" w:sz="4" w:space="0" w:color="4A442A" w:themeColor="background2" w:themeShade="40"/>
              <w:bottom w:val="single" w:sz="4" w:space="0" w:color="4A442A" w:themeColor="background2" w:themeShade="40"/>
            </w:tcBorders>
            <w:vAlign w:val="center"/>
            <w:hideMark/>
          </w:tcPr>
          <w:p w:rsidR="008418E4" w:rsidRPr="00B268C6" w:rsidRDefault="00653906" w:rsidP="008418E4">
            <w:pPr>
              <w:pStyle w:val="TableText"/>
              <w:keepNext/>
              <w:keepLines/>
              <w:jc w:val="center"/>
              <w:rPr>
                <w:rFonts w:asciiTheme="minorHAnsi" w:hAnsiTheme="minorHAnsi"/>
                <w:sz w:val="20"/>
              </w:rPr>
            </w:pPr>
            <w:r>
              <w:rPr>
                <w:rFonts w:asciiTheme="minorHAnsi" w:hAnsiTheme="minorHAnsi"/>
                <w:sz w:val="20"/>
              </w:rPr>
              <w:t xml:space="preserve">Aug </w:t>
            </w:r>
            <w:r w:rsidR="00525645">
              <w:rPr>
                <w:rFonts w:asciiTheme="minorHAnsi" w:hAnsiTheme="minorHAnsi"/>
                <w:sz w:val="20"/>
              </w:rPr>
              <w:t>17</w:t>
            </w:r>
            <w:r w:rsidR="006849A0">
              <w:rPr>
                <w:rFonts w:asciiTheme="minorHAnsi" w:hAnsiTheme="minorHAnsi"/>
                <w:sz w:val="20"/>
                <w:vertAlign w:val="superscript"/>
              </w:rPr>
              <w:t>th</w:t>
            </w:r>
            <w:r w:rsidR="000716C8">
              <w:rPr>
                <w:rFonts w:asciiTheme="minorHAnsi" w:hAnsiTheme="minorHAnsi"/>
                <w:sz w:val="20"/>
              </w:rPr>
              <w:t xml:space="preserve"> 2012</w:t>
            </w:r>
          </w:p>
        </w:tc>
        <w:tc>
          <w:tcPr>
            <w:tcW w:w="5695" w:type="dxa"/>
            <w:tcBorders>
              <w:top w:val="single" w:sz="4" w:space="0" w:color="4A442A" w:themeColor="background2" w:themeShade="40"/>
              <w:bottom w:val="single" w:sz="4" w:space="0" w:color="4A442A" w:themeColor="background2" w:themeShade="40"/>
            </w:tcBorders>
            <w:vAlign w:val="center"/>
            <w:hideMark/>
          </w:tcPr>
          <w:p w:rsidR="00C14EE1" w:rsidRPr="00B268C6" w:rsidRDefault="005568C0" w:rsidP="00C14EE1">
            <w:pPr>
              <w:pStyle w:val="TableText"/>
              <w:keepNext/>
              <w:keepLines/>
              <w:jc w:val="center"/>
              <w:rPr>
                <w:rFonts w:asciiTheme="minorHAnsi" w:hAnsiTheme="minorHAnsi"/>
                <w:sz w:val="20"/>
              </w:rPr>
            </w:pPr>
            <w:r>
              <w:rPr>
                <w:rFonts w:asciiTheme="minorHAnsi" w:hAnsiTheme="minorHAnsi"/>
                <w:sz w:val="20"/>
              </w:rPr>
              <w:t xml:space="preserve">Renaissance 4X, </w:t>
            </w:r>
            <w:r w:rsidR="00653906">
              <w:rPr>
                <w:rFonts w:asciiTheme="minorHAnsi" w:hAnsiTheme="minorHAnsi"/>
                <w:sz w:val="20"/>
              </w:rPr>
              <w:t xml:space="preserve"> Read_Error funct</w:t>
            </w:r>
            <w:r w:rsidR="00226F0D">
              <w:rPr>
                <w:rFonts w:asciiTheme="minorHAnsi" w:hAnsiTheme="minorHAnsi"/>
                <w:sz w:val="20"/>
              </w:rPr>
              <w:t>ionality</w:t>
            </w:r>
            <w:r w:rsidR="00653906">
              <w:rPr>
                <w:rFonts w:asciiTheme="minorHAnsi" w:hAnsiTheme="minorHAnsi"/>
                <w:sz w:val="20"/>
              </w:rPr>
              <w:t xml:space="preserve"> addition</w:t>
            </w:r>
          </w:p>
        </w:tc>
      </w:tr>
      <w:tr w:rsidR="008418E4" w:rsidRPr="00B268C6" w:rsidTr="000A7AA2">
        <w:trPr>
          <w:trHeight w:val="242"/>
        </w:trPr>
        <w:tc>
          <w:tcPr>
            <w:tcW w:w="1440" w:type="dxa"/>
            <w:tcBorders>
              <w:top w:val="single" w:sz="4" w:space="0" w:color="4A442A" w:themeColor="background2" w:themeShade="40"/>
              <w:bottom w:val="single" w:sz="4" w:space="0" w:color="4A442A" w:themeColor="background2" w:themeShade="40"/>
            </w:tcBorders>
            <w:vAlign w:val="center"/>
          </w:tcPr>
          <w:p w:rsidR="008418E4" w:rsidRDefault="008418E4" w:rsidP="00C14EE1">
            <w:pPr>
              <w:pStyle w:val="TableText"/>
              <w:keepNext/>
              <w:keepLines/>
              <w:jc w:val="center"/>
              <w:rPr>
                <w:rFonts w:asciiTheme="minorHAnsi" w:hAnsiTheme="minorHAnsi"/>
                <w:sz w:val="20"/>
              </w:rPr>
            </w:pPr>
            <w:r>
              <w:rPr>
                <w:rFonts w:asciiTheme="minorHAnsi" w:hAnsiTheme="minorHAnsi"/>
                <w:sz w:val="20"/>
              </w:rPr>
              <w:t>V1.2</w:t>
            </w:r>
          </w:p>
        </w:tc>
        <w:tc>
          <w:tcPr>
            <w:tcW w:w="2056" w:type="dxa"/>
            <w:tcBorders>
              <w:top w:val="single" w:sz="4" w:space="0" w:color="4A442A" w:themeColor="background2" w:themeShade="40"/>
              <w:bottom w:val="single" w:sz="4" w:space="0" w:color="4A442A" w:themeColor="background2" w:themeShade="40"/>
            </w:tcBorders>
            <w:vAlign w:val="center"/>
          </w:tcPr>
          <w:p w:rsidR="008418E4" w:rsidRDefault="008418E4" w:rsidP="008418E4">
            <w:pPr>
              <w:pStyle w:val="TableText"/>
              <w:keepNext/>
              <w:keepLines/>
              <w:jc w:val="center"/>
              <w:rPr>
                <w:rFonts w:asciiTheme="minorHAnsi" w:hAnsiTheme="minorHAnsi"/>
                <w:sz w:val="20"/>
              </w:rPr>
            </w:pPr>
            <w:r>
              <w:rPr>
                <w:rFonts w:asciiTheme="minorHAnsi" w:hAnsiTheme="minorHAnsi"/>
                <w:sz w:val="20"/>
              </w:rPr>
              <w:t>May 25</w:t>
            </w:r>
            <w:r w:rsidRPr="008418E4">
              <w:rPr>
                <w:rFonts w:asciiTheme="minorHAnsi" w:hAnsiTheme="minorHAnsi"/>
                <w:sz w:val="20"/>
                <w:vertAlign w:val="superscript"/>
              </w:rPr>
              <w:t>th</w:t>
            </w:r>
            <w:r>
              <w:rPr>
                <w:rFonts w:asciiTheme="minorHAnsi" w:hAnsiTheme="minorHAnsi"/>
                <w:sz w:val="20"/>
              </w:rPr>
              <w:t xml:space="preserve"> 2013</w:t>
            </w:r>
          </w:p>
        </w:tc>
        <w:tc>
          <w:tcPr>
            <w:tcW w:w="5695" w:type="dxa"/>
            <w:tcBorders>
              <w:top w:val="single" w:sz="4" w:space="0" w:color="4A442A" w:themeColor="background2" w:themeShade="40"/>
              <w:bottom w:val="single" w:sz="4" w:space="0" w:color="4A442A" w:themeColor="background2" w:themeShade="40"/>
            </w:tcBorders>
            <w:vAlign w:val="center"/>
          </w:tcPr>
          <w:p w:rsidR="008418E4" w:rsidRDefault="008418E4" w:rsidP="00C14EE1">
            <w:pPr>
              <w:pStyle w:val="TableText"/>
              <w:keepNext/>
              <w:keepLines/>
              <w:jc w:val="center"/>
              <w:rPr>
                <w:rFonts w:asciiTheme="minorHAnsi" w:hAnsiTheme="minorHAnsi"/>
                <w:sz w:val="20"/>
              </w:rPr>
            </w:pPr>
            <w:r>
              <w:rPr>
                <w:rFonts w:asciiTheme="minorHAnsi" w:hAnsiTheme="minorHAnsi"/>
                <w:sz w:val="20"/>
              </w:rPr>
              <w:t>Added the debug interface functionality</w:t>
            </w:r>
          </w:p>
        </w:tc>
      </w:tr>
      <w:tr w:rsidR="000A7AA2" w:rsidRPr="00B268C6" w:rsidTr="0067091E">
        <w:trPr>
          <w:trHeight w:val="242"/>
        </w:trPr>
        <w:tc>
          <w:tcPr>
            <w:tcW w:w="1440" w:type="dxa"/>
            <w:tcBorders>
              <w:top w:val="single" w:sz="4" w:space="0" w:color="4A442A" w:themeColor="background2" w:themeShade="40"/>
            </w:tcBorders>
            <w:vAlign w:val="center"/>
          </w:tcPr>
          <w:p w:rsidR="000A7AA2" w:rsidRDefault="000A7AA2" w:rsidP="00C14EE1">
            <w:pPr>
              <w:pStyle w:val="TableText"/>
              <w:keepNext/>
              <w:keepLines/>
              <w:jc w:val="center"/>
              <w:rPr>
                <w:rFonts w:asciiTheme="minorHAnsi" w:hAnsiTheme="minorHAnsi"/>
                <w:sz w:val="20"/>
              </w:rPr>
            </w:pPr>
            <w:r>
              <w:rPr>
                <w:rFonts w:asciiTheme="minorHAnsi" w:hAnsiTheme="minorHAnsi"/>
                <w:sz w:val="20"/>
              </w:rPr>
              <w:t>V1.3</w:t>
            </w:r>
          </w:p>
        </w:tc>
        <w:tc>
          <w:tcPr>
            <w:tcW w:w="2056" w:type="dxa"/>
            <w:tcBorders>
              <w:top w:val="single" w:sz="4" w:space="0" w:color="4A442A" w:themeColor="background2" w:themeShade="40"/>
            </w:tcBorders>
            <w:vAlign w:val="center"/>
          </w:tcPr>
          <w:p w:rsidR="000A7AA2" w:rsidRDefault="000A7AA2" w:rsidP="008418E4">
            <w:pPr>
              <w:pStyle w:val="TableText"/>
              <w:keepNext/>
              <w:keepLines/>
              <w:jc w:val="center"/>
              <w:rPr>
                <w:rFonts w:asciiTheme="minorHAnsi" w:hAnsiTheme="minorHAnsi"/>
                <w:sz w:val="20"/>
              </w:rPr>
            </w:pPr>
            <w:r>
              <w:rPr>
                <w:rFonts w:asciiTheme="minorHAnsi" w:hAnsiTheme="minorHAnsi"/>
                <w:sz w:val="20"/>
              </w:rPr>
              <w:t>Apr 30</w:t>
            </w:r>
            <w:r w:rsidRPr="000A7AA2">
              <w:rPr>
                <w:rFonts w:asciiTheme="minorHAnsi" w:hAnsiTheme="minorHAnsi"/>
                <w:sz w:val="20"/>
                <w:vertAlign w:val="superscript"/>
              </w:rPr>
              <w:t>th</w:t>
            </w:r>
            <w:r>
              <w:rPr>
                <w:rFonts w:asciiTheme="minorHAnsi" w:hAnsiTheme="minorHAnsi"/>
                <w:sz w:val="20"/>
              </w:rPr>
              <w:t xml:space="preserve"> 2014</w:t>
            </w:r>
          </w:p>
        </w:tc>
        <w:tc>
          <w:tcPr>
            <w:tcW w:w="5695" w:type="dxa"/>
            <w:tcBorders>
              <w:top w:val="single" w:sz="4" w:space="0" w:color="4A442A" w:themeColor="background2" w:themeShade="40"/>
            </w:tcBorders>
            <w:vAlign w:val="center"/>
          </w:tcPr>
          <w:p w:rsidR="000A7AA2" w:rsidRDefault="000A7AA2" w:rsidP="00C14EE1">
            <w:pPr>
              <w:pStyle w:val="TableText"/>
              <w:keepNext/>
              <w:keepLines/>
              <w:jc w:val="center"/>
              <w:rPr>
                <w:rFonts w:asciiTheme="minorHAnsi" w:hAnsiTheme="minorHAnsi"/>
                <w:sz w:val="20"/>
              </w:rPr>
            </w:pPr>
            <w:r>
              <w:rPr>
                <w:rFonts w:asciiTheme="minorHAnsi" w:hAnsiTheme="minorHAnsi"/>
                <w:sz w:val="20"/>
              </w:rPr>
              <w:t>Added the block diagram</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34"/>
      <w:headerReference w:type="first" r:id="rId3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0872" w:rsidRDefault="00DC0872">
      <w:r>
        <w:separator/>
      </w:r>
    </w:p>
  </w:endnote>
  <w:endnote w:type="continuationSeparator" w:id="0">
    <w:p w:rsidR="00DC0872" w:rsidRDefault="00DC08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embedRegular r:id="rId1" w:fontKey="{BF80C59D-6031-4AB6-8B94-7BFD407CD75C}"/>
    <w:embedBold r:id="rId2" w:fontKey="{A29968A3-FA19-4DE9-AAB1-C2B60738065F}"/>
  </w:font>
  <w:font w:name="Calibri">
    <w:panose1 w:val="020F0502020204030204"/>
    <w:charset w:val="00"/>
    <w:family w:val="swiss"/>
    <w:pitch w:val="variable"/>
    <w:sig w:usb0="E10002FF" w:usb1="4000ACFF" w:usb2="00000009" w:usb3="00000000" w:csb0="0000019F" w:csb1="00000000"/>
    <w:embedRegular r:id="rId3" w:fontKey="{3591523B-8BCD-45E1-A5A1-CA0AAEFC3F07}"/>
    <w:embedBold r:id="rId4" w:fontKey="{1591EFE0-42E3-4A8F-AE2E-467BA4159421}"/>
    <w:embedItalic r:id="rId5" w:fontKey="{44E8C93B-E7C0-4372-843C-722932E83A64}"/>
  </w:font>
  <w:font w:name="Arial Narrow">
    <w:panose1 w:val="020B0606020202030204"/>
    <w:charset w:val="00"/>
    <w:family w:val="swiss"/>
    <w:pitch w:val="variable"/>
    <w:sig w:usb0="00000287" w:usb1="00000800" w:usb2="00000000" w:usb3="00000000" w:csb0="0000009F" w:csb1="00000000"/>
    <w:embedRegular r:id="rId6" w:fontKey="{6A12642E-878B-4ADA-BD47-733C5F28C983}"/>
  </w:font>
  <w:font w:name="Franklin Gothic Book">
    <w:charset w:val="00"/>
    <w:family w:val="swiss"/>
    <w:pitch w:val="variable"/>
    <w:sig w:usb0="00000287" w:usb1="00000000" w:usb2="00000000" w:usb3="00000000" w:csb0="0000009F" w:csb1="00000000"/>
    <w:embedRegular r:id="rId7" w:fontKey="{EA7E4B24-852C-4F51-A1B6-D65102150417}"/>
  </w:font>
  <w:font w:name="Tahoma">
    <w:panose1 w:val="020B0604030504040204"/>
    <w:charset w:val="00"/>
    <w:family w:val="swiss"/>
    <w:pitch w:val="variable"/>
    <w:sig w:usb0="E1002EFF" w:usb1="C000605B" w:usb2="00000029" w:usb3="00000000" w:csb0="000101FF" w:csb1="00000000"/>
    <w:embedRegular r:id="rId8" w:fontKey="{BD4E0389-F181-4DA6-A7C1-1914695ABF44}"/>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7B185606-018D-48F5-A9DB-152FDE69EF4B}"/>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20404A" w:rsidRDefault="0020404A">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1C4F90">
    <w:pPr>
      <w:pStyle w:val="Footer"/>
      <w:pBdr>
        <w:top w:val="single" w:sz="4" w:space="1" w:color="E36C0A" w:themeColor="accent6" w:themeShade="BF"/>
      </w:pBdr>
      <w:tabs>
        <w:tab w:val="clear" w:pos="4320"/>
        <w:tab w:val="center" w:pos="5490"/>
      </w:tabs>
      <w:ind w:left="-720" w:right="-270"/>
      <w:rPr>
        <w:rFonts w:cs="Arial"/>
      </w:rPr>
    </w:pPr>
  </w:p>
  <w:p w:rsidR="0020404A" w:rsidRPr="007636CB" w:rsidRDefault="0020404A"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450B07" w:rsidRPr="00450B07">
      <w:rPr>
        <w:rFonts w:asciiTheme="majorHAnsi" w:hAnsiTheme="majorHAnsi"/>
        <w:noProof/>
        <w:color w:val="595959" w:themeColor="text1" w:themeTint="A6"/>
      </w:rPr>
      <w:t>15</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B77307">
    <w:pPr>
      <w:pStyle w:val="Footer"/>
      <w:pBdr>
        <w:top w:val="single" w:sz="4" w:space="1" w:color="E36C0A" w:themeColor="accent6" w:themeShade="BF"/>
      </w:pBdr>
      <w:tabs>
        <w:tab w:val="clear" w:pos="4320"/>
        <w:tab w:val="center" w:pos="5490"/>
      </w:tabs>
      <w:ind w:left="-720" w:right="-270"/>
      <w:rPr>
        <w:rFonts w:cs="Arial"/>
      </w:rPr>
    </w:pPr>
  </w:p>
  <w:p w:rsidR="0020404A" w:rsidRPr="00C34DC8" w:rsidRDefault="0020404A"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20404A" w:rsidRPr="00B77307" w:rsidRDefault="0020404A"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0872" w:rsidRDefault="00DC0872">
      <w:r>
        <w:separator/>
      </w:r>
    </w:p>
  </w:footnote>
  <w:footnote w:type="continuationSeparator" w:id="0">
    <w:p w:rsidR="00DC0872" w:rsidRDefault="00DC0872">
      <w:r>
        <w:continuationSeparator/>
      </w:r>
    </w:p>
  </w:footnote>
  <w:footnote w:id="1">
    <w:p w:rsidR="0020404A" w:rsidRPr="00975068" w:rsidRDefault="0020404A">
      <w:pPr>
        <w:pStyle w:val="FootnoteText"/>
        <w:rPr>
          <w:rFonts w:asciiTheme="minorHAnsi" w:hAnsiTheme="minorHAnsi"/>
          <w:color w:val="595959" w:themeColor="text1" w:themeTint="A6"/>
          <w:spacing w:val="0"/>
          <w:sz w:val="18"/>
          <w:szCs w:val="18"/>
        </w:rPr>
      </w:pPr>
      <w:r w:rsidRPr="00975068">
        <w:rPr>
          <w:rStyle w:val="FootnoteReference"/>
          <w:rFonts w:asciiTheme="minorHAnsi" w:hAnsiTheme="minorHAnsi"/>
          <w:color w:val="595959" w:themeColor="text1" w:themeTint="A6"/>
          <w:spacing w:val="0"/>
          <w:sz w:val="18"/>
          <w:szCs w:val="18"/>
        </w:rPr>
        <w:footnoteRef/>
      </w:r>
      <w:r>
        <w:rPr>
          <w:rFonts w:asciiTheme="minorHAnsi" w:hAnsiTheme="minorHAnsi"/>
          <w:color w:val="595959" w:themeColor="text1" w:themeTint="A6"/>
          <w:spacing w:val="0"/>
          <w:sz w:val="18"/>
          <w:szCs w:val="18"/>
        </w:rPr>
        <w:t xml:space="preserve"> For</w:t>
      </w:r>
      <w:r w:rsidRPr="00975068">
        <w:rPr>
          <w:rFonts w:asciiTheme="minorHAnsi" w:hAnsiTheme="minorHAnsi"/>
          <w:color w:val="595959" w:themeColor="text1" w:themeTint="A6"/>
          <w:spacing w:val="0"/>
          <w:sz w:val="18"/>
          <w:szCs w:val="18"/>
        </w:rPr>
        <w:t xml:space="preserve"> compactness, port si</w:t>
      </w:r>
      <w:r>
        <w:rPr>
          <w:rFonts w:asciiTheme="minorHAnsi" w:hAnsiTheme="minorHAnsi"/>
          <w:color w:val="595959" w:themeColor="text1" w:themeTint="A6"/>
          <w:spacing w:val="0"/>
          <w:sz w:val="18"/>
          <w:szCs w:val="18"/>
        </w:rPr>
        <w:t>gnal names are appended with ‘</w:t>
      </w:r>
      <w:proofErr w:type="gramStart"/>
      <w:r>
        <w:rPr>
          <w:rFonts w:asciiTheme="minorHAnsi" w:hAnsiTheme="minorHAnsi"/>
          <w:color w:val="595959" w:themeColor="text1" w:themeTint="A6"/>
          <w:spacing w:val="0"/>
          <w:sz w:val="18"/>
          <w:szCs w:val="18"/>
        </w:rPr>
        <w:t>_{</w:t>
      </w:r>
      <w:proofErr w:type="gramEnd"/>
      <w:r>
        <w:rPr>
          <w:rFonts w:asciiTheme="minorHAnsi" w:hAnsiTheme="minorHAnsi"/>
          <w:color w:val="595959" w:themeColor="text1" w:themeTint="A6"/>
          <w:spacing w:val="0"/>
          <w:sz w:val="18"/>
          <w:szCs w:val="18"/>
        </w:rPr>
        <w:t>w, x, y, z}</w:t>
      </w:r>
      <w:r w:rsidRPr="00975068">
        <w:rPr>
          <w:rFonts w:asciiTheme="minorHAnsi" w:hAnsiTheme="minorHAnsi"/>
          <w:color w:val="595959" w:themeColor="text1" w:themeTint="A6"/>
          <w:spacing w:val="0"/>
          <w:sz w:val="18"/>
          <w:szCs w:val="18"/>
        </w:rPr>
        <w:t xml:space="preserve">’ . </w:t>
      </w:r>
      <w:r w:rsidRPr="00AB3EDB">
        <w:rPr>
          <w:rFonts w:asciiTheme="minorHAnsi" w:hAnsiTheme="minorHAnsi"/>
          <w:b/>
          <w:color w:val="595959" w:themeColor="text1" w:themeTint="A6"/>
          <w:spacing w:val="0"/>
          <w:sz w:val="18"/>
          <w:szCs w:val="18"/>
        </w:rPr>
        <w:t>Each appended signal name implies four independent port signal names.</w:t>
      </w:r>
      <w:r w:rsidRPr="00975068">
        <w:rPr>
          <w:rFonts w:asciiTheme="minorHAnsi" w:hAnsiTheme="minorHAnsi"/>
          <w:color w:val="595959" w:themeColor="text1" w:themeTint="A6"/>
          <w:spacing w:val="0"/>
          <w:sz w:val="18"/>
          <w:szCs w:val="18"/>
        </w:rPr>
        <w:t xml:space="preserve"> This nomenclature is followed throughout the document.</w:t>
      </w:r>
    </w:p>
  </w:footnote>
  <w:footnote w:id="2">
    <w:p w:rsidR="0020404A" w:rsidRDefault="0020404A">
      <w:pPr>
        <w:pStyle w:val="FootnoteText"/>
      </w:pPr>
      <w:r>
        <w:rPr>
          <w:rStyle w:val="FootnoteReference"/>
        </w:rPr>
        <w:footnoteRef/>
      </w:r>
      <w:r w:rsidRPr="00E33EFC">
        <w:rPr>
          <w:rFonts w:asciiTheme="minorHAnsi" w:hAnsiTheme="minorHAnsi"/>
          <w:color w:val="595959" w:themeColor="text1" w:themeTint="A6"/>
          <w:spacing w:val="0"/>
          <w:sz w:val="18"/>
          <w:szCs w:val="18"/>
        </w:rPr>
        <w:t>For ‘n’ RW</w:t>
      </w:r>
      <w:r>
        <w:rPr>
          <w:rFonts w:asciiTheme="minorHAnsi" w:hAnsiTheme="minorHAnsi"/>
          <w:color w:val="595959" w:themeColor="text1" w:themeTint="A6"/>
          <w:spacing w:val="0"/>
          <w:sz w:val="18"/>
          <w:szCs w:val="18"/>
        </w:rPr>
        <w:t xml:space="preserve"> cores (n=2,3,4), the port numbering is same for read and write ports. Further, the address busses are common.</w:t>
      </w:r>
      <w:r w:rsidRPr="00E33EFC">
        <w:rPr>
          <w:rFonts w:asciiTheme="minorHAnsi" w:hAnsiTheme="minorHAnsi"/>
          <w:color w:val="595959" w:themeColor="text1" w:themeTint="A6"/>
          <w:spacing w:val="0"/>
          <w:sz w:val="18"/>
          <w:szCs w:val="18"/>
        </w:rPr>
        <w:t xml:space="preserve"> E.g. for a 2RW core, only </w:t>
      </w:r>
      <w:r w:rsidRPr="001F07DF">
        <w:rPr>
          <w:rFonts w:asciiTheme="minorHAnsi" w:hAnsiTheme="minorHAnsi"/>
          <w:i/>
          <w:color w:val="595959" w:themeColor="text1" w:themeTint="A6"/>
          <w:spacing w:val="0"/>
          <w:sz w:val="18"/>
          <w:szCs w:val="18"/>
        </w:rPr>
        <w:t>addr_0</w:t>
      </w:r>
      <w:r w:rsidRPr="00E33EFC">
        <w:rPr>
          <w:rFonts w:asciiTheme="minorHAnsi" w:hAnsiTheme="minorHAnsi"/>
          <w:color w:val="595959" w:themeColor="text1" w:themeTint="A6"/>
          <w:spacing w:val="0"/>
          <w:sz w:val="18"/>
          <w:szCs w:val="18"/>
        </w:rPr>
        <w:t xml:space="preserve">, </w:t>
      </w:r>
      <w:r w:rsidRPr="001F07DF">
        <w:rPr>
          <w:rFonts w:asciiTheme="minorHAnsi" w:hAnsiTheme="minorHAnsi"/>
          <w:i/>
          <w:color w:val="595959" w:themeColor="text1" w:themeTint="A6"/>
          <w:spacing w:val="0"/>
          <w:sz w:val="18"/>
          <w:szCs w:val="18"/>
        </w:rPr>
        <w:t>addr_1</w:t>
      </w:r>
      <w:r>
        <w:rPr>
          <w:rFonts w:asciiTheme="minorHAnsi" w:hAnsiTheme="minorHAnsi"/>
          <w:color w:val="595959" w:themeColor="text1" w:themeTint="A6"/>
          <w:spacing w:val="0"/>
          <w:sz w:val="18"/>
          <w:szCs w:val="18"/>
        </w:rPr>
        <w:t xml:space="preserve"> are offered. The other signals are </w:t>
      </w:r>
      <w:r w:rsidRPr="00C17D93">
        <w:rPr>
          <w:rFonts w:asciiTheme="minorHAnsi" w:hAnsiTheme="minorHAnsi"/>
          <w:i/>
          <w:color w:val="595959" w:themeColor="text1" w:themeTint="A6"/>
          <w:spacing w:val="0"/>
          <w:sz w:val="18"/>
          <w:szCs w:val="18"/>
        </w:rPr>
        <w:t>read_0,1, write_0,1, dout_0,1</w:t>
      </w:r>
      <w:r>
        <w:rPr>
          <w:rFonts w:asciiTheme="minorHAnsi" w:hAnsiTheme="minorHAnsi"/>
          <w:color w:val="595959" w:themeColor="text1" w:themeTint="A6"/>
          <w:spacing w:val="0"/>
          <w:sz w:val="18"/>
          <w:szCs w:val="18"/>
        </w:rPr>
        <w:t xml:space="preserve">, </w:t>
      </w:r>
      <w:r w:rsidRPr="00C17D93">
        <w:rPr>
          <w:rFonts w:asciiTheme="minorHAnsi" w:hAnsiTheme="minorHAnsi"/>
          <w:i/>
          <w:color w:val="595959" w:themeColor="text1" w:themeTint="A6"/>
          <w:spacing w:val="0"/>
          <w:sz w:val="18"/>
          <w:szCs w:val="18"/>
        </w:rPr>
        <w:t>paddr_0,1</w:t>
      </w:r>
      <w:r>
        <w:rPr>
          <w:rFonts w:asciiTheme="minorHAnsi" w:hAnsiTheme="minorHAnsi"/>
          <w:color w:val="595959" w:themeColor="text1" w:themeTint="A6"/>
          <w:spacing w:val="0"/>
          <w:sz w:val="18"/>
          <w:szCs w:val="18"/>
        </w:rPr>
        <w:t xml:space="preserve"> and </w:t>
      </w:r>
      <w:r w:rsidRPr="00C17D93">
        <w:rPr>
          <w:rFonts w:asciiTheme="minorHAnsi" w:hAnsiTheme="minorHAnsi"/>
          <w:i/>
          <w:color w:val="595959" w:themeColor="text1" w:themeTint="A6"/>
          <w:spacing w:val="0"/>
          <w:sz w:val="18"/>
          <w:szCs w:val="18"/>
        </w:rPr>
        <w:t>din_0,1</w:t>
      </w:r>
      <w:r>
        <w:rPr>
          <w:rFonts w:asciiTheme="minorHAnsi" w:hAnsiTheme="minorHAnsi"/>
          <w:color w:val="595959" w:themeColor="text1" w:themeTint="A6"/>
          <w:spacing w:val="0"/>
          <w:sz w:val="18"/>
          <w:szCs w:val="18"/>
        </w:rPr>
        <w:t>.</w:t>
      </w:r>
    </w:p>
  </w:footnote>
  <w:footnote w:id="3">
    <w:p w:rsidR="0020404A" w:rsidRDefault="0020404A" w:rsidP="000B5BF9">
      <w:pPr>
        <w:pStyle w:val="FootnoteText"/>
      </w:pPr>
      <w:r>
        <w:rPr>
          <w:rStyle w:val="FootnoteReference"/>
        </w:rPr>
        <w:footnoteRef/>
      </w:r>
      <w:r w:rsidRPr="00E33EFC">
        <w:rPr>
          <w:rFonts w:asciiTheme="minorHAnsi" w:hAnsiTheme="minorHAnsi"/>
          <w:color w:val="595959" w:themeColor="text1" w:themeTint="A6"/>
          <w:spacing w:val="0"/>
          <w:sz w:val="18"/>
          <w:szCs w:val="18"/>
        </w:rPr>
        <w:t>For cores with less than 4 read ports, the write port numbering begins where the read port numbering ends. E.g. for a core with 2 read ports and 1 write port, the numbering scheme would be read_0, read_1, write_2.</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extent cx="561975" cy="461727"/>
          <wp:effectExtent l="0" t="0" r="0" b="0"/>
          <wp:docPr id="74" name="Picture 74"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404A" w:rsidRDefault="0020404A"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20"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20404A" w:rsidRDefault="0020404A"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4BD5745D" wp14:editId="56DDFC89">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20404A" w:rsidRPr="00C34DC8" w:rsidRDefault="0020404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Renaissance mRnW Algorithmic Memory Core</w:t>
                          </w:r>
                          <w:r w:rsidRPr="00C34DC8">
                            <w:rPr>
                              <w:rFonts w:asciiTheme="minorHAnsi" w:hAnsiTheme="minorHAnsi"/>
                              <w:color w:val="948A54" w:themeColor="background2" w:themeShade="80"/>
                              <w:spacing w:val="0"/>
                            </w:rPr>
                            <w:t xml:space="preserve"> Datasheet</w:t>
                          </w:r>
                        </w:p>
                        <w:p w:rsidR="0020404A" w:rsidRDefault="0020404A">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121"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20404A" w:rsidRPr="00C34DC8" w:rsidRDefault="0020404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Renaissance mRnW Algorithmic Memory Core</w:t>
                    </w:r>
                    <w:r w:rsidRPr="00C34DC8">
                      <w:rPr>
                        <w:rFonts w:asciiTheme="minorHAnsi" w:hAnsiTheme="minorHAnsi"/>
                        <w:color w:val="948A54" w:themeColor="background2" w:themeShade="80"/>
                        <w:spacing w:val="0"/>
                      </w:rPr>
                      <w:t xml:space="preserve"> Datasheet</w:t>
                    </w:r>
                  </w:p>
                  <w:p w:rsidR="0020404A" w:rsidRDefault="0020404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D2DEB10" wp14:editId="059F8FBF">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404A" w:rsidRDefault="0020404A"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22"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20404A" w:rsidRDefault="0020404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04A" w:rsidRDefault="002040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17944805"/>
    <w:multiLevelType w:val="hybridMultilevel"/>
    <w:tmpl w:val="651A1198"/>
    <w:lvl w:ilvl="0" w:tplc="870EA99C">
      <w:start w:val="1"/>
      <w:numFmt w:val="decimal"/>
      <w:lvlText w:val="%1."/>
      <w:lvlJc w:val="left"/>
      <w:pPr>
        <w:ind w:left="957" w:hanging="360"/>
      </w:pPr>
      <w:rPr>
        <w:rFonts w:hint="default"/>
        <w:b w:val="0"/>
        <w:sz w:val="24"/>
      </w:rPr>
    </w:lvl>
    <w:lvl w:ilvl="1" w:tplc="04090019" w:tentative="1">
      <w:start w:val="1"/>
      <w:numFmt w:val="lowerLetter"/>
      <w:lvlText w:val="%2."/>
      <w:lvlJc w:val="left"/>
      <w:pPr>
        <w:ind w:left="1677" w:hanging="360"/>
      </w:pPr>
    </w:lvl>
    <w:lvl w:ilvl="2" w:tplc="0409001B" w:tentative="1">
      <w:start w:val="1"/>
      <w:numFmt w:val="lowerRoman"/>
      <w:lvlText w:val="%3."/>
      <w:lvlJc w:val="right"/>
      <w:pPr>
        <w:ind w:left="2397" w:hanging="180"/>
      </w:pPr>
    </w:lvl>
    <w:lvl w:ilvl="3" w:tplc="0409000F" w:tentative="1">
      <w:start w:val="1"/>
      <w:numFmt w:val="decimal"/>
      <w:lvlText w:val="%4."/>
      <w:lvlJc w:val="left"/>
      <w:pPr>
        <w:ind w:left="3117" w:hanging="360"/>
      </w:pPr>
    </w:lvl>
    <w:lvl w:ilvl="4" w:tplc="04090019" w:tentative="1">
      <w:start w:val="1"/>
      <w:numFmt w:val="lowerLetter"/>
      <w:lvlText w:val="%5."/>
      <w:lvlJc w:val="left"/>
      <w:pPr>
        <w:ind w:left="3837" w:hanging="360"/>
      </w:pPr>
    </w:lvl>
    <w:lvl w:ilvl="5" w:tplc="0409001B" w:tentative="1">
      <w:start w:val="1"/>
      <w:numFmt w:val="lowerRoman"/>
      <w:lvlText w:val="%6."/>
      <w:lvlJc w:val="right"/>
      <w:pPr>
        <w:ind w:left="4557" w:hanging="180"/>
      </w:pPr>
    </w:lvl>
    <w:lvl w:ilvl="6" w:tplc="0409000F" w:tentative="1">
      <w:start w:val="1"/>
      <w:numFmt w:val="decimal"/>
      <w:lvlText w:val="%7."/>
      <w:lvlJc w:val="left"/>
      <w:pPr>
        <w:ind w:left="5277" w:hanging="360"/>
      </w:pPr>
    </w:lvl>
    <w:lvl w:ilvl="7" w:tplc="04090019" w:tentative="1">
      <w:start w:val="1"/>
      <w:numFmt w:val="lowerLetter"/>
      <w:lvlText w:val="%8."/>
      <w:lvlJc w:val="left"/>
      <w:pPr>
        <w:ind w:left="5997" w:hanging="360"/>
      </w:pPr>
    </w:lvl>
    <w:lvl w:ilvl="8" w:tplc="0409001B" w:tentative="1">
      <w:start w:val="1"/>
      <w:numFmt w:val="lowerRoman"/>
      <w:lvlText w:val="%9."/>
      <w:lvlJc w:val="right"/>
      <w:pPr>
        <w:ind w:left="6717" w:hanging="180"/>
      </w:pPr>
    </w:lvl>
  </w:abstractNum>
  <w:abstractNum w:abstractNumId="4">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7">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4">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3"/>
  </w:num>
  <w:num w:numId="2">
    <w:abstractNumId w:val="6"/>
  </w:num>
  <w:num w:numId="3">
    <w:abstractNumId w:val="8"/>
  </w:num>
  <w:num w:numId="4">
    <w:abstractNumId w:val="9"/>
  </w:num>
  <w:num w:numId="5">
    <w:abstractNumId w:val="11"/>
  </w:num>
  <w:num w:numId="6">
    <w:abstractNumId w:val="4"/>
  </w:num>
  <w:num w:numId="7">
    <w:abstractNumId w:val="1"/>
  </w:num>
  <w:num w:numId="8">
    <w:abstractNumId w:val="16"/>
  </w:num>
  <w:num w:numId="9">
    <w:abstractNumId w:val="7"/>
  </w:num>
  <w:num w:numId="10">
    <w:abstractNumId w:val="17"/>
  </w:num>
  <w:num w:numId="11">
    <w:abstractNumId w:val="12"/>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 w:numId="27">
    <w:abstractNumId w:val="6"/>
  </w:num>
  <w:num w:numId="28">
    <w:abstractNumId w:val="6"/>
  </w:num>
  <w:num w:numId="29">
    <w:abstractNumId w:val="6"/>
  </w:num>
  <w:num w:numId="30">
    <w:abstractNumId w:val="6"/>
  </w:num>
  <w:num w:numId="31">
    <w:abstractNumId w:val="6"/>
  </w:num>
  <w:num w:numId="32">
    <w:abstractNumId w:val="6"/>
  </w:num>
  <w:num w:numId="33">
    <w:abstractNumId w:val="10"/>
  </w:num>
  <w:num w:numId="34">
    <w:abstractNumId w:val="15"/>
  </w:num>
  <w:num w:numId="35">
    <w:abstractNumId w:val="6"/>
  </w:num>
  <w:num w:numId="36">
    <w:abstractNumId w:val="6"/>
  </w:num>
  <w:num w:numId="37">
    <w:abstractNumId w:val="6"/>
  </w:num>
  <w:num w:numId="38">
    <w:abstractNumId w:val="6"/>
  </w:num>
  <w:num w:numId="39">
    <w:abstractNumId w:val="0"/>
  </w:num>
  <w:num w:numId="40">
    <w:abstractNumId w:val="14"/>
  </w:num>
  <w:num w:numId="41">
    <w:abstractNumId w:val="5"/>
  </w:num>
  <w:num w:numId="42">
    <w:abstractNumId w:val="2"/>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TrueTypeFonts/>
  <w:activeWritingStyle w:appName="MSWord" w:lang="en-US"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53B0"/>
    <w:rsid w:val="000556C0"/>
    <w:rsid w:val="000561A9"/>
    <w:rsid w:val="00056C37"/>
    <w:rsid w:val="00056DFC"/>
    <w:rsid w:val="00060058"/>
    <w:rsid w:val="00060172"/>
    <w:rsid w:val="00060285"/>
    <w:rsid w:val="00060EB8"/>
    <w:rsid w:val="00061A80"/>
    <w:rsid w:val="00066ADC"/>
    <w:rsid w:val="000716C8"/>
    <w:rsid w:val="000722B4"/>
    <w:rsid w:val="00073872"/>
    <w:rsid w:val="00074773"/>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97105"/>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AA2"/>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BC4"/>
    <w:rsid w:val="000C56E6"/>
    <w:rsid w:val="000C582D"/>
    <w:rsid w:val="000C63B1"/>
    <w:rsid w:val="000C649A"/>
    <w:rsid w:val="000D0028"/>
    <w:rsid w:val="000D148C"/>
    <w:rsid w:val="000D1851"/>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0AF2"/>
    <w:rsid w:val="001B194F"/>
    <w:rsid w:val="001B2E8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617"/>
    <w:rsid w:val="001D17B3"/>
    <w:rsid w:val="001D37A5"/>
    <w:rsid w:val="001D68ED"/>
    <w:rsid w:val="001D6D9F"/>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B89"/>
    <w:rsid w:val="002032B6"/>
    <w:rsid w:val="00203F72"/>
    <w:rsid w:val="0020404A"/>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45C0"/>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671E"/>
    <w:rsid w:val="002709AA"/>
    <w:rsid w:val="00275C1D"/>
    <w:rsid w:val="00277E8F"/>
    <w:rsid w:val="002814BF"/>
    <w:rsid w:val="0028152D"/>
    <w:rsid w:val="00282588"/>
    <w:rsid w:val="00282B76"/>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211A"/>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2F78C9"/>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20F"/>
    <w:rsid w:val="00356AF1"/>
    <w:rsid w:val="00356E2F"/>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0AC"/>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2546"/>
    <w:rsid w:val="003E31AE"/>
    <w:rsid w:val="003E60C4"/>
    <w:rsid w:val="003E6A8F"/>
    <w:rsid w:val="003F0091"/>
    <w:rsid w:val="003F0C8B"/>
    <w:rsid w:val="003F160C"/>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56B"/>
    <w:rsid w:val="00405580"/>
    <w:rsid w:val="00406D31"/>
    <w:rsid w:val="00407066"/>
    <w:rsid w:val="00407568"/>
    <w:rsid w:val="00410C52"/>
    <w:rsid w:val="00410E76"/>
    <w:rsid w:val="00411E79"/>
    <w:rsid w:val="00412321"/>
    <w:rsid w:val="00412E77"/>
    <w:rsid w:val="00413FBA"/>
    <w:rsid w:val="00414691"/>
    <w:rsid w:val="00414973"/>
    <w:rsid w:val="00414D7B"/>
    <w:rsid w:val="00415259"/>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394"/>
    <w:rsid w:val="004444E1"/>
    <w:rsid w:val="004446D1"/>
    <w:rsid w:val="00444F39"/>
    <w:rsid w:val="00444F91"/>
    <w:rsid w:val="00446689"/>
    <w:rsid w:val="00447165"/>
    <w:rsid w:val="00447561"/>
    <w:rsid w:val="004501AF"/>
    <w:rsid w:val="00450695"/>
    <w:rsid w:val="00450B07"/>
    <w:rsid w:val="00451650"/>
    <w:rsid w:val="00451B4C"/>
    <w:rsid w:val="00452E5D"/>
    <w:rsid w:val="00453496"/>
    <w:rsid w:val="00453739"/>
    <w:rsid w:val="00453A4F"/>
    <w:rsid w:val="004567DC"/>
    <w:rsid w:val="0045714D"/>
    <w:rsid w:val="00460266"/>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B11"/>
    <w:rsid w:val="00514EC3"/>
    <w:rsid w:val="0051536C"/>
    <w:rsid w:val="00517202"/>
    <w:rsid w:val="00517C4D"/>
    <w:rsid w:val="0052003D"/>
    <w:rsid w:val="005215D6"/>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68AA"/>
    <w:rsid w:val="00567207"/>
    <w:rsid w:val="00571F81"/>
    <w:rsid w:val="005736C1"/>
    <w:rsid w:val="00575A73"/>
    <w:rsid w:val="00577520"/>
    <w:rsid w:val="0057793E"/>
    <w:rsid w:val="00577E72"/>
    <w:rsid w:val="005803CB"/>
    <w:rsid w:val="00580D30"/>
    <w:rsid w:val="00580DC9"/>
    <w:rsid w:val="0058194A"/>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21880"/>
    <w:rsid w:val="00621A24"/>
    <w:rsid w:val="00622418"/>
    <w:rsid w:val="0062261D"/>
    <w:rsid w:val="00622BD3"/>
    <w:rsid w:val="00622CD0"/>
    <w:rsid w:val="00623D3A"/>
    <w:rsid w:val="00625D0E"/>
    <w:rsid w:val="0062680B"/>
    <w:rsid w:val="00626D49"/>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2CC5"/>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DE2"/>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7AE"/>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2B52"/>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925"/>
    <w:rsid w:val="00833A9E"/>
    <w:rsid w:val="0083426E"/>
    <w:rsid w:val="0083539C"/>
    <w:rsid w:val="00836263"/>
    <w:rsid w:val="008363C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D88"/>
    <w:rsid w:val="00870490"/>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86A"/>
    <w:rsid w:val="008A2320"/>
    <w:rsid w:val="008A27E9"/>
    <w:rsid w:val="008A2829"/>
    <w:rsid w:val="008A494D"/>
    <w:rsid w:val="008A70A5"/>
    <w:rsid w:val="008A79C4"/>
    <w:rsid w:val="008B0891"/>
    <w:rsid w:val="008B0AAD"/>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E81"/>
    <w:rsid w:val="00905FBD"/>
    <w:rsid w:val="009101BE"/>
    <w:rsid w:val="009117BC"/>
    <w:rsid w:val="009119F5"/>
    <w:rsid w:val="00912824"/>
    <w:rsid w:val="00915333"/>
    <w:rsid w:val="009162B5"/>
    <w:rsid w:val="009179E9"/>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78B2"/>
    <w:rsid w:val="009A79F1"/>
    <w:rsid w:val="009A7E69"/>
    <w:rsid w:val="009B0745"/>
    <w:rsid w:val="009B0811"/>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8BE"/>
    <w:rsid w:val="00A52384"/>
    <w:rsid w:val="00A52535"/>
    <w:rsid w:val="00A530D2"/>
    <w:rsid w:val="00A530DD"/>
    <w:rsid w:val="00A53C4C"/>
    <w:rsid w:val="00A53C58"/>
    <w:rsid w:val="00A54D82"/>
    <w:rsid w:val="00A5562A"/>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6CB5"/>
    <w:rsid w:val="00AE7FC1"/>
    <w:rsid w:val="00AF00C2"/>
    <w:rsid w:val="00AF048E"/>
    <w:rsid w:val="00AF0CBA"/>
    <w:rsid w:val="00AF19EE"/>
    <w:rsid w:val="00AF23CE"/>
    <w:rsid w:val="00AF2AC4"/>
    <w:rsid w:val="00AF52FA"/>
    <w:rsid w:val="00AF597A"/>
    <w:rsid w:val="00AF7121"/>
    <w:rsid w:val="00B00834"/>
    <w:rsid w:val="00B0111A"/>
    <w:rsid w:val="00B020B2"/>
    <w:rsid w:val="00B02521"/>
    <w:rsid w:val="00B0404C"/>
    <w:rsid w:val="00B045E3"/>
    <w:rsid w:val="00B0476B"/>
    <w:rsid w:val="00B05E12"/>
    <w:rsid w:val="00B062E1"/>
    <w:rsid w:val="00B06D3F"/>
    <w:rsid w:val="00B07409"/>
    <w:rsid w:val="00B076A2"/>
    <w:rsid w:val="00B07BF6"/>
    <w:rsid w:val="00B104FA"/>
    <w:rsid w:val="00B10C77"/>
    <w:rsid w:val="00B12165"/>
    <w:rsid w:val="00B12B3A"/>
    <w:rsid w:val="00B1413D"/>
    <w:rsid w:val="00B1521C"/>
    <w:rsid w:val="00B16495"/>
    <w:rsid w:val="00B179F6"/>
    <w:rsid w:val="00B207C9"/>
    <w:rsid w:val="00B20C6C"/>
    <w:rsid w:val="00B212F5"/>
    <w:rsid w:val="00B218AF"/>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6D2F"/>
    <w:rsid w:val="00B47070"/>
    <w:rsid w:val="00B5090B"/>
    <w:rsid w:val="00B51B35"/>
    <w:rsid w:val="00B51D2B"/>
    <w:rsid w:val="00B51E31"/>
    <w:rsid w:val="00B5256E"/>
    <w:rsid w:val="00B5359C"/>
    <w:rsid w:val="00B53C66"/>
    <w:rsid w:val="00B554D0"/>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CE"/>
    <w:rsid w:val="00BB7C00"/>
    <w:rsid w:val="00BC10A1"/>
    <w:rsid w:val="00BC2697"/>
    <w:rsid w:val="00BC281D"/>
    <w:rsid w:val="00BC2CF1"/>
    <w:rsid w:val="00BC2D65"/>
    <w:rsid w:val="00BC308C"/>
    <w:rsid w:val="00BC3610"/>
    <w:rsid w:val="00BC3AE5"/>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9CB"/>
    <w:rsid w:val="00C763F8"/>
    <w:rsid w:val="00C76CD4"/>
    <w:rsid w:val="00C77150"/>
    <w:rsid w:val="00C773AD"/>
    <w:rsid w:val="00C778EA"/>
    <w:rsid w:val="00C80177"/>
    <w:rsid w:val="00C8097B"/>
    <w:rsid w:val="00C81E5D"/>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4410"/>
    <w:rsid w:val="00C94E7B"/>
    <w:rsid w:val="00C9552B"/>
    <w:rsid w:val="00C9682A"/>
    <w:rsid w:val="00CA16ED"/>
    <w:rsid w:val="00CA2BDC"/>
    <w:rsid w:val="00CA52FB"/>
    <w:rsid w:val="00CA5BA5"/>
    <w:rsid w:val="00CA5D48"/>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E7E79"/>
    <w:rsid w:val="00CF1CBE"/>
    <w:rsid w:val="00CF3765"/>
    <w:rsid w:val="00CF4C60"/>
    <w:rsid w:val="00CF56D4"/>
    <w:rsid w:val="00CF5D63"/>
    <w:rsid w:val="00CF5F9E"/>
    <w:rsid w:val="00CF6DA6"/>
    <w:rsid w:val="00CF762F"/>
    <w:rsid w:val="00CF773B"/>
    <w:rsid w:val="00D003AD"/>
    <w:rsid w:val="00D00763"/>
    <w:rsid w:val="00D014E7"/>
    <w:rsid w:val="00D0150F"/>
    <w:rsid w:val="00D02C5B"/>
    <w:rsid w:val="00D030E5"/>
    <w:rsid w:val="00D0426A"/>
    <w:rsid w:val="00D057C9"/>
    <w:rsid w:val="00D11145"/>
    <w:rsid w:val="00D11772"/>
    <w:rsid w:val="00D11E72"/>
    <w:rsid w:val="00D13040"/>
    <w:rsid w:val="00D15DC8"/>
    <w:rsid w:val="00D166C2"/>
    <w:rsid w:val="00D16F9E"/>
    <w:rsid w:val="00D20494"/>
    <w:rsid w:val="00D210F5"/>
    <w:rsid w:val="00D22468"/>
    <w:rsid w:val="00D23D59"/>
    <w:rsid w:val="00D244FA"/>
    <w:rsid w:val="00D24832"/>
    <w:rsid w:val="00D24AA6"/>
    <w:rsid w:val="00D25985"/>
    <w:rsid w:val="00D2633C"/>
    <w:rsid w:val="00D2675F"/>
    <w:rsid w:val="00D2706D"/>
    <w:rsid w:val="00D2718C"/>
    <w:rsid w:val="00D273B0"/>
    <w:rsid w:val="00D3135F"/>
    <w:rsid w:val="00D32C5E"/>
    <w:rsid w:val="00D32D45"/>
    <w:rsid w:val="00D32D78"/>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872"/>
    <w:rsid w:val="00DC0AF5"/>
    <w:rsid w:val="00DC1F1F"/>
    <w:rsid w:val="00DC1FB0"/>
    <w:rsid w:val="00DC3191"/>
    <w:rsid w:val="00DC33AA"/>
    <w:rsid w:val="00DC5146"/>
    <w:rsid w:val="00DC5F62"/>
    <w:rsid w:val="00DC6024"/>
    <w:rsid w:val="00DC63BA"/>
    <w:rsid w:val="00DC63E8"/>
    <w:rsid w:val="00DC7AEB"/>
    <w:rsid w:val="00DD0879"/>
    <w:rsid w:val="00DD23CA"/>
    <w:rsid w:val="00DD2B2B"/>
    <w:rsid w:val="00DD2E94"/>
    <w:rsid w:val="00DD3A11"/>
    <w:rsid w:val="00DD3B15"/>
    <w:rsid w:val="00DD4D63"/>
    <w:rsid w:val="00DD4E27"/>
    <w:rsid w:val="00DD6EDD"/>
    <w:rsid w:val="00DD7860"/>
    <w:rsid w:val="00DD7CEA"/>
    <w:rsid w:val="00DE0364"/>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6EE"/>
    <w:rsid w:val="00ED206B"/>
    <w:rsid w:val="00ED2B81"/>
    <w:rsid w:val="00ED2E9C"/>
    <w:rsid w:val="00ED3AB1"/>
    <w:rsid w:val="00ED5109"/>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765"/>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5410"/>
    <w:rsid w:val="00F0545A"/>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618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755"/>
    <w:rsid w:val="00F50DF6"/>
    <w:rsid w:val="00F5100F"/>
    <w:rsid w:val="00F53431"/>
    <w:rsid w:val="00F53EFA"/>
    <w:rsid w:val="00F54789"/>
    <w:rsid w:val="00F54A05"/>
    <w:rsid w:val="00F55909"/>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oleObject" Target="embeddings/oleObject2.bin"/><Relationship Id="rId3" Type="http://schemas.openxmlformats.org/officeDocument/2006/relationships/customXml" Target="../customXml/item3.xml"/><Relationship Id="rId21" Type="http://schemas.openxmlformats.org/officeDocument/2006/relationships/header" Target="header4.xml"/><Relationship Id="rId34" Type="http://schemas.openxmlformats.org/officeDocument/2006/relationships/header" Target="header5.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image" Target="media/image9.emf"/><Relationship Id="rId33"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emf"/><Relationship Id="rId28" Type="http://schemas.openxmlformats.org/officeDocument/2006/relationships/oleObject" Target="embeddings/oleObject3.bin"/><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2.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gif"/><Relationship Id="rId27" Type="http://schemas.openxmlformats.org/officeDocument/2006/relationships/image" Target="media/image10.emf"/><Relationship Id="rId30" Type="http://schemas.openxmlformats.org/officeDocument/2006/relationships/oleObject" Target="embeddings/oleObject4.bin"/><Relationship Id="rId35" Type="http://schemas.openxmlformats.org/officeDocument/2006/relationships/header" Target="head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D66A58-89D2-4B0C-AA94-0737CAB43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1209</TotalTime>
  <Pages>17</Pages>
  <Words>3194</Words>
  <Characters>18211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21363</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Katia Ribacenko</dc:creator>
  <cp:lastModifiedBy>MSI</cp:lastModifiedBy>
  <cp:revision>20</cp:revision>
  <cp:lastPrinted>2013-05-26T18:29:00Z</cp:lastPrinted>
  <dcterms:created xsi:type="dcterms:W3CDTF">2014-04-29T22:55:00Z</dcterms:created>
  <dcterms:modified xsi:type="dcterms:W3CDTF">2014-04-30T19:14:00Z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