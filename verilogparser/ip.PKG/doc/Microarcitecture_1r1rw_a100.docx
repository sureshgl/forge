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CFA" w:rsidRDefault="00845CFA"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1r1rw_a100 Microarchitecture Document</w:t>
                            </w:r>
                          </w:p>
                          <w:p w:rsidR="00845CFA" w:rsidRPr="00297882" w:rsidRDefault="00845CFA"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845CFA" w:rsidRDefault="00845CFA"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1r1rw_a100 Microarchitecture Document</w:t>
                      </w:r>
                    </w:p>
                    <w:p w:rsidR="00845CFA" w:rsidRPr="00297882" w:rsidRDefault="00845CFA"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CFA" w:rsidRDefault="00845CF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845CFA" w:rsidRDefault="00845CFA"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45CFA" w:rsidRDefault="00845CFA"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5" o:title=" datasheet_cover_img" recolor="t" type="frame"/>
                <v:textbox>
                  <w:txbxContent>
                    <w:p w:rsidR="00845CFA" w:rsidRDefault="00845CFA"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CFA" w:rsidRPr="00F474E2" w:rsidRDefault="00845CF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845CFA" w:rsidRPr="00F474E2" w:rsidRDefault="00845CFA"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CFA" w:rsidRPr="000C45C6" w:rsidRDefault="00845CF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1r1rw_a100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845CFA" w:rsidRPr="000C45C6" w:rsidRDefault="00845CFA"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1r1rw_a100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CFA" w:rsidRPr="003672B8" w:rsidRDefault="00845CF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845CFA" w:rsidRPr="003672B8" w:rsidRDefault="00845CFA"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CFA" w:rsidRPr="00F56E4A" w:rsidRDefault="00F378D4" w:rsidP="004160D9">
                            <w:pPr>
                              <w:ind w:left="0"/>
                              <w:rPr>
                                <w:rFonts w:ascii="Myriad Pro" w:hAnsi="Myriad Pro"/>
                                <w:color w:val="000000" w:themeColor="text1"/>
                                <w:sz w:val="44"/>
                                <w:szCs w:val="48"/>
                                <w:vertAlign w:val="superscript"/>
                              </w:rPr>
                            </w:pPr>
                            <w:proofErr w:type="gramStart"/>
                            <w:r>
                              <w:rPr>
                                <w:rFonts w:ascii="Myriad Pro" w:hAnsi="Myriad Pro"/>
                                <w:color w:val="000000" w:themeColor="text1"/>
                                <w:sz w:val="44"/>
                                <w:szCs w:val="48"/>
                              </w:rPr>
                              <w:t>algo_</w:t>
                            </w:r>
                            <w:r w:rsidR="00845CFA">
                              <w:rPr>
                                <w:rFonts w:ascii="Myriad Pro" w:hAnsi="Myriad Pro"/>
                                <w:color w:val="000000" w:themeColor="text1"/>
                                <w:sz w:val="44"/>
                                <w:szCs w:val="48"/>
                              </w:rPr>
                              <w:t>1R1RW_A100</w:t>
                            </w:r>
                            <w:proofErr w:type="gramEnd"/>
                            <w:r w:rsidR="00845CFA">
                              <w:rPr>
                                <w:rFonts w:ascii="Myriad Pro" w:hAnsi="Myriad Pro"/>
                                <w:color w:val="000000" w:themeColor="text1"/>
                                <w:sz w:val="44"/>
                                <w:szCs w:val="48"/>
                              </w:rPr>
                              <w:t xml:space="preserve"> Microarchitecture</w:t>
                            </w:r>
                          </w:p>
                          <w:p w:rsidR="00845CFA" w:rsidRDefault="00845CFA"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845CFA" w:rsidRPr="00F56E4A" w:rsidRDefault="00F378D4" w:rsidP="004160D9">
                      <w:pPr>
                        <w:ind w:left="0"/>
                        <w:rPr>
                          <w:rFonts w:ascii="Myriad Pro" w:hAnsi="Myriad Pro"/>
                          <w:color w:val="000000" w:themeColor="text1"/>
                          <w:sz w:val="44"/>
                          <w:szCs w:val="48"/>
                          <w:vertAlign w:val="superscript"/>
                        </w:rPr>
                      </w:pPr>
                      <w:proofErr w:type="gramStart"/>
                      <w:r>
                        <w:rPr>
                          <w:rFonts w:ascii="Myriad Pro" w:hAnsi="Myriad Pro"/>
                          <w:color w:val="000000" w:themeColor="text1"/>
                          <w:sz w:val="44"/>
                          <w:szCs w:val="48"/>
                        </w:rPr>
                        <w:t>algo_</w:t>
                      </w:r>
                      <w:r w:rsidR="00845CFA">
                        <w:rPr>
                          <w:rFonts w:ascii="Myriad Pro" w:hAnsi="Myriad Pro"/>
                          <w:color w:val="000000" w:themeColor="text1"/>
                          <w:sz w:val="44"/>
                          <w:szCs w:val="48"/>
                        </w:rPr>
                        <w:t>1R1RW_A100</w:t>
                      </w:r>
                      <w:proofErr w:type="gramEnd"/>
                      <w:r w:rsidR="00845CFA">
                        <w:rPr>
                          <w:rFonts w:ascii="Myriad Pro" w:hAnsi="Myriad Pro"/>
                          <w:color w:val="000000" w:themeColor="text1"/>
                          <w:sz w:val="44"/>
                          <w:szCs w:val="48"/>
                        </w:rPr>
                        <w:t xml:space="preserve"> Microarchitecture</w:t>
                      </w:r>
                    </w:p>
                    <w:p w:rsidR="00845CFA" w:rsidRDefault="00845CFA"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6"/>
          <w:footerReference w:type="even" r:id="rId17"/>
          <w:footerReference w:type="default" r:id="rId18"/>
          <w:headerReference w:type="first" r:id="rId19"/>
          <w:footerReference w:type="first" r:id="rId20"/>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p w:rsidR="00E26D4F" w:rsidRPr="00B268C6" w:rsidRDefault="00E26D4F" w:rsidP="00E26D4F">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E26D4F" w:rsidRPr="00B268C6" w:rsidTr="00845CFA">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E26D4F" w:rsidRPr="00B268C6" w:rsidRDefault="00E26D4F" w:rsidP="00845CFA">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E26D4F" w:rsidRPr="00B268C6" w:rsidRDefault="00E26D4F" w:rsidP="00845CFA">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E26D4F" w:rsidRPr="00B268C6" w:rsidRDefault="00E26D4F" w:rsidP="00845CFA">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E26D4F" w:rsidRPr="00B268C6" w:rsidTr="00845CFA">
        <w:trPr>
          <w:trHeight w:val="242"/>
        </w:trPr>
        <w:tc>
          <w:tcPr>
            <w:tcW w:w="1440" w:type="dxa"/>
            <w:tcBorders>
              <w:top w:val="single" w:sz="4" w:space="0" w:color="4A442A" w:themeColor="background2" w:themeShade="40"/>
            </w:tcBorders>
            <w:vAlign w:val="center"/>
            <w:hideMark/>
          </w:tcPr>
          <w:p w:rsidR="00E26D4F" w:rsidRPr="00B268C6" w:rsidRDefault="00E26D4F" w:rsidP="00845CFA">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E26D4F" w:rsidRPr="00B268C6" w:rsidRDefault="00E26D4F" w:rsidP="00845CFA">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E26D4F" w:rsidRPr="00B268C6" w:rsidRDefault="00E26D4F" w:rsidP="00845CFA">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E26D4F" w:rsidRPr="00B268C6" w:rsidRDefault="00E26D4F" w:rsidP="00E26D4F">
      <w:pPr>
        <w:ind w:left="0"/>
        <w:rPr>
          <w:rFonts w:asciiTheme="minorHAnsi" w:hAnsiTheme="minorHAnsi"/>
        </w:rPr>
      </w:pPr>
    </w:p>
    <w:p w:rsidR="00E26D4F" w:rsidRPr="00B268C6" w:rsidRDefault="00E26D4F" w:rsidP="00E26D4F">
      <w:pPr>
        <w:ind w:left="0"/>
        <w:rPr>
          <w:rFonts w:asciiTheme="minorHAnsi" w:hAnsiTheme="minorHAnsi"/>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C8455C" w:rsidRPr="00C8455C" w:rsidRDefault="00C8455C" w:rsidP="00C8455C">
      <w:pPr>
        <w:pStyle w:val="TOC1"/>
        <w:tabs>
          <w:tab w:val="right" w:pos="9350"/>
        </w:tabs>
        <w:rPr>
          <w:rFonts w:ascii="Arial" w:eastAsia="Arial Unicode MS" w:hAnsi="Arial" w:cs="Arial"/>
          <w:b w:val="0"/>
          <w:caps/>
          <w:szCs w:val="24"/>
        </w:rPr>
      </w:pPr>
    </w:p>
    <w:p w:rsidR="00C8455C" w:rsidRDefault="00C8455C" w:rsidP="00C8455C">
      <w:pPr>
        <w:pStyle w:val="TOC1"/>
        <w:tabs>
          <w:tab w:val="right" w:pos="9350"/>
        </w:tabs>
        <w:rPr>
          <w:rFonts w:ascii="Arial" w:eastAsia="Arial Unicode MS" w:hAnsi="Arial" w:cs="Arial"/>
          <w:caps/>
          <w:szCs w:val="24"/>
        </w:rPr>
      </w:pPr>
    </w:p>
    <w:p w:rsidR="00E26D4F" w:rsidRDefault="00CC3B9E" w:rsidP="00E26D4F">
      <w:pPr>
        <w:pStyle w:val="TOC1"/>
        <w:tabs>
          <w:tab w:val="right" w:pos="9350"/>
        </w:tabs>
        <w:rPr>
          <w:rFonts w:ascii="Arial" w:eastAsia="Arial Unicode MS" w:hAnsi="Arial" w:cs="Arial"/>
          <w:caps/>
          <w:szCs w:val="24"/>
        </w:rPr>
      </w:pPr>
      <w:r>
        <w:rPr>
          <w:noProof/>
        </w:rPr>
        <mc:AlternateContent>
          <mc:Choice Requires="wps">
            <w:drawing>
              <wp:anchor distT="0" distB="0" distL="114300" distR="114300" simplePos="0" relativeHeight="251864064" behindDoc="0" locked="0" layoutInCell="1" allowOverlap="1" wp14:anchorId="015F9BBA" wp14:editId="4BE5E7D1">
                <wp:simplePos x="0" y="0"/>
                <wp:positionH relativeFrom="column">
                  <wp:posOffset>258417</wp:posOffset>
                </wp:positionH>
                <wp:positionV relativeFrom="paragraph">
                  <wp:posOffset>-248</wp:posOffset>
                </wp:positionV>
                <wp:extent cx="5483860" cy="3916017"/>
                <wp:effectExtent l="0" t="0" r="21590" b="27940"/>
                <wp:wrapNone/>
                <wp:docPr id="44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91601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8455C" w:rsidRPr="00EA417B" w:rsidRDefault="000E6213" w:rsidP="000E6213">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0E6213" w:rsidRDefault="000E6213" w:rsidP="00C8455C">
                            <w:pPr>
                              <w:ind w:left="0"/>
                              <w:rPr>
                                <w:rFonts w:asciiTheme="minorHAnsi" w:hAnsiTheme="minorHAnsi" w:cs="Arial"/>
                                <w:color w:val="4A442A" w:themeColor="background2" w:themeShade="40"/>
                                <w:sz w:val="24"/>
                                <w:szCs w:val="24"/>
                              </w:rPr>
                            </w:pPr>
                          </w:p>
                          <w:p w:rsidR="000E6213" w:rsidRDefault="000E6213" w:rsidP="00C8455C">
                            <w:pPr>
                              <w:ind w:left="0"/>
                              <w:rPr>
                                <w:rFonts w:asciiTheme="minorHAnsi" w:hAnsiTheme="minorHAnsi" w:cs="Arial"/>
                                <w:color w:val="4A442A" w:themeColor="background2" w:themeShade="40"/>
                                <w:sz w:val="24"/>
                                <w:szCs w:val="24"/>
                              </w:rPr>
                            </w:pPr>
                          </w:p>
                          <w:p w:rsidR="00C8455C" w:rsidRDefault="004F7660"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w:t>
                            </w:r>
                            <w:r w:rsidR="00C8455C">
                              <w:rPr>
                                <w:rFonts w:asciiTheme="minorHAnsi" w:hAnsiTheme="minorHAnsi" w:cs="Arial"/>
                                <w:color w:val="4A442A" w:themeColor="background2" w:themeShade="40"/>
                                <w:sz w:val="24"/>
                                <w:szCs w:val="24"/>
                              </w:rPr>
                              <w:t xml:space="preserve"> documentation is:</w:t>
                            </w:r>
                          </w:p>
                          <w:p w:rsidR="00C8455C" w:rsidRDefault="00C8455C"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C8455C" w:rsidRDefault="004F7660"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4F7660" w:rsidRDefault="004F7660" w:rsidP="00C8455C">
                            <w:pPr>
                              <w:ind w:left="0"/>
                              <w:rPr>
                                <w:rFonts w:asciiTheme="minorHAnsi" w:hAnsiTheme="minorHAnsi" w:cs="Arial"/>
                                <w:color w:val="4A442A" w:themeColor="background2" w:themeShade="40"/>
                                <w:sz w:val="24"/>
                                <w:szCs w:val="24"/>
                              </w:rPr>
                            </w:pPr>
                          </w:p>
                          <w:p w:rsidR="00C8455C" w:rsidRDefault="00C8455C"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C8455C" w:rsidRDefault="00C8455C" w:rsidP="00C8455C">
                            <w:pPr>
                              <w:ind w:left="0"/>
                              <w:rPr>
                                <w:rFonts w:asciiTheme="minorHAnsi" w:hAnsiTheme="minorHAnsi" w:cs="Arial"/>
                                <w:color w:val="4A442A" w:themeColor="background2" w:themeShade="40"/>
                                <w:sz w:val="24"/>
                                <w:szCs w:val="24"/>
                              </w:rPr>
                            </w:pPr>
                          </w:p>
                          <w:p w:rsidR="00C8455C" w:rsidRDefault="00C8455C"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C8455C" w:rsidRDefault="00C8455C"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w:t>
                            </w:r>
                            <w:r w:rsidR="00F378D4">
                              <w:rPr>
                                <w:rFonts w:asciiTheme="minorHAnsi" w:hAnsiTheme="minorHAnsi" w:cs="Arial"/>
                                <w:color w:val="4A442A" w:themeColor="background2" w:themeShade="40"/>
                                <w:sz w:val="24"/>
                                <w:szCs w:val="24"/>
                              </w:rPr>
                              <w:t>_core_nr1rw_</w:t>
                            </w:r>
                            <w:r>
                              <w:rPr>
                                <w:rFonts w:asciiTheme="minorHAnsi" w:hAnsiTheme="minorHAnsi" w:cs="Arial"/>
                                <w:color w:val="4A442A" w:themeColor="background2" w:themeShade="40"/>
                                <w:sz w:val="24"/>
                                <w:szCs w:val="24"/>
                              </w:rPr>
                              <w:t>_00</w:t>
                            </w:r>
                          </w:p>
                          <w:p w:rsidR="004F7660" w:rsidRDefault="004F7660"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E828E8" w:rsidRDefault="00E828E8"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E828E8" w:rsidRDefault="00E828E8" w:rsidP="00E828E8">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4F7660" w:rsidRDefault="004F7660" w:rsidP="00E828E8">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E828E8" w:rsidRDefault="00F378D4"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378D4" w:rsidRDefault="00F378D4" w:rsidP="00F378D4">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F378D4" w:rsidRDefault="00F378D4" w:rsidP="00C8455C">
                            <w:pPr>
                              <w:ind w:left="0"/>
                              <w:rPr>
                                <w:rFonts w:asciiTheme="minorHAnsi" w:hAnsiTheme="minorHAnsi" w:cs="Arial"/>
                                <w:color w:val="4A442A" w:themeColor="background2" w:themeShade="40"/>
                                <w:sz w:val="24"/>
                                <w:szCs w:val="24"/>
                              </w:rPr>
                            </w:pPr>
                          </w:p>
                          <w:p w:rsidR="00C8455C" w:rsidRPr="000C45C6" w:rsidRDefault="00C8455C" w:rsidP="00C8455C">
                            <w:pPr>
                              <w:ind w:left="0"/>
                              <w:rPr>
                                <w:rFonts w:asciiTheme="minorHAnsi" w:hAnsiTheme="minorHAnsi" w:cs="Arial"/>
                                <w:color w:val="4A442A" w:themeColor="background2" w:themeShade="4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20.35pt;margin-top:0;width:431.8pt;height:308.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" filled="f">
                <v:textbox>
                  <w:txbxContent>
                    <w:p w:rsidR="00C8455C" w:rsidRPr="00EA417B" w:rsidRDefault="000E6213" w:rsidP="000E6213">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0E6213" w:rsidRDefault="000E6213" w:rsidP="00C8455C">
                      <w:pPr>
                        <w:ind w:left="0"/>
                        <w:rPr>
                          <w:rFonts w:asciiTheme="minorHAnsi" w:hAnsiTheme="minorHAnsi" w:cs="Arial"/>
                          <w:color w:val="4A442A" w:themeColor="background2" w:themeShade="40"/>
                          <w:sz w:val="24"/>
                          <w:szCs w:val="24"/>
                        </w:rPr>
                      </w:pPr>
                    </w:p>
                    <w:p w:rsidR="000E6213" w:rsidRDefault="000E6213" w:rsidP="00C8455C">
                      <w:pPr>
                        <w:ind w:left="0"/>
                        <w:rPr>
                          <w:rFonts w:asciiTheme="minorHAnsi" w:hAnsiTheme="minorHAnsi" w:cs="Arial"/>
                          <w:color w:val="4A442A" w:themeColor="background2" w:themeShade="40"/>
                          <w:sz w:val="24"/>
                          <w:szCs w:val="24"/>
                        </w:rPr>
                      </w:pPr>
                    </w:p>
                    <w:p w:rsidR="00C8455C" w:rsidRDefault="004F7660"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w:t>
                      </w:r>
                      <w:r w:rsidR="00C8455C">
                        <w:rPr>
                          <w:rFonts w:asciiTheme="minorHAnsi" w:hAnsiTheme="minorHAnsi" w:cs="Arial"/>
                          <w:color w:val="4A442A" w:themeColor="background2" w:themeShade="40"/>
                          <w:sz w:val="24"/>
                          <w:szCs w:val="24"/>
                        </w:rPr>
                        <w:t xml:space="preserve"> documentation is:</w:t>
                      </w:r>
                    </w:p>
                    <w:p w:rsidR="00C8455C" w:rsidRDefault="00C8455C"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C8455C" w:rsidRDefault="004F7660"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4F7660" w:rsidRDefault="004F7660" w:rsidP="00C8455C">
                      <w:pPr>
                        <w:ind w:left="0"/>
                        <w:rPr>
                          <w:rFonts w:asciiTheme="minorHAnsi" w:hAnsiTheme="minorHAnsi" w:cs="Arial"/>
                          <w:color w:val="4A442A" w:themeColor="background2" w:themeShade="40"/>
                          <w:sz w:val="24"/>
                          <w:szCs w:val="24"/>
                        </w:rPr>
                      </w:pPr>
                    </w:p>
                    <w:p w:rsidR="00C8455C" w:rsidRDefault="00C8455C"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C8455C" w:rsidRDefault="00C8455C" w:rsidP="00C8455C">
                      <w:pPr>
                        <w:ind w:left="0"/>
                        <w:rPr>
                          <w:rFonts w:asciiTheme="minorHAnsi" w:hAnsiTheme="minorHAnsi" w:cs="Arial"/>
                          <w:color w:val="4A442A" w:themeColor="background2" w:themeShade="40"/>
                          <w:sz w:val="24"/>
                          <w:szCs w:val="24"/>
                        </w:rPr>
                      </w:pPr>
                    </w:p>
                    <w:p w:rsidR="00C8455C" w:rsidRDefault="00C8455C"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C8455C" w:rsidRDefault="00C8455C"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w:t>
                      </w:r>
                      <w:r w:rsidR="00F378D4">
                        <w:rPr>
                          <w:rFonts w:asciiTheme="minorHAnsi" w:hAnsiTheme="minorHAnsi" w:cs="Arial"/>
                          <w:color w:val="4A442A" w:themeColor="background2" w:themeShade="40"/>
                          <w:sz w:val="24"/>
                          <w:szCs w:val="24"/>
                        </w:rPr>
                        <w:t>_core_nr1rw_</w:t>
                      </w:r>
                      <w:r>
                        <w:rPr>
                          <w:rFonts w:asciiTheme="minorHAnsi" w:hAnsiTheme="minorHAnsi" w:cs="Arial"/>
                          <w:color w:val="4A442A" w:themeColor="background2" w:themeShade="40"/>
                          <w:sz w:val="24"/>
                          <w:szCs w:val="24"/>
                        </w:rPr>
                        <w:t>_00</w:t>
                      </w:r>
                    </w:p>
                    <w:p w:rsidR="004F7660" w:rsidRDefault="004F7660"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E828E8" w:rsidRDefault="00E828E8"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E828E8" w:rsidRDefault="00E828E8" w:rsidP="00E828E8">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4F7660" w:rsidRDefault="004F7660" w:rsidP="00E828E8">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E828E8" w:rsidRDefault="00F378D4" w:rsidP="00C8455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378D4" w:rsidRDefault="00F378D4" w:rsidP="00F378D4">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F378D4" w:rsidRDefault="00F378D4" w:rsidP="00C8455C">
                      <w:pPr>
                        <w:ind w:left="0"/>
                        <w:rPr>
                          <w:rFonts w:asciiTheme="minorHAnsi" w:hAnsiTheme="minorHAnsi" w:cs="Arial"/>
                          <w:color w:val="4A442A" w:themeColor="background2" w:themeShade="40"/>
                          <w:sz w:val="24"/>
                          <w:szCs w:val="24"/>
                        </w:rPr>
                      </w:pPr>
                    </w:p>
                    <w:p w:rsidR="00C8455C" w:rsidRPr="000C45C6" w:rsidRDefault="00C8455C" w:rsidP="00C8455C">
                      <w:pPr>
                        <w:ind w:left="0"/>
                        <w:rPr>
                          <w:rFonts w:asciiTheme="minorHAnsi" w:hAnsiTheme="minorHAnsi" w:cs="Arial"/>
                          <w:color w:val="4A442A" w:themeColor="background2" w:themeShade="40"/>
                          <w:sz w:val="24"/>
                          <w:szCs w:val="24"/>
                        </w:rPr>
                      </w:pPr>
                    </w:p>
                  </w:txbxContent>
                </v:textbox>
              </v:shape>
            </w:pict>
          </mc:Fallback>
        </mc:AlternateContent>
      </w: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bookmarkStart w:id="3" w:name="_GoBack"/>
      <w:bookmarkEnd w:id="3"/>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rsidP="00E26D4F">
      <w:pPr>
        <w:pStyle w:val="TOC1"/>
        <w:tabs>
          <w:tab w:val="right" w:pos="9350"/>
        </w:tabs>
        <w:rPr>
          <w:rFonts w:ascii="Arial" w:eastAsia="Arial Unicode MS" w:hAnsi="Arial" w:cs="Arial"/>
          <w:caps/>
          <w:szCs w:val="24"/>
        </w:rPr>
      </w:pPr>
    </w:p>
    <w:p w:rsidR="00E26D4F" w:rsidRDefault="00E26D4F">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C812EB">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C812EB">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C812EB">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C812EB">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C812EB">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C812EB">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1"/>
          <w:headerReference w:type="first" r:id="rId22"/>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4" w:name="_Toc83099639"/>
      <w:bookmarkStart w:id="5" w:name="_Toc83099842"/>
      <w:bookmarkStart w:id="6" w:name="_Toc83111344"/>
      <w:bookmarkStart w:id="7" w:name="_Toc83111710"/>
      <w:bookmarkStart w:id="8" w:name="_Toc83111913"/>
      <w:bookmarkStart w:id="9" w:name="_Toc83702681"/>
      <w:bookmarkStart w:id="10" w:name="_Toc83099640"/>
      <w:bookmarkStart w:id="11" w:name="_Toc83099843"/>
      <w:bookmarkStart w:id="12" w:name="_Toc83111345"/>
      <w:bookmarkStart w:id="13" w:name="_Toc83111711"/>
      <w:bookmarkStart w:id="14" w:name="_Toc83111914"/>
      <w:bookmarkStart w:id="15" w:name="_Toc83702682"/>
      <w:bookmarkStart w:id="16" w:name="_Toc83099641"/>
      <w:bookmarkStart w:id="17" w:name="_Toc83099844"/>
      <w:bookmarkStart w:id="18" w:name="_Toc83111346"/>
      <w:bookmarkStart w:id="19" w:name="_Toc83111712"/>
      <w:bookmarkStart w:id="20" w:name="_Toc83111915"/>
      <w:bookmarkStart w:id="21" w:name="_Toc83702683"/>
      <w:bookmarkStart w:id="22" w:name="_Toc83099642"/>
      <w:bookmarkStart w:id="23" w:name="_Toc83099845"/>
      <w:bookmarkStart w:id="24" w:name="_Toc83111347"/>
      <w:bookmarkStart w:id="25" w:name="_Toc83111713"/>
      <w:bookmarkStart w:id="26" w:name="_Toc83111916"/>
      <w:bookmarkStart w:id="27" w:name="_Toc83702684"/>
      <w:bookmarkStart w:id="28" w:name="_Toc83099643"/>
      <w:bookmarkStart w:id="29" w:name="_Toc83099846"/>
      <w:bookmarkStart w:id="30" w:name="_Toc83111348"/>
      <w:bookmarkStart w:id="31" w:name="_Toc83111714"/>
      <w:bookmarkStart w:id="32" w:name="_Toc83111917"/>
      <w:bookmarkStart w:id="33" w:name="_Toc83702685"/>
      <w:bookmarkStart w:id="34" w:name="_Toc83099644"/>
      <w:bookmarkStart w:id="35" w:name="_Toc83099847"/>
      <w:bookmarkStart w:id="36" w:name="_Toc83111349"/>
      <w:bookmarkStart w:id="37" w:name="_Toc83111715"/>
      <w:bookmarkStart w:id="38" w:name="_Toc83111918"/>
      <w:bookmarkStart w:id="39" w:name="_Toc83702686"/>
      <w:bookmarkStart w:id="40" w:name="_Toc83099645"/>
      <w:bookmarkStart w:id="41" w:name="_Toc83099848"/>
      <w:bookmarkStart w:id="42" w:name="_Toc83111350"/>
      <w:bookmarkStart w:id="43" w:name="_Toc83111716"/>
      <w:bookmarkStart w:id="44" w:name="_Toc83111919"/>
      <w:bookmarkStart w:id="45" w:name="_Toc83702687"/>
      <w:bookmarkStart w:id="46" w:name="_Toc83099646"/>
      <w:bookmarkStart w:id="47" w:name="_Toc83099849"/>
      <w:bookmarkStart w:id="48" w:name="_Toc83111351"/>
      <w:bookmarkStart w:id="49" w:name="_Toc83111717"/>
      <w:bookmarkStart w:id="50" w:name="_Toc83111920"/>
      <w:bookmarkStart w:id="51" w:name="_Toc83702688"/>
      <w:bookmarkStart w:id="52" w:name="_Toc83099647"/>
      <w:bookmarkStart w:id="53" w:name="_Toc83099850"/>
      <w:bookmarkStart w:id="54" w:name="_Toc83111352"/>
      <w:bookmarkStart w:id="55" w:name="_Toc83111718"/>
      <w:bookmarkStart w:id="56" w:name="_Toc83111921"/>
      <w:bookmarkStart w:id="57" w:name="_Toc83702689"/>
      <w:bookmarkStart w:id="58" w:name="_Toc83099648"/>
      <w:bookmarkStart w:id="59" w:name="_Toc83099851"/>
      <w:bookmarkStart w:id="60" w:name="_Toc83111353"/>
      <w:bookmarkStart w:id="61" w:name="_Toc83111719"/>
      <w:bookmarkStart w:id="62" w:name="_Toc83111922"/>
      <w:bookmarkStart w:id="63" w:name="_Toc83702690"/>
      <w:bookmarkStart w:id="64" w:name="_Toc83099649"/>
      <w:bookmarkStart w:id="65" w:name="_Toc83099852"/>
      <w:bookmarkStart w:id="66" w:name="_Toc83111354"/>
      <w:bookmarkStart w:id="67" w:name="_Toc83111720"/>
      <w:bookmarkStart w:id="68" w:name="_Toc83111923"/>
      <w:bookmarkStart w:id="69" w:name="_Toc83702691"/>
      <w:bookmarkStart w:id="70" w:name="_Toc83099650"/>
      <w:bookmarkStart w:id="71" w:name="_Toc83099853"/>
      <w:bookmarkStart w:id="72" w:name="_Toc83111355"/>
      <w:bookmarkStart w:id="73" w:name="_Toc83111721"/>
      <w:bookmarkStart w:id="74" w:name="_Toc83111924"/>
      <w:bookmarkStart w:id="75" w:name="_Toc83702692"/>
      <w:bookmarkStart w:id="76" w:name="_Toc83099651"/>
      <w:bookmarkStart w:id="77" w:name="_Toc83099854"/>
      <w:bookmarkStart w:id="78" w:name="_Toc83111356"/>
      <w:bookmarkStart w:id="79" w:name="_Toc83111722"/>
      <w:bookmarkStart w:id="80" w:name="_Toc83111925"/>
      <w:bookmarkStart w:id="81" w:name="_Toc83702693"/>
      <w:bookmarkStart w:id="82" w:name="_Toc83099652"/>
      <w:bookmarkStart w:id="83" w:name="_Toc83099855"/>
      <w:bookmarkStart w:id="84" w:name="_Toc83111357"/>
      <w:bookmarkStart w:id="85" w:name="_Toc83111723"/>
      <w:bookmarkStart w:id="86" w:name="_Toc83111926"/>
      <w:bookmarkStart w:id="87" w:name="_Toc83702694"/>
      <w:bookmarkStart w:id="88" w:name="_Toc385371829"/>
      <w:bookmarkStart w:id="89" w:name="_Toc300842891"/>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r>
        <w:lastRenderedPageBreak/>
        <w:t>Functional Overview</w:t>
      </w:r>
      <w:bookmarkEnd w:id="88"/>
    </w:p>
    <w:p w:rsidR="00377985" w:rsidRDefault="00377985" w:rsidP="00447DB9">
      <w:pPr>
        <w:pStyle w:val="BodyText"/>
        <w:ind w:left="0"/>
      </w:pPr>
    </w:p>
    <w:p w:rsidR="00E35EA6" w:rsidRDefault="00AD0BFC" w:rsidP="00447DB9">
      <w:pPr>
        <w:pStyle w:val="ListParagraph"/>
        <w:ind w:left="432"/>
        <w:rPr>
          <w:sz w:val="24"/>
          <w:szCs w:val="24"/>
        </w:rPr>
      </w:pPr>
      <w:r>
        <w:rPr>
          <w:sz w:val="24"/>
          <w:szCs w:val="24"/>
        </w:rPr>
        <w:t xml:space="preserve">The </w:t>
      </w:r>
      <w:r w:rsidR="00352C45">
        <w:rPr>
          <w:sz w:val="24"/>
          <w:szCs w:val="24"/>
        </w:rPr>
        <w:t>1r1rw_a100</w:t>
      </w:r>
      <w:r w:rsidR="00E35EA6">
        <w:rPr>
          <w:sz w:val="24"/>
          <w:szCs w:val="24"/>
        </w:rPr>
        <w:t xml:space="preserve"> IP provides 1R1</w:t>
      </w:r>
      <w:r w:rsidR="003B7687">
        <w:rPr>
          <w:sz w:val="24"/>
          <w:szCs w:val="24"/>
        </w:rPr>
        <w:t>R</w:t>
      </w:r>
      <w:r w:rsidR="00E35EA6">
        <w:rPr>
          <w:sz w:val="24"/>
          <w:szCs w:val="24"/>
        </w:rPr>
        <w:t xml:space="preserve">W (2 port) functionality. It is built using </w:t>
      </w:r>
      <w:r w:rsidR="003B7687">
        <w:rPr>
          <w:sz w:val="24"/>
          <w:szCs w:val="24"/>
        </w:rPr>
        <w:t>two</w:t>
      </w:r>
      <w:r w:rsidR="00E35EA6">
        <w:rPr>
          <w:sz w:val="24"/>
          <w:szCs w:val="24"/>
        </w:rPr>
        <w:t xml:space="preserve"> port memories (1R</w:t>
      </w:r>
      <w:r w:rsidR="003B7687">
        <w:rPr>
          <w:sz w:val="24"/>
          <w:szCs w:val="24"/>
        </w:rPr>
        <w:t>1</w:t>
      </w:r>
      <w:r w:rsidR="00796FB5">
        <w:rPr>
          <w:sz w:val="24"/>
          <w:szCs w:val="24"/>
        </w:rPr>
        <w:t>W).</w:t>
      </w:r>
    </w:p>
    <w:p w:rsidR="00E35EA6" w:rsidRDefault="00E35EA6"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w:t>
      </w:r>
      <w:r w:rsidR="00AD0BFC">
        <w:rPr>
          <w:sz w:val="24"/>
          <w:szCs w:val="24"/>
        </w:rPr>
        <w:t xml:space="preserve">as </w:t>
      </w:r>
      <w:r w:rsidR="003B7687">
        <w:rPr>
          <w:sz w:val="24"/>
          <w:szCs w:val="24"/>
        </w:rPr>
        <w:t>XOR</w:t>
      </w:r>
      <w:r w:rsidR="00AD0BFC">
        <w:rPr>
          <w:sz w:val="24"/>
          <w:szCs w:val="24"/>
        </w:rPr>
        <w:t xml:space="preserve"> algorithm</w:t>
      </w:r>
      <w:r>
        <w:rPr>
          <w:sz w:val="24"/>
          <w:szCs w:val="24"/>
        </w:rPr>
        <w:t>.</w:t>
      </w:r>
      <w:r w:rsidR="004E6A06">
        <w:rPr>
          <w:sz w:val="24"/>
          <w:szCs w:val="24"/>
        </w:rPr>
        <w:t xml:space="preserve"> A spare </w:t>
      </w:r>
      <w:r w:rsidR="009A6E2D">
        <w:rPr>
          <w:sz w:val="24"/>
          <w:szCs w:val="24"/>
        </w:rPr>
        <w:t xml:space="preserve">bank of </w:t>
      </w:r>
      <w:r w:rsidR="004E6A06">
        <w:rPr>
          <w:sz w:val="24"/>
          <w:szCs w:val="24"/>
        </w:rPr>
        <w:t xml:space="preserve">memory stores </w:t>
      </w:r>
      <w:r w:rsidR="009A6E2D">
        <w:rPr>
          <w:sz w:val="24"/>
          <w:szCs w:val="24"/>
        </w:rPr>
        <w:t xml:space="preserve">the XOR data for each row. When we get two reads accessing the same bank, the second read data can be </w:t>
      </w:r>
      <w:proofErr w:type="gramStart"/>
      <w:r w:rsidR="009A6E2D">
        <w:rPr>
          <w:sz w:val="24"/>
          <w:szCs w:val="24"/>
        </w:rPr>
        <w:t>retrieved  by</w:t>
      </w:r>
      <w:proofErr w:type="gramEnd"/>
      <w:r w:rsidR="009A6E2D">
        <w:rPr>
          <w:sz w:val="24"/>
          <w:szCs w:val="24"/>
        </w:rPr>
        <w:t xml:space="preserve"> </w:t>
      </w:r>
      <w:proofErr w:type="spellStart"/>
      <w:r w:rsidR="009A6E2D">
        <w:rPr>
          <w:sz w:val="24"/>
          <w:szCs w:val="24"/>
        </w:rPr>
        <w:t>XORing</w:t>
      </w:r>
      <w:proofErr w:type="spellEnd"/>
      <w:r w:rsidR="009A6E2D">
        <w:rPr>
          <w:sz w:val="24"/>
          <w:szCs w:val="24"/>
        </w:rPr>
        <w:t xml:space="preserve"> all the data for that row.</w:t>
      </w:r>
    </w:p>
    <w:p w:rsidR="00C054B4" w:rsidRDefault="00C054B4" w:rsidP="00447DB9">
      <w:pPr>
        <w:pStyle w:val="ListParagraph"/>
        <w:ind w:left="432"/>
        <w:rPr>
          <w:sz w:val="24"/>
          <w:szCs w:val="24"/>
        </w:rPr>
      </w:pPr>
    </w:p>
    <w:p w:rsidR="00C054B4" w:rsidRDefault="00C054B4" w:rsidP="00447DB9">
      <w:pPr>
        <w:pStyle w:val="ListParagraph"/>
        <w:ind w:left="432"/>
        <w:rPr>
          <w:sz w:val="24"/>
          <w:szCs w:val="24"/>
        </w:rPr>
      </w:pPr>
      <w:r>
        <w:rPr>
          <w:sz w:val="24"/>
          <w:szCs w:val="24"/>
        </w:rPr>
        <w:t xml:space="preserve">For more information on this </w:t>
      </w:r>
      <w:proofErr w:type="spellStart"/>
      <w:r>
        <w:rPr>
          <w:sz w:val="24"/>
          <w:szCs w:val="24"/>
        </w:rPr>
        <w:t>algo</w:t>
      </w:r>
      <w:proofErr w:type="spellEnd"/>
      <w:r>
        <w:rPr>
          <w:sz w:val="24"/>
          <w:szCs w:val="24"/>
        </w:rPr>
        <w:t>, please refer to the core documentation core_nr1rw_1r1w</w:t>
      </w:r>
      <w:r w:rsidR="00DE34F8">
        <w:rPr>
          <w:sz w:val="24"/>
          <w:szCs w:val="24"/>
        </w:rPr>
        <w:t>, and infra documentation infra_align_ecc_1r1w and infra_stack_1r1w.</w:t>
      </w:r>
    </w:p>
    <w:p w:rsidR="00377985" w:rsidRDefault="000548D9" w:rsidP="000548D9">
      <w:pPr>
        <w:pStyle w:val="Heading1"/>
      </w:pPr>
      <w:bookmarkStart w:id="90" w:name="_Toc385371830"/>
      <w:r>
        <w:lastRenderedPageBreak/>
        <w:t>I</w:t>
      </w:r>
      <w:r w:rsidR="00377985">
        <w:t>nterface description</w:t>
      </w:r>
      <w:bookmarkEnd w:id="90"/>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 ports which talk to th</w:t>
      </w:r>
      <w:r w:rsidR="004D61F6">
        <w:rPr>
          <w:sz w:val="24"/>
          <w:szCs w:val="24"/>
        </w:rPr>
        <w:t>e single port (T1) memories and</w:t>
      </w:r>
      <w:r>
        <w:rPr>
          <w:sz w:val="24"/>
          <w:szCs w:val="24"/>
        </w:rPr>
        <w:t xml:space="preserve"> the t2 ports which talk to the </w:t>
      </w:r>
      <w:r w:rsidR="00FC69B2">
        <w:rPr>
          <w:sz w:val="24"/>
          <w:szCs w:val="24"/>
        </w:rPr>
        <w:t xml:space="preserve">spare </w:t>
      </w:r>
      <w:r w:rsidR="00677CAE">
        <w:rPr>
          <w:sz w:val="24"/>
          <w:szCs w:val="24"/>
        </w:rPr>
        <w:t>(T2) memory</w:t>
      </w:r>
      <w:r>
        <w:rPr>
          <w:sz w:val="24"/>
          <w:szCs w:val="24"/>
        </w:rPr>
        <w:t>.</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1" w:name="OLE_LINK19"/>
            <w:bookmarkStart w:id="92"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1"/>
            <w:bookmarkEnd w:id="92"/>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2E0E43" w:rsidP="000C4759">
            <w:pPr>
              <w:pStyle w:val="Caption"/>
              <w:spacing w:after="0" w:line="240" w:lineRule="auto"/>
              <w:ind w:left="11"/>
              <w:rPr>
                <w:rFonts w:asciiTheme="minorHAnsi" w:hAnsiTheme="minorHAnsi"/>
              </w:rPr>
            </w:pPr>
            <w:r>
              <w:rPr>
                <w:rFonts w:asciiTheme="minorHAnsi" w:hAnsiTheme="minorHAnsi"/>
              </w:rPr>
              <w:t>Read/Write</w:t>
            </w:r>
            <w:r w:rsidR="00447DB9">
              <w:rPr>
                <w:rFonts w:asciiTheme="minorHAnsi" w:hAnsiTheme="minorHAnsi"/>
              </w:rPr>
              <w:t xml:space="preserve"> Ports</w:t>
            </w:r>
          </w:p>
        </w:tc>
      </w:tr>
      <w:tr w:rsidR="002E0E43"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F41801" w:rsidP="00845CFA">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rw_</w:t>
            </w:r>
            <w:r w:rsidR="002E0E43">
              <w:rPr>
                <w:rFonts w:asciiTheme="minorHAnsi" w:hAnsiTheme="minorHAnsi"/>
                <w:spacing w:val="0"/>
                <w:szCs w:val="16"/>
              </w:rPr>
              <w:t>read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2E0E43"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2E0E43" w:rsidRDefault="00F41801"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rw_</w:t>
            </w:r>
            <w:r w:rsidR="002E0E43">
              <w:rPr>
                <w:rFonts w:asciiTheme="minorHAnsi" w:hAnsiTheme="minorHAnsi"/>
                <w:spacing w:val="0"/>
                <w:szCs w:val="16"/>
              </w:rPr>
              <w:t>write</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2E0E43" w:rsidRDefault="002E0E43"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2E0E43" w:rsidRDefault="002E0E43"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2E0E43" w:rsidRDefault="002E0E43"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2E0E43" w:rsidTr="002E0E43">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F41801" w:rsidP="00845CFA">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rw</w:t>
            </w:r>
            <w:r w:rsidR="002E0E43">
              <w:rPr>
                <w:rFonts w:asciiTheme="minorHAnsi" w:hAnsiTheme="minorHAnsi"/>
                <w:spacing w:val="0"/>
                <w:szCs w:val="16"/>
              </w:rPr>
              <w:t>_ad</w:t>
            </w:r>
            <w:r w:rsidR="00FD7ACB">
              <w:rPr>
                <w:rFonts w:asciiTheme="minorHAnsi" w:hAnsiTheme="minorHAnsi"/>
                <w:spacing w:val="0"/>
                <w:szCs w:val="16"/>
              </w:rPr>
              <w:t>d</w:t>
            </w:r>
            <w:r w:rsidR="002E0E43">
              <w:rPr>
                <w:rFonts w:asciiTheme="minorHAnsi" w:hAnsiTheme="minorHAnsi"/>
                <w:spacing w:val="0"/>
                <w:szCs w:val="16"/>
              </w:rPr>
              <w:t>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rPr>
                <w:rFonts w:asciiTheme="minorHAnsi" w:hAnsiTheme="minorHAnsi"/>
                <w:spacing w:val="0"/>
                <w:szCs w:val="16"/>
              </w:rPr>
            </w:pPr>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2E0E43" w:rsidRDefault="002E0E43" w:rsidP="00845CFA">
            <w:pPr>
              <w:pStyle w:val="TableText"/>
              <w:keepNext/>
              <w:keepLines/>
              <w:rPr>
                <w:rFonts w:asciiTheme="minorHAnsi" w:hAnsiTheme="minorHAnsi"/>
                <w:spacing w:val="0"/>
                <w:szCs w:val="16"/>
              </w:rPr>
            </w:pPr>
            <w:r>
              <w:rPr>
                <w:rFonts w:asciiTheme="minorHAnsi" w:hAnsiTheme="minorHAnsi"/>
                <w:spacing w:val="0"/>
                <w:szCs w:val="16"/>
              </w:rPr>
              <w:t>N is parameter.  Same value for all ports</w:t>
            </w:r>
          </w:p>
        </w:tc>
      </w:tr>
      <w:tr w:rsidR="002E0E43"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F41801" w:rsidP="00845CFA">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rw_</w:t>
            </w:r>
            <w:r w:rsidR="002E0E43">
              <w:rPr>
                <w:rFonts w:asciiTheme="minorHAnsi" w:hAnsiTheme="minorHAnsi"/>
                <w:spacing w:val="0"/>
                <w:szCs w:val="16"/>
              </w:rPr>
              <w:t>din</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2E0E43"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F41801" w:rsidP="00845CFA">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rw</w:t>
            </w:r>
            <w:r w:rsidR="002E0E43">
              <w:rPr>
                <w:rFonts w:asciiTheme="minorHAnsi" w:hAnsiTheme="minorHAnsi"/>
                <w:spacing w:val="0"/>
                <w:szCs w:val="16"/>
              </w:rPr>
              <w:t>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2E0E43" w:rsidRDefault="002E0E43" w:rsidP="00845CFA">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2E0E43"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F41801" w:rsidP="00845CFA">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rw</w:t>
            </w:r>
            <w:r w:rsidR="002E0E43">
              <w:rPr>
                <w:rFonts w:asciiTheme="minorHAnsi" w:hAnsiTheme="minorHAnsi"/>
                <w:spacing w:val="0"/>
                <w:szCs w:val="16"/>
              </w:rPr>
              <w:t>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2E0E43"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F41801" w:rsidP="00845CFA">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rw_serr</w:t>
            </w:r>
            <w:proofErr w:type="spellEnd"/>
            <w:r>
              <w:rPr>
                <w:rFonts w:asciiTheme="minorHAnsi" w:hAnsiTheme="minorHAnsi"/>
                <w:spacing w:val="0"/>
                <w:szCs w:val="16"/>
              </w:rPr>
              <w:t xml:space="preserve"> </w:t>
            </w:r>
            <w:proofErr w:type="spellStart"/>
            <w:r>
              <w:rPr>
                <w:rFonts w:asciiTheme="minorHAnsi" w:hAnsiTheme="minorHAnsi"/>
                <w:spacing w:val="0"/>
                <w:szCs w:val="16"/>
              </w:rPr>
              <w:t>rw</w:t>
            </w:r>
            <w:r w:rsidR="002E0E43">
              <w:rPr>
                <w:rFonts w:asciiTheme="minorHAnsi" w:hAnsiTheme="minorHAnsi"/>
                <w:spacing w:val="0"/>
                <w:szCs w:val="16"/>
              </w:rPr>
              <w:t>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2E0E43"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F41801" w:rsidP="00845CFA">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rw</w:t>
            </w:r>
            <w:r w:rsidR="002E0E43">
              <w:rPr>
                <w:rFonts w:asciiTheme="minorHAnsi" w:hAnsiTheme="minorHAnsi"/>
                <w:spacing w:val="0"/>
                <w:szCs w:val="16"/>
              </w:rPr>
              <w:t>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2E0E43" w:rsidRDefault="002E0E43" w:rsidP="00845CFA">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2E0E43"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2E0E43" w:rsidRPr="004D4D8D" w:rsidRDefault="002E0E43" w:rsidP="000C4759">
            <w:pPr>
              <w:pStyle w:val="TableText"/>
              <w:keepNext/>
              <w:keepLines/>
              <w:jc w:val="center"/>
              <w:rPr>
                <w:rFonts w:asciiTheme="minorHAnsi" w:hAnsiTheme="minorHAnsi"/>
                <w:b/>
                <w:spacing w:val="0"/>
                <w:sz w:val="22"/>
                <w:szCs w:val="22"/>
              </w:rPr>
            </w:pPr>
            <w:r>
              <w:rPr>
                <w:rFonts w:asciiTheme="minorHAnsi" w:hAnsiTheme="minorHAnsi"/>
                <w:b/>
                <w:spacing w:val="0"/>
                <w:sz w:val="22"/>
                <w:szCs w:val="22"/>
              </w:rPr>
              <w:t>T</w:t>
            </w:r>
            <w:r w:rsidR="008353AE">
              <w:rPr>
                <w:rFonts w:asciiTheme="minorHAnsi" w:hAnsiTheme="minorHAnsi"/>
                <w:b/>
                <w:spacing w:val="0"/>
                <w:sz w:val="22"/>
                <w:szCs w:val="22"/>
              </w:rPr>
              <w:t>1</w:t>
            </w:r>
            <w:r w:rsidRPr="004D4D8D">
              <w:rPr>
                <w:rFonts w:asciiTheme="minorHAnsi" w:hAnsiTheme="minorHAnsi"/>
                <w:b/>
                <w:spacing w:val="0"/>
                <w:sz w:val="22"/>
                <w:szCs w:val="22"/>
              </w:rPr>
              <w:t xml:space="preserve"> Ports</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490960" w:rsidP="00845CFA">
            <w:pPr>
              <w:pStyle w:val="TableText"/>
              <w:keepNext/>
              <w:keepLines/>
              <w:jc w:val="center"/>
              <w:rPr>
                <w:rFonts w:asciiTheme="minorHAnsi" w:hAnsiTheme="minorHAnsi"/>
                <w:spacing w:val="0"/>
                <w:szCs w:val="16"/>
              </w:rPr>
            </w:pPr>
            <w:r>
              <w:rPr>
                <w:rFonts w:asciiTheme="minorHAnsi" w:hAnsiTheme="minorHAnsi"/>
                <w:spacing w:val="0"/>
                <w:szCs w:val="16"/>
              </w:rPr>
              <w:t>t</w:t>
            </w:r>
            <w:r w:rsidR="00FD7ACB">
              <w:rPr>
                <w:rFonts w:asciiTheme="minorHAnsi" w:hAnsiTheme="minorHAnsi"/>
                <w:spacing w:val="0"/>
                <w:szCs w:val="16"/>
              </w:rPr>
              <w:t>1</w:t>
            </w:r>
            <w:r w:rsidR="008353AE">
              <w:rPr>
                <w:rFonts w:asciiTheme="minorHAnsi" w:hAnsiTheme="minorHAnsi"/>
                <w:spacing w:val="0"/>
                <w:szCs w:val="16"/>
              </w:rPr>
              <w:t>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490960" w:rsidP="00845CFA">
            <w:pPr>
              <w:pStyle w:val="TableText"/>
              <w:keepNext/>
              <w:keepLines/>
              <w:jc w:val="center"/>
              <w:rPr>
                <w:rFonts w:asciiTheme="minorHAnsi" w:hAnsiTheme="minorHAnsi"/>
                <w:spacing w:val="0"/>
                <w:szCs w:val="16"/>
              </w:rPr>
            </w:pPr>
            <w:r>
              <w:rPr>
                <w:rFonts w:asciiTheme="minorHAnsi" w:hAnsiTheme="minorHAnsi"/>
                <w:spacing w:val="0"/>
                <w:szCs w:val="16"/>
              </w:rPr>
              <w:t>t</w:t>
            </w:r>
            <w:r w:rsidR="00FD7ACB">
              <w:rPr>
                <w:rFonts w:asciiTheme="minorHAnsi" w:hAnsiTheme="minorHAnsi"/>
                <w:spacing w:val="0"/>
                <w:szCs w:val="16"/>
              </w:rPr>
              <w:t>1</w:t>
            </w:r>
            <w:r w:rsidR="008353AE">
              <w:rPr>
                <w:rFonts w:asciiTheme="minorHAnsi" w:hAnsiTheme="minorHAnsi"/>
                <w:spacing w:val="0"/>
                <w:szCs w:val="16"/>
              </w:rPr>
              <w:t>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490960" w:rsidP="00845CFA">
            <w:pPr>
              <w:pStyle w:val="TableText"/>
              <w:keepNext/>
              <w:keepLines/>
              <w:jc w:val="center"/>
              <w:rPr>
                <w:rFonts w:asciiTheme="minorHAnsi" w:hAnsiTheme="minorHAnsi"/>
                <w:spacing w:val="0"/>
                <w:szCs w:val="16"/>
              </w:rPr>
            </w:pPr>
            <w:r>
              <w:rPr>
                <w:rFonts w:asciiTheme="minorHAnsi" w:hAnsiTheme="minorHAnsi"/>
                <w:spacing w:val="0"/>
                <w:szCs w:val="16"/>
              </w:rPr>
              <w:t>t</w:t>
            </w:r>
            <w:r w:rsidR="00FD7ACB">
              <w:rPr>
                <w:rFonts w:asciiTheme="minorHAnsi" w:hAnsiTheme="minorHAnsi"/>
                <w:spacing w:val="0"/>
                <w:szCs w:val="16"/>
              </w:rPr>
              <w:t>1</w:t>
            </w:r>
            <w:r w:rsidR="008353AE">
              <w:rPr>
                <w:rFonts w:asciiTheme="minorHAnsi" w:hAnsiTheme="minorHAnsi"/>
                <w:spacing w:val="0"/>
                <w:szCs w:val="16"/>
              </w:rPr>
              <w:t>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490960" w:rsidP="00845CFA">
            <w:pPr>
              <w:pStyle w:val="TableText"/>
              <w:keepNext/>
              <w:keepLines/>
              <w:jc w:val="center"/>
              <w:rPr>
                <w:rFonts w:asciiTheme="minorHAnsi" w:hAnsiTheme="minorHAnsi"/>
                <w:spacing w:val="0"/>
                <w:szCs w:val="16"/>
              </w:rPr>
            </w:pPr>
            <w:r>
              <w:rPr>
                <w:rFonts w:asciiTheme="minorHAnsi" w:hAnsiTheme="minorHAnsi"/>
                <w:spacing w:val="0"/>
                <w:szCs w:val="16"/>
              </w:rPr>
              <w:lastRenderedPageBreak/>
              <w:t>t</w:t>
            </w:r>
            <w:r w:rsidR="00FD7ACB">
              <w:rPr>
                <w:rFonts w:asciiTheme="minorHAnsi" w:hAnsiTheme="minorHAnsi"/>
                <w:spacing w:val="0"/>
                <w:szCs w:val="16"/>
              </w:rPr>
              <w:t>1</w:t>
            </w:r>
            <w:r w:rsidR="008353AE">
              <w:rPr>
                <w:rFonts w:asciiTheme="minorHAnsi" w:hAnsiTheme="minorHAnsi"/>
                <w:spacing w:val="0"/>
                <w:szCs w:val="16"/>
              </w:rPr>
              <w:t>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rPr>
                <w:rFonts w:asciiTheme="minorHAnsi" w:hAnsiTheme="minorHAnsi"/>
                <w:spacing w:val="0"/>
                <w:szCs w:val="16"/>
              </w:rPr>
            </w:pPr>
            <w:r>
              <w:rPr>
                <w:rFonts w:asciiTheme="minorHAnsi" w:hAnsiTheme="minorHAnsi"/>
                <w:spacing w:val="0"/>
                <w:szCs w:val="16"/>
              </w:rPr>
              <w:t>Bit wise enable for write data</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490960" w:rsidP="00845CFA">
            <w:pPr>
              <w:pStyle w:val="TableText"/>
              <w:keepNext/>
              <w:keepLines/>
              <w:jc w:val="center"/>
              <w:rPr>
                <w:rFonts w:asciiTheme="minorHAnsi" w:hAnsiTheme="minorHAnsi"/>
                <w:spacing w:val="0"/>
                <w:szCs w:val="16"/>
              </w:rPr>
            </w:pPr>
            <w:r>
              <w:rPr>
                <w:rFonts w:asciiTheme="minorHAnsi" w:hAnsiTheme="minorHAnsi"/>
                <w:spacing w:val="0"/>
                <w:szCs w:val="16"/>
              </w:rPr>
              <w:t>t1</w:t>
            </w:r>
            <w:r w:rsidR="008353AE">
              <w:rPr>
                <w:rFonts w:asciiTheme="minorHAnsi" w:hAnsiTheme="minorHAnsi"/>
                <w:spacing w:val="0"/>
                <w:szCs w:val="16"/>
              </w:rPr>
              <w:t>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t3 memory</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490960" w:rsidP="00845CFA">
            <w:pPr>
              <w:pStyle w:val="TableText"/>
              <w:keepNext/>
              <w:keepLines/>
              <w:jc w:val="center"/>
              <w:rPr>
                <w:rFonts w:asciiTheme="minorHAnsi" w:hAnsiTheme="minorHAnsi"/>
                <w:spacing w:val="0"/>
                <w:szCs w:val="16"/>
              </w:rPr>
            </w:pPr>
            <w:r>
              <w:rPr>
                <w:rFonts w:asciiTheme="minorHAnsi" w:hAnsiTheme="minorHAnsi"/>
                <w:spacing w:val="0"/>
                <w:szCs w:val="16"/>
              </w:rPr>
              <w:t>t1</w:t>
            </w:r>
            <w:r w:rsidR="008353AE">
              <w:rPr>
                <w:rFonts w:asciiTheme="minorHAnsi" w:hAnsiTheme="minorHAnsi"/>
                <w:spacing w:val="0"/>
                <w:szCs w:val="16"/>
              </w:rPr>
              <w:t>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490960" w:rsidP="00845CFA">
            <w:pPr>
              <w:pStyle w:val="TableText"/>
              <w:keepNext/>
              <w:keepLines/>
              <w:jc w:val="center"/>
              <w:rPr>
                <w:rFonts w:asciiTheme="minorHAnsi" w:hAnsiTheme="minorHAnsi"/>
                <w:spacing w:val="0"/>
                <w:szCs w:val="16"/>
              </w:rPr>
            </w:pPr>
            <w:r>
              <w:rPr>
                <w:rFonts w:asciiTheme="minorHAnsi" w:hAnsiTheme="minorHAnsi"/>
                <w:spacing w:val="0"/>
                <w:szCs w:val="16"/>
              </w:rPr>
              <w:t>t1</w:t>
            </w:r>
            <w:r w:rsidR="008353AE">
              <w:rPr>
                <w:rFonts w:asciiTheme="minorHAnsi" w:hAnsiTheme="minorHAnsi"/>
                <w:spacing w:val="0"/>
                <w:szCs w:val="16"/>
              </w:rPr>
              <w:t>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845CFA">
            <w:pPr>
              <w:pStyle w:val="TableText"/>
              <w:keepNext/>
              <w:keepLines/>
              <w:rPr>
                <w:rFonts w:asciiTheme="minorHAnsi" w:hAnsiTheme="minorHAnsi"/>
                <w:spacing w:val="0"/>
                <w:szCs w:val="16"/>
              </w:rPr>
            </w:pPr>
            <w:r>
              <w:rPr>
                <w:rFonts w:asciiTheme="minorHAnsi" w:hAnsiTheme="minorHAnsi"/>
                <w:spacing w:val="0"/>
                <w:szCs w:val="16"/>
              </w:rPr>
              <w:t>Data associated with the read address</w:t>
            </w:r>
          </w:p>
        </w:tc>
      </w:tr>
      <w:tr w:rsidR="008353AE" w:rsidTr="00E06D80">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8353AE" w:rsidRPr="00E06D80" w:rsidRDefault="008353AE" w:rsidP="00E06D80">
            <w:pPr>
              <w:pStyle w:val="TableText"/>
              <w:keepNext/>
              <w:keepLines/>
              <w:jc w:val="center"/>
              <w:rPr>
                <w:rFonts w:asciiTheme="minorHAnsi" w:hAnsiTheme="minorHAnsi"/>
                <w:b/>
                <w:spacing w:val="0"/>
                <w:sz w:val="22"/>
                <w:szCs w:val="22"/>
              </w:rPr>
            </w:pPr>
            <w:r>
              <w:rPr>
                <w:rFonts w:asciiTheme="minorHAnsi" w:hAnsiTheme="minorHAnsi"/>
                <w:b/>
                <w:spacing w:val="0"/>
                <w:sz w:val="22"/>
                <w:szCs w:val="22"/>
              </w:rPr>
              <w:t>T2</w:t>
            </w:r>
            <w:r w:rsidRPr="004D4D8D">
              <w:rPr>
                <w:rFonts w:asciiTheme="minorHAnsi" w:hAnsiTheme="minorHAnsi"/>
                <w:b/>
                <w:spacing w:val="0"/>
                <w:sz w:val="22"/>
                <w:szCs w:val="22"/>
              </w:rPr>
              <w:t xml:space="preserve"> Ports</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66181F"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8353AE">
              <w:rPr>
                <w:rFonts w:asciiTheme="minorHAnsi" w:hAnsiTheme="minorHAnsi"/>
                <w:spacing w:val="0"/>
                <w:szCs w:val="16"/>
              </w:rPr>
              <w:t>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66181F"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8353AE">
              <w:rPr>
                <w:rFonts w:asciiTheme="minorHAnsi" w:hAnsiTheme="minorHAnsi"/>
                <w:spacing w:val="0"/>
                <w:szCs w:val="16"/>
              </w:rPr>
              <w:t>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66181F"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8353AE">
              <w:rPr>
                <w:rFonts w:asciiTheme="minorHAnsi" w:hAnsiTheme="minorHAnsi"/>
                <w:spacing w:val="0"/>
                <w:szCs w:val="16"/>
              </w:rPr>
              <w:t>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66181F"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8353AE">
              <w:rPr>
                <w:rFonts w:asciiTheme="minorHAnsi" w:hAnsiTheme="minorHAnsi"/>
                <w:spacing w:val="0"/>
                <w:szCs w:val="16"/>
              </w:rPr>
              <w:t>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rPr>
                <w:rFonts w:asciiTheme="minorHAnsi" w:hAnsiTheme="minorHAnsi"/>
                <w:spacing w:val="0"/>
                <w:szCs w:val="16"/>
              </w:rPr>
            </w:pPr>
            <w:r>
              <w:rPr>
                <w:rFonts w:asciiTheme="minorHAnsi" w:hAnsiTheme="minorHAnsi"/>
                <w:spacing w:val="0"/>
                <w:szCs w:val="16"/>
              </w:rPr>
              <w:t>Bit wise enable for write data</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66181F"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8353AE">
              <w:rPr>
                <w:rFonts w:asciiTheme="minorHAnsi" w:hAnsiTheme="minorHAnsi"/>
                <w:spacing w:val="0"/>
                <w:szCs w:val="16"/>
              </w:rPr>
              <w:t>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t3 memory</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66181F"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8353AE">
              <w:rPr>
                <w:rFonts w:asciiTheme="minorHAnsi" w:hAnsiTheme="minorHAnsi"/>
                <w:spacing w:val="0"/>
                <w:szCs w:val="16"/>
              </w:rPr>
              <w:t>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8353A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66181F"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8353AE">
              <w:rPr>
                <w:rFonts w:asciiTheme="minorHAnsi" w:hAnsiTheme="minorHAnsi"/>
                <w:spacing w:val="0"/>
                <w:szCs w:val="16"/>
              </w:rPr>
              <w:t>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8353AE" w:rsidRDefault="008353AE" w:rsidP="00696A2A">
            <w:pPr>
              <w:pStyle w:val="TableText"/>
              <w:keepNext/>
              <w:keepLines/>
              <w:rPr>
                <w:rFonts w:asciiTheme="minorHAnsi" w:hAnsiTheme="minorHAnsi"/>
                <w:spacing w:val="0"/>
                <w:szCs w:val="16"/>
              </w:rPr>
            </w:pPr>
            <w:r>
              <w:rPr>
                <w:rFonts w:asciiTheme="minorHAnsi" w:hAnsiTheme="minorHAnsi"/>
                <w:spacing w:val="0"/>
                <w:szCs w:val="16"/>
              </w:rPr>
              <w:t>Data associated with the read address</w:t>
            </w: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353928" w:rsidRDefault="00353928" w:rsidP="00405179">
      <w:pPr>
        <w:shd w:val="clear" w:color="auto" w:fill="FFFFFF"/>
        <w:ind w:left="360"/>
        <w:rPr>
          <w:rFonts w:cs="Arial"/>
          <w:i/>
          <w:color w:val="000000"/>
          <w:sz w:val="24"/>
          <w:szCs w:val="24"/>
        </w:rPr>
      </w:pPr>
    </w:p>
    <w:p w:rsidR="00353928" w:rsidRPr="00353928" w:rsidRDefault="00353928" w:rsidP="00353928">
      <w:pPr>
        <w:shd w:val="clear" w:color="auto" w:fill="FFFFFF"/>
        <w:ind w:left="360"/>
        <w:rPr>
          <w:rFonts w:cs="Arial"/>
          <w:i/>
          <w:color w:val="000000"/>
          <w:sz w:val="24"/>
          <w:szCs w:val="24"/>
        </w:rPr>
      </w:pPr>
      <w:r w:rsidRPr="00353928">
        <w:rPr>
          <w:rFonts w:cs="Arial"/>
          <w:i/>
          <w:color w:val="000000"/>
          <w:sz w:val="24"/>
          <w:szCs w:val="24"/>
        </w:rPr>
        <w:t># 1R1RW_2p_XR</w:t>
      </w:r>
    </w:p>
    <w:p w:rsidR="00353928" w:rsidRPr="00353928" w:rsidRDefault="00353928" w:rsidP="00353928">
      <w:pPr>
        <w:shd w:val="clear" w:color="auto" w:fill="FFFFFF"/>
        <w:ind w:left="360"/>
        <w:rPr>
          <w:rFonts w:cs="Arial"/>
          <w:i/>
          <w:color w:val="000000"/>
          <w:sz w:val="24"/>
          <w:szCs w:val="24"/>
        </w:rPr>
      </w:pPr>
      <w:r w:rsidRPr="00353928">
        <w:rPr>
          <w:rFonts w:cs="Arial"/>
          <w:i/>
          <w:color w:val="000000"/>
          <w:sz w:val="24"/>
          <w:szCs w:val="24"/>
        </w:rPr>
        <w:t>1R1RW_A100 (f, w, b) [XR]</w:t>
      </w:r>
    </w:p>
    <w:p w:rsidR="00353928" w:rsidRPr="00353928" w:rsidRDefault="00353928" w:rsidP="00353928">
      <w:pPr>
        <w:shd w:val="clear" w:color="auto" w:fill="FFFFFF"/>
        <w:ind w:left="360"/>
        <w:rPr>
          <w:rFonts w:cs="Arial"/>
          <w:i/>
          <w:color w:val="000000"/>
          <w:sz w:val="24"/>
          <w:szCs w:val="24"/>
        </w:rPr>
      </w:pPr>
    </w:p>
    <w:p w:rsidR="00353928" w:rsidRPr="00353928" w:rsidRDefault="00353928" w:rsidP="00353928">
      <w:pPr>
        <w:shd w:val="clear" w:color="auto" w:fill="FFFFFF"/>
        <w:ind w:left="360"/>
        <w:rPr>
          <w:rFonts w:cs="Arial"/>
          <w:i/>
          <w:color w:val="000000"/>
          <w:sz w:val="24"/>
          <w:szCs w:val="24"/>
        </w:rPr>
      </w:pPr>
      <w:proofErr w:type="spellStart"/>
      <w:proofErr w:type="gramStart"/>
      <w:r w:rsidRPr="00353928">
        <w:rPr>
          <w:rFonts w:cs="Arial"/>
          <w:i/>
          <w:color w:val="000000"/>
          <w:sz w:val="24"/>
          <w:szCs w:val="24"/>
        </w:rPr>
        <w:t>vars</w:t>
      </w:r>
      <w:proofErr w:type="spellEnd"/>
      <w:proofErr w:type="gramEnd"/>
      <w:r w:rsidRPr="00353928">
        <w:rPr>
          <w:rFonts w:cs="Arial"/>
          <w:i/>
          <w:color w:val="000000"/>
          <w:sz w:val="24"/>
          <w:szCs w:val="24"/>
        </w:rPr>
        <w:t xml:space="preserve">        : n  __ </w:t>
      </w:r>
      <w:proofErr w:type="spellStart"/>
      <w:r w:rsidRPr="00353928">
        <w:rPr>
          <w:rFonts w:cs="Arial"/>
          <w:i/>
          <w:color w:val="000000"/>
          <w:sz w:val="24"/>
          <w:szCs w:val="24"/>
        </w:rPr>
        <w:t>bank_count</w:t>
      </w:r>
      <w:proofErr w:type="spellEnd"/>
      <w:r w:rsidRPr="00353928">
        <w:rPr>
          <w:rFonts w:cs="Arial"/>
          <w:i/>
          <w:color w:val="000000"/>
          <w:sz w:val="24"/>
          <w:szCs w:val="24"/>
        </w:rPr>
        <w:t>(1)</w:t>
      </w:r>
      <w:r w:rsidR="00186ABA">
        <w:rPr>
          <w:rFonts w:cs="Arial"/>
          <w:i/>
          <w:color w:val="000000"/>
          <w:sz w:val="24"/>
          <w:szCs w:val="24"/>
        </w:rPr>
        <w:t xml:space="preserve">  </w:t>
      </w:r>
      <w:r w:rsidR="00931F1C">
        <w:rPr>
          <w:rFonts w:cs="Arial"/>
          <w:i/>
          <w:color w:val="000000"/>
          <w:sz w:val="24"/>
          <w:szCs w:val="24"/>
        </w:rPr>
        <w:t xml:space="preserve">             </w:t>
      </w:r>
      <w:r w:rsidR="00A1088C" w:rsidRPr="00A1088C">
        <w:rPr>
          <w:rFonts w:cs="Arial"/>
          <w:i/>
          <w:color w:val="000000"/>
          <w:sz w:val="24"/>
          <w:szCs w:val="24"/>
        </w:rPr>
        <w:sym w:font="Wingdings" w:char="F0E0"/>
      </w:r>
      <w:r w:rsidR="00A1088C">
        <w:rPr>
          <w:rFonts w:cs="Arial"/>
          <w:i/>
          <w:color w:val="000000"/>
          <w:sz w:val="24"/>
          <w:szCs w:val="24"/>
        </w:rPr>
        <w:t xml:space="preserve"> </w:t>
      </w:r>
      <w:r w:rsidR="00186ABA">
        <w:rPr>
          <w:rFonts w:cs="Arial"/>
          <w:i/>
          <w:color w:val="000000"/>
          <w:sz w:val="24"/>
          <w:szCs w:val="24"/>
        </w:rPr>
        <w:t>n&gt;=1</w:t>
      </w:r>
    </w:p>
    <w:p w:rsidR="00353928" w:rsidRPr="00353928" w:rsidRDefault="00353928" w:rsidP="00353928">
      <w:pPr>
        <w:shd w:val="clear" w:color="auto" w:fill="FFFFFF"/>
        <w:ind w:left="360"/>
        <w:rPr>
          <w:rFonts w:cs="Arial"/>
          <w:i/>
          <w:color w:val="000000"/>
          <w:sz w:val="24"/>
          <w:szCs w:val="24"/>
        </w:rPr>
      </w:pPr>
      <w:r w:rsidRPr="00353928">
        <w:rPr>
          <w:rFonts w:cs="Arial"/>
          <w:i/>
          <w:color w:val="000000"/>
          <w:sz w:val="24"/>
          <w:szCs w:val="24"/>
        </w:rPr>
        <w:t xml:space="preserve">              </w:t>
      </w:r>
      <w:proofErr w:type="spellStart"/>
      <w:proofErr w:type="gramStart"/>
      <w:r w:rsidRPr="00353928">
        <w:rPr>
          <w:rFonts w:cs="Arial"/>
          <w:i/>
          <w:color w:val="000000"/>
          <w:sz w:val="24"/>
          <w:szCs w:val="24"/>
        </w:rPr>
        <w:t>ws</w:t>
      </w:r>
      <w:proofErr w:type="spellEnd"/>
      <w:proofErr w:type="gramEnd"/>
      <w:r w:rsidRPr="00353928">
        <w:rPr>
          <w:rFonts w:cs="Arial"/>
          <w:i/>
          <w:color w:val="000000"/>
          <w:sz w:val="24"/>
          <w:szCs w:val="24"/>
        </w:rPr>
        <w:t xml:space="preserve"> __ </w:t>
      </w:r>
      <w:proofErr w:type="spellStart"/>
      <w:r w:rsidRPr="00353928">
        <w:rPr>
          <w:rFonts w:cs="Arial"/>
          <w:i/>
          <w:color w:val="000000"/>
          <w:sz w:val="24"/>
          <w:szCs w:val="24"/>
        </w:rPr>
        <w:t>words_array</w:t>
      </w:r>
      <w:proofErr w:type="spellEnd"/>
      <w:r w:rsidRPr="00353928">
        <w:rPr>
          <w:rFonts w:cs="Arial"/>
          <w:i/>
          <w:color w:val="000000"/>
          <w:sz w:val="24"/>
          <w:szCs w:val="24"/>
        </w:rPr>
        <w:t>(</w:t>
      </w:r>
      <w:proofErr w:type="spellStart"/>
      <w:r w:rsidRPr="00353928">
        <w:rPr>
          <w:rFonts w:cs="Arial"/>
          <w:i/>
          <w:color w:val="000000"/>
          <w:sz w:val="24"/>
          <w:szCs w:val="24"/>
        </w:rPr>
        <w:t>n,w</w:t>
      </w:r>
      <w:proofErr w:type="spellEnd"/>
      <w:r w:rsidRPr="00353928">
        <w:rPr>
          <w:rFonts w:cs="Arial"/>
          <w:i/>
          <w:color w:val="000000"/>
          <w:sz w:val="24"/>
          <w:szCs w:val="24"/>
        </w:rPr>
        <w:t>)</w:t>
      </w:r>
    </w:p>
    <w:p w:rsidR="00353928" w:rsidRPr="00353928" w:rsidRDefault="00353928" w:rsidP="00353928">
      <w:pPr>
        <w:shd w:val="clear" w:color="auto" w:fill="FFFFFF"/>
        <w:ind w:left="360"/>
        <w:rPr>
          <w:rFonts w:cs="Arial"/>
          <w:i/>
          <w:color w:val="000000"/>
          <w:sz w:val="24"/>
          <w:szCs w:val="24"/>
        </w:rPr>
      </w:pPr>
      <w:r w:rsidRPr="00353928">
        <w:rPr>
          <w:rFonts w:cs="Arial"/>
          <w:i/>
          <w:color w:val="000000"/>
          <w:sz w:val="24"/>
          <w:szCs w:val="24"/>
        </w:rPr>
        <w:t xml:space="preserve">              </w:t>
      </w:r>
      <w:proofErr w:type="gramStart"/>
      <w:r w:rsidRPr="00353928">
        <w:rPr>
          <w:rFonts w:cs="Arial"/>
          <w:i/>
          <w:color w:val="000000"/>
          <w:sz w:val="24"/>
          <w:szCs w:val="24"/>
        </w:rPr>
        <w:t>b</w:t>
      </w:r>
      <w:proofErr w:type="gramEnd"/>
      <w:r w:rsidRPr="00353928">
        <w:rPr>
          <w:rFonts w:cs="Arial"/>
          <w:i/>
          <w:color w:val="000000"/>
          <w:sz w:val="24"/>
          <w:szCs w:val="24"/>
        </w:rPr>
        <w:t>' __ bits(b)</w:t>
      </w:r>
    </w:p>
    <w:p w:rsidR="00353928" w:rsidRPr="00353928" w:rsidRDefault="00353928" w:rsidP="00353928">
      <w:pPr>
        <w:shd w:val="clear" w:color="auto" w:fill="FFFFFF"/>
        <w:ind w:left="360"/>
        <w:rPr>
          <w:rFonts w:cs="Arial"/>
          <w:i/>
          <w:color w:val="000000"/>
          <w:sz w:val="24"/>
          <w:szCs w:val="24"/>
        </w:rPr>
      </w:pPr>
    </w:p>
    <w:p w:rsidR="00353928" w:rsidRPr="00353928" w:rsidRDefault="00353928" w:rsidP="00353928">
      <w:pPr>
        <w:shd w:val="clear" w:color="auto" w:fill="FFFFFF"/>
        <w:ind w:left="360"/>
        <w:rPr>
          <w:rFonts w:cs="Arial"/>
          <w:i/>
          <w:color w:val="000000"/>
          <w:sz w:val="24"/>
          <w:szCs w:val="24"/>
        </w:rPr>
      </w:pPr>
      <w:proofErr w:type="gramStart"/>
      <w:r w:rsidRPr="00353928">
        <w:rPr>
          <w:rFonts w:cs="Arial"/>
          <w:i/>
          <w:color w:val="000000"/>
          <w:sz w:val="24"/>
          <w:szCs w:val="24"/>
        </w:rPr>
        <w:t>formulae</w:t>
      </w:r>
      <w:proofErr w:type="gramEnd"/>
      <w:r w:rsidRPr="00353928">
        <w:rPr>
          <w:rFonts w:cs="Arial"/>
          <w:i/>
          <w:color w:val="000000"/>
          <w:sz w:val="24"/>
          <w:szCs w:val="24"/>
        </w:rPr>
        <w:t xml:space="preserve">    : w' = </w:t>
      </w:r>
      <w:proofErr w:type="spellStart"/>
      <w:r w:rsidRPr="00353928">
        <w:rPr>
          <w:rFonts w:cs="Arial"/>
          <w:i/>
          <w:color w:val="000000"/>
          <w:sz w:val="24"/>
          <w:szCs w:val="24"/>
        </w:rPr>
        <w:t>ws.max</w:t>
      </w:r>
      <w:proofErr w:type="spellEnd"/>
      <w:r w:rsidRPr="00353928">
        <w:rPr>
          <w:rFonts w:cs="Arial"/>
          <w:i/>
          <w:color w:val="000000"/>
          <w:sz w:val="24"/>
          <w:szCs w:val="24"/>
        </w:rPr>
        <w:t>()</w:t>
      </w:r>
    </w:p>
    <w:p w:rsidR="00353928" w:rsidRPr="00353928" w:rsidRDefault="00353928" w:rsidP="00353928">
      <w:pPr>
        <w:shd w:val="clear" w:color="auto" w:fill="FFFFFF"/>
        <w:ind w:left="360"/>
        <w:rPr>
          <w:rFonts w:cs="Arial"/>
          <w:i/>
          <w:color w:val="000000"/>
          <w:sz w:val="24"/>
          <w:szCs w:val="24"/>
        </w:rPr>
      </w:pPr>
    </w:p>
    <w:p w:rsidR="00353928" w:rsidRPr="00353928" w:rsidRDefault="00353928" w:rsidP="00353928">
      <w:pPr>
        <w:shd w:val="clear" w:color="auto" w:fill="FFFFFF"/>
        <w:ind w:left="360"/>
        <w:rPr>
          <w:rFonts w:cs="Arial"/>
          <w:i/>
          <w:color w:val="000000"/>
          <w:sz w:val="24"/>
          <w:szCs w:val="24"/>
        </w:rPr>
      </w:pPr>
      <w:proofErr w:type="gramStart"/>
      <w:r w:rsidRPr="00353928">
        <w:rPr>
          <w:rFonts w:cs="Arial"/>
          <w:i/>
          <w:color w:val="000000"/>
          <w:sz w:val="24"/>
          <w:szCs w:val="24"/>
        </w:rPr>
        <w:t>macros</w:t>
      </w:r>
      <w:proofErr w:type="gramEnd"/>
      <w:r w:rsidRPr="00353928">
        <w:rPr>
          <w:rFonts w:cs="Arial"/>
          <w:i/>
          <w:color w:val="000000"/>
          <w:sz w:val="24"/>
          <w:szCs w:val="24"/>
        </w:rPr>
        <w:t>:</w:t>
      </w:r>
    </w:p>
    <w:p w:rsidR="00353928" w:rsidRPr="00353928" w:rsidRDefault="00353928" w:rsidP="00353928">
      <w:pPr>
        <w:shd w:val="clear" w:color="auto" w:fill="FFFFFF"/>
        <w:ind w:left="360"/>
        <w:rPr>
          <w:rFonts w:cs="Arial"/>
          <w:i/>
          <w:color w:val="000000"/>
          <w:sz w:val="24"/>
          <w:szCs w:val="24"/>
        </w:rPr>
      </w:pPr>
      <w:proofErr w:type="gramStart"/>
      <w:r w:rsidRPr="00353928">
        <w:rPr>
          <w:rFonts w:cs="Arial"/>
          <w:i/>
          <w:color w:val="000000"/>
          <w:sz w:val="24"/>
          <w:szCs w:val="24"/>
        </w:rPr>
        <w:t>type1(</w:t>
      </w:r>
      <w:proofErr w:type="gramEnd"/>
      <w:r w:rsidRPr="00353928">
        <w:rPr>
          <w:rFonts w:cs="Arial"/>
          <w:i/>
          <w:color w:val="000000"/>
          <w:sz w:val="24"/>
          <w:szCs w:val="24"/>
        </w:rPr>
        <w:t xml:space="preserve">BASE)       </w:t>
      </w:r>
      <w:r w:rsidR="00A1088C">
        <w:rPr>
          <w:rFonts w:cs="Arial"/>
          <w:i/>
          <w:color w:val="000000"/>
          <w:sz w:val="24"/>
          <w:szCs w:val="24"/>
        </w:rPr>
        <w:t xml:space="preserve">: n * 1R1W(f, </w:t>
      </w:r>
      <w:proofErr w:type="spellStart"/>
      <w:r w:rsidR="00A1088C">
        <w:rPr>
          <w:rFonts w:cs="Arial"/>
          <w:i/>
          <w:color w:val="000000"/>
          <w:sz w:val="24"/>
          <w:szCs w:val="24"/>
        </w:rPr>
        <w:t>ws</w:t>
      </w:r>
      <w:proofErr w:type="spellEnd"/>
      <w:r w:rsidR="00A1088C">
        <w:rPr>
          <w:rFonts w:cs="Arial"/>
          <w:i/>
          <w:color w:val="000000"/>
          <w:sz w:val="24"/>
          <w:szCs w:val="24"/>
        </w:rPr>
        <w:t xml:space="preserve">, b') </w:t>
      </w:r>
      <w:r w:rsidR="00A1088C" w:rsidRPr="00A1088C">
        <w:rPr>
          <w:rFonts w:cs="Arial"/>
          <w:i/>
          <w:color w:val="000000"/>
          <w:sz w:val="24"/>
          <w:szCs w:val="24"/>
        </w:rPr>
        <w:sym w:font="Wingdings" w:char="F0E0"/>
      </w:r>
      <w:r w:rsidR="00A1088C">
        <w:rPr>
          <w:rFonts w:cs="Arial"/>
          <w:i/>
          <w:color w:val="000000"/>
          <w:sz w:val="24"/>
          <w:szCs w:val="24"/>
        </w:rPr>
        <w:t xml:space="preserve"> </w:t>
      </w:r>
      <w:r w:rsidRPr="00353928">
        <w:rPr>
          <w:rFonts w:cs="Arial"/>
          <w:i/>
          <w:color w:val="000000"/>
          <w:sz w:val="24"/>
          <w:szCs w:val="24"/>
        </w:rPr>
        <w:t xml:space="preserve"> n copies of </w:t>
      </w:r>
      <w:proofErr w:type="spellStart"/>
      <w:r w:rsidRPr="00353928">
        <w:rPr>
          <w:rFonts w:cs="Arial"/>
          <w:i/>
          <w:color w:val="000000"/>
          <w:sz w:val="24"/>
          <w:szCs w:val="24"/>
        </w:rPr>
        <w:t>ws</w:t>
      </w:r>
      <w:proofErr w:type="spellEnd"/>
      <w:r w:rsidRPr="00353928">
        <w:rPr>
          <w:rFonts w:cs="Arial"/>
          <w:i/>
          <w:color w:val="000000"/>
          <w:sz w:val="24"/>
          <w:szCs w:val="24"/>
        </w:rPr>
        <w:t xml:space="preserve"> size of T1 </w:t>
      </w:r>
      <w:proofErr w:type="spellStart"/>
      <w:r w:rsidRPr="00353928">
        <w:rPr>
          <w:rFonts w:cs="Arial"/>
          <w:i/>
          <w:color w:val="000000"/>
          <w:sz w:val="24"/>
          <w:szCs w:val="24"/>
        </w:rPr>
        <w:t>mems</w:t>
      </w:r>
      <w:proofErr w:type="spellEnd"/>
      <w:r w:rsidRPr="00353928">
        <w:rPr>
          <w:rFonts w:cs="Arial"/>
          <w:i/>
          <w:color w:val="000000"/>
          <w:sz w:val="24"/>
          <w:szCs w:val="24"/>
        </w:rPr>
        <w:t>.</w:t>
      </w:r>
    </w:p>
    <w:p w:rsidR="00353928" w:rsidRPr="00405179" w:rsidRDefault="00353928" w:rsidP="00353928">
      <w:pPr>
        <w:shd w:val="clear" w:color="auto" w:fill="FFFFFF"/>
        <w:ind w:left="360"/>
        <w:rPr>
          <w:rFonts w:cs="Arial"/>
          <w:i/>
          <w:color w:val="000000"/>
          <w:sz w:val="24"/>
          <w:szCs w:val="24"/>
        </w:rPr>
      </w:pPr>
      <w:proofErr w:type="gramStart"/>
      <w:r w:rsidRPr="00353928">
        <w:rPr>
          <w:rFonts w:cs="Arial"/>
          <w:i/>
          <w:color w:val="000000"/>
          <w:sz w:val="24"/>
          <w:szCs w:val="24"/>
        </w:rPr>
        <w:t>type2(</w:t>
      </w:r>
      <w:proofErr w:type="gramEnd"/>
      <w:r w:rsidRPr="00353928">
        <w:rPr>
          <w:rFonts w:cs="Arial"/>
          <w:i/>
          <w:color w:val="000000"/>
          <w:sz w:val="24"/>
          <w:szCs w:val="24"/>
        </w:rPr>
        <w:t>BASE)       : 1 * 1R1W(f, w', b')</w:t>
      </w:r>
      <w:r w:rsidR="00A1088C">
        <w:rPr>
          <w:rFonts w:cs="Arial"/>
          <w:i/>
          <w:color w:val="000000"/>
          <w:sz w:val="24"/>
          <w:szCs w:val="24"/>
        </w:rPr>
        <w:t xml:space="preserve">  </w:t>
      </w:r>
      <w:r w:rsidR="00A1088C" w:rsidRPr="00A1088C">
        <w:rPr>
          <w:rFonts w:cs="Arial"/>
          <w:i/>
          <w:color w:val="000000"/>
          <w:sz w:val="24"/>
          <w:szCs w:val="24"/>
        </w:rPr>
        <w:sym w:font="Wingdings" w:char="F0E0"/>
      </w:r>
      <w:r w:rsidR="00A1088C">
        <w:rPr>
          <w:rFonts w:cs="Arial"/>
          <w:i/>
          <w:color w:val="000000"/>
          <w:sz w:val="24"/>
          <w:szCs w:val="24"/>
        </w:rPr>
        <w:t xml:space="preserve"> One spare copy of max bank size.</w:t>
      </w:r>
    </w:p>
    <w:p w:rsidR="00405074" w:rsidRPr="00405074" w:rsidRDefault="00405074" w:rsidP="00405074">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F35F0C">
        <w:rPr>
          <w:rFonts w:cs="Arial"/>
          <w:color w:val="000000"/>
          <w:sz w:val="24"/>
          <w:szCs w:val="24"/>
        </w:rPr>
        <w:t xml:space="preserve">memory macros used for </w:t>
      </w:r>
      <w:r w:rsidR="00352C45">
        <w:rPr>
          <w:rFonts w:cs="Arial"/>
          <w:color w:val="000000"/>
          <w:sz w:val="24"/>
          <w:szCs w:val="24"/>
        </w:rPr>
        <w:t>1r1rw_a100</w:t>
      </w:r>
      <w:r w:rsidR="00F35F0C">
        <w:rPr>
          <w:rFonts w:cs="Arial"/>
          <w:color w:val="000000"/>
          <w:sz w:val="24"/>
          <w:szCs w:val="24"/>
        </w:rPr>
        <w:t xml:space="preserve">. There are </w:t>
      </w:r>
      <w:r w:rsidR="00186ABA">
        <w:rPr>
          <w:rFonts w:cs="Arial"/>
          <w:color w:val="000000"/>
          <w:sz w:val="24"/>
          <w:szCs w:val="24"/>
        </w:rPr>
        <w:t>two</w:t>
      </w:r>
      <w:r w:rsidRPr="00DC0046">
        <w:rPr>
          <w:rFonts w:cs="Arial"/>
          <w:color w:val="000000"/>
          <w:sz w:val="24"/>
          <w:szCs w:val="24"/>
        </w:rPr>
        <w:t xml:space="preserve">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software has to pick – type 1 (T1) and type2 (T2)</w:t>
      </w:r>
      <w:r w:rsidR="00353928">
        <w:rPr>
          <w:rFonts w:cs="Arial"/>
          <w:color w:val="000000"/>
          <w:sz w:val="24"/>
          <w:szCs w:val="24"/>
        </w:rPr>
        <w:t>.</w:t>
      </w:r>
      <w:r w:rsidRPr="00DC0046">
        <w:rPr>
          <w:rFonts w:cs="Arial"/>
          <w:color w:val="000000"/>
          <w:sz w:val="24"/>
          <w:szCs w:val="24"/>
        </w:rPr>
        <w:t xml:space="preserve">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w:t>
      </w:r>
      <w:r w:rsidR="002027DD">
        <w:rPr>
          <w:sz w:val="24"/>
        </w:rPr>
        <w:t>the memory used in the 1r1</w:t>
      </w:r>
      <w:r w:rsidR="00353928">
        <w:rPr>
          <w:sz w:val="24"/>
        </w:rPr>
        <w:t>r</w:t>
      </w:r>
      <w:r w:rsidR="002027DD">
        <w:rPr>
          <w:sz w:val="24"/>
        </w:rPr>
        <w:t>w_</w:t>
      </w:r>
      <w:r w:rsidR="00353928">
        <w:rPr>
          <w:sz w:val="24"/>
        </w:rPr>
        <w:t>a100</w:t>
      </w:r>
      <w:r>
        <w:rPr>
          <w:sz w:val="24"/>
        </w:rPr>
        <w:t xml:space="preserve"> and is used for the primary data storage. The size of this memory is equal to total capacity requir</w:t>
      </w:r>
      <w:r w:rsidR="00186ABA">
        <w:rPr>
          <w:sz w:val="24"/>
        </w:rPr>
        <w:t>ement of the algorithmic memory (that is</w:t>
      </w:r>
      <w:r w:rsidR="007075BC">
        <w:rPr>
          <w:sz w:val="24"/>
        </w:rPr>
        <w:t xml:space="preserve"> approximately</w:t>
      </w:r>
      <w:r w:rsidR="00186ABA">
        <w:rPr>
          <w:sz w:val="24"/>
        </w:rPr>
        <w:t xml:space="preserve">, </w:t>
      </w:r>
      <w:proofErr w:type="spellStart"/>
      <w:r w:rsidR="00186ABA">
        <w:rPr>
          <w:sz w:val="24"/>
        </w:rPr>
        <w:t>w</w:t>
      </w:r>
      <w:r w:rsidR="007075BC">
        <w:rPr>
          <w:sz w:val="24"/>
        </w:rPr>
        <w:t>s</w:t>
      </w:r>
      <w:proofErr w:type="spellEnd"/>
      <w:r w:rsidR="00186ABA">
        <w:rPr>
          <w:sz w:val="24"/>
        </w:rPr>
        <w:t xml:space="preserve"> x n x b)</w:t>
      </w:r>
      <w:r w:rsidR="00F35F0C">
        <w:rPr>
          <w:sz w:val="24"/>
        </w:rPr>
        <w:t>. In 1r1</w:t>
      </w:r>
      <w:r w:rsidR="00353928">
        <w:rPr>
          <w:sz w:val="24"/>
        </w:rPr>
        <w:t>rw_a10</w:t>
      </w:r>
      <w:r w:rsidR="00F35F0C">
        <w:rPr>
          <w:sz w:val="24"/>
        </w:rPr>
        <w:t>0</w:t>
      </w:r>
      <w:r>
        <w:rPr>
          <w:sz w:val="24"/>
        </w:rPr>
        <w:t xml:space="preserve"> 1R</w:t>
      </w:r>
      <w:r w:rsidR="00353928">
        <w:rPr>
          <w:sz w:val="24"/>
        </w:rPr>
        <w:t>1W (2</w:t>
      </w:r>
      <w:r>
        <w:rPr>
          <w:sz w:val="24"/>
        </w:rPr>
        <w:t xml:space="preserv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DC0046" w:rsidRDefault="00DC0046" w:rsidP="00DC0046">
      <w:pPr>
        <w:pStyle w:val="ListParagraph"/>
        <w:numPr>
          <w:ilvl w:val="1"/>
          <w:numId w:val="46"/>
        </w:numPr>
        <w:spacing w:after="200" w:line="276" w:lineRule="auto"/>
        <w:rPr>
          <w:sz w:val="24"/>
        </w:rPr>
      </w:pPr>
      <w:proofErr w:type="spellStart"/>
      <w:r>
        <w:rPr>
          <w:sz w:val="24"/>
        </w:rPr>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F35F0C" w:rsidRDefault="00F35F0C" w:rsidP="00F35F0C">
      <w:pPr>
        <w:pStyle w:val="ListParagraph"/>
        <w:spacing w:after="200" w:line="276" w:lineRule="auto"/>
        <w:ind w:left="1800"/>
        <w:rPr>
          <w:sz w:val="24"/>
        </w:rPr>
      </w:pPr>
    </w:p>
    <w:p w:rsidR="00F35F0C" w:rsidRDefault="00F35F0C" w:rsidP="00F35F0C">
      <w:pPr>
        <w:pStyle w:val="ListParagraph"/>
        <w:numPr>
          <w:ilvl w:val="0"/>
          <w:numId w:val="46"/>
        </w:numPr>
        <w:spacing w:after="200" w:line="276" w:lineRule="auto"/>
        <w:rPr>
          <w:sz w:val="24"/>
        </w:rPr>
      </w:pPr>
      <w:r>
        <w:rPr>
          <w:b/>
          <w:sz w:val="24"/>
        </w:rPr>
        <w:t>T2</w:t>
      </w:r>
      <w:r w:rsidRPr="000E3336">
        <w:rPr>
          <w:b/>
          <w:sz w:val="24"/>
        </w:rPr>
        <w:t xml:space="preserve"> Memory:</w:t>
      </w:r>
      <w:r>
        <w:rPr>
          <w:sz w:val="24"/>
        </w:rPr>
        <w:t xml:space="preserve"> This is the spare memory, used to store </w:t>
      </w:r>
      <w:proofErr w:type="spellStart"/>
      <w:r w:rsidR="0027127A">
        <w:rPr>
          <w:sz w:val="24"/>
        </w:rPr>
        <w:t>XORed</w:t>
      </w:r>
      <w:proofErr w:type="spellEnd"/>
      <w:r w:rsidR="0027127A">
        <w:rPr>
          <w:sz w:val="24"/>
        </w:rPr>
        <w:t xml:space="preserve"> </w:t>
      </w:r>
      <w:r>
        <w:rPr>
          <w:sz w:val="24"/>
        </w:rPr>
        <w:t>data</w:t>
      </w:r>
      <w:r w:rsidR="0027127A">
        <w:rPr>
          <w:sz w:val="24"/>
        </w:rPr>
        <w:t>. Whenever there is a clash of two reads going to the same bank, then the second read is performed on all the banks except the target bank</w:t>
      </w:r>
      <w:r>
        <w:rPr>
          <w:sz w:val="24"/>
        </w:rPr>
        <w:t>.</w:t>
      </w:r>
      <w:r w:rsidR="0027127A">
        <w:rPr>
          <w:sz w:val="24"/>
        </w:rPr>
        <w:t xml:space="preserve"> Then the data is </w:t>
      </w:r>
      <w:proofErr w:type="spellStart"/>
      <w:r w:rsidR="0027127A">
        <w:rPr>
          <w:sz w:val="24"/>
        </w:rPr>
        <w:t>XORed</w:t>
      </w:r>
      <w:proofErr w:type="spellEnd"/>
      <w:r w:rsidR="0027127A">
        <w:rPr>
          <w:sz w:val="24"/>
        </w:rPr>
        <w:t xml:space="preserve"> to retrieve the actual data for that read. </w:t>
      </w:r>
      <w:r>
        <w:rPr>
          <w:sz w:val="24"/>
        </w:rPr>
        <w:t xml:space="preserve"> The size of this memory is equal to maximum bank size. The width is equal to the width of the IP. In </w:t>
      </w:r>
      <w:r w:rsidR="00352C45">
        <w:rPr>
          <w:sz w:val="24"/>
        </w:rPr>
        <w:t>1r1rw_a100</w:t>
      </w:r>
      <w:r>
        <w:rPr>
          <w:sz w:val="24"/>
        </w:rPr>
        <w:t xml:space="preserve"> 1R</w:t>
      </w:r>
      <w:r w:rsidR="006922AB">
        <w:rPr>
          <w:sz w:val="24"/>
        </w:rPr>
        <w:t>1W (two</w:t>
      </w:r>
      <w:r>
        <w:rPr>
          <w:sz w:val="24"/>
        </w:rPr>
        <w:t xml:space="preserve"> port memory) is used as spare memory. </w:t>
      </w:r>
    </w:p>
    <w:p w:rsidR="00F35F0C" w:rsidRDefault="00F35F0C" w:rsidP="00F35F0C">
      <w:pPr>
        <w:pStyle w:val="ListParagraph"/>
        <w:numPr>
          <w:ilvl w:val="1"/>
          <w:numId w:val="46"/>
        </w:numPr>
        <w:spacing w:after="200" w:line="276" w:lineRule="auto"/>
        <w:rPr>
          <w:sz w:val="24"/>
        </w:rPr>
      </w:pPr>
      <w:r>
        <w:rPr>
          <w:sz w:val="24"/>
        </w:rPr>
        <w:lastRenderedPageBreak/>
        <w:t xml:space="preserve">f – </w:t>
      </w:r>
      <w:proofErr w:type="gramStart"/>
      <w:r>
        <w:rPr>
          <w:sz w:val="24"/>
        </w:rPr>
        <w:t>target</w:t>
      </w:r>
      <w:proofErr w:type="gramEnd"/>
      <w:r>
        <w:rPr>
          <w:sz w:val="24"/>
        </w:rPr>
        <w:t xml:space="preserve"> frequency of T1 memory. This parameter is user defined.</w:t>
      </w:r>
    </w:p>
    <w:p w:rsidR="00F35F0C" w:rsidRDefault="00F35F0C" w:rsidP="00F35F0C">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F35F0C" w:rsidRDefault="00F35F0C" w:rsidP="00F35F0C">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F35F0C" w:rsidRDefault="00F35F0C" w:rsidP="00F35F0C">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F35F0C" w:rsidRDefault="00F35F0C" w:rsidP="00F35F0C">
      <w:pPr>
        <w:pStyle w:val="ListParagraph"/>
        <w:spacing w:after="200" w:line="276" w:lineRule="auto"/>
        <w:ind w:left="1800"/>
        <w:rPr>
          <w:sz w:val="24"/>
        </w:rPr>
      </w:pP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0C4759" w:rsidP="00792E89">
      <w:pPr>
        <w:pStyle w:val="ListParagraph"/>
        <w:ind w:left="432"/>
        <w:rPr>
          <w:sz w:val="24"/>
          <w:szCs w:val="24"/>
        </w:rPr>
      </w:pPr>
      <w:r>
        <w:rPr>
          <w:sz w:val="24"/>
          <w:szCs w:val="24"/>
        </w:rPr>
        <w:t>An algo_1r1we_rl2_pseudo_top instantiates:</w:t>
      </w:r>
    </w:p>
    <w:p w:rsidR="000C4759" w:rsidRPr="00E67AF5" w:rsidRDefault="00BE7001" w:rsidP="00792E89">
      <w:pPr>
        <w:pStyle w:val="ListParagraph"/>
        <w:numPr>
          <w:ilvl w:val="0"/>
          <w:numId w:val="47"/>
        </w:numPr>
        <w:spacing w:after="200" w:line="276" w:lineRule="auto"/>
        <w:ind w:left="957"/>
        <w:rPr>
          <w:b/>
          <w:sz w:val="32"/>
        </w:rPr>
      </w:pPr>
      <w:r>
        <w:rPr>
          <w:sz w:val="24"/>
          <w:szCs w:val="24"/>
        </w:rPr>
        <w:t xml:space="preserve">For </w:t>
      </w:r>
      <w:r w:rsidR="000C4759">
        <w:rPr>
          <w:sz w:val="24"/>
          <w:szCs w:val="24"/>
        </w:rPr>
        <w:t>a1_loop (</w:t>
      </w:r>
      <w:proofErr w:type="spellStart"/>
      <w:r w:rsidR="000C4759">
        <w:rPr>
          <w:sz w:val="24"/>
          <w:szCs w:val="24"/>
        </w:rPr>
        <w:t>algo</w:t>
      </w:r>
      <w:proofErr w:type="spellEnd"/>
      <w:proofErr w:type="gramStart"/>
      <w:r w:rsidR="000C4759">
        <w:rPr>
          <w:sz w:val="24"/>
          <w:szCs w:val="24"/>
        </w:rPr>
        <w:t>) :</w:t>
      </w:r>
      <w:proofErr w:type="gramEnd"/>
      <w:r w:rsidR="000C4759">
        <w:rPr>
          <w:sz w:val="24"/>
          <w:szCs w:val="24"/>
        </w:rPr>
        <w:t xml:space="preserve"> This </w:t>
      </w:r>
      <w:r>
        <w:rPr>
          <w:sz w:val="24"/>
          <w:szCs w:val="24"/>
        </w:rPr>
        <w:t>loop</w:t>
      </w:r>
      <w:r w:rsidR="000C4759">
        <w:rPr>
          <w:sz w:val="24"/>
          <w:szCs w:val="24"/>
        </w:rPr>
        <w:t xml:space="preserve"> consists of </w:t>
      </w:r>
      <w:r w:rsidR="00A52837">
        <w:rPr>
          <w:sz w:val="24"/>
          <w:szCs w:val="24"/>
        </w:rPr>
        <w:t>the module algo_</w:t>
      </w:r>
      <w:r w:rsidR="000843B9">
        <w:rPr>
          <w:sz w:val="24"/>
          <w:szCs w:val="24"/>
        </w:rPr>
        <w:t>nr1rw</w:t>
      </w:r>
      <w:r w:rsidR="003241A7">
        <w:rPr>
          <w:sz w:val="24"/>
          <w:szCs w:val="24"/>
        </w:rPr>
        <w:t>_1r1w</w:t>
      </w:r>
      <w:r w:rsidR="00A52837">
        <w:rPr>
          <w:sz w:val="24"/>
          <w:szCs w:val="24"/>
        </w:rPr>
        <w:t xml:space="preserve"> </w:t>
      </w:r>
      <w:r w:rsidR="000C4759">
        <w:rPr>
          <w:sz w:val="24"/>
          <w:szCs w:val="24"/>
        </w:rPr>
        <w:t xml:space="preserve"> – </w:t>
      </w:r>
      <w:r w:rsidR="00E81358">
        <w:rPr>
          <w:sz w:val="24"/>
          <w:szCs w:val="24"/>
        </w:rPr>
        <w:t>core</w:t>
      </w:r>
      <w:r w:rsidR="00E0532F">
        <w:rPr>
          <w:sz w:val="24"/>
          <w:szCs w:val="24"/>
        </w:rPr>
        <w:t>_nr1rw_1r1w</w:t>
      </w:r>
      <w:r w:rsidR="000C4759">
        <w:rPr>
          <w:sz w:val="24"/>
          <w:szCs w:val="24"/>
        </w:rPr>
        <w:t>. The core consis</w:t>
      </w:r>
      <w:r w:rsidR="00E0532F">
        <w:rPr>
          <w:sz w:val="24"/>
          <w:szCs w:val="24"/>
        </w:rPr>
        <w:t xml:space="preserve">ts of the bulk of the algorithm; it translates </w:t>
      </w:r>
      <w:r w:rsidR="00B31088">
        <w:rPr>
          <w:sz w:val="24"/>
          <w:szCs w:val="24"/>
        </w:rPr>
        <w:t>t</w:t>
      </w:r>
      <w:r w:rsidR="00E0532F">
        <w:rPr>
          <w:sz w:val="24"/>
          <w:szCs w:val="24"/>
        </w:rPr>
        <w:t xml:space="preserve">he virtual </w:t>
      </w:r>
      <w:proofErr w:type="spellStart"/>
      <w:r w:rsidR="00E0532F">
        <w:rPr>
          <w:sz w:val="24"/>
          <w:szCs w:val="24"/>
        </w:rPr>
        <w:t>reas</w:t>
      </w:r>
      <w:proofErr w:type="spellEnd"/>
      <w:r w:rsidR="00E0532F">
        <w:rPr>
          <w:sz w:val="24"/>
          <w:szCs w:val="24"/>
        </w:rPr>
        <w:t xml:space="preserve">/write bus (denoted by v) into physical bus (denoted by p) and </w:t>
      </w:r>
      <w:proofErr w:type="spellStart"/>
      <w:r w:rsidR="00E0532F">
        <w:rPr>
          <w:sz w:val="24"/>
          <w:szCs w:val="24"/>
        </w:rPr>
        <w:t>xor</w:t>
      </w:r>
      <w:proofErr w:type="spellEnd"/>
      <w:r w:rsidR="00E0532F">
        <w:rPr>
          <w:sz w:val="24"/>
          <w:szCs w:val="24"/>
        </w:rPr>
        <w:t xml:space="preserve"> bus (denoted by x)</w:t>
      </w:r>
      <w:r w:rsidR="000C4759">
        <w:rPr>
          <w:sz w:val="24"/>
          <w:szCs w:val="24"/>
        </w:rPr>
        <w:t xml:space="preserve">. The core flops the primary inputs depending on the FLOPIN parameter and </w:t>
      </w:r>
      <w:r w:rsidR="008B352B">
        <w:rPr>
          <w:sz w:val="24"/>
          <w:szCs w:val="24"/>
        </w:rPr>
        <w:t>dispatches read commands to</w:t>
      </w:r>
      <w:r w:rsidR="000C4759">
        <w:rPr>
          <w:sz w:val="24"/>
          <w:szCs w:val="24"/>
        </w:rPr>
        <w:t xml:space="preserve"> T1 </w:t>
      </w:r>
      <w:r w:rsidR="00D056B0">
        <w:rPr>
          <w:sz w:val="24"/>
          <w:szCs w:val="24"/>
        </w:rPr>
        <w:t>and</w:t>
      </w:r>
      <w:r w:rsidR="008B352B">
        <w:rPr>
          <w:sz w:val="24"/>
          <w:szCs w:val="24"/>
        </w:rPr>
        <w:t xml:space="preserve"> </w:t>
      </w:r>
      <w:proofErr w:type="gramStart"/>
      <w:r w:rsidR="008B352B">
        <w:rPr>
          <w:sz w:val="24"/>
          <w:szCs w:val="24"/>
        </w:rPr>
        <w:t xml:space="preserve">T2 </w:t>
      </w:r>
      <w:r w:rsidR="00E0532F">
        <w:rPr>
          <w:sz w:val="24"/>
          <w:szCs w:val="24"/>
        </w:rPr>
        <w:t xml:space="preserve"> memories</w:t>
      </w:r>
      <w:proofErr w:type="gramEnd"/>
      <w:r w:rsidR="00E0532F">
        <w:rPr>
          <w:sz w:val="24"/>
          <w:szCs w:val="24"/>
        </w:rPr>
        <w:t xml:space="preserve">. If two reads are trying to access the same bank, then the second read data is retrieved by sending read commands to all other banks except the target bank, followed by </w:t>
      </w:r>
      <w:proofErr w:type="spellStart"/>
      <w:r w:rsidR="00E0532F">
        <w:rPr>
          <w:sz w:val="24"/>
          <w:szCs w:val="24"/>
        </w:rPr>
        <w:t>XORing</w:t>
      </w:r>
      <w:proofErr w:type="spellEnd"/>
      <w:r w:rsidR="00E0532F">
        <w:rPr>
          <w:sz w:val="24"/>
          <w:szCs w:val="24"/>
        </w:rPr>
        <w:t xml:space="preserve"> these </w:t>
      </w:r>
      <w:proofErr w:type="gramStart"/>
      <w:r w:rsidR="00E0532F">
        <w:rPr>
          <w:sz w:val="24"/>
          <w:szCs w:val="24"/>
        </w:rPr>
        <w:t xml:space="preserve">data </w:t>
      </w:r>
      <w:r w:rsidR="000C4759">
        <w:rPr>
          <w:sz w:val="24"/>
          <w:szCs w:val="24"/>
        </w:rPr>
        <w:t>.</w:t>
      </w:r>
      <w:proofErr w:type="gramEnd"/>
    </w:p>
    <w:p w:rsidR="000C4759" w:rsidRPr="00E0532F" w:rsidRDefault="000C4759" w:rsidP="00792E89">
      <w:pPr>
        <w:pStyle w:val="ListParagraph"/>
        <w:numPr>
          <w:ilvl w:val="0"/>
          <w:numId w:val="47"/>
        </w:numPr>
        <w:spacing w:after="200" w:line="276" w:lineRule="auto"/>
        <w:ind w:left="957"/>
        <w:rPr>
          <w:b/>
          <w:sz w:val="32"/>
        </w:rPr>
      </w:pPr>
      <w:r>
        <w:rPr>
          <w:sz w:val="24"/>
          <w:szCs w:val="24"/>
        </w:rPr>
        <w:t>For t1_loop (t1 memories): This mo</w:t>
      </w:r>
      <w:r w:rsidR="000548D9">
        <w:rPr>
          <w:sz w:val="24"/>
          <w:szCs w:val="24"/>
        </w:rPr>
        <w:t xml:space="preserve">dule consists </w:t>
      </w:r>
      <w:r w:rsidR="003C32EB">
        <w:rPr>
          <w:sz w:val="24"/>
          <w:szCs w:val="24"/>
        </w:rPr>
        <w:t xml:space="preserve">of </w:t>
      </w:r>
      <w:r w:rsidR="000515AE">
        <w:rPr>
          <w:sz w:val="24"/>
          <w:szCs w:val="24"/>
        </w:rPr>
        <w:t>n</w:t>
      </w:r>
      <w:r w:rsidR="004712D3">
        <w:rPr>
          <w:sz w:val="24"/>
          <w:szCs w:val="24"/>
        </w:rPr>
        <w:t xml:space="preserve"> </w:t>
      </w:r>
      <w:r w:rsidR="00267EFE">
        <w:rPr>
          <w:sz w:val="24"/>
          <w:szCs w:val="24"/>
        </w:rPr>
        <w:t>instance</w:t>
      </w:r>
      <w:r w:rsidR="000515AE">
        <w:rPr>
          <w:sz w:val="24"/>
          <w:szCs w:val="24"/>
        </w:rPr>
        <w:t xml:space="preserve">s </w:t>
      </w:r>
      <w:r w:rsidR="003B4D65">
        <w:rPr>
          <w:sz w:val="24"/>
          <w:szCs w:val="24"/>
        </w:rPr>
        <w:t xml:space="preserve">each </w:t>
      </w:r>
      <w:r w:rsidR="000515AE">
        <w:rPr>
          <w:sz w:val="24"/>
          <w:szCs w:val="24"/>
        </w:rPr>
        <w:t xml:space="preserve">of </w:t>
      </w:r>
      <w:r>
        <w:rPr>
          <w:sz w:val="24"/>
          <w:szCs w:val="24"/>
        </w:rPr>
        <w:t>infra_align_</w:t>
      </w:r>
      <w:r w:rsidR="003C32EB">
        <w:rPr>
          <w:sz w:val="24"/>
          <w:szCs w:val="24"/>
        </w:rPr>
        <w:t>ecc_</w:t>
      </w:r>
      <w:r w:rsidR="004712D3">
        <w:rPr>
          <w:sz w:val="24"/>
          <w:szCs w:val="24"/>
        </w:rPr>
        <w:t>1r1w and infra_stack_1r1w</w:t>
      </w:r>
      <w:r w:rsidR="00267EFE">
        <w:rPr>
          <w:sz w:val="24"/>
          <w:szCs w:val="24"/>
        </w:rPr>
        <w:t>. Th</w:t>
      </w:r>
      <w:r w:rsidR="003B4D65">
        <w:rPr>
          <w:sz w:val="24"/>
          <w:szCs w:val="24"/>
        </w:rPr>
        <w:t>ese</w:t>
      </w:r>
      <w:r w:rsidR="003C32EB">
        <w:rPr>
          <w:sz w:val="24"/>
          <w:szCs w:val="24"/>
        </w:rPr>
        <w:t xml:space="preserve"> module</w:t>
      </w:r>
      <w:r w:rsidR="003B4D65">
        <w:rPr>
          <w:sz w:val="24"/>
          <w:szCs w:val="24"/>
        </w:rPr>
        <w:t>s talk</w:t>
      </w:r>
      <w:r w:rsidR="003C32EB">
        <w:rPr>
          <w:sz w:val="24"/>
          <w:szCs w:val="24"/>
        </w:rPr>
        <w:t xml:space="preserve"> to the T1 memories</w:t>
      </w:r>
      <w:r w:rsidR="004712D3">
        <w:rPr>
          <w:sz w:val="24"/>
          <w:szCs w:val="24"/>
        </w:rPr>
        <w:t>.</w:t>
      </w:r>
    </w:p>
    <w:p w:rsidR="00E0532F" w:rsidRPr="00F25D0B" w:rsidRDefault="00E0532F" w:rsidP="00E0532F">
      <w:pPr>
        <w:pStyle w:val="ListParagraph"/>
        <w:numPr>
          <w:ilvl w:val="0"/>
          <w:numId w:val="47"/>
        </w:numPr>
        <w:spacing w:after="200" w:line="276" w:lineRule="auto"/>
        <w:ind w:left="957"/>
        <w:rPr>
          <w:b/>
          <w:sz w:val="32"/>
        </w:rPr>
      </w:pPr>
      <w:r>
        <w:rPr>
          <w:sz w:val="24"/>
          <w:szCs w:val="24"/>
        </w:rPr>
        <w:t>For t2_loop (t2 memories): This module consists of one instance</w:t>
      </w:r>
      <w:r w:rsidR="003B4D65">
        <w:rPr>
          <w:sz w:val="24"/>
          <w:szCs w:val="24"/>
        </w:rPr>
        <w:t xml:space="preserve"> each</w:t>
      </w:r>
      <w:r>
        <w:rPr>
          <w:sz w:val="24"/>
          <w:szCs w:val="24"/>
        </w:rPr>
        <w:t xml:space="preserve"> of infra_align_ecc_1r1w and infra_stack_1r1w. Th</w:t>
      </w:r>
      <w:r w:rsidR="003B4D65">
        <w:rPr>
          <w:sz w:val="24"/>
          <w:szCs w:val="24"/>
        </w:rPr>
        <w:t>ese</w:t>
      </w:r>
      <w:r>
        <w:rPr>
          <w:sz w:val="24"/>
          <w:szCs w:val="24"/>
        </w:rPr>
        <w:t xml:space="preserve"> module</w:t>
      </w:r>
      <w:r w:rsidR="003B4D65">
        <w:rPr>
          <w:sz w:val="24"/>
          <w:szCs w:val="24"/>
        </w:rPr>
        <w:t>s talk to the T2</w:t>
      </w:r>
      <w:r>
        <w:rPr>
          <w:sz w:val="24"/>
          <w:szCs w:val="24"/>
        </w:rPr>
        <w:t xml:space="preserve"> memories.</w:t>
      </w:r>
    </w:p>
    <w:p w:rsidR="00E0532F" w:rsidRPr="00F25D0B" w:rsidRDefault="00E0532F" w:rsidP="00E0532F">
      <w:pPr>
        <w:pStyle w:val="ListParagraph"/>
        <w:spacing w:after="200" w:line="276" w:lineRule="auto"/>
        <w:ind w:left="957"/>
        <w:rPr>
          <w:b/>
          <w:sz w:val="32"/>
        </w:rPr>
      </w:pPr>
    </w:p>
    <w:p w:rsidR="00845CFA" w:rsidRDefault="00C054B4" w:rsidP="000548D9">
      <w:pPr>
        <w:pStyle w:val="BodyText"/>
        <w:ind w:left="-360"/>
        <w:rPr>
          <w:noProof/>
        </w:rPr>
      </w:pPr>
      <w:r>
        <w:rPr>
          <w:noProof/>
        </w:rPr>
        <w:lastRenderedPageBreak/>
        <w:drawing>
          <wp:inline distT="0" distB="0" distL="0" distR="0">
            <wp:extent cx="6226810" cy="51377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a100.jpg"/>
                    <pic:cNvPicPr/>
                  </pic:nvPicPr>
                  <pic:blipFill>
                    <a:blip r:embed="rId23">
                      <a:extLst>
                        <a:ext uri="{28A0092B-C50C-407E-A947-70E740481C1C}">
                          <a14:useLocalDpi xmlns:a14="http://schemas.microsoft.com/office/drawing/2010/main" val="0"/>
                        </a:ext>
                      </a:extLst>
                    </a:blip>
                    <a:stretch>
                      <a:fillRect/>
                    </a:stretch>
                  </pic:blipFill>
                  <pic:spPr>
                    <a:xfrm>
                      <a:off x="0" y="0"/>
                      <a:ext cx="6226810" cy="5137785"/>
                    </a:xfrm>
                    <a:prstGeom prst="rect">
                      <a:avLst/>
                    </a:prstGeom>
                  </pic:spPr>
                </pic:pic>
              </a:graphicData>
            </a:graphic>
          </wp:inline>
        </w:drawing>
      </w:r>
    </w:p>
    <w:p w:rsidR="00845CFA" w:rsidRDefault="00845CFA" w:rsidP="000548D9">
      <w:pPr>
        <w:pStyle w:val="BodyText"/>
        <w:ind w:left="-360"/>
      </w:pP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70528E" w:rsidP="000C4759">
      <w:pPr>
        <w:ind w:left="0"/>
        <w:rPr>
          <w:sz w:val="24"/>
          <w:szCs w:val="24"/>
        </w:rPr>
      </w:pPr>
      <w:r>
        <w:rPr>
          <w:sz w:val="24"/>
          <w:szCs w:val="24"/>
        </w:rPr>
        <w:t xml:space="preserve">The </w:t>
      </w:r>
      <w:r w:rsidR="00352C45">
        <w:rPr>
          <w:sz w:val="24"/>
          <w:szCs w:val="24"/>
        </w:rPr>
        <w:t>1r1rw_a100</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0548D9" w:rsidRPr="00BC0E59" w:rsidRDefault="000548D9" w:rsidP="000C4759">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3B1529" w:rsidTr="00BE7001">
        <w:tc>
          <w:tcPr>
            <w:tcW w:w="2735" w:type="dxa"/>
          </w:tcPr>
          <w:p w:rsidR="003B1529" w:rsidRPr="00BE7001" w:rsidRDefault="003B1529" w:rsidP="003B1529">
            <w:pPr>
              <w:jc w:val="center"/>
              <w:rPr>
                <w:b/>
                <w:sz w:val="18"/>
                <w:szCs w:val="18"/>
              </w:rPr>
            </w:pPr>
            <w:r w:rsidRPr="00BE7001">
              <w:rPr>
                <w:b/>
                <w:sz w:val="18"/>
                <w:szCs w:val="18"/>
              </w:rPr>
              <w:t>Parameter</w:t>
            </w:r>
          </w:p>
        </w:tc>
        <w:tc>
          <w:tcPr>
            <w:tcW w:w="2600" w:type="dxa"/>
          </w:tcPr>
          <w:p w:rsidR="003B1529" w:rsidRPr="00BE7001" w:rsidRDefault="003B1529" w:rsidP="003B1529">
            <w:pPr>
              <w:jc w:val="center"/>
              <w:rPr>
                <w:b/>
                <w:sz w:val="18"/>
                <w:szCs w:val="18"/>
              </w:rPr>
            </w:pPr>
            <w:r w:rsidRPr="00BE7001">
              <w:rPr>
                <w:b/>
                <w:sz w:val="18"/>
                <w:szCs w:val="18"/>
              </w:rPr>
              <w:t>Description</w:t>
            </w:r>
          </w:p>
        </w:tc>
        <w:tc>
          <w:tcPr>
            <w:tcW w:w="2171" w:type="dxa"/>
          </w:tcPr>
          <w:p w:rsidR="003B1529" w:rsidRPr="00BE7001" w:rsidRDefault="003B1529" w:rsidP="003B1529">
            <w:pPr>
              <w:jc w:val="center"/>
              <w:rPr>
                <w:b/>
                <w:sz w:val="18"/>
                <w:szCs w:val="18"/>
              </w:rPr>
            </w:pPr>
            <w:r w:rsidRPr="00BE7001">
              <w:rPr>
                <w:b/>
                <w:sz w:val="18"/>
                <w:szCs w:val="18"/>
              </w:rPr>
              <w:t>Software Controlled</w:t>
            </w:r>
          </w:p>
        </w:tc>
        <w:tc>
          <w:tcPr>
            <w:tcW w:w="2294" w:type="dxa"/>
          </w:tcPr>
          <w:p w:rsidR="003B1529" w:rsidRPr="00BE7001" w:rsidRDefault="003B1529" w:rsidP="003B1529">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3B1529" w:rsidTr="00BE7001">
        <w:tc>
          <w:tcPr>
            <w:tcW w:w="2735" w:type="dxa"/>
          </w:tcPr>
          <w:p w:rsidR="003B1529" w:rsidRPr="00BE7001" w:rsidRDefault="003B1529" w:rsidP="000C4759">
            <w:pPr>
              <w:rPr>
                <w:sz w:val="18"/>
                <w:szCs w:val="18"/>
              </w:rPr>
            </w:pPr>
            <w:r w:rsidRPr="00BE7001">
              <w:rPr>
                <w:sz w:val="18"/>
                <w:szCs w:val="18"/>
              </w:rPr>
              <w:t>WIDTH</w:t>
            </w:r>
          </w:p>
        </w:tc>
        <w:tc>
          <w:tcPr>
            <w:tcW w:w="2600" w:type="dxa"/>
          </w:tcPr>
          <w:p w:rsidR="003B1529" w:rsidRPr="00BE7001" w:rsidRDefault="003B1529" w:rsidP="00596E51">
            <w:pPr>
              <w:ind w:left="0"/>
              <w:rPr>
                <w:sz w:val="18"/>
                <w:szCs w:val="18"/>
              </w:rPr>
            </w:pPr>
            <w:r w:rsidRPr="00BE7001">
              <w:rPr>
                <w:sz w:val="18"/>
                <w:szCs w:val="18"/>
              </w:rPr>
              <w:t>Data width of the IP; It defines width of the data bus</w:t>
            </w:r>
          </w:p>
        </w:tc>
        <w:tc>
          <w:tcPr>
            <w:tcW w:w="2171" w:type="dxa"/>
          </w:tcPr>
          <w:p w:rsidR="003B1529" w:rsidRPr="00D079F9" w:rsidRDefault="00D079F9" w:rsidP="000C4759">
            <w:pPr>
              <w:rPr>
                <w:sz w:val="18"/>
                <w:szCs w:val="18"/>
              </w:rPr>
            </w:pPr>
            <w:r w:rsidRPr="00D079F9">
              <w:rPr>
                <w:sz w:val="18"/>
                <w:szCs w:val="18"/>
              </w:rPr>
              <w:t xml:space="preserve">&lt;To </w:t>
            </w:r>
            <w:r>
              <w:rPr>
                <w:sz w:val="18"/>
                <w:szCs w:val="18"/>
              </w:rPr>
              <w:t>be filled&gt;</w:t>
            </w:r>
          </w:p>
        </w:tc>
        <w:tc>
          <w:tcPr>
            <w:tcW w:w="2294" w:type="dxa"/>
          </w:tcPr>
          <w:p w:rsidR="003B1529" w:rsidRPr="00EA5604" w:rsidRDefault="00D079F9" w:rsidP="000C4759">
            <w:pPr>
              <w:rPr>
                <w:sz w:val="24"/>
                <w:szCs w:val="24"/>
              </w:rPr>
            </w:pPr>
            <w:r w:rsidRPr="00D079F9">
              <w:rPr>
                <w:sz w:val="18"/>
                <w:szCs w:val="18"/>
              </w:rPr>
              <w:t xml:space="preserve">&lt;To </w:t>
            </w:r>
            <w:r>
              <w:rPr>
                <w:sz w:val="18"/>
                <w:szCs w:val="18"/>
              </w:rPr>
              <w:t>be filled&gt;</w:t>
            </w:r>
          </w:p>
        </w:tc>
      </w:tr>
      <w:tr w:rsidR="003B1529" w:rsidTr="00BE7001">
        <w:tc>
          <w:tcPr>
            <w:tcW w:w="2735" w:type="dxa"/>
          </w:tcPr>
          <w:p w:rsidR="003B1529" w:rsidRPr="00BE7001" w:rsidRDefault="003B1529" w:rsidP="000C4759">
            <w:pPr>
              <w:rPr>
                <w:sz w:val="18"/>
                <w:szCs w:val="18"/>
              </w:rPr>
            </w:pPr>
            <w:r w:rsidRPr="00BE7001">
              <w:rPr>
                <w:sz w:val="18"/>
                <w:szCs w:val="18"/>
              </w:rPr>
              <w:t>NUMADDR</w:t>
            </w:r>
          </w:p>
        </w:tc>
        <w:tc>
          <w:tcPr>
            <w:tcW w:w="2600" w:type="dxa"/>
          </w:tcPr>
          <w:p w:rsidR="003B1529" w:rsidRPr="00BE7001" w:rsidRDefault="003B1529" w:rsidP="00596E51">
            <w:pPr>
              <w:ind w:left="0"/>
              <w:rPr>
                <w:sz w:val="18"/>
                <w:szCs w:val="18"/>
              </w:rPr>
            </w:pPr>
            <w:r w:rsidRPr="00BE7001">
              <w:rPr>
                <w:sz w:val="18"/>
                <w:szCs w:val="18"/>
              </w:rPr>
              <w:t>Depth of memory IP; Total address space for the IP</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NUMVROW</w:t>
            </w:r>
          </w:p>
        </w:tc>
        <w:tc>
          <w:tcPr>
            <w:tcW w:w="2600" w:type="dxa"/>
          </w:tcPr>
          <w:p w:rsidR="003B1529" w:rsidRPr="00BE7001" w:rsidRDefault="003B1529" w:rsidP="00596E51">
            <w:pPr>
              <w:ind w:left="0"/>
              <w:rPr>
                <w:sz w:val="18"/>
                <w:szCs w:val="18"/>
              </w:rPr>
            </w:pPr>
            <w:r w:rsidRPr="00BE7001">
              <w:rPr>
                <w:sz w:val="18"/>
                <w:szCs w:val="18"/>
              </w:rPr>
              <w:t>Number of Virtual Rows; Number of rows in the T1 bank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NUMVBNK</w:t>
            </w:r>
          </w:p>
        </w:tc>
        <w:tc>
          <w:tcPr>
            <w:tcW w:w="2600" w:type="dxa"/>
          </w:tcPr>
          <w:p w:rsidR="003B1529" w:rsidRPr="00BE7001" w:rsidRDefault="003B1529" w:rsidP="00596E51">
            <w:pPr>
              <w:ind w:left="0"/>
              <w:rPr>
                <w:sz w:val="18"/>
                <w:szCs w:val="18"/>
              </w:rPr>
            </w:pPr>
            <w:r w:rsidRPr="00BE7001">
              <w:rPr>
                <w:sz w:val="18"/>
                <w:szCs w:val="18"/>
              </w:rPr>
              <w:t>Number of Virtual Banks; Number of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BITPADR</w:t>
            </w:r>
          </w:p>
        </w:tc>
        <w:tc>
          <w:tcPr>
            <w:tcW w:w="2600" w:type="dxa"/>
          </w:tcPr>
          <w:p w:rsidR="003B1529" w:rsidRPr="00BE7001" w:rsidRDefault="003B1529" w:rsidP="00596E51">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NUMWRDS </w:t>
            </w:r>
          </w:p>
        </w:tc>
        <w:tc>
          <w:tcPr>
            <w:tcW w:w="2600" w:type="dxa"/>
          </w:tcPr>
          <w:p w:rsidR="003B1529" w:rsidRPr="00BE7001" w:rsidRDefault="003B1529" w:rsidP="00596E51">
            <w:pPr>
              <w:ind w:left="0"/>
              <w:rPr>
                <w:sz w:val="18"/>
                <w:szCs w:val="18"/>
              </w:rPr>
            </w:pPr>
            <w:r w:rsidRPr="00BE7001">
              <w:rPr>
                <w:sz w:val="18"/>
                <w:szCs w:val="18"/>
              </w:rPr>
              <w:t>Align Parameter</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NUMSROW </w:t>
            </w:r>
          </w:p>
        </w:tc>
        <w:tc>
          <w:tcPr>
            <w:tcW w:w="2600" w:type="dxa"/>
          </w:tcPr>
          <w:p w:rsidR="003B1529" w:rsidRPr="00BE7001" w:rsidRDefault="003B1529" w:rsidP="00596E51">
            <w:pPr>
              <w:ind w:left="0"/>
              <w:rPr>
                <w:sz w:val="18"/>
                <w:szCs w:val="18"/>
              </w:rPr>
            </w:pPr>
            <w:r w:rsidRPr="00BE7001">
              <w:rPr>
                <w:sz w:val="18"/>
                <w:szCs w:val="18"/>
              </w:rPr>
              <w:t>Number of rows for select address; Select address is used for formal verification convergence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NUMWBNK</w:t>
            </w:r>
          </w:p>
        </w:tc>
        <w:tc>
          <w:tcPr>
            <w:tcW w:w="2600" w:type="dxa"/>
          </w:tcPr>
          <w:p w:rsidR="003B1529" w:rsidRPr="00BE7001" w:rsidRDefault="003B1529" w:rsidP="00596E51">
            <w:pPr>
              <w:ind w:left="0"/>
              <w:rPr>
                <w:sz w:val="18"/>
                <w:szCs w:val="18"/>
              </w:rPr>
            </w:pPr>
            <w:r w:rsidRPr="00BE7001">
              <w:rPr>
                <w:sz w:val="18"/>
                <w:szCs w:val="18"/>
              </w:rPr>
              <w:t>T2 packing parameter. Internally: T1 Number of banks per stack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SRAM_DELAY</w:t>
            </w:r>
          </w:p>
        </w:tc>
        <w:tc>
          <w:tcPr>
            <w:tcW w:w="2600" w:type="dxa"/>
          </w:tcPr>
          <w:p w:rsidR="003B1529" w:rsidRPr="00BE7001" w:rsidRDefault="003B1529" w:rsidP="00596E51">
            <w:pPr>
              <w:ind w:left="0"/>
              <w:rPr>
                <w:sz w:val="18"/>
                <w:szCs w:val="18"/>
              </w:rPr>
            </w:pPr>
            <w:r w:rsidRPr="00BE7001">
              <w:rPr>
                <w:sz w:val="18"/>
                <w:szCs w:val="18"/>
              </w:rPr>
              <w:t>Delay to access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DRAM_DELAY</w:t>
            </w:r>
          </w:p>
        </w:tc>
        <w:tc>
          <w:tcPr>
            <w:tcW w:w="2600" w:type="dxa"/>
          </w:tcPr>
          <w:p w:rsidR="003B1529" w:rsidRPr="00BE7001" w:rsidRDefault="003B1529" w:rsidP="00596E51">
            <w:pPr>
              <w:ind w:left="0"/>
              <w:rPr>
                <w:sz w:val="18"/>
                <w:szCs w:val="18"/>
              </w:rPr>
            </w:pPr>
            <w:r w:rsidRPr="00BE7001">
              <w:rPr>
                <w:sz w:val="18"/>
                <w:szCs w:val="18"/>
              </w:rPr>
              <w:t>Delay to access T2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FLOPIN</w:t>
            </w:r>
          </w:p>
        </w:tc>
        <w:tc>
          <w:tcPr>
            <w:tcW w:w="2600" w:type="dxa"/>
          </w:tcPr>
          <w:p w:rsidR="003B1529" w:rsidRPr="00BE7001" w:rsidRDefault="003B1529" w:rsidP="00596E51">
            <w:pPr>
              <w:ind w:left="0"/>
              <w:rPr>
                <w:sz w:val="18"/>
                <w:szCs w:val="18"/>
              </w:rPr>
            </w:pPr>
            <w:r w:rsidRPr="00BE7001">
              <w:rPr>
                <w:sz w:val="18"/>
                <w:szCs w:val="18"/>
              </w:rPr>
              <w:t>Controls the flopping option on input command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FLOPOUT</w:t>
            </w:r>
          </w:p>
        </w:tc>
        <w:tc>
          <w:tcPr>
            <w:tcW w:w="2600" w:type="dxa"/>
          </w:tcPr>
          <w:p w:rsidR="003B1529" w:rsidRPr="00BE7001" w:rsidRDefault="003B1529" w:rsidP="00596E51">
            <w:pPr>
              <w:ind w:left="0"/>
              <w:rPr>
                <w:sz w:val="18"/>
                <w:szCs w:val="18"/>
              </w:rPr>
            </w:pPr>
            <w:r w:rsidRPr="00BE7001">
              <w:rPr>
                <w:sz w:val="18"/>
                <w:szCs w:val="18"/>
              </w:rPr>
              <w:t>Controls the flopping option on output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BE7001" w:rsidTr="00BE7001">
        <w:tc>
          <w:tcPr>
            <w:tcW w:w="2735" w:type="dxa"/>
          </w:tcPr>
          <w:p w:rsidR="00BE7001" w:rsidRPr="00BE7001" w:rsidRDefault="00BE7001" w:rsidP="000C4759">
            <w:pPr>
              <w:rPr>
                <w:sz w:val="18"/>
                <w:szCs w:val="18"/>
              </w:rPr>
            </w:pPr>
            <w:r w:rsidRPr="00BE7001">
              <w:rPr>
                <w:sz w:val="18"/>
                <w:szCs w:val="18"/>
              </w:rPr>
              <w:t>FLOPCMD</w:t>
            </w:r>
          </w:p>
        </w:tc>
        <w:tc>
          <w:tcPr>
            <w:tcW w:w="2600" w:type="dxa"/>
          </w:tcPr>
          <w:p w:rsidR="00BE7001" w:rsidRPr="00BE7001" w:rsidRDefault="00BE7001" w:rsidP="00596E51">
            <w:pPr>
              <w:ind w:left="0"/>
              <w:rPr>
                <w:sz w:val="18"/>
                <w:szCs w:val="18"/>
              </w:rPr>
            </w:pPr>
            <w:r w:rsidRPr="00BE7001">
              <w:rPr>
                <w:sz w:val="18"/>
                <w:szCs w:val="18"/>
              </w:rPr>
              <w:t>Controls the option to flop the command to memory.</w:t>
            </w:r>
          </w:p>
        </w:tc>
        <w:tc>
          <w:tcPr>
            <w:tcW w:w="2171" w:type="dxa"/>
          </w:tcPr>
          <w:p w:rsidR="00BE7001" w:rsidRDefault="00BE7001" w:rsidP="000C4759">
            <w:pPr>
              <w:rPr>
                <w:sz w:val="24"/>
                <w:szCs w:val="24"/>
              </w:rPr>
            </w:pPr>
          </w:p>
        </w:tc>
        <w:tc>
          <w:tcPr>
            <w:tcW w:w="2294" w:type="dxa"/>
          </w:tcPr>
          <w:p w:rsidR="00BE7001" w:rsidRDefault="00BE7001" w:rsidP="000C4759">
            <w:pPr>
              <w:rPr>
                <w:sz w:val="24"/>
                <w:szCs w:val="24"/>
              </w:rPr>
            </w:pPr>
          </w:p>
        </w:tc>
      </w:tr>
      <w:tr w:rsidR="00BE7001" w:rsidRPr="00BE7001" w:rsidTr="00BE7001">
        <w:tc>
          <w:tcPr>
            <w:tcW w:w="2735" w:type="dxa"/>
          </w:tcPr>
          <w:p w:rsidR="00BE7001" w:rsidRPr="00BE7001" w:rsidRDefault="00BE7001" w:rsidP="000C4759">
            <w:pPr>
              <w:rPr>
                <w:sz w:val="18"/>
                <w:szCs w:val="18"/>
              </w:rPr>
            </w:pPr>
            <w:r w:rsidRPr="00BE7001">
              <w:rPr>
                <w:sz w:val="18"/>
                <w:szCs w:val="18"/>
              </w:rPr>
              <w:t>FLOPMEM</w:t>
            </w:r>
          </w:p>
        </w:tc>
        <w:tc>
          <w:tcPr>
            <w:tcW w:w="2600" w:type="dxa"/>
          </w:tcPr>
          <w:p w:rsidR="00BE7001" w:rsidRPr="00BE7001" w:rsidRDefault="00BE7001" w:rsidP="00596E51">
            <w:pPr>
              <w:ind w:left="0"/>
              <w:rPr>
                <w:sz w:val="18"/>
                <w:szCs w:val="18"/>
              </w:rPr>
            </w:pPr>
            <w:r w:rsidRPr="00BE7001">
              <w:rPr>
                <w:sz w:val="18"/>
                <w:szCs w:val="18"/>
              </w:rPr>
              <w:t>Controls the flopping option of data from memory.</w:t>
            </w:r>
          </w:p>
        </w:tc>
        <w:tc>
          <w:tcPr>
            <w:tcW w:w="2171" w:type="dxa"/>
          </w:tcPr>
          <w:p w:rsidR="00BE7001" w:rsidRPr="00BE7001" w:rsidRDefault="00BE7001" w:rsidP="000C4759">
            <w:pPr>
              <w:rPr>
                <w:sz w:val="18"/>
                <w:szCs w:val="18"/>
              </w:rPr>
            </w:pPr>
          </w:p>
        </w:tc>
        <w:tc>
          <w:tcPr>
            <w:tcW w:w="2294" w:type="dxa"/>
          </w:tcPr>
          <w:p w:rsidR="00BE7001" w:rsidRPr="00BE7001" w:rsidRDefault="00BE7001" w:rsidP="000C4759">
            <w:pPr>
              <w:rPr>
                <w:sz w:val="18"/>
                <w:szCs w:val="18"/>
              </w:rPr>
            </w:pPr>
          </w:p>
        </w:tc>
      </w:tr>
      <w:tr w:rsidR="00CC517E" w:rsidRPr="00BE7001" w:rsidTr="00BE7001">
        <w:tc>
          <w:tcPr>
            <w:tcW w:w="2735" w:type="dxa"/>
          </w:tcPr>
          <w:p w:rsidR="00CC517E" w:rsidRPr="00BE7001" w:rsidRDefault="00CC517E" w:rsidP="000C4759">
            <w:pPr>
              <w:rPr>
                <w:sz w:val="18"/>
                <w:szCs w:val="18"/>
              </w:rPr>
            </w:pPr>
            <w:r>
              <w:rPr>
                <w:sz w:val="18"/>
                <w:szCs w:val="18"/>
              </w:rPr>
              <w:t>ENAPAR</w:t>
            </w:r>
          </w:p>
        </w:tc>
        <w:tc>
          <w:tcPr>
            <w:tcW w:w="2600" w:type="dxa"/>
          </w:tcPr>
          <w:p w:rsidR="00CC517E" w:rsidRPr="00BE7001" w:rsidRDefault="00CC517E" w:rsidP="00596E51">
            <w:pPr>
              <w:ind w:left="0"/>
              <w:rPr>
                <w:sz w:val="18"/>
                <w:szCs w:val="18"/>
              </w:rPr>
            </w:pPr>
            <w:r>
              <w:rPr>
                <w:sz w:val="18"/>
                <w:szCs w:val="18"/>
              </w:rPr>
              <w:t>Enable Parity</w:t>
            </w:r>
          </w:p>
        </w:tc>
        <w:tc>
          <w:tcPr>
            <w:tcW w:w="2171" w:type="dxa"/>
          </w:tcPr>
          <w:p w:rsidR="00CC517E" w:rsidRPr="00BE7001" w:rsidRDefault="00CC517E" w:rsidP="000C4759">
            <w:pPr>
              <w:rPr>
                <w:sz w:val="18"/>
                <w:szCs w:val="18"/>
              </w:rPr>
            </w:pPr>
          </w:p>
        </w:tc>
        <w:tc>
          <w:tcPr>
            <w:tcW w:w="2294" w:type="dxa"/>
          </w:tcPr>
          <w:p w:rsidR="00CC517E" w:rsidRPr="00BE7001" w:rsidRDefault="00CC517E" w:rsidP="000C4759">
            <w:pPr>
              <w:rPr>
                <w:sz w:val="18"/>
                <w:szCs w:val="18"/>
              </w:rPr>
            </w:pPr>
          </w:p>
        </w:tc>
      </w:tr>
      <w:tr w:rsidR="00CC517E" w:rsidRPr="00BE7001" w:rsidTr="00BE7001">
        <w:tc>
          <w:tcPr>
            <w:tcW w:w="2735" w:type="dxa"/>
          </w:tcPr>
          <w:p w:rsidR="00CC517E" w:rsidRPr="00BE7001" w:rsidRDefault="00CC517E" w:rsidP="000C4759">
            <w:pPr>
              <w:rPr>
                <w:sz w:val="18"/>
                <w:szCs w:val="18"/>
              </w:rPr>
            </w:pPr>
            <w:r>
              <w:rPr>
                <w:sz w:val="18"/>
                <w:szCs w:val="18"/>
              </w:rPr>
              <w:t>ENAECC</w:t>
            </w:r>
          </w:p>
        </w:tc>
        <w:tc>
          <w:tcPr>
            <w:tcW w:w="2600" w:type="dxa"/>
          </w:tcPr>
          <w:p w:rsidR="00CC517E" w:rsidRPr="00BE7001" w:rsidRDefault="00CC517E" w:rsidP="00596E51">
            <w:pPr>
              <w:ind w:left="0"/>
              <w:rPr>
                <w:sz w:val="18"/>
                <w:szCs w:val="18"/>
              </w:rPr>
            </w:pPr>
            <w:r>
              <w:rPr>
                <w:sz w:val="18"/>
                <w:szCs w:val="18"/>
              </w:rPr>
              <w:t>Enable ECC</w:t>
            </w:r>
          </w:p>
        </w:tc>
        <w:tc>
          <w:tcPr>
            <w:tcW w:w="2171" w:type="dxa"/>
          </w:tcPr>
          <w:p w:rsidR="00CC517E" w:rsidRPr="00BE7001" w:rsidRDefault="00CC517E" w:rsidP="000C4759">
            <w:pPr>
              <w:rPr>
                <w:sz w:val="18"/>
                <w:szCs w:val="18"/>
              </w:rPr>
            </w:pPr>
          </w:p>
        </w:tc>
        <w:tc>
          <w:tcPr>
            <w:tcW w:w="2294" w:type="dxa"/>
          </w:tcPr>
          <w:p w:rsidR="00CC517E" w:rsidRPr="00BE7001" w:rsidRDefault="00CC517E" w:rsidP="000C4759">
            <w:pPr>
              <w:rPr>
                <w:sz w:val="18"/>
                <w:szCs w:val="18"/>
              </w:rPr>
            </w:pPr>
          </w:p>
        </w:tc>
      </w:tr>
      <w:tr w:rsidR="00CC517E" w:rsidRPr="00BE7001" w:rsidTr="00BE7001">
        <w:tc>
          <w:tcPr>
            <w:tcW w:w="2735" w:type="dxa"/>
          </w:tcPr>
          <w:p w:rsidR="00CC517E" w:rsidRPr="00BE7001" w:rsidRDefault="00CC517E" w:rsidP="000C4759">
            <w:pPr>
              <w:rPr>
                <w:sz w:val="18"/>
                <w:szCs w:val="18"/>
              </w:rPr>
            </w:pPr>
            <w:r>
              <w:rPr>
                <w:sz w:val="18"/>
                <w:szCs w:val="18"/>
              </w:rPr>
              <w:t>ENAHEC</w:t>
            </w:r>
          </w:p>
        </w:tc>
        <w:tc>
          <w:tcPr>
            <w:tcW w:w="2600" w:type="dxa"/>
          </w:tcPr>
          <w:p w:rsidR="00CC517E" w:rsidRPr="00BE7001" w:rsidRDefault="00CC517E" w:rsidP="00596E51">
            <w:pPr>
              <w:ind w:left="0"/>
              <w:rPr>
                <w:sz w:val="18"/>
                <w:szCs w:val="18"/>
              </w:rPr>
            </w:pPr>
            <w:r>
              <w:rPr>
                <w:sz w:val="18"/>
                <w:szCs w:val="18"/>
              </w:rPr>
              <w:t>Enable Half ECC</w:t>
            </w:r>
          </w:p>
        </w:tc>
        <w:tc>
          <w:tcPr>
            <w:tcW w:w="2171" w:type="dxa"/>
          </w:tcPr>
          <w:p w:rsidR="00CC517E" w:rsidRPr="00BE7001" w:rsidRDefault="00CC517E" w:rsidP="000C4759">
            <w:pPr>
              <w:rPr>
                <w:sz w:val="18"/>
                <w:szCs w:val="18"/>
              </w:rPr>
            </w:pPr>
          </w:p>
        </w:tc>
        <w:tc>
          <w:tcPr>
            <w:tcW w:w="2294" w:type="dxa"/>
          </w:tcPr>
          <w:p w:rsidR="00CC517E" w:rsidRPr="00BE7001" w:rsidRDefault="00CC517E" w:rsidP="000C4759">
            <w:pPr>
              <w:rPr>
                <w:sz w:val="18"/>
                <w:szCs w:val="18"/>
              </w:rPr>
            </w:pPr>
          </w:p>
        </w:tc>
      </w:tr>
      <w:tr w:rsidR="00CC517E" w:rsidRPr="00BE7001" w:rsidTr="00BE7001">
        <w:tc>
          <w:tcPr>
            <w:tcW w:w="2735" w:type="dxa"/>
          </w:tcPr>
          <w:p w:rsidR="00CC517E" w:rsidRPr="00BE7001" w:rsidRDefault="00CC517E" w:rsidP="000C4759">
            <w:pPr>
              <w:rPr>
                <w:sz w:val="18"/>
                <w:szCs w:val="18"/>
              </w:rPr>
            </w:pPr>
            <w:r>
              <w:rPr>
                <w:sz w:val="18"/>
                <w:szCs w:val="18"/>
              </w:rPr>
              <w:t>ENAQEC</w:t>
            </w:r>
          </w:p>
        </w:tc>
        <w:tc>
          <w:tcPr>
            <w:tcW w:w="2600" w:type="dxa"/>
          </w:tcPr>
          <w:p w:rsidR="00CC517E" w:rsidRPr="00BE7001" w:rsidRDefault="00CC517E" w:rsidP="00596E51">
            <w:pPr>
              <w:ind w:left="0"/>
              <w:rPr>
                <w:sz w:val="18"/>
                <w:szCs w:val="18"/>
              </w:rPr>
            </w:pPr>
            <w:r>
              <w:rPr>
                <w:sz w:val="18"/>
                <w:szCs w:val="18"/>
              </w:rPr>
              <w:t>Enable Quad ECC</w:t>
            </w:r>
          </w:p>
        </w:tc>
        <w:tc>
          <w:tcPr>
            <w:tcW w:w="2171" w:type="dxa"/>
          </w:tcPr>
          <w:p w:rsidR="00CC517E" w:rsidRPr="00BE7001" w:rsidRDefault="00CC517E" w:rsidP="000C4759">
            <w:pPr>
              <w:rPr>
                <w:sz w:val="18"/>
                <w:szCs w:val="18"/>
              </w:rPr>
            </w:pPr>
          </w:p>
        </w:tc>
        <w:tc>
          <w:tcPr>
            <w:tcW w:w="2294" w:type="dxa"/>
          </w:tcPr>
          <w:p w:rsidR="00CC517E" w:rsidRPr="00BE7001" w:rsidRDefault="00CC517E" w:rsidP="000C4759">
            <w:pPr>
              <w:rPr>
                <w:sz w:val="18"/>
                <w:szCs w:val="18"/>
              </w:rPr>
            </w:pPr>
          </w:p>
        </w:tc>
      </w:tr>
      <w:tr w:rsidR="00CC517E" w:rsidRPr="00BE7001" w:rsidTr="00BE7001">
        <w:tc>
          <w:tcPr>
            <w:tcW w:w="2735" w:type="dxa"/>
          </w:tcPr>
          <w:p w:rsidR="00CC517E" w:rsidRPr="00BE7001" w:rsidRDefault="00CC517E" w:rsidP="000C4759">
            <w:pPr>
              <w:rPr>
                <w:sz w:val="18"/>
                <w:szCs w:val="18"/>
              </w:rPr>
            </w:pPr>
            <w:r>
              <w:rPr>
                <w:sz w:val="18"/>
                <w:szCs w:val="18"/>
              </w:rPr>
              <w:t>ECCWDTH</w:t>
            </w:r>
          </w:p>
        </w:tc>
        <w:tc>
          <w:tcPr>
            <w:tcW w:w="2600" w:type="dxa"/>
          </w:tcPr>
          <w:p w:rsidR="00CC517E" w:rsidRPr="00BE7001" w:rsidRDefault="00CC517E" w:rsidP="00596E51">
            <w:pPr>
              <w:ind w:left="0"/>
              <w:rPr>
                <w:sz w:val="18"/>
                <w:szCs w:val="18"/>
              </w:rPr>
            </w:pPr>
            <w:r>
              <w:rPr>
                <w:sz w:val="18"/>
                <w:szCs w:val="18"/>
              </w:rPr>
              <w:t>ECC width</w:t>
            </w:r>
          </w:p>
        </w:tc>
        <w:tc>
          <w:tcPr>
            <w:tcW w:w="2171" w:type="dxa"/>
          </w:tcPr>
          <w:p w:rsidR="00CC517E" w:rsidRPr="00BE7001" w:rsidRDefault="00CC517E" w:rsidP="000C4759">
            <w:pPr>
              <w:rPr>
                <w:sz w:val="18"/>
                <w:szCs w:val="18"/>
              </w:rPr>
            </w:pPr>
          </w:p>
        </w:tc>
        <w:tc>
          <w:tcPr>
            <w:tcW w:w="2294" w:type="dxa"/>
          </w:tcPr>
          <w:p w:rsidR="00CC517E" w:rsidRPr="00BE7001" w:rsidRDefault="00CC517E" w:rsidP="000C4759">
            <w:pPr>
              <w:rPr>
                <w:sz w:val="18"/>
                <w:szCs w:val="18"/>
              </w:rPr>
            </w:pPr>
          </w:p>
        </w:tc>
      </w:tr>
    </w:tbl>
    <w:p w:rsidR="000C4759" w:rsidRPr="00BE7001" w:rsidRDefault="000C4759" w:rsidP="000C4759">
      <w:pPr>
        <w:pStyle w:val="BodyText"/>
        <w:rPr>
          <w:sz w:val="18"/>
          <w:szCs w:val="18"/>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696A2A">
        <w:rPr>
          <w:sz w:val="24"/>
          <w:szCs w:val="24"/>
        </w:rPr>
        <w:t xml:space="preserve">the assertions for the </w:t>
      </w:r>
      <w:r w:rsidR="00352C45">
        <w:rPr>
          <w:sz w:val="24"/>
          <w:szCs w:val="24"/>
        </w:rPr>
        <w:t>1r1rw_a100</w:t>
      </w:r>
      <w:r>
        <w:rPr>
          <w:sz w:val="24"/>
          <w:szCs w:val="24"/>
        </w:rPr>
        <w:t xml:space="preserve"> </w:t>
      </w:r>
      <w:proofErr w:type="spellStart"/>
      <w:r>
        <w:rPr>
          <w:sz w:val="24"/>
          <w:szCs w:val="24"/>
        </w:rPr>
        <w:t>algo</w:t>
      </w:r>
      <w:proofErr w:type="spellEnd"/>
      <w:r>
        <w:rPr>
          <w:sz w:val="24"/>
          <w:szCs w:val="24"/>
        </w:rPr>
        <w:t>:</w:t>
      </w:r>
    </w:p>
    <w:p w:rsidR="000C4759" w:rsidRDefault="000C4759" w:rsidP="000C4759">
      <w:pPr>
        <w:ind w:left="432"/>
        <w:rPr>
          <w:sz w:val="24"/>
          <w:szCs w:val="24"/>
        </w:rPr>
      </w:pPr>
      <w:r>
        <w:rPr>
          <w:sz w:val="24"/>
          <w:szCs w:val="24"/>
        </w:rPr>
        <w:t>Primary design constraints:</w:t>
      </w:r>
    </w:p>
    <w:p w:rsidR="000C4759" w:rsidRDefault="000C4759" w:rsidP="000C4759">
      <w:pPr>
        <w:ind w:left="432"/>
        <w:rPr>
          <w:i/>
        </w:rPr>
      </w:pPr>
    </w:p>
    <w:p w:rsidR="000C4759" w:rsidRPr="00A558AF" w:rsidRDefault="000C4759" w:rsidP="00A558AF">
      <w:pPr>
        <w:ind w:left="432"/>
        <w:rPr>
          <w:sz w:val="24"/>
          <w:szCs w:val="24"/>
        </w:rPr>
      </w:pPr>
      <w:r>
        <w:rPr>
          <w:sz w:val="24"/>
          <w:szCs w:val="24"/>
        </w:rPr>
        <w:t>Leaf nodes/assertions to prove:</w:t>
      </w:r>
      <w:r w:rsidRPr="0021363A">
        <w:rPr>
          <w:i/>
        </w:rPr>
        <w:t xml:space="preserve">  </w:t>
      </w:r>
    </w:p>
    <w:p w:rsidR="00A558AF" w:rsidRDefault="00A558AF" w:rsidP="002004F6">
      <w:pPr>
        <w:ind w:left="432"/>
        <w:rPr>
          <w:i/>
        </w:rPr>
      </w:pPr>
    </w:p>
    <w:p w:rsidR="00A558AF" w:rsidRDefault="00A558AF" w:rsidP="0070528E">
      <w:pPr>
        <w:ind w:left="432"/>
        <w:rPr>
          <w:i/>
        </w:rPr>
      </w:pPr>
    </w:p>
    <w:p w:rsidR="006E75B2" w:rsidRPr="006C28C6" w:rsidRDefault="006E75B2" w:rsidP="006E75B2">
      <w:pPr>
        <w:pStyle w:val="BodyText"/>
        <w:rPr>
          <w:i/>
          <w:noProof/>
        </w:rPr>
      </w:pPr>
      <w:r w:rsidRPr="006C28C6">
        <w:rPr>
          <w:i/>
          <w:noProof/>
        </w:rPr>
        <w:t>assume_xmem_nerr_check: assert property (@(posedge clk) disable iff (rst)</w:t>
      </w:r>
    </w:p>
    <w:p w:rsidR="006E75B2" w:rsidRPr="006C28C6" w:rsidRDefault="006E75B2" w:rsidP="006E75B2">
      <w:pPr>
        <w:pStyle w:val="BodyText"/>
        <w:rPr>
          <w:i/>
          <w:noProof/>
        </w:rPr>
      </w:pPr>
      <w:r w:rsidRPr="006C28C6">
        <w:rPr>
          <w:i/>
          <w:noProof/>
        </w:rPr>
        <w:t xml:space="preserve">                                         (a1_loop.algo.ip_top_sva.xmem_nerr[0]== t2_loop[0].align_loop.infra.ip_top_sva.mem_nerr));</w:t>
      </w:r>
    </w:p>
    <w:p w:rsidR="00747D33" w:rsidRDefault="00747D33" w:rsidP="00747D33">
      <w:pPr>
        <w:pStyle w:val="BodyText"/>
        <w:numPr>
          <w:ilvl w:val="0"/>
          <w:numId w:val="49"/>
        </w:numPr>
        <w:rPr>
          <w:noProof/>
        </w:rPr>
      </w:pPr>
      <w:r>
        <w:rPr>
          <w:noProof/>
        </w:rPr>
        <w:t>Assume that align_loop.m</w:t>
      </w:r>
      <w:r w:rsidR="00580FB8">
        <w:rPr>
          <w:noProof/>
        </w:rPr>
        <w:t>em_nerr will propagate to a1_loo</w:t>
      </w:r>
      <w:r>
        <w:rPr>
          <w:noProof/>
        </w:rPr>
        <w:t>p.xmem_nerr</w:t>
      </w:r>
    </w:p>
    <w:p w:rsidR="006E75B2" w:rsidRPr="006C28C6" w:rsidRDefault="006E75B2" w:rsidP="006E75B2">
      <w:pPr>
        <w:pStyle w:val="BodyText"/>
        <w:rPr>
          <w:i/>
          <w:noProof/>
        </w:rPr>
      </w:pPr>
      <w:r w:rsidRPr="006C28C6">
        <w:rPr>
          <w:i/>
          <w:noProof/>
        </w:rPr>
        <w:t>assume_xmem_serr_check: assert property (@(posedge clk) disable iff (rst)</w:t>
      </w:r>
    </w:p>
    <w:p w:rsidR="006E75B2" w:rsidRPr="006C28C6" w:rsidRDefault="006E75B2" w:rsidP="006E75B2">
      <w:pPr>
        <w:pStyle w:val="BodyText"/>
        <w:rPr>
          <w:i/>
          <w:noProof/>
        </w:rPr>
      </w:pPr>
      <w:r w:rsidRPr="006C28C6">
        <w:rPr>
          <w:i/>
          <w:noProof/>
        </w:rPr>
        <w:t xml:space="preserve">                                         (a1_loop.algo.ip_top_sva.xmem_serr[0]== t2_loop[0].align_loop.infra.ip_top_sva.mem_serr));</w:t>
      </w:r>
    </w:p>
    <w:p w:rsidR="00747D33" w:rsidRDefault="00747D33" w:rsidP="00747D33">
      <w:pPr>
        <w:pStyle w:val="BodyText"/>
        <w:numPr>
          <w:ilvl w:val="0"/>
          <w:numId w:val="49"/>
        </w:numPr>
        <w:rPr>
          <w:noProof/>
        </w:rPr>
      </w:pPr>
      <w:r>
        <w:rPr>
          <w:noProof/>
        </w:rPr>
        <w:t>Assume that align_loop.mem_s</w:t>
      </w:r>
      <w:r w:rsidR="00580FB8">
        <w:rPr>
          <w:noProof/>
        </w:rPr>
        <w:t>err will propagate to a1_loo</w:t>
      </w:r>
      <w:r>
        <w:rPr>
          <w:noProof/>
        </w:rPr>
        <w:t>p.mem_serr</w:t>
      </w:r>
    </w:p>
    <w:p w:rsidR="003127E0" w:rsidRDefault="006E75B2" w:rsidP="006C28C6">
      <w:pPr>
        <w:ind w:left="0" w:firstLine="432"/>
        <w:rPr>
          <w:i/>
        </w:rPr>
      </w:pPr>
      <w:proofErr w:type="spellStart"/>
      <w:r w:rsidRPr="006E75B2">
        <w:rPr>
          <w:i/>
        </w:rPr>
        <w:t>assert_wr_range_check</w:t>
      </w:r>
      <w:proofErr w:type="spellEnd"/>
      <w:r w:rsidRPr="006E75B2">
        <w:rPr>
          <w:i/>
        </w:rPr>
        <w:t>: assume property (</w:t>
      </w:r>
      <w:proofErr w:type="gramStart"/>
      <w:r w:rsidRPr="006E75B2">
        <w:rPr>
          <w:i/>
        </w:rPr>
        <w:t>@(</w:t>
      </w:r>
      <w:proofErr w:type="spellStart"/>
      <w:proofErr w:type="gramEnd"/>
      <w:r w:rsidRPr="006E75B2">
        <w:rPr>
          <w:i/>
        </w:rPr>
        <w:t>posedge</w:t>
      </w:r>
      <w:proofErr w:type="spellEnd"/>
      <w:r w:rsidRPr="006E75B2">
        <w:rPr>
          <w:i/>
        </w:rPr>
        <w:t xml:space="preserve"> </w:t>
      </w:r>
      <w:proofErr w:type="spellStart"/>
      <w:r w:rsidRPr="006E75B2">
        <w:rPr>
          <w:i/>
        </w:rPr>
        <w:t>clk</w:t>
      </w:r>
      <w:proofErr w:type="spellEnd"/>
      <w:r w:rsidRPr="006E75B2">
        <w:rPr>
          <w:i/>
        </w:rPr>
        <w:t xml:space="preserve">) disable </w:t>
      </w:r>
      <w:proofErr w:type="spellStart"/>
      <w:r w:rsidRPr="006E75B2">
        <w:rPr>
          <w:i/>
        </w:rPr>
        <w:t>iff</w:t>
      </w:r>
      <w:proofErr w:type="spellEnd"/>
      <w:r w:rsidRPr="006E75B2">
        <w:rPr>
          <w:i/>
        </w:rPr>
        <w:t xml:space="preserve"> (</w:t>
      </w:r>
      <w:proofErr w:type="spellStart"/>
      <w:r w:rsidRPr="006E75B2">
        <w:rPr>
          <w:i/>
        </w:rPr>
        <w:t>rst</w:t>
      </w:r>
      <w:proofErr w:type="spellEnd"/>
      <w:r w:rsidRPr="006E75B2">
        <w:rPr>
          <w:i/>
        </w:rPr>
        <w:t>) write |-&gt; (</w:t>
      </w:r>
      <w:proofErr w:type="spellStart"/>
      <w:r w:rsidRPr="006E75B2">
        <w:rPr>
          <w:i/>
        </w:rPr>
        <w:t>wr_adr</w:t>
      </w:r>
      <w:proofErr w:type="spellEnd"/>
      <w:r w:rsidRPr="006E75B2">
        <w:rPr>
          <w:i/>
        </w:rPr>
        <w:t xml:space="preserve"> &lt; NUMADDR));</w:t>
      </w:r>
    </w:p>
    <w:p w:rsidR="006E75B2" w:rsidRDefault="006E75B2" w:rsidP="006E75B2">
      <w:pPr>
        <w:ind w:left="0"/>
        <w:rPr>
          <w:i/>
        </w:rPr>
      </w:pPr>
    </w:p>
    <w:p w:rsidR="00A558AF" w:rsidRDefault="00A558AF" w:rsidP="00867A7C">
      <w:pPr>
        <w:ind w:left="0"/>
        <w:rPr>
          <w:i/>
        </w:rPr>
      </w:pPr>
    </w:p>
    <w:p w:rsidR="00A558AF" w:rsidRPr="0021363A" w:rsidRDefault="00A558AF" w:rsidP="00A558AF">
      <w:pPr>
        <w:ind w:left="432"/>
        <w:rPr>
          <w:sz w:val="24"/>
          <w:szCs w:val="24"/>
        </w:rPr>
      </w:pPr>
      <w:r>
        <w:rPr>
          <w:sz w:val="24"/>
          <w:szCs w:val="24"/>
        </w:rPr>
        <w:t>Leaf nodes/assertions to prove:</w:t>
      </w:r>
    </w:p>
    <w:p w:rsidR="00A558AF" w:rsidRDefault="00A558AF" w:rsidP="00A558AF">
      <w:pPr>
        <w:ind w:left="432"/>
        <w:rPr>
          <w:i/>
        </w:rPr>
      </w:pPr>
      <w:r w:rsidRPr="0021363A">
        <w:rPr>
          <w:i/>
        </w:rPr>
        <w:t xml:space="preserve">  </w:t>
      </w:r>
    </w:p>
    <w:p w:rsidR="006E75B2" w:rsidRDefault="006E75B2" w:rsidP="006E75B2">
      <w:pPr>
        <w:ind w:left="432"/>
        <w:rPr>
          <w:i/>
        </w:rPr>
      </w:pPr>
      <w:proofErr w:type="spellStart"/>
      <w:r w:rsidRPr="006E75B2">
        <w:rPr>
          <w:i/>
        </w:rPr>
        <w:t>assume_mem_nerr_check</w:t>
      </w:r>
      <w:proofErr w:type="spellEnd"/>
      <w:r w:rsidRPr="006E75B2">
        <w:rPr>
          <w:i/>
        </w:rPr>
        <w:t>: assert property (</w:t>
      </w:r>
      <w:proofErr w:type="gramStart"/>
      <w:r w:rsidRPr="006E75B2">
        <w:rPr>
          <w:i/>
        </w:rPr>
        <w:t>@(</w:t>
      </w:r>
      <w:proofErr w:type="spellStart"/>
      <w:proofErr w:type="gramEnd"/>
      <w:r w:rsidRPr="006E75B2">
        <w:rPr>
          <w:i/>
        </w:rPr>
        <w:t>posedge</w:t>
      </w:r>
      <w:proofErr w:type="spellEnd"/>
      <w:r w:rsidRPr="006E75B2">
        <w:rPr>
          <w:i/>
        </w:rPr>
        <w:t xml:space="preserve"> </w:t>
      </w:r>
      <w:proofErr w:type="spellStart"/>
      <w:r w:rsidRPr="006E75B2">
        <w:rPr>
          <w:i/>
        </w:rPr>
        <w:t>clk</w:t>
      </w:r>
      <w:proofErr w:type="spellEnd"/>
      <w:r w:rsidRPr="006E75B2">
        <w:rPr>
          <w:i/>
        </w:rPr>
        <w:t xml:space="preserve">) disable </w:t>
      </w:r>
      <w:proofErr w:type="spellStart"/>
      <w:r w:rsidRPr="006E75B2">
        <w:rPr>
          <w:i/>
        </w:rPr>
        <w:t>iff</w:t>
      </w:r>
      <w:proofErr w:type="spellEnd"/>
      <w:r w:rsidRPr="006E75B2">
        <w:rPr>
          <w:i/>
        </w:rPr>
        <w:t xml:space="preserve"> (</w:t>
      </w:r>
      <w:proofErr w:type="spellStart"/>
      <w:r w:rsidRPr="006E75B2">
        <w:rPr>
          <w:i/>
        </w:rPr>
        <w:t>rst</w:t>
      </w:r>
      <w:proofErr w:type="spellEnd"/>
      <w:r w:rsidRPr="006E75B2">
        <w:rPr>
          <w:i/>
        </w:rPr>
        <w:t xml:space="preserve">) </w:t>
      </w:r>
      <w:proofErr w:type="spellStart"/>
      <w:r w:rsidRPr="006E75B2">
        <w:rPr>
          <w:i/>
        </w:rPr>
        <w:t>mem_nerr</w:t>
      </w:r>
      <w:proofErr w:type="spellEnd"/>
      <w:r w:rsidRPr="006E75B2">
        <w:rPr>
          <w:i/>
        </w:rPr>
        <w:t xml:space="preserve"> |-&gt; ##(SRAM_DELAY+FLOPMEM) !</w:t>
      </w:r>
      <w:proofErr w:type="spellStart"/>
      <w:r w:rsidRPr="006E75B2">
        <w:rPr>
          <w:i/>
        </w:rPr>
        <w:t>core.dout_serr_mask</w:t>
      </w:r>
      <w:proofErr w:type="spellEnd"/>
      <w:r w:rsidRPr="006E75B2">
        <w:rPr>
          <w:i/>
        </w:rPr>
        <w:t>);</w:t>
      </w:r>
    </w:p>
    <w:p w:rsidR="006C28C6" w:rsidRDefault="006C28C6" w:rsidP="006C28C6">
      <w:pPr>
        <w:pStyle w:val="ListParagraph"/>
        <w:numPr>
          <w:ilvl w:val="0"/>
          <w:numId w:val="49"/>
        </w:numPr>
        <w:rPr>
          <w:i/>
        </w:rPr>
      </w:pPr>
      <w:r>
        <w:rPr>
          <w:i/>
        </w:rPr>
        <w:t xml:space="preserve">If no error is set, then after the delay, core’s </w:t>
      </w:r>
      <w:proofErr w:type="spellStart"/>
      <w:r>
        <w:rPr>
          <w:i/>
        </w:rPr>
        <w:t>dout_serr_mask</w:t>
      </w:r>
      <w:proofErr w:type="spellEnd"/>
      <w:r>
        <w:rPr>
          <w:i/>
        </w:rPr>
        <w:t xml:space="preserve"> is not set.</w:t>
      </w:r>
    </w:p>
    <w:p w:rsidR="006C28C6" w:rsidRPr="006C28C6" w:rsidRDefault="006C28C6" w:rsidP="006C28C6">
      <w:pPr>
        <w:pStyle w:val="ListParagraph"/>
        <w:ind w:left="1152"/>
        <w:rPr>
          <w:i/>
        </w:rPr>
      </w:pPr>
    </w:p>
    <w:p w:rsidR="006E75B2" w:rsidRDefault="006E75B2" w:rsidP="006E75B2">
      <w:pPr>
        <w:ind w:left="432"/>
        <w:rPr>
          <w:i/>
        </w:rPr>
      </w:pPr>
      <w:proofErr w:type="spellStart"/>
      <w:r w:rsidRPr="006E75B2">
        <w:rPr>
          <w:i/>
        </w:rPr>
        <w:t>assume_mem_serr_check</w:t>
      </w:r>
      <w:proofErr w:type="spellEnd"/>
      <w:r w:rsidRPr="006E75B2">
        <w:rPr>
          <w:i/>
        </w:rPr>
        <w:t>: assert property (</w:t>
      </w:r>
      <w:proofErr w:type="gramStart"/>
      <w:r w:rsidRPr="006E75B2">
        <w:rPr>
          <w:i/>
        </w:rPr>
        <w:t>@(</w:t>
      </w:r>
      <w:proofErr w:type="spellStart"/>
      <w:proofErr w:type="gramEnd"/>
      <w:r w:rsidRPr="006E75B2">
        <w:rPr>
          <w:i/>
        </w:rPr>
        <w:t>posedge</w:t>
      </w:r>
      <w:proofErr w:type="spellEnd"/>
      <w:r w:rsidRPr="006E75B2">
        <w:rPr>
          <w:i/>
        </w:rPr>
        <w:t xml:space="preserve"> </w:t>
      </w:r>
      <w:proofErr w:type="spellStart"/>
      <w:r w:rsidRPr="006E75B2">
        <w:rPr>
          <w:i/>
        </w:rPr>
        <w:t>clk</w:t>
      </w:r>
      <w:proofErr w:type="spellEnd"/>
      <w:r w:rsidRPr="006E75B2">
        <w:rPr>
          <w:i/>
        </w:rPr>
        <w:t xml:space="preserve">) disable </w:t>
      </w:r>
      <w:proofErr w:type="spellStart"/>
      <w:r w:rsidRPr="006E75B2">
        <w:rPr>
          <w:i/>
        </w:rPr>
        <w:t>iff</w:t>
      </w:r>
      <w:proofErr w:type="spellEnd"/>
      <w:r w:rsidRPr="006E75B2">
        <w:rPr>
          <w:i/>
        </w:rPr>
        <w:t xml:space="preserve"> (</w:t>
      </w:r>
      <w:proofErr w:type="spellStart"/>
      <w:r w:rsidRPr="006E75B2">
        <w:rPr>
          <w:i/>
        </w:rPr>
        <w:t>rst</w:t>
      </w:r>
      <w:proofErr w:type="spellEnd"/>
      <w:r w:rsidRPr="006E75B2">
        <w:rPr>
          <w:i/>
        </w:rPr>
        <w:t xml:space="preserve">) </w:t>
      </w:r>
      <w:proofErr w:type="spellStart"/>
      <w:r w:rsidRPr="006E75B2">
        <w:rPr>
          <w:i/>
        </w:rPr>
        <w:t>mem_serr</w:t>
      </w:r>
      <w:proofErr w:type="spellEnd"/>
      <w:r w:rsidRPr="006E75B2">
        <w:rPr>
          <w:i/>
        </w:rPr>
        <w:t xml:space="preserve"> |-&gt; ##(SRAM_DELAY+FLOPMEM) </w:t>
      </w:r>
      <w:proofErr w:type="spellStart"/>
      <w:r w:rsidRPr="006E75B2">
        <w:rPr>
          <w:i/>
        </w:rPr>
        <w:t>core.dout_serr_mask</w:t>
      </w:r>
      <w:proofErr w:type="spellEnd"/>
      <w:r w:rsidRPr="006E75B2">
        <w:rPr>
          <w:i/>
        </w:rPr>
        <w:t>);</w:t>
      </w:r>
    </w:p>
    <w:p w:rsidR="006C28C6" w:rsidRPr="006C28C6" w:rsidRDefault="006C28C6" w:rsidP="006C28C6">
      <w:pPr>
        <w:pStyle w:val="ListParagraph"/>
        <w:numPr>
          <w:ilvl w:val="0"/>
          <w:numId w:val="49"/>
        </w:numPr>
        <w:rPr>
          <w:i/>
        </w:rPr>
      </w:pPr>
      <w:r>
        <w:rPr>
          <w:i/>
        </w:rPr>
        <w:t xml:space="preserve">If </w:t>
      </w:r>
      <w:proofErr w:type="spellStart"/>
      <w:r>
        <w:rPr>
          <w:i/>
        </w:rPr>
        <w:t>serr</w:t>
      </w:r>
      <w:proofErr w:type="spellEnd"/>
      <w:r>
        <w:rPr>
          <w:i/>
        </w:rPr>
        <w:t xml:space="preserve"> is set, then core’s </w:t>
      </w:r>
      <w:proofErr w:type="spellStart"/>
      <w:r>
        <w:rPr>
          <w:i/>
        </w:rPr>
        <w:t>dout_serr_mask</w:t>
      </w:r>
      <w:proofErr w:type="spellEnd"/>
      <w:r>
        <w:rPr>
          <w:i/>
        </w:rPr>
        <w:t xml:space="preserve"> should be set.</w:t>
      </w:r>
    </w:p>
    <w:p w:rsidR="006E75B2" w:rsidRPr="006E75B2" w:rsidRDefault="006E75B2" w:rsidP="006E75B2">
      <w:pPr>
        <w:ind w:left="432"/>
        <w:rPr>
          <w:i/>
        </w:rPr>
      </w:pPr>
    </w:p>
    <w:p w:rsidR="006E75B2" w:rsidRPr="006E75B2" w:rsidRDefault="006E75B2" w:rsidP="006E75B2">
      <w:pPr>
        <w:ind w:left="432"/>
        <w:rPr>
          <w:i/>
        </w:rPr>
      </w:pPr>
      <w:proofErr w:type="spellStart"/>
      <w:r w:rsidRPr="006E75B2">
        <w:rPr>
          <w:i/>
        </w:rPr>
        <w:t>assert_dout_nerr_check</w:t>
      </w:r>
      <w:proofErr w:type="spellEnd"/>
      <w:r w:rsidRPr="006E75B2">
        <w:rPr>
          <w:i/>
        </w:rPr>
        <w:t>: assert property (</w:t>
      </w:r>
      <w:proofErr w:type="gramStart"/>
      <w:r w:rsidRPr="006E75B2">
        <w:rPr>
          <w:i/>
        </w:rPr>
        <w:t>@(</w:t>
      </w:r>
      <w:proofErr w:type="spellStart"/>
      <w:proofErr w:type="gramEnd"/>
      <w:r w:rsidRPr="006E75B2">
        <w:rPr>
          <w:i/>
        </w:rPr>
        <w:t>posedge</w:t>
      </w:r>
      <w:proofErr w:type="spellEnd"/>
      <w:r w:rsidRPr="006E75B2">
        <w:rPr>
          <w:i/>
        </w:rPr>
        <w:t xml:space="preserve"> </w:t>
      </w:r>
      <w:proofErr w:type="spellStart"/>
      <w:r w:rsidRPr="006E75B2">
        <w:rPr>
          <w:i/>
        </w:rPr>
        <w:t>clk</w:t>
      </w:r>
      <w:proofErr w:type="spellEnd"/>
      <w:r w:rsidRPr="006E75B2">
        <w:rPr>
          <w:i/>
        </w:rPr>
        <w:t xml:space="preserve">) disable </w:t>
      </w:r>
      <w:proofErr w:type="spellStart"/>
      <w:r w:rsidRPr="006E75B2">
        <w:rPr>
          <w:i/>
        </w:rPr>
        <w:t>iff</w:t>
      </w:r>
      <w:proofErr w:type="spellEnd"/>
      <w:r w:rsidRPr="006E75B2">
        <w:rPr>
          <w:i/>
        </w:rPr>
        <w:t xml:space="preserve"> (</w:t>
      </w:r>
      <w:proofErr w:type="spellStart"/>
      <w:r w:rsidRPr="006E75B2">
        <w:rPr>
          <w:i/>
        </w:rPr>
        <w:t>rst</w:t>
      </w:r>
      <w:proofErr w:type="spellEnd"/>
      <w:r w:rsidRPr="006E75B2">
        <w:rPr>
          <w:i/>
        </w:rPr>
        <w:t>) (read &amp;&amp; (</w:t>
      </w:r>
      <w:proofErr w:type="spellStart"/>
      <w:r w:rsidRPr="006E75B2">
        <w:rPr>
          <w:i/>
        </w:rPr>
        <w:t>rd_adr</w:t>
      </w:r>
      <w:proofErr w:type="spellEnd"/>
      <w:r w:rsidRPr="006E75B2">
        <w:rPr>
          <w:i/>
        </w:rPr>
        <w:t xml:space="preserve"> == </w:t>
      </w:r>
      <w:proofErr w:type="spellStart"/>
      <w:r w:rsidRPr="006E75B2">
        <w:rPr>
          <w:i/>
        </w:rPr>
        <w:t>select_addr</w:t>
      </w:r>
      <w:proofErr w:type="spellEnd"/>
      <w:r w:rsidRPr="006E75B2">
        <w:rPr>
          <w:i/>
        </w:rPr>
        <w:t xml:space="preserve">) &amp;&amp; </w:t>
      </w:r>
      <w:proofErr w:type="spellStart"/>
      <w:r w:rsidRPr="006E75B2">
        <w:rPr>
          <w:i/>
        </w:rPr>
        <w:t>mem_nerr</w:t>
      </w:r>
      <w:proofErr w:type="spellEnd"/>
      <w:r w:rsidRPr="006E75B2">
        <w:rPr>
          <w:i/>
        </w:rPr>
        <w:t>) |-&gt; ##(SRAM_DELAY+FLOPMEM)</w:t>
      </w:r>
    </w:p>
    <w:p w:rsidR="006E75B2" w:rsidRDefault="006E75B2" w:rsidP="006E75B2">
      <w:pPr>
        <w:ind w:left="432"/>
        <w:rPr>
          <w:i/>
        </w:rPr>
      </w:pPr>
      <w:r w:rsidRPr="006E75B2">
        <w:rPr>
          <w:i/>
        </w:rPr>
        <w:t xml:space="preserve">                                         </w:t>
      </w:r>
      <w:proofErr w:type="gramStart"/>
      <w:r w:rsidRPr="006E75B2">
        <w:rPr>
          <w:i/>
        </w:rPr>
        <w:t>(!</w:t>
      </w:r>
      <w:proofErr w:type="spellStart"/>
      <w:r w:rsidRPr="006E75B2">
        <w:rPr>
          <w:i/>
        </w:rPr>
        <w:t>rd</w:t>
      </w:r>
      <w:proofErr w:type="gramEnd"/>
      <w:r w:rsidRPr="006E75B2">
        <w:rPr>
          <w:i/>
        </w:rPr>
        <w:t>_serr</w:t>
      </w:r>
      <w:proofErr w:type="spellEnd"/>
      <w:r w:rsidRPr="006E75B2">
        <w:rPr>
          <w:i/>
        </w:rPr>
        <w:t xml:space="preserve"> &amp;&amp; (</w:t>
      </w:r>
      <w:proofErr w:type="spellStart"/>
      <w:r w:rsidRPr="006E75B2">
        <w:rPr>
          <w:i/>
        </w:rPr>
        <w:t>rd_dout</w:t>
      </w:r>
      <w:proofErr w:type="spellEnd"/>
      <w:r w:rsidRPr="006E75B2">
        <w:rPr>
          <w:i/>
        </w:rPr>
        <w:t xml:space="preserve"> == $past(</w:t>
      </w:r>
      <w:proofErr w:type="spellStart"/>
      <w:r w:rsidRPr="006E75B2">
        <w:rPr>
          <w:i/>
        </w:rPr>
        <w:t>fakemem</w:t>
      </w:r>
      <w:proofErr w:type="spellEnd"/>
      <w:r w:rsidRPr="006E75B2">
        <w:rPr>
          <w:i/>
        </w:rPr>
        <w:t>[WIDTH-1:0],SRAM_DELAY+FLOPMEM))));</w:t>
      </w:r>
    </w:p>
    <w:p w:rsidR="006C28C6" w:rsidRPr="006C28C6" w:rsidRDefault="006C28C6" w:rsidP="006C28C6">
      <w:pPr>
        <w:pStyle w:val="ListParagraph"/>
        <w:numPr>
          <w:ilvl w:val="0"/>
          <w:numId w:val="49"/>
        </w:numPr>
        <w:rPr>
          <w:i/>
        </w:rPr>
      </w:pPr>
      <w:r>
        <w:rPr>
          <w:i/>
        </w:rPr>
        <w:t xml:space="preserve">On a valid read transaction, with no errors; after SRAM_DELAY+FLOPMEM cycles, </w:t>
      </w:r>
      <w:proofErr w:type="spellStart"/>
      <w:r>
        <w:rPr>
          <w:i/>
        </w:rPr>
        <w:t>rd_dout</w:t>
      </w:r>
      <w:proofErr w:type="spellEnd"/>
      <w:r>
        <w:rPr>
          <w:i/>
        </w:rPr>
        <w:t xml:space="preserve"> should equal what was stored on </w:t>
      </w:r>
      <w:proofErr w:type="spellStart"/>
      <w:r>
        <w:rPr>
          <w:i/>
        </w:rPr>
        <w:t>fakemem</w:t>
      </w:r>
      <w:proofErr w:type="spellEnd"/>
      <w:r>
        <w:rPr>
          <w:i/>
        </w:rPr>
        <w:t xml:space="preserve">; if </w:t>
      </w:r>
      <w:proofErr w:type="spellStart"/>
      <w:r>
        <w:rPr>
          <w:i/>
        </w:rPr>
        <w:t>serr</w:t>
      </w:r>
      <w:proofErr w:type="spellEnd"/>
      <w:r>
        <w:rPr>
          <w:i/>
        </w:rPr>
        <w:t xml:space="preserve"> is zero.</w:t>
      </w:r>
    </w:p>
    <w:p w:rsidR="0040245F" w:rsidRPr="006E75B2" w:rsidRDefault="0040245F" w:rsidP="006E75B2">
      <w:pPr>
        <w:ind w:left="432"/>
        <w:rPr>
          <w:i/>
        </w:rPr>
      </w:pPr>
    </w:p>
    <w:p w:rsidR="006E75B2" w:rsidRPr="006E75B2" w:rsidRDefault="006E75B2" w:rsidP="006E75B2">
      <w:pPr>
        <w:ind w:left="432"/>
        <w:rPr>
          <w:i/>
        </w:rPr>
      </w:pPr>
      <w:proofErr w:type="spellStart"/>
      <w:r w:rsidRPr="006E75B2">
        <w:rPr>
          <w:i/>
        </w:rPr>
        <w:t>assert_dout_serr_check</w:t>
      </w:r>
      <w:proofErr w:type="spellEnd"/>
      <w:r w:rsidRPr="006E75B2">
        <w:rPr>
          <w:i/>
        </w:rPr>
        <w:t>: assert property (</w:t>
      </w:r>
      <w:proofErr w:type="gramStart"/>
      <w:r w:rsidRPr="006E75B2">
        <w:rPr>
          <w:i/>
        </w:rPr>
        <w:t>@(</w:t>
      </w:r>
      <w:proofErr w:type="spellStart"/>
      <w:proofErr w:type="gramEnd"/>
      <w:r w:rsidRPr="006E75B2">
        <w:rPr>
          <w:i/>
        </w:rPr>
        <w:t>posedge</w:t>
      </w:r>
      <w:proofErr w:type="spellEnd"/>
      <w:r w:rsidRPr="006E75B2">
        <w:rPr>
          <w:i/>
        </w:rPr>
        <w:t xml:space="preserve"> </w:t>
      </w:r>
      <w:proofErr w:type="spellStart"/>
      <w:r w:rsidRPr="006E75B2">
        <w:rPr>
          <w:i/>
        </w:rPr>
        <w:t>clk</w:t>
      </w:r>
      <w:proofErr w:type="spellEnd"/>
      <w:r w:rsidRPr="006E75B2">
        <w:rPr>
          <w:i/>
        </w:rPr>
        <w:t xml:space="preserve">) disable </w:t>
      </w:r>
      <w:proofErr w:type="spellStart"/>
      <w:r w:rsidRPr="006E75B2">
        <w:rPr>
          <w:i/>
        </w:rPr>
        <w:t>iff</w:t>
      </w:r>
      <w:proofErr w:type="spellEnd"/>
      <w:r w:rsidRPr="006E75B2">
        <w:rPr>
          <w:i/>
        </w:rPr>
        <w:t xml:space="preserve"> (</w:t>
      </w:r>
      <w:proofErr w:type="spellStart"/>
      <w:r w:rsidRPr="006E75B2">
        <w:rPr>
          <w:i/>
        </w:rPr>
        <w:t>rst</w:t>
      </w:r>
      <w:proofErr w:type="spellEnd"/>
      <w:r w:rsidRPr="006E75B2">
        <w:rPr>
          <w:i/>
        </w:rPr>
        <w:t>) (read &amp;&amp; (</w:t>
      </w:r>
      <w:proofErr w:type="spellStart"/>
      <w:r w:rsidRPr="006E75B2">
        <w:rPr>
          <w:i/>
        </w:rPr>
        <w:t>rd_adr</w:t>
      </w:r>
      <w:proofErr w:type="spellEnd"/>
      <w:r w:rsidRPr="006E75B2">
        <w:rPr>
          <w:i/>
        </w:rPr>
        <w:t xml:space="preserve"> == </w:t>
      </w:r>
      <w:proofErr w:type="spellStart"/>
      <w:r w:rsidRPr="006E75B2">
        <w:rPr>
          <w:i/>
        </w:rPr>
        <w:t>select_addr</w:t>
      </w:r>
      <w:proofErr w:type="spellEnd"/>
      <w:r w:rsidRPr="006E75B2">
        <w:rPr>
          <w:i/>
        </w:rPr>
        <w:t xml:space="preserve">) &amp;&amp; </w:t>
      </w:r>
      <w:proofErr w:type="spellStart"/>
      <w:r w:rsidRPr="006E75B2">
        <w:rPr>
          <w:i/>
        </w:rPr>
        <w:t>mem_serr</w:t>
      </w:r>
      <w:proofErr w:type="spellEnd"/>
      <w:r w:rsidRPr="006E75B2">
        <w:rPr>
          <w:i/>
        </w:rPr>
        <w:t>) |-&gt; ##(SRAM_DELAY+FLOPMEM)</w:t>
      </w:r>
    </w:p>
    <w:p w:rsidR="006E75B2" w:rsidRDefault="006E75B2" w:rsidP="006E75B2">
      <w:pPr>
        <w:ind w:left="432"/>
        <w:rPr>
          <w:i/>
        </w:rPr>
      </w:pPr>
      <w:r w:rsidRPr="006E75B2">
        <w:rPr>
          <w:i/>
        </w:rPr>
        <w:t xml:space="preserve">                                         ((PARITY==0) || (</w:t>
      </w:r>
      <w:proofErr w:type="spellStart"/>
      <w:r w:rsidRPr="006E75B2">
        <w:rPr>
          <w:i/>
        </w:rPr>
        <w:t>rd_serr</w:t>
      </w:r>
      <w:proofErr w:type="spellEnd"/>
      <w:r w:rsidRPr="006E75B2">
        <w:rPr>
          <w:i/>
        </w:rPr>
        <w:t xml:space="preserve"> &amp;&amp; (</w:t>
      </w:r>
      <w:proofErr w:type="gramStart"/>
      <w:r w:rsidRPr="006E75B2">
        <w:rPr>
          <w:i/>
        </w:rPr>
        <w:t>!</w:t>
      </w:r>
      <w:proofErr w:type="spellStart"/>
      <w:r w:rsidRPr="006E75B2">
        <w:rPr>
          <w:i/>
        </w:rPr>
        <w:t>rd</w:t>
      </w:r>
      <w:proofErr w:type="gramEnd"/>
      <w:r w:rsidRPr="006E75B2">
        <w:rPr>
          <w:i/>
        </w:rPr>
        <w:t>_fwrd</w:t>
      </w:r>
      <w:proofErr w:type="spellEnd"/>
      <w:r w:rsidRPr="006E75B2">
        <w:rPr>
          <w:i/>
        </w:rPr>
        <w:t xml:space="preserve"> || (</w:t>
      </w:r>
      <w:proofErr w:type="spellStart"/>
      <w:r w:rsidRPr="006E75B2">
        <w:rPr>
          <w:i/>
        </w:rPr>
        <w:t>rd_dout</w:t>
      </w:r>
      <w:proofErr w:type="spellEnd"/>
      <w:r w:rsidRPr="006E75B2">
        <w:rPr>
          <w:i/>
        </w:rPr>
        <w:t xml:space="preserve"> == $past(</w:t>
      </w:r>
      <w:proofErr w:type="spellStart"/>
      <w:r w:rsidRPr="006E75B2">
        <w:rPr>
          <w:i/>
        </w:rPr>
        <w:t>fakemem</w:t>
      </w:r>
      <w:proofErr w:type="spellEnd"/>
      <w:r w:rsidRPr="006E75B2">
        <w:rPr>
          <w:i/>
        </w:rPr>
        <w:t>[WIDTH-1:0],SRAM_DELAY+FLOPMEM))))));</w:t>
      </w:r>
    </w:p>
    <w:p w:rsidR="0042395B" w:rsidRPr="006C28C6" w:rsidRDefault="0042395B" w:rsidP="0042395B">
      <w:pPr>
        <w:pStyle w:val="ListParagraph"/>
        <w:numPr>
          <w:ilvl w:val="0"/>
          <w:numId w:val="49"/>
        </w:numPr>
        <w:rPr>
          <w:i/>
        </w:rPr>
      </w:pPr>
      <w:r>
        <w:rPr>
          <w:i/>
        </w:rPr>
        <w:t xml:space="preserve">On a valid read transaction, with single bit </w:t>
      </w:r>
      <w:proofErr w:type="spellStart"/>
      <w:r>
        <w:rPr>
          <w:i/>
        </w:rPr>
        <w:t>ecc</w:t>
      </w:r>
      <w:proofErr w:type="spellEnd"/>
      <w:r>
        <w:rPr>
          <w:i/>
        </w:rPr>
        <w:t xml:space="preserve"> error; after SRAM_DELAY+FLOPMEM cycles, </w:t>
      </w:r>
      <w:proofErr w:type="spellStart"/>
      <w:r>
        <w:rPr>
          <w:i/>
        </w:rPr>
        <w:t>rd_dout</w:t>
      </w:r>
      <w:proofErr w:type="spellEnd"/>
      <w:r>
        <w:rPr>
          <w:i/>
        </w:rPr>
        <w:t xml:space="preserve"> should equal what was stored on </w:t>
      </w:r>
      <w:proofErr w:type="spellStart"/>
      <w:r>
        <w:rPr>
          <w:i/>
        </w:rPr>
        <w:t>fakemem</w:t>
      </w:r>
      <w:proofErr w:type="spellEnd"/>
      <w:r>
        <w:rPr>
          <w:i/>
        </w:rPr>
        <w:t xml:space="preserve"> if it is not a forwarded </w:t>
      </w:r>
      <w:proofErr w:type="spellStart"/>
      <w:r>
        <w:rPr>
          <w:i/>
        </w:rPr>
        <w:t>data</w:t>
      </w:r>
      <w:proofErr w:type="gramStart"/>
      <w:r>
        <w:rPr>
          <w:i/>
        </w:rPr>
        <w:t>;and</w:t>
      </w:r>
      <w:proofErr w:type="spellEnd"/>
      <w:proofErr w:type="gramEnd"/>
      <w:r>
        <w:rPr>
          <w:i/>
        </w:rPr>
        <w:t xml:space="preserve">  </w:t>
      </w:r>
      <w:proofErr w:type="spellStart"/>
      <w:r>
        <w:rPr>
          <w:i/>
        </w:rPr>
        <w:t>serr</w:t>
      </w:r>
      <w:proofErr w:type="spellEnd"/>
      <w:r>
        <w:rPr>
          <w:i/>
        </w:rPr>
        <w:t xml:space="preserve"> should be set.</w:t>
      </w:r>
    </w:p>
    <w:p w:rsidR="0042395B" w:rsidRPr="0042395B" w:rsidRDefault="0042395B" w:rsidP="0042395B">
      <w:pPr>
        <w:pStyle w:val="ListParagraph"/>
        <w:ind w:left="1152"/>
        <w:rPr>
          <w:i/>
        </w:rPr>
      </w:pPr>
    </w:p>
    <w:p w:rsidR="0040245F" w:rsidRDefault="0040245F" w:rsidP="006E75B2">
      <w:pPr>
        <w:ind w:left="432"/>
        <w:rPr>
          <w:i/>
        </w:rPr>
      </w:pPr>
    </w:p>
    <w:p w:rsidR="006E75B2" w:rsidRPr="006E75B2" w:rsidRDefault="006E75B2" w:rsidP="006E75B2">
      <w:pPr>
        <w:ind w:left="432"/>
        <w:rPr>
          <w:i/>
        </w:rPr>
      </w:pPr>
      <w:proofErr w:type="spellStart"/>
      <w:r w:rsidRPr="006E75B2">
        <w:rPr>
          <w:i/>
        </w:rPr>
        <w:lastRenderedPageBreak/>
        <w:t>assert_fwrd_check</w:t>
      </w:r>
      <w:proofErr w:type="spellEnd"/>
      <w:r w:rsidRPr="006E75B2">
        <w:rPr>
          <w:i/>
        </w:rPr>
        <w:t>: assert property (</w:t>
      </w:r>
      <w:proofErr w:type="gramStart"/>
      <w:r w:rsidRPr="006E75B2">
        <w:rPr>
          <w:i/>
        </w:rPr>
        <w:t>@(</w:t>
      </w:r>
      <w:proofErr w:type="spellStart"/>
      <w:proofErr w:type="gramEnd"/>
      <w:r w:rsidRPr="006E75B2">
        <w:rPr>
          <w:i/>
        </w:rPr>
        <w:t>posedge</w:t>
      </w:r>
      <w:proofErr w:type="spellEnd"/>
      <w:r w:rsidRPr="006E75B2">
        <w:rPr>
          <w:i/>
        </w:rPr>
        <w:t xml:space="preserve"> </w:t>
      </w:r>
      <w:proofErr w:type="spellStart"/>
      <w:r w:rsidRPr="006E75B2">
        <w:rPr>
          <w:i/>
        </w:rPr>
        <w:t>clk</w:t>
      </w:r>
      <w:proofErr w:type="spellEnd"/>
      <w:r w:rsidRPr="006E75B2">
        <w:rPr>
          <w:i/>
        </w:rPr>
        <w:t xml:space="preserve">) disable </w:t>
      </w:r>
      <w:proofErr w:type="spellStart"/>
      <w:r w:rsidRPr="006E75B2">
        <w:rPr>
          <w:i/>
        </w:rPr>
        <w:t>iff</w:t>
      </w:r>
      <w:proofErr w:type="spellEnd"/>
      <w:r w:rsidRPr="006E75B2">
        <w:rPr>
          <w:i/>
        </w:rPr>
        <w:t xml:space="preserve"> (</w:t>
      </w:r>
      <w:proofErr w:type="spellStart"/>
      <w:r w:rsidRPr="006E75B2">
        <w:rPr>
          <w:i/>
        </w:rPr>
        <w:t>rst</w:t>
      </w:r>
      <w:proofErr w:type="spellEnd"/>
      <w:r w:rsidRPr="006E75B2">
        <w:rPr>
          <w:i/>
        </w:rPr>
        <w:t>) (read &amp;&amp; (</w:t>
      </w:r>
      <w:proofErr w:type="spellStart"/>
      <w:r w:rsidRPr="006E75B2">
        <w:rPr>
          <w:i/>
        </w:rPr>
        <w:t>rd_adr</w:t>
      </w:r>
      <w:proofErr w:type="spellEnd"/>
      <w:r w:rsidRPr="006E75B2">
        <w:rPr>
          <w:i/>
        </w:rPr>
        <w:t>==</w:t>
      </w:r>
      <w:proofErr w:type="spellStart"/>
      <w:r w:rsidRPr="006E75B2">
        <w:rPr>
          <w:i/>
        </w:rPr>
        <w:t>select_addr</w:t>
      </w:r>
      <w:proofErr w:type="spellEnd"/>
      <w:r w:rsidRPr="006E75B2">
        <w:rPr>
          <w:i/>
        </w:rPr>
        <w:t>)) |-&gt; ##(SRAM_DELAY+FLOPMEM)</w:t>
      </w:r>
    </w:p>
    <w:p w:rsidR="006E75B2" w:rsidRDefault="006E75B2" w:rsidP="006E75B2">
      <w:pPr>
        <w:ind w:left="432"/>
        <w:rPr>
          <w:i/>
        </w:rPr>
      </w:pPr>
      <w:r w:rsidRPr="006E75B2">
        <w:rPr>
          <w:i/>
        </w:rPr>
        <w:t xml:space="preserve">                                    (</w:t>
      </w:r>
      <w:proofErr w:type="spellStart"/>
      <w:r w:rsidRPr="006E75B2">
        <w:rPr>
          <w:i/>
        </w:rPr>
        <w:t>rd_fwrd</w:t>
      </w:r>
      <w:proofErr w:type="spellEnd"/>
      <w:r w:rsidRPr="006E75B2">
        <w:rPr>
          <w:i/>
        </w:rPr>
        <w:t xml:space="preserve"> == $</w:t>
      </w:r>
      <w:proofErr w:type="gramStart"/>
      <w:r w:rsidRPr="006E75B2">
        <w:rPr>
          <w:i/>
        </w:rPr>
        <w:t>past(</w:t>
      </w:r>
      <w:proofErr w:type="spellStart"/>
      <w:proofErr w:type="gramEnd"/>
      <w:r w:rsidRPr="006E75B2">
        <w:rPr>
          <w:i/>
        </w:rPr>
        <w:t>core.forward_read,SRAM_DELAY+FLOPMEM</w:t>
      </w:r>
      <w:proofErr w:type="spellEnd"/>
      <w:r w:rsidRPr="006E75B2">
        <w:rPr>
          <w:i/>
        </w:rPr>
        <w:t>)));</w:t>
      </w:r>
    </w:p>
    <w:p w:rsidR="0042395B" w:rsidRPr="006C28C6" w:rsidRDefault="0042395B" w:rsidP="0042395B">
      <w:pPr>
        <w:pStyle w:val="ListParagraph"/>
        <w:numPr>
          <w:ilvl w:val="0"/>
          <w:numId w:val="49"/>
        </w:numPr>
        <w:rPr>
          <w:i/>
        </w:rPr>
      </w:pPr>
      <w:r>
        <w:rPr>
          <w:i/>
        </w:rPr>
        <w:t xml:space="preserve">On a valid read transaction; after SRAM_DELAY+FLOPMEM cycles, </w:t>
      </w:r>
      <w:proofErr w:type="spellStart"/>
      <w:r>
        <w:rPr>
          <w:i/>
        </w:rPr>
        <w:t>core_forward_read</w:t>
      </w:r>
      <w:proofErr w:type="spellEnd"/>
      <w:r>
        <w:rPr>
          <w:i/>
        </w:rPr>
        <w:t xml:space="preserve"> should be propagated to the </w:t>
      </w:r>
      <w:proofErr w:type="spellStart"/>
      <w:r>
        <w:rPr>
          <w:i/>
        </w:rPr>
        <w:t>rd_fwrd</w:t>
      </w:r>
      <w:proofErr w:type="spellEnd"/>
      <w:r>
        <w:rPr>
          <w:i/>
        </w:rPr>
        <w:t>.</w:t>
      </w:r>
    </w:p>
    <w:p w:rsidR="0042395B" w:rsidRPr="006E75B2" w:rsidRDefault="0042395B" w:rsidP="006E75B2">
      <w:pPr>
        <w:ind w:left="432"/>
        <w:rPr>
          <w:i/>
        </w:rPr>
      </w:pPr>
    </w:p>
    <w:p w:rsidR="0040245F" w:rsidRDefault="0040245F" w:rsidP="006E75B2">
      <w:pPr>
        <w:ind w:left="432"/>
        <w:rPr>
          <w:i/>
        </w:rPr>
      </w:pPr>
    </w:p>
    <w:p w:rsidR="006E75B2" w:rsidRPr="006E75B2" w:rsidRDefault="006E75B2" w:rsidP="006E75B2">
      <w:pPr>
        <w:ind w:left="432"/>
        <w:rPr>
          <w:i/>
        </w:rPr>
      </w:pPr>
      <w:proofErr w:type="spellStart"/>
      <w:r w:rsidRPr="006E75B2">
        <w:rPr>
          <w:i/>
        </w:rPr>
        <w:t>assert_padr_check</w:t>
      </w:r>
      <w:proofErr w:type="spellEnd"/>
      <w:r w:rsidRPr="006E75B2">
        <w:rPr>
          <w:i/>
        </w:rPr>
        <w:t>: assert property (</w:t>
      </w:r>
      <w:proofErr w:type="gramStart"/>
      <w:r w:rsidRPr="006E75B2">
        <w:rPr>
          <w:i/>
        </w:rPr>
        <w:t>@(</w:t>
      </w:r>
      <w:proofErr w:type="spellStart"/>
      <w:proofErr w:type="gramEnd"/>
      <w:r w:rsidRPr="006E75B2">
        <w:rPr>
          <w:i/>
        </w:rPr>
        <w:t>posedge</w:t>
      </w:r>
      <w:proofErr w:type="spellEnd"/>
      <w:r w:rsidRPr="006E75B2">
        <w:rPr>
          <w:i/>
        </w:rPr>
        <w:t xml:space="preserve"> </w:t>
      </w:r>
      <w:proofErr w:type="spellStart"/>
      <w:r w:rsidRPr="006E75B2">
        <w:rPr>
          <w:i/>
        </w:rPr>
        <w:t>clk</w:t>
      </w:r>
      <w:proofErr w:type="spellEnd"/>
      <w:r w:rsidRPr="006E75B2">
        <w:rPr>
          <w:i/>
        </w:rPr>
        <w:t xml:space="preserve">) disable </w:t>
      </w:r>
      <w:proofErr w:type="spellStart"/>
      <w:r w:rsidRPr="006E75B2">
        <w:rPr>
          <w:i/>
        </w:rPr>
        <w:t>iff</w:t>
      </w:r>
      <w:proofErr w:type="spellEnd"/>
      <w:r w:rsidRPr="006E75B2">
        <w:rPr>
          <w:i/>
        </w:rPr>
        <w:t xml:space="preserve"> (</w:t>
      </w:r>
      <w:proofErr w:type="spellStart"/>
      <w:r w:rsidRPr="006E75B2">
        <w:rPr>
          <w:i/>
        </w:rPr>
        <w:t>rst</w:t>
      </w:r>
      <w:proofErr w:type="spellEnd"/>
      <w:r w:rsidRPr="006E75B2">
        <w:rPr>
          <w:i/>
        </w:rPr>
        <w:t>) (read &amp;&amp; (</w:t>
      </w:r>
      <w:proofErr w:type="spellStart"/>
      <w:r w:rsidRPr="006E75B2">
        <w:rPr>
          <w:i/>
        </w:rPr>
        <w:t>rd_adr</w:t>
      </w:r>
      <w:proofErr w:type="spellEnd"/>
      <w:r w:rsidRPr="006E75B2">
        <w:rPr>
          <w:i/>
        </w:rPr>
        <w:t>==</w:t>
      </w:r>
      <w:proofErr w:type="spellStart"/>
      <w:r w:rsidRPr="006E75B2">
        <w:rPr>
          <w:i/>
        </w:rPr>
        <w:t>select_addr</w:t>
      </w:r>
      <w:proofErr w:type="spellEnd"/>
      <w:r w:rsidRPr="006E75B2">
        <w:rPr>
          <w:i/>
        </w:rPr>
        <w:t>)) |-&gt; ##(SRAM_DELAY+FLOPMEM)</w:t>
      </w:r>
    </w:p>
    <w:p w:rsidR="006E75B2" w:rsidRDefault="006E75B2" w:rsidP="006E75B2">
      <w:pPr>
        <w:ind w:left="432"/>
        <w:rPr>
          <w:i/>
        </w:rPr>
      </w:pPr>
      <w:r w:rsidRPr="006E75B2">
        <w:rPr>
          <w:i/>
        </w:rPr>
        <w:t xml:space="preserve">                                    (</w:t>
      </w:r>
      <w:proofErr w:type="spellStart"/>
      <w:r w:rsidRPr="006E75B2">
        <w:rPr>
          <w:i/>
        </w:rPr>
        <w:t>rd_padr</w:t>
      </w:r>
      <w:proofErr w:type="spellEnd"/>
      <w:r w:rsidRPr="006E75B2">
        <w:rPr>
          <w:i/>
        </w:rPr>
        <w:t xml:space="preserve"> == {</w:t>
      </w:r>
      <w:proofErr w:type="spellStart"/>
      <w:r w:rsidRPr="006E75B2">
        <w:rPr>
          <w:i/>
        </w:rPr>
        <w:t>select_word</w:t>
      </w:r>
      <w:proofErr w:type="gramStart"/>
      <w:r w:rsidRPr="006E75B2">
        <w:rPr>
          <w:i/>
        </w:rPr>
        <w:t>,select</w:t>
      </w:r>
      <w:proofErr w:type="gramEnd"/>
      <w:r w:rsidRPr="006E75B2">
        <w:rPr>
          <w:i/>
        </w:rPr>
        <w:t>_srow</w:t>
      </w:r>
      <w:proofErr w:type="spellEnd"/>
      <w:r w:rsidRPr="006E75B2">
        <w:rPr>
          <w:i/>
        </w:rPr>
        <w:t>}));</w:t>
      </w:r>
    </w:p>
    <w:p w:rsidR="003127E0" w:rsidRDefault="003127E0" w:rsidP="0070528E">
      <w:pPr>
        <w:ind w:left="432"/>
        <w:rPr>
          <w:i/>
        </w:rPr>
      </w:pPr>
    </w:p>
    <w:p w:rsidR="000F7381" w:rsidRPr="006C28C6" w:rsidRDefault="000F7381" w:rsidP="000F7381">
      <w:pPr>
        <w:pStyle w:val="ListParagraph"/>
        <w:numPr>
          <w:ilvl w:val="0"/>
          <w:numId w:val="49"/>
        </w:numPr>
        <w:rPr>
          <w:i/>
        </w:rPr>
      </w:pPr>
      <w:r>
        <w:rPr>
          <w:i/>
        </w:rPr>
        <w:t xml:space="preserve">On a valid read transaction; after SRAM_DELAY+FLOPMEM cycles, </w:t>
      </w:r>
      <w:proofErr w:type="spellStart"/>
      <w:r>
        <w:rPr>
          <w:i/>
        </w:rPr>
        <w:t>select_word_select_row</w:t>
      </w:r>
      <w:proofErr w:type="spellEnd"/>
      <w:r>
        <w:rPr>
          <w:i/>
        </w:rPr>
        <w:t xml:space="preserve"> should be propagated to </w:t>
      </w:r>
      <w:proofErr w:type="spellStart"/>
      <w:r>
        <w:rPr>
          <w:i/>
        </w:rPr>
        <w:t>rd_padr</w:t>
      </w:r>
      <w:proofErr w:type="spellEnd"/>
      <w:r>
        <w:rPr>
          <w:i/>
        </w:rPr>
        <w:t>.</w:t>
      </w:r>
    </w:p>
    <w:p w:rsidR="00867A7C" w:rsidRDefault="00867A7C" w:rsidP="009E54FD">
      <w:pPr>
        <w:ind w:left="0"/>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6518A8" w:rsidP="0070528E">
      <w:pPr>
        <w:ind w:left="432"/>
        <w:rPr>
          <w:i/>
        </w:rPr>
      </w:pPr>
      <w:r>
        <w:rPr>
          <w:i/>
          <w:noProof/>
        </w:rPr>
        <mc:AlternateContent>
          <mc:Choice Requires="wpg">
            <w:drawing>
              <wp:anchor distT="0" distB="0" distL="114300" distR="114300" simplePos="0" relativeHeight="251862016" behindDoc="0" locked="0" layoutInCell="1" allowOverlap="1" wp14:anchorId="023A0563" wp14:editId="06ED54D3">
                <wp:simplePos x="0" y="0"/>
                <wp:positionH relativeFrom="column">
                  <wp:posOffset>-636104</wp:posOffset>
                </wp:positionH>
                <wp:positionV relativeFrom="paragraph">
                  <wp:posOffset>107564</wp:posOffset>
                </wp:positionV>
                <wp:extent cx="7453630" cy="4277718"/>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718"/>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Pr="00B032FD" w:rsidRDefault="00845CFA"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845CFA" w:rsidRDefault="00845CFA"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845CFA" w:rsidRDefault="00845CFA"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845CFA" w:rsidRDefault="00845CFA"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845CFA" w:rsidRDefault="00845CFA"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4" style="position:absolute;left:0;text-align:left;margin-left:-50.1pt;margin-top:8.45pt;width:586.9pt;height:336.85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">
                <v:shape id="Text Box 350" o:spid="_x0000_s1035"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v:textbox>
                </v:shape>
                <v:rect id="Rectangle 38" o:spid="_x0000_s1036"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7"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8"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9"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40"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1"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2"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3"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4"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5"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6"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7"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8"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9"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50"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1"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2"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3"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4"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5"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6"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7"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8"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9"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60"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1"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2"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3"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4"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5"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6"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7"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8"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9"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2" o:spid="_x0000_s1070"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3" o:spid="_x0000_s1071"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2"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3"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4"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5"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6"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7"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8"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9"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80"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1"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2"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3"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4"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5"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6"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7"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8"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9"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90"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1"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2"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3"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4"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5"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6"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7"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8"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9"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100"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1"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845CFA" w:rsidRDefault="00845CFA"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2"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v:textbox>
                </v:shape>
                <v:shape id="Text Box 352" o:spid="_x0000_s1103"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845CFA" w:rsidRDefault="00845CFA"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v:textbox>
                </v:shape>
                <v:shape id="Straight Arrow Connector 107" o:spid="_x0000_s1104"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5"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6"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7"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8"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9"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845CFA" w:rsidRPr="00B032FD" w:rsidRDefault="00845CFA"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10"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845CFA" w:rsidRDefault="00845CFA"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1"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845CFA" w:rsidRDefault="00845CFA"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2"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3"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4"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845CFA" w:rsidRDefault="00845CFA"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5"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845CFA" w:rsidRDefault="00845CFA"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6"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845CFA" w:rsidRDefault="00845CFA"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3C7CA5">
      <w:pPr>
        <w:ind w:left="0"/>
        <w:rPr>
          <w:sz w:val="24"/>
          <w:szCs w:val="24"/>
        </w:rPr>
      </w:pPr>
    </w:p>
    <w:p w:rsidR="003C7CA5" w:rsidRDefault="003C7CA5" w:rsidP="003C7CA5">
      <w:pPr>
        <w:ind w:left="0"/>
        <w:rPr>
          <w:sz w:val="24"/>
          <w:szCs w:val="24"/>
        </w:rPr>
      </w:pPr>
    </w:p>
    <w:p w:rsidR="00867A7C" w:rsidRDefault="00867A7C"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0C4759" w:rsidRDefault="00C75889" w:rsidP="000C4759">
      <w:pPr>
        <w:ind w:left="432"/>
        <w:rPr>
          <w:sz w:val="24"/>
          <w:szCs w:val="24"/>
        </w:rPr>
      </w:pPr>
      <w:r>
        <w:rPr>
          <w:sz w:val="24"/>
          <w:szCs w:val="24"/>
        </w:rPr>
        <w:lastRenderedPageBreak/>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4A40F5C0" wp14:editId="392095E0">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845CFA" w:rsidRDefault="00845CF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7"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FDFIg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" stroked="f">
                <v:textbox>
                  <w:txbxContent>
                    <w:p w:rsidR="00845CFA" w:rsidRDefault="00845CF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32228506" wp14:editId="7155F811">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845CFA" w:rsidRDefault="00845CF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OIOGNwjAgAAIwQAAA4AAAAAAAAAAAAAAAAALgIAAGRycy9lMm9Eb2Mu&#10;eG1sUEsBAi0AFAAGAAgAAAAhAKq3/InfAAAACwEAAA8AAAAAAAAAAAAAAAAAfQQAAGRycy9kb3du&#10;cmV2LnhtbFBLBQYAAAAABAAEAPMAAACJBQAAAAA=&#10;" stroked="f">
                <v:textbox>
                  <w:txbxContent>
                    <w:p w:rsidR="00845CFA" w:rsidRDefault="00845CF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0A1A898F" wp14:editId="371BDD49">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845CFA" w:rsidRDefault="00845CF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9"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iIgIAACM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jX/4iICAAAjBAAADgAAAAAAAAAAAAAAAAAuAgAAZHJzL2Uyb0RvYy54&#10;bWxQSwECLQAUAAYACAAAACEAnqQjn98AAAALAQAADwAAAAAAAAAAAAAAAAB8BAAAZHJzL2Rvd25y&#10;ZXYueG1sUEsFBgAAAAAEAAQA8wAAAIgFAAAAAA==&#10;" stroked="f">
                <v:textbox>
                  <w:txbxContent>
                    <w:p w:rsidR="00845CFA" w:rsidRDefault="00845CFA"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305050C" wp14:editId="329F7ACC">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20"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" fillcolor="white [3212]" strokecolor="#243f60 [1604]" strokeweight="2pt">
                <v:textbox>
                  <w:txbxContent>
                    <w:p w:rsidR="00845CFA" w:rsidRDefault="00845CF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2B36AAFE" wp14:editId="6B4AA5AB">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9C27155" wp14:editId="2382860C">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615D4EBA" wp14:editId="53A223A4">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0E3E1DE7" wp14:editId="000DD9CC">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2E692766" wp14:editId="1319480E">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1"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Fjf45&#10;fgIAAGIFAAAOAAAAAAAAAAAAAAAAAC4CAABkcnMvZTJvRG9jLnhtbFBLAQItABQABgAIAAAAIQBY&#10;+joI4gAAAAsBAAAPAAAAAAAAAAAAAAAAANgEAABkcnMvZG93bnJldi54bWxQSwUGAAAAAAQABADz&#10;AAAA5wUAAAAA&#10;" fillcolor="white [3201]" stroked="f" strokeweight=".5pt">
                <v:textbox>
                  <w:txbxContent>
                    <w:p w:rsidR="00845CFA" w:rsidRDefault="00845CF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4BEDF396" wp14:editId="02A6ABAB">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2"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" fillcolor="#9bbb59 [3206]" strokecolor="#243f60 [1604]" strokeweight="2pt">
                <v:textbo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4F14815B" wp14:editId="60B36FC7">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3"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" fillcolor="#ffc000" strokecolor="#243f60 [1604]" strokeweight="2pt">
                <v:textbo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5ED40F77" wp14:editId="086230D6">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39F824BC" wp14:editId="7FA61377">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2145ADE6" wp14:editId="092D192A">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Pr="00CA6430" w:rsidRDefault="00845CFA"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845CFA" w:rsidRPr="00CA6430" w:rsidRDefault="00845CFA"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4"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z0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G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NRis9H0C&#10;AABjBQAADgAAAAAAAAAAAAAAAAAuAgAAZHJzL2Uyb0RvYy54bWxQSwECLQAUAAYACAAAACEA4UD8&#10;xOEAAAALAQAADwAAAAAAAAAAAAAAAADXBAAAZHJzL2Rvd25yZXYueG1sUEsFBgAAAAAEAAQA8wAA&#10;AOUFAAAAAA==&#10;" fillcolor="white [3201]" stroked="f" strokeweight=".5pt">
                <v:textbox>
                  <w:txbxContent>
                    <w:p w:rsidR="00845CFA" w:rsidRPr="00CA6430" w:rsidRDefault="00845CFA"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845CFA" w:rsidRPr="00CA6430" w:rsidRDefault="00845CFA"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222B141C" wp14:editId="69AF4452">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5"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v5nAN+&#10;AgAAYwUAAA4AAAAAAAAAAAAAAAAALgIAAGRycy9lMm9Eb2MueG1sUEsBAi0AFAAGAAgAAAAhABUm&#10;LF3hAAAACwEAAA8AAAAAAAAAAAAAAAAA2AQAAGRycy9kb3ducmV2LnhtbFBLBQYAAAAABAAEAPMA&#10;AADmBQAAAAA=&#10;" fillcolor="white [3201]" stroked="f" strokeweight=".5pt">
                <v:textbo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03DCE8F1" wp14:editId="4CE10F49">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1144406" wp14:editId="31829896">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7A247673" wp14:editId="63E11050">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4C3BB4B0" wp14:editId="298FA5CC">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6"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" fillcolor="white [3212]" strokecolor="#243f60 [1604]" strokeweight="2pt">
                <v:textbox>
                  <w:txbxContent>
                    <w:p w:rsidR="00845CFA" w:rsidRDefault="00845CFA"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6D83F21" wp14:editId="30FA9B6C">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7"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" fillcolor="white [3201]" stroked="f" strokeweight=".5pt">
                <v:textbox>
                  <w:txbxContent>
                    <w:p w:rsidR="00845CFA" w:rsidRDefault="00845CFA"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19294E30" wp14:editId="60A933A5">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8"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" fillcolor="#ffc000" strokecolor="#243f60 [1604]" strokeweight="2pt">
                <v:textbo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562F2139" wp14:editId="691A7134">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3675CE81" wp14:editId="607FF2F1">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9"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s1lgR/&#10;AgAAYwUAAA4AAAAAAAAAAAAAAAAALgIAAGRycy9lMm9Eb2MueG1sUEsBAi0AFAAGAAgAAAAhAIvl&#10;hZbgAAAADAEAAA8AAAAAAAAAAAAAAAAA2QQAAGRycy9kb3ducmV2LnhtbFBLBQYAAAAABAAEAPMA&#10;AADmBQAAAAA=&#10;" fillcolor="white [3201]" stroked="f" strokeweight=".5pt">
                <v:textbox>
                  <w:txbxContent>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845CFA" w:rsidRDefault="00845CFA"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2797FDB7" wp14:editId="0CED1A1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7F0FB30E" wp14:editId="18552F34">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845CFA" w:rsidRDefault="00845CFA" w:rsidP="000C4759">
                            <w:pPr>
                              <w:pStyle w:val="NormalWeb"/>
                              <w:spacing w:before="0" w:beforeAutospacing="0" w:after="0" w:afterAutospacing="0"/>
                              <w:textAlignment w:val="baseline"/>
                            </w:pPr>
                          </w:p>
                          <w:p w:rsidR="00845CFA" w:rsidRDefault="00845CFA"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30"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vuDCf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845CFA" w:rsidRDefault="00845CFA" w:rsidP="000C4759">
                      <w:pPr>
                        <w:pStyle w:val="NormalWeb"/>
                        <w:spacing w:before="0" w:beforeAutospacing="0" w:after="0" w:afterAutospacing="0"/>
                        <w:textAlignment w:val="baseline"/>
                      </w:pPr>
                    </w:p>
                    <w:p w:rsidR="00845CFA" w:rsidRDefault="00845CFA"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17008EF9" wp14:editId="0B7998F6">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52EDD92D" wp14:editId="09B17BF4">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8ECE2A1" wp14:editId="32BF3406">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505D77F0" wp14:editId="2CCF061C">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CFA" w:rsidRPr="00CA6430" w:rsidRDefault="00845CFA"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845CFA" w:rsidRDefault="00845CFA"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1"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0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Y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BfK/c0xQIAAOkFAAAOAAAAAAAAAAAAAAAAAC4CAABkcnMvZTJvRG9jLnhtbFBLAQIt&#10;ABQABgAIAAAAIQDMFsoo4AAAAAwBAAAPAAAAAAAAAAAAAAAAAB8FAABkcnMvZG93bnJldi54bWxQ&#10;SwUGAAAAAAQABADzAAAALAYAAAAA&#10;" filled="f" stroked="f">
                <v:path arrowok="t"/>
                <v:textbox>
                  <w:txbxContent>
                    <w:p w:rsidR="00845CFA" w:rsidRPr="00CA6430" w:rsidRDefault="00845CFA"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845CFA" w:rsidRDefault="00845CFA"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CFA" w:rsidRDefault="00845CFA"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2"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" filled="f" stroked="f">
                <v:path arrowok="t"/>
                <v:textbox>
                  <w:txbxContent>
                    <w:p w:rsidR="00845CFA" w:rsidRDefault="00845CFA"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lastRenderedPageBreak/>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617EE4" w:rsidRDefault="00617EE4" w:rsidP="00E60FE3">
      <w:pPr>
        <w:ind w:left="0"/>
        <w:rPr>
          <w:i/>
        </w:rPr>
      </w:pPr>
    </w:p>
    <w:p w:rsidR="00E60FE3" w:rsidRDefault="00E60FE3" w:rsidP="00E60FE3">
      <w:pPr>
        <w:pStyle w:val="BodyText"/>
      </w:pPr>
      <w:r>
        <w:t>The dynamic simulations are run for the following scenarios:</w:t>
      </w:r>
    </w:p>
    <w:p w:rsidR="00E60FE3" w:rsidRDefault="00E60FE3" w:rsidP="00E60FE3">
      <w:pPr>
        <w:pStyle w:val="BodyText"/>
        <w:numPr>
          <w:ilvl w:val="0"/>
          <w:numId w:val="48"/>
        </w:numPr>
      </w:pPr>
      <w:r>
        <w:t>Reset checks</w:t>
      </w:r>
    </w:p>
    <w:p w:rsidR="00E60FE3" w:rsidRDefault="00E60FE3" w:rsidP="00E60FE3">
      <w:pPr>
        <w:pStyle w:val="BodyText"/>
        <w:numPr>
          <w:ilvl w:val="0"/>
          <w:numId w:val="48"/>
        </w:numPr>
      </w:pPr>
      <w:r>
        <w:t>Boundary and capacity checks</w:t>
      </w:r>
    </w:p>
    <w:p w:rsidR="00E60FE3" w:rsidRDefault="00E60FE3" w:rsidP="00E60FE3">
      <w:pPr>
        <w:pStyle w:val="BodyText"/>
        <w:numPr>
          <w:ilvl w:val="0"/>
          <w:numId w:val="48"/>
        </w:numPr>
      </w:pPr>
      <w:r>
        <w:t>Checking that the assumptions of formal.</w:t>
      </w:r>
    </w:p>
    <w:p w:rsidR="00E60FE3" w:rsidRPr="00746A92" w:rsidRDefault="00E60FE3" w:rsidP="00E60FE3">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617EE4" w:rsidRDefault="00617EE4" w:rsidP="00617EE4">
      <w:pPr>
        <w:ind w:left="432"/>
        <w:rPr>
          <w:i/>
        </w:rPr>
      </w:pP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9"/>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4"/>
      <w:headerReference w:type="first" r:id="rId25"/>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12EB" w:rsidRDefault="00C812EB">
      <w:r>
        <w:separator/>
      </w:r>
    </w:p>
  </w:endnote>
  <w:endnote w:type="continuationSeparator" w:id="0">
    <w:p w:rsidR="00C812EB" w:rsidRDefault="00C812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043F1C0D-1B1E-4F47-9949-0D920D093797}"/>
    <w:embedBold r:id="rId2" w:fontKey="{8C41727B-0B38-4295-977A-66D00405BDED}"/>
  </w:font>
  <w:font w:name="Calibri">
    <w:panose1 w:val="020F0502020204030204"/>
    <w:charset w:val="00"/>
    <w:family w:val="swiss"/>
    <w:pitch w:val="variable"/>
    <w:sig w:usb0="E10002FF" w:usb1="4000ACFF" w:usb2="00000009" w:usb3="00000000" w:csb0="0000019F" w:csb1="00000000"/>
    <w:embedRegular r:id="rId3" w:fontKey="{C299C37E-1250-4398-B5FD-52B0978DDF92}"/>
    <w:embedBold r:id="rId4" w:fontKey="{F02740F0-1419-4DC2-8504-CC5DAF353145}"/>
    <w:embedItalic r:id="rId5" w:fontKey="{4DE097FA-6197-4BF3-B1B1-A5D7E2652499}"/>
  </w:font>
  <w:font w:name="Arial Narrow">
    <w:panose1 w:val="020B0606020202030204"/>
    <w:charset w:val="00"/>
    <w:family w:val="swiss"/>
    <w:pitch w:val="variable"/>
    <w:sig w:usb0="00000287" w:usb1="00000800" w:usb2="00000000" w:usb3="00000000" w:csb0="0000009F" w:csb1="00000000"/>
    <w:embedRegular r:id="rId6" w:fontKey="{869D6540-8199-48A5-A203-2007CD1008B6}"/>
  </w:font>
  <w:font w:name="Franklin Gothic Book">
    <w:charset w:val="00"/>
    <w:family w:val="swiss"/>
    <w:pitch w:val="variable"/>
    <w:sig w:usb0="00000287" w:usb1="00000000" w:usb2="00000000" w:usb3="00000000" w:csb0="0000009F" w:csb1="00000000"/>
    <w:embedRegular r:id="rId7" w:fontKey="{F87D8ED7-15EB-4AA5-BB36-E25119D512A3}"/>
  </w:font>
  <w:font w:name="Tahoma">
    <w:panose1 w:val="020B0604030504040204"/>
    <w:charset w:val="00"/>
    <w:family w:val="swiss"/>
    <w:pitch w:val="variable"/>
    <w:sig w:usb0="E1002EFF" w:usb1="C000605B" w:usb2="00000029" w:usb3="00000000" w:csb0="000101FF" w:csb1="00000000"/>
    <w:embedRegular r:id="rId8" w:fontKey="{00BEFF46-0DA1-49AB-9356-B4DF27D57D0D}"/>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857006FF-F894-4A7D-903F-87403A75FA26}"/>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A" w:rsidRDefault="00845CF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845CFA" w:rsidRDefault="00845CFA">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A" w:rsidRDefault="00845CFA" w:rsidP="001C4F90">
    <w:pPr>
      <w:pStyle w:val="Footer"/>
      <w:pBdr>
        <w:top w:val="single" w:sz="4" w:space="1" w:color="E36C0A" w:themeColor="accent6" w:themeShade="BF"/>
      </w:pBdr>
      <w:tabs>
        <w:tab w:val="clear" w:pos="4320"/>
        <w:tab w:val="center" w:pos="5490"/>
      </w:tabs>
      <w:ind w:left="-720" w:right="-270"/>
      <w:rPr>
        <w:rFonts w:cs="Arial"/>
      </w:rPr>
    </w:pPr>
  </w:p>
  <w:p w:rsidR="00845CFA" w:rsidRPr="007636CB" w:rsidRDefault="00845CFA"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6A682E" w:rsidRPr="006A682E">
      <w:rPr>
        <w:rFonts w:asciiTheme="majorHAnsi" w:hAnsiTheme="majorHAnsi"/>
        <w:noProof/>
        <w:color w:val="595959" w:themeColor="text1" w:themeTint="A6"/>
      </w:rPr>
      <w:t>3</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A" w:rsidRDefault="00845CFA" w:rsidP="00B77307">
    <w:pPr>
      <w:pStyle w:val="Footer"/>
      <w:pBdr>
        <w:top w:val="single" w:sz="4" w:space="1" w:color="E36C0A" w:themeColor="accent6" w:themeShade="BF"/>
      </w:pBdr>
      <w:tabs>
        <w:tab w:val="clear" w:pos="4320"/>
        <w:tab w:val="center" w:pos="5490"/>
      </w:tabs>
      <w:ind w:left="-720" w:right="-270"/>
      <w:rPr>
        <w:rFonts w:cs="Arial"/>
      </w:rPr>
    </w:pPr>
  </w:p>
  <w:p w:rsidR="00845CFA" w:rsidRPr="00C34DC8" w:rsidRDefault="00845CFA"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845CFA" w:rsidRPr="00B77307" w:rsidRDefault="00845CFA"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12EB" w:rsidRDefault="00C812EB">
      <w:r>
        <w:separator/>
      </w:r>
    </w:p>
  </w:footnote>
  <w:footnote w:type="continuationSeparator" w:id="0">
    <w:p w:rsidR="00C812EB" w:rsidRDefault="00C812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A" w:rsidRDefault="00845CF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A" w:rsidRDefault="00845CFA"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A" w:rsidRDefault="00845CFA"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A" w:rsidRDefault="00845CFA"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45CFA" w:rsidRDefault="00845CFA"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3"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845CFA" w:rsidRDefault="00845CFA"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A" w:rsidRDefault="00845CFA"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845CFA" w:rsidRPr="00C34DC8" w:rsidRDefault="00845CF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1R1RW_A100 Microarchitecture</w:t>
                          </w:r>
                        </w:p>
                        <w:p w:rsidR="00845CFA" w:rsidRDefault="00845CFA">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4"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845CFA" w:rsidRPr="00C34DC8" w:rsidRDefault="00845CFA"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1R1RW_A100 Microarchitecture</w:t>
                    </w:r>
                  </w:p>
                  <w:p w:rsidR="00845CFA" w:rsidRDefault="00845CFA">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45CFA" w:rsidRDefault="00845CFA"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5"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845CFA" w:rsidRDefault="00845CFA"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FA" w:rsidRDefault="00845CF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2C464507"/>
    <w:multiLevelType w:val="hybridMultilevel"/>
    <w:tmpl w:val="9CD2D47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1">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7">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6"/>
  </w:num>
  <w:num w:numId="2">
    <w:abstractNumId w:val="7"/>
  </w:num>
  <w:num w:numId="3">
    <w:abstractNumId w:val="10"/>
  </w:num>
  <w:num w:numId="4">
    <w:abstractNumId w:val="11"/>
  </w:num>
  <w:num w:numId="5">
    <w:abstractNumId w:val="13"/>
  </w:num>
  <w:num w:numId="6">
    <w:abstractNumId w:val="5"/>
  </w:num>
  <w:num w:numId="7">
    <w:abstractNumId w:val="1"/>
  </w:num>
  <w:num w:numId="8">
    <w:abstractNumId w:val="20"/>
  </w:num>
  <w:num w:numId="9">
    <w:abstractNumId w:val="9"/>
  </w:num>
  <w:num w:numId="10">
    <w:abstractNumId w:val="21"/>
  </w:num>
  <w:num w:numId="11">
    <w:abstractNumId w:val="15"/>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2"/>
  </w:num>
  <w:num w:numId="34">
    <w:abstractNumId w:val="18"/>
  </w:num>
  <w:num w:numId="35">
    <w:abstractNumId w:val="7"/>
  </w:num>
  <w:num w:numId="36">
    <w:abstractNumId w:val="7"/>
  </w:num>
  <w:num w:numId="37">
    <w:abstractNumId w:val="7"/>
  </w:num>
  <w:num w:numId="38">
    <w:abstractNumId w:val="7"/>
  </w:num>
  <w:num w:numId="39">
    <w:abstractNumId w:val="0"/>
  </w:num>
  <w:num w:numId="40">
    <w:abstractNumId w:val="17"/>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9"/>
  </w:num>
  <w:num w:numId="46">
    <w:abstractNumId w:val="2"/>
  </w:num>
  <w:num w:numId="47">
    <w:abstractNumId w:val="4"/>
  </w:num>
  <w:num w:numId="48">
    <w:abstractNumId w:val="14"/>
  </w:num>
  <w:num w:numId="49">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15AE"/>
    <w:rsid w:val="0005275F"/>
    <w:rsid w:val="00052A75"/>
    <w:rsid w:val="000544C6"/>
    <w:rsid w:val="00054788"/>
    <w:rsid w:val="000548D9"/>
    <w:rsid w:val="000553B0"/>
    <w:rsid w:val="000556C0"/>
    <w:rsid w:val="000561A9"/>
    <w:rsid w:val="00056C37"/>
    <w:rsid w:val="00056DFC"/>
    <w:rsid w:val="00060058"/>
    <w:rsid w:val="00060172"/>
    <w:rsid w:val="00060285"/>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137"/>
    <w:rsid w:val="00082931"/>
    <w:rsid w:val="00082E0D"/>
    <w:rsid w:val="000843B9"/>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F9E"/>
    <w:rsid w:val="000E4138"/>
    <w:rsid w:val="000E6213"/>
    <w:rsid w:val="000E7153"/>
    <w:rsid w:val="000E7678"/>
    <w:rsid w:val="000F013F"/>
    <w:rsid w:val="000F0D68"/>
    <w:rsid w:val="000F1108"/>
    <w:rsid w:val="000F2DE0"/>
    <w:rsid w:val="000F40AF"/>
    <w:rsid w:val="000F458A"/>
    <w:rsid w:val="000F542E"/>
    <w:rsid w:val="000F5DE1"/>
    <w:rsid w:val="000F66F8"/>
    <w:rsid w:val="000F68FE"/>
    <w:rsid w:val="000F6DDD"/>
    <w:rsid w:val="000F7381"/>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27DA3"/>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86ABA"/>
    <w:rsid w:val="00187B4A"/>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6AF3"/>
    <w:rsid w:val="001F7232"/>
    <w:rsid w:val="0020010B"/>
    <w:rsid w:val="002004F6"/>
    <w:rsid w:val="002008A6"/>
    <w:rsid w:val="00201955"/>
    <w:rsid w:val="00202016"/>
    <w:rsid w:val="0020214B"/>
    <w:rsid w:val="002023EA"/>
    <w:rsid w:val="002027DD"/>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6F46"/>
    <w:rsid w:val="00217131"/>
    <w:rsid w:val="002171A9"/>
    <w:rsid w:val="002176AB"/>
    <w:rsid w:val="002200AA"/>
    <w:rsid w:val="002208C4"/>
    <w:rsid w:val="002213B7"/>
    <w:rsid w:val="00221734"/>
    <w:rsid w:val="00222BC6"/>
    <w:rsid w:val="00223147"/>
    <w:rsid w:val="00224362"/>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67EFE"/>
    <w:rsid w:val="002709AA"/>
    <w:rsid w:val="0027127A"/>
    <w:rsid w:val="00275C1D"/>
    <w:rsid w:val="00277E8F"/>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0E43"/>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1A7"/>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2C45"/>
    <w:rsid w:val="00353928"/>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2B"/>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29"/>
    <w:rsid w:val="003B15B7"/>
    <w:rsid w:val="003B1FD6"/>
    <w:rsid w:val="003B2C39"/>
    <w:rsid w:val="003B2FCE"/>
    <w:rsid w:val="003B46CF"/>
    <w:rsid w:val="003B4D65"/>
    <w:rsid w:val="003B5834"/>
    <w:rsid w:val="003B6062"/>
    <w:rsid w:val="003B6112"/>
    <w:rsid w:val="003B660E"/>
    <w:rsid w:val="003B7687"/>
    <w:rsid w:val="003C0C13"/>
    <w:rsid w:val="003C14C0"/>
    <w:rsid w:val="003C16C7"/>
    <w:rsid w:val="003C193C"/>
    <w:rsid w:val="003C193D"/>
    <w:rsid w:val="003C1AB3"/>
    <w:rsid w:val="003C21CC"/>
    <w:rsid w:val="003C22E9"/>
    <w:rsid w:val="003C2C01"/>
    <w:rsid w:val="003C32EB"/>
    <w:rsid w:val="003C3928"/>
    <w:rsid w:val="003C44C2"/>
    <w:rsid w:val="003C4643"/>
    <w:rsid w:val="003C62BE"/>
    <w:rsid w:val="003C6780"/>
    <w:rsid w:val="003C68E3"/>
    <w:rsid w:val="003C6BF7"/>
    <w:rsid w:val="003C74F5"/>
    <w:rsid w:val="003C7CA5"/>
    <w:rsid w:val="003D18E6"/>
    <w:rsid w:val="003D2777"/>
    <w:rsid w:val="003D4741"/>
    <w:rsid w:val="003D4A80"/>
    <w:rsid w:val="003D5E1F"/>
    <w:rsid w:val="003D60DA"/>
    <w:rsid w:val="003D73D4"/>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45F"/>
    <w:rsid w:val="00402584"/>
    <w:rsid w:val="00402CAB"/>
    <w:rsid w:val="0040380B"/>
    <w:rsid w:val="004038C1"/>
    <w:rsid w:val="004039BF"/>
    <w:rsid w:val="00403BB1"/>
    <w:rsid w:val="00403FEC"/>
    <w:rsid w:val="0040424E"/>
    <w:rsid w:val="00404968"/>
    <w:rsid w:val="00404A81"/>
    <w:rsid w:val="00405074"/>
    <w:rsid w:val="00405179"/>
    <w:rsid w:val="0040556B"/>
    <w:rsid w:val="00405580"/>
    <w:rsid w:val="00406D31"/>
    <w:rsid w:val="00407066"/>
    <w:rsid w:val="004104C4"/>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395B"/>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2D3"/>
    <w:rsid w:val="00471813"/>
    <w:rsid w:val="004719ED"/>
    <w:rsid w:val="00471C38"/>
    <w:rsid w:val="00472894"/>
    <w:rsid w:val="00475880"/>
    <w:rsid w:val="00476050"/>
    <w:rsid w:val="00477318"/>
    <w:rsid w:val="004773B5"/>
    <w:rsid w:val="00480109"/>
    <w:rsid w:val="004806E1"/>
    <w:rsid w:val="00480FE4"/>
    <w:rsid w:val="00481358"/>
    <w:rsid w:val="0048204F"/>
    <w:rsid w:val="00486468"/>
    <w:rsid w:val="00487AC1"/>
    <w:rsid w:val="00487DB8"/>
    <w:rsid w:val="004901C2"/>
    <w:rsid w:val="00490960"/>
    <w:rsid w:val="00490B08"/>
    <w:rsid w:val="00490E0C"/>
    <w:rsid w:val="0049109A"/>
    <w:rsid w:val="004911FB"/>
    <w:rsid w:val="00491546"/>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61F6"/>
    <w:rsid w:val="004D7B76"/>
    <w:rsid w:val="004E168D"/>
    <w:rsid w:val="004E1EAB"/>
    <w:rsid w:val="004E1FC6"/>
    <w:rsid w:val="004E26E9"/>
    <w:rsid w:val="004E3A51"/>
    <w:rsid w:val="004E5A9D"/>
    <w:rsid w:val="004E6A06"/>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660"/>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2AD"/>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23B0"/>
    <w:rsid w:val="005736C1"/>
    <w:rsid w:val="00575A73"/>
    <w:rsid w:val="00577520"/>
    <w:rsid w:val="0057793E"/>
    <w:rsid w:val="00577E72"/>
    <w:rsid w:val="005803CB"/>
    <w:rsid w:val="00580D30"/>
    <w:rsid w:val="00580DC9"/>
    <w:rsid w:val="00580FB8"/>
    <w:rsid w:val="0058194A"/>
    <w:rsid w:val="00583208"/>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18E1"/>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5362"/>
    <w:rsid w:val="00645680"/>
    <w:rsid w:val="00646146"/>
    <w:rsid w:val="0064644F"/>
    <w:rsid w:val="00646806"/>
    <w:rsid w:val="0065185F"/>
    <w:rsid w:val="006518A8"/>
    <w:rsid w:val="00653906"/>
    <w:rsid w:val="00655412"/>
    <w:rsid w:val="006554C7"/>
    <w:rsid w:val="00656764"/>
    <w:rsid w:val="00656AC6"/>
    <w:rsid w:val="0066052E"/>
    <w:rsid w:val="0066181F"/>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77CAE"/>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6E85"/>
    <w:rsid w:val="00687004"/>
    <w:rsid w:val="0068705E"/>
    <w:rsid w:val="0068717C"/>
    <w:rsid w:val="006906AD"/>
    <w:rsid w:val="00691204"/>
    <w:rsid w:val="00691345"/>
    <w:rsid w:val="006922AB"/>
    <w:rsid w:val="00692477"/>
    <w:rsid w:val="00692824"/>
    <w:rsid w:val="00692C79"/>
    <w:rsid w:val="0069314E"/>
    <w:rsid w:val="00693BF7"/>
    <w:rsid w:val="0069672B"/>
    <w:rsid w:val="00696A2A"/>
    <w:rsid w:val="00697A4A"/>
    <w:rsid w:val="00697D6B"/>
    <w:rsid w:val="00697F58"/>
    <w:rsid w:val="006A0CBB"/>
    <w:rsid w:val="006A0DE8"/>
    <w:rsid w:val="006A26BE"/>
    <w:rsid w:val="006A33DA"/>
    <w:rsid w:val="006A5327"/>
    <w:rsid w:val="006A682E"/>
    <w:rsid w:val="006A6E02"/>
    <w:rsid w:val="006A7718"/>
    <w:rsid w:val="006A7AD2"/>
    <w:rsid w:val="006B32EA"/>
    <w:rsid w:val="006B5559"/>
    <w:rsid w:val="006B677F"/>
    <w:rsid w:val="006B7590"/>
    <w:rsid w:val="006B78DB"/>
    <w:rsid w:val="006B793B"/>
    <w:rsid w:val="006C0B2D"/>
    <w:rsid w:val="006C0D76"/>
    <w:rsid w:val="006C11B1"/>
    <w:rsid w:val="006C1421"/>
    <w:rsid w:val="006C20C2"/>
    <w:rsid w:val="006C28C6"/>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D7EEB"/>
    <w:rsid w:val="006E2A26"/>
    <w:rsid w:val="006E2A51"/>
    <w:rsid w:val="006E2AE1"/>
    <w:rsid w:val="006E3101"/>
    <w:rsid w:val="006E4694"/>
    <w:rsid w:val="006E5024"/>
    <w:rsid w:val="006E65E5"/>
    <w:rsid w:val="006E71EB"/>
    <w:rsid w:val="006E75B2"/>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28E"/>
    <w:rsid w:val="00705EA4"/>
    <w:rsid w:val="007060D8"/>
    <w:rsid w:val="0070692F"/>
    <w:rsid w:val="0070738F"/>
    <w:rsid w:val="007075BC"/>
    <w:rsid w:val="00707BAD"/>
    <w:rsid w:val="00710ABB"/>
    <w:rsid w:val="00710B33"/>
    <w:rsid w:val="007113B6"/>
    <w:rsid w:val="00711AE3"/>
    <w:rsid w:val="007126C2"/>
    <w:rsid w:val="00713134"/>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47D33"/>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557D"/>
    <w:rsid w:val="0077689E"/>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96FB5"/>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01AE"/>
    <w:rsid w:val="007E2B52"/>
    <w:rsid w:val="007E3B8D"/>
    <w:rsid w:val="007E4922"/>
    <w:rsid w:val="007E4929"/>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31B"/>
    <w:rsid w:val="00825CFD"/>
    <w:rsid w:val="00826045"/>
    <w:rsid w:val="008261E0"/>
    <w:rsid w:val="0082718C"/>
    <w:rsid w:val="00827FCD"/>
    <w:rsid w:val="008303EE"/>
    <w:rsid w:val="00830FDA"/>
    <w:rsid w:val="0083214B"/>
    <w:rsid w:val="0083264D"/>
    <w:rsid w:val="008332FA"/>
    <w:rsid w:val="00833A9E"/>
    <w:rsid w:val="0083426E"/>
    <w:rsid w:val="0083539C"/>
    <w:rsid w:val="008353AE"/>
    <w:rsid w:val="00836263"/>
    <w:rsid w:val="00840F1D"/>
    <w:rsid w:val="00841751"/>
    <w:rsid w:val="008418E4"/>
    <w:rsid w:val="0084198E"/>
    <w:rsid w:val="00842641"/>
    <w:rsid w:val="00843CE0"/>
    <w:rsid w:val="0084406E"/>
    <w:rsid w:val="00844185"/>
    <w:rsid w:val="00844505"/>
    <w:rsid w:val="008445A1"/>
    <w:rsid w:val="00845CFA"/>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A7C"/>
    <w:rsid w:val="00867D88"/>
    <w:rsid w:val="0087054F"/>
    <w:rsid w:val="008709E1"/>
    <w:rsid w:val="0087163C"/>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528"/>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52B"/>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1975"/>
    <w:rsid w:val="008F2703"/>
    <w:rsid w:val="008F296E"/>
    <w:rsid w:val="008F303B"/>
    <w:rsid w:val="008F3492"/>
    <w:rsid w:val="008F35FA"/>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0EA2"/>
    <w:rsid w:val="00931326"/>
    <w:rsid w:val="00931F1C"/>
    <w:rsid w:val="0093289A"/>
    <w:rsid w:val="00932CD2"/>
    <w:rsid w:val="00933D24"/>
    <w:rsid w:val="00933DD0"/>
    <w:rsid w:val="00934D1A"/>
    <w:rsid w:val="00935F70"/>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5E26"/>
    <w:rsid w:val="009A6E2D"/>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54FD"/>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088C"/>
    <w:rsid w:val="00A1139D"/>
    <w:rsid w:val="00A11D41"/>
    <w:rsid w:val="00A127A3"/>
    <w:rsid w:val="00A12A6B"/>
    <w:rsid w:val="00A12B10"/>
    <w:rsid w:val="00A12DC6"/>
    <w:rsid w:val="00A13574"/>
    <w:rsid w:val="00A13670"/>
    <w:rsid w:val="00A1375D"/>
    <w:rsid w:val="00A13C69"/>
    <w:rsid w:val="00A14D94"/>
    <w:rsid w:val="00A15FC7"/>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6E78"/>
    <w:rsid w:val="00A4753C"/>
    <w:rsid w:val="00A47AA0"/>
    <w:rsid w:val="00A501A9"/>
    <w:rsid w:val="00A508BE"/>
    <w:rsid w:val="00A52384"/>
    <w:rsid w:val="00A52535"/>
    <w:rsid w:val="00A52837"/>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0BFC"/>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7CE"/>
    <w:rsid w:val="00B23802"/>
    <w:rsid w:val="00B23869"/>
    <w:rsid w:val="00B243DE"/>
    <w:rsid w:val="00B243EF"/>
    <w:rsid w:val="00B247A5"/>
    <w:rsid w:val="00B24D9C"/>
    <w:rsid w:val="00B2531C"/>
    <w:rsid w:val="00B259A5"/>
    <w:rsid w:val="00B2677D"/>
    <w:rsid w:val="00B268C6"/>
    <w:rsid w:val="00B270BD"/>
    <w:rsid w:val="00B27917"/>
    <w:rsid w:val="00B31088"/>
    <w:rsid w:val="00B323FE"/>
    <w:rsid w:val="00B32421"/>
    <w:rsid w:val="00B325B4"/>
    <w:rsid w:val="00B32FE7"/>
    <w:rsid w:val="00B33EB4"/>
    <w:rsid w:val="00B347B0"/>
    <w:rsid w:val="00B35D42"/>
    <w:rsid w:val="00B403BF"/>
    <w:rsid w:val="00B43DB5"/>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6B7D"/>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6A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0937"/>
    <w:rsid w:val="00BB1FFA"/>
    <w:rsid w:val="00BB28B4"/>
    <w:rsid w:val="00BB28FC"/>
    <w:rsid w:val="00BB35BB"/>
    <w:rsid w:val="00BB634F"/>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5EAA"/>
    <w:rsid w:val="00BD67FE"/>
    <w:rsid w:val="00BD774C"/>
    <w:rsid w:val="00BD7896"/>
    <w:rsid w:val="00BD7EB4"/>
    <w:rsid w:val="00BE1AAF"/>
    <w:rsid w:val="00BE1D2E"/>
    <w:rsid w:val="00BE315C"/>
    <w:rsid w:val="00BE3370"/>
    <w:rsid w:val="00BE36C6"/>
    <w:rsid w:val="00BE39AD"/>
    <w:rsid w:val="00BE4A94"/>
    <w:rsid w:val="00BE4EFC"/>
    <w:rsid w:val="00BE51BF"/>
    <w:rsid w:val="00BE5558"/>
    <w:rsid w:val="00BE59A8"/>
    <w:rsid w:val="00BE7001"/>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4B4"/>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6D5"/>
    <w:rsid w:val="00C27B79"/>
    <w:rsid w:val="00C33976"/>
    <w:rsid w:val="00C34AEC"/>
    <w:rsid w:val="00C34DC8"/>
    <w:rsid w:val="00C34F2E"/>
    <w:rsid w:val="00C35328"/>
    <w:rsid w:val="00C35879"/>
    <w:rsid w:val="00C37542"/>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889"/>
    <w:rsid w:val="00C759CB"/>
    <w:rsid w:val="00C763F8"/>
    <w:rsid w:val="00C76CD4"/>
    <w:rsid w:val="00C77150"/>
    <w:rsid w:val="00C773AD"/>
    <w:rsid w:val="00C778EA"/>
    <w:rsid w:val="00C80177"/>
    <w:rsid w:val="00C8097B"/>
    <w:rsid w:val="00C812EB"/>
    <w:rsid w:val="00C820BA"/>
    <w:rsid w:val="00C82446"/>
    <w:rsid w:val="00C82F30"/>
    <w:rsid w:val="00C82F34"/>
    <w:rsid w:val="00C84146"/>
    <w:rsid w:val="00C844C1"/>
    <w:rsid w:val="00C8455C"/>
    <w:rsid w:val="00C84565"/>
    <w:rsid w:val="00C84AE4"/>
    <w:rsid w:val="00C85BC1"/>
    <w:rsid w:val="00C87FD5"/>
    <w:rsid w:val="00C902FF"/>
    <w:rsid w:val="00C90F47"/>
    <w:rsid w:val="00C9201A"/>
    <w:rsid w:val="00C92858"/>
    <w:rsid w:val="00C937A2"/>
    <w:rsid w:val="00C93EC7"/>
    <w:rsid w:val="00C94410"/>
    <w:rsid w:val="00C94E7B"/>
    <w:rsid w:val="00C9552B"/>
    <w:rsid w:val="00C9682A"/>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B9E"/>
    <w:rsid w:val="00CC3D2A"/>
    <w:rsid w:val="00CC472C"/>
    <w:rsid w:val="00CC49DC"/>
    <w:rsid w:val="00CC4D14"/>
    <w:rsid w:val="00CC517E"/>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6B0"/>
    <w:rsid w:val="00D057C9"/>
    <w:rsid w:val="00D079F9"/>
    <w:rsid w:val="00D11145"/>
    <w:rsid w:val="00D11772"/>
    <w:rsid w:val="00D11E72"/>
    <w:rsid w:val="00D13040"/>
    <w:rsid w:val="00D15DC8"/>
    <w:rsid w:val="00D166C2"/>
    <w:rsid w:val="00D16F9E"/>
    <w:rsid w:val="00D20494"/>
    <w:rsid w:val="00D210F5"/>
    <w:rsid w:val="00D22468"/>
    <w:rsid w:val="00D244FA"/>
    <w:rsid w:val="00D24832"/>
    <w:rsid w:val="00D24AA6"/>
    <w:rsid w:val="00D25985"/>
    <w:rsid w:val="00D2633C"/>
    <w:rsid w:val="00D2675F"/>
    <w:rsid w:val="00D2706D"/>
    <w:rsid w:val="00D2718C"/>
    <w:rsid w:val="00D273B0"/>
    <w:rsid w:val="00D30F49"/>
    <w:rsid w:val="00D3135F"/>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3D2"/>
    <w:rsid w:val="00DA3B38"/>
    <w:rsid w:val="00DA4FBC"/>
    <w:rsid w:val="00DA512A"/>
    <w:rsid w:val="00DA51D9"/>
    <w:rsid w:val="00DA5CA0"/>
    <w:rsid w:val="00DA6321"/>
    <w:rsid w:val="00DA63A7"/>
    <w:rsid w:val="00DA766D"/>
    <w:rsid w:val="00DA7C65"/>
    <w:rsid w:val="00DB10A3"/>
    <w:rsid w:val="00DB2ECC"/>
    <w:rsid w:val="00DB3187"/>
    <w:rsid w:val="00DB32C0"/>
    <w:rsid w:val="00DB42BB"/>
    <w:rsid w:val="00DB42D1"/>
    <w:rsid w:val="00DB44A1"/>
    <w:rsid w:val="00DB6060"/>
    <w:rsid w:val="00DB6422"/>
    <w:rsid w:val="00DB6EBE"/>
    <w:rsid w:val="00DB70B4"/>
    <w:rsid w:val="00DB7FA4"/>
    <w:rsid w:val="00DC0046"/>
    <w:rsid w:val="00DC0AF5"/>
    <w:rsid w:val="00DC1F1F"/>
    <w:rsid w:val="00DC1FB0"/>
    <w:rsid w:val="00DC2F8F"/>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6CC"/>
    <w:rsid w:val="00DD6EDD"/>
    <w:rsid w:val="00DD7860"/>
    <w:rsid w:val="00DD7CEA"/>
    <w:rsid w:val="00DE0364"/>
    <w:rsid w:val="00DE0736"/>
    <w:rsid w:val="00DE190A"/>
    <w:rsid w:val="00DE21DE"/>
    <w:rsid w:val="00DE25D6"/>
    <w:rsid w:val="00DE34F8"/>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532F"/>
    <w:rsid w:val="00E06D1D"/>
    <w:rsid w:val="00E06D80"/>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26D4F"/>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46BD5"/>
    <w:rsid w:val="00E50170"/>
    <w:rsid w:val="00E5055F"/>
    <w:rsid w:val="00E5234D"/>
    <w:rsid w:val="00E54BE6"/>
    <w:rsid w:val="00E55ED6"/>
    <w:rsid w:val="00E56B17"/>
    <w:rsid w:val="00E603DF"/>
    <w:rsid w:val="00E60487"/>
    <w:rsid w:val="00E60D94"/>
    <w:rsid w:val="00E60FE3"/>
    <w:rsid w:val="00E613A0"/>
    <w:rsid w:val="00E61635"/>
    <w:rsid w:val="00E61F31"/>
    <w:rsid w:val="00E6236C"/>
    <w:rsid w:val="00E62BF3"/>
    <w:rsid w:val="00E630D3"/>
    <w:rsid w:val="00E64081"/>
    <w:rsid w:val="00E658F5"/>
    <w:rsid w:val="00E661B8"/>
    <w:rsid w:val="00E6630E"/>
    <w:rsid w:val="00E66CFD"/>
    <w:rsid w:val="00E671B1"/>
    <w:rsid w:val="00E672E0"/>
    <w:rsid w:val="00E67AFB"/>
    <w:rsid w:val="00E70141"/>
    <w:rsid w:val="00E7376C"/>
    <w:rsid w:val="00E7644D"/>
    <w:rsid w:val="00E77623"/>
    <w:rsid w:val="00E779FA"/>
    <w:rsid w:val="00E80582"/>
    <w:rsid w:val="00E81358"/>
    <w:rsid w:val="00E828E8"/>
    <w:rsid w:val="00E82C34"/>
    <w:rsid w:val="00E82DE6"/>
    <w:rsid w:val="00E82F40"/>
    <w:rsid w:val="00E84407"/>
    <w:rsid w:val="00E845BD"/>
    <w:rsid w:val="00E850A5"/>
    <w:rsid w:val="00E85D82"/>
    <w:rsid w:val="00E85D9E"/>
    <w:rsid w:val="00E877EE"/>
    <w:rsid w:val="00E920DB"/>
    <w:rsid w:val="00E9348D"/>
    <w:rsid w:val="00E94F8C"/>
    <w:rsid w:val="00E95570"/>
    <w:rsid w:val="00E9652F"/>
    <w:rsid w:val="00EA0A70"/>
    <w:rsid w:val="00EA186C"/>
    <w:rsid w:val="00EA1C4F"/>
    <w:rsid w:val="00EA249B"/>
    <w:rsid w:val="00EA28A3"/>
    <w:rsid w:val="00EA3745"/>
    <w:rsid w:val="00EA417B"/>
    <w:rsid w:val="00EA42B7"/>
    <w:rsid w:val="00EA4EB7"/>
    <w:rsid w:val="00EA53CC"/>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5A8D"/>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5F0C"/>
    <w:rsid w:val="00F36362"/>
    <w:rsid w:val="00F37713"/>
    <w:rsid w:val="00F378D4"/>
    <w:rsid w:val="00F37F06"/>
    <w:rsid w:val="00F4112C"/>
    <w:rsid w:val="00F41801"/>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15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69B2"/>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ACB"/>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0.wmf"/><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3.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1.xml"/><Relationship Id="rId25"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5.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5.jpg"/><Relationship Id="rId10" Type="http://schemas.openxmlformats.org/officeDocument/2006/relationships/footnotes" Target="foot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header" Target="header4.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99DC9B41-1EB6-44AE-956F-4C02B9F95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37</TotalTime>
  <Pages>18</Pages>
  <Words>2193</Words>
  <Characters>12506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14670</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17</cp:revision>
  <cp:lastPrinted>2013-05-26T18:29:00Z</cp:lastPrinted>
  <dcterms:created xsi:type="dcterms:W3CDTF">2014-05-14T18:13:00Z</dcterms:created>
  <dcterms:modified xsi:type="dcterms:W3CDTF">2014-05-27T18:27:00Z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