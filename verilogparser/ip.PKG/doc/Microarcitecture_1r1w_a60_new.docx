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7985" w:rsidRDefault="00377985" w:rsidP="00303D3E">
      <w:pPr>
        <w:pStyle w:val="Caption"/>
        <w:rPr>
          <w:rStyle w:val="Emphasis"/>
          <w:sz w:val="28"/>
          <w:szCs w:val="28"/>
        </w:rPr>
      </w:pPr>
      <w:bookmarkStart w:id="0" w:name="_Toc65472089"/>
      <w:bookmarkStart w:id="1" w:name="_Toc65472613"/>
      <w:bookmarkStart w:id="2" w:name="_Toc83702679"/>
    </w:p>
    <w:p w:rsidR="00377985" w:rsidRDefault="00377985" w:rsidP="00303D3E">
      <w:pPr>
        <w:pStyle w:val="Caption"/>
        <w:rPr>
          <w:rStyle w:val="Emphasis"/>
          <w:sz w:val="28"/>
          <w:szCs w:val="28"/>
        </w:rPr>
      </w:pPr>
    </w:p>
    <w:p w:rsidR="003C44C2" w:rsidRDefault="00233136" w:rsidP="00303D3E">
      <w:pPr>
        <w:pStyle w:val="Caption"/>
        <w:rPr>
          <w:rStyle w:val="Emphasis"/>
          <w:sz w:val="28"/>
          <w:szCs w:val="28"/>
        </w:rPr>
      </w:pPr>
      <w:r>
        <w:rPr>
          <w:noProof/>
        </w:rPr>
        <mc:AlternateContent>
          <mc:Choice Requires="wps">
            <w:drawing>
              <wp:anchor distT="0" distB="0" distL="114300" distR="114300" simplePos="0" relativeHeight="251742208" behindDoc="0" locked="0" layoutInCell="1" allowOverlap="1">
                <wp:simplePos x="0" y="0"/>
                <wp:positionH relativeFrom="column">
                  <wp:posOffset>3104515</wp:posOffset>
                </wp:positionH>
                <wp:positionV relativeFrom="paragraph">
                  <wp:posOffset>-463388</wp:posOffset>
                </wp:positionV>
                <wp:extent cx="3404220" cy="1087474"/>
                <wp:effectExtent l="0" t="0" r="0" b="0"/>
                <wp:wrapNone/>
                <wp:docPr id="467"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4220" cy="10874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6A2A" w:rsidRDefault="00696A2A" w:rsidP="00E21EA4">
                            <w:pPr>
                              <w:jc w:val="right"/>
                              <w:rPr>
                                <w:rFonts w:asciiTheme="minorHAnsi" w:hAnsiTheme="minorHAnsi"/>
                                <w:noProof/>
                                <w:color w:val="A69F86"/>
                                <w:sz w:val="36"/>
                                <w:szCs w:val="36"/>
                              </w:rPr>
                            </w:pPr>
                            <w:r>
                              <w:rPr>
                                <w:rFonts w:asciiTheme="minorHAnsi" w:hAnsiTheme="minorHAnsi"/>
                                <w:noProof/>
                                <w:color w:val="A69F86"/>
                                <w:sz w:val="36"/>
                                <w:szCs w:val="36"/>
                              </w:rPr>
                              <w:t>Algorithm a60 Microarchitecture Document</w:t>
                            </w:r>
                          </w:p>
                          <w:p w:rsidR="00696A2A" w:rsidRPr="00297882" w:rsidRDefault="00696A2A" w:rsidP="004160D9">
                            <w:pPr>
                              <w:jc w:val="right"/>
                              <w:rPr>
                                <w:rFonts w:asciiTheme="minorHAnsi" w:hAnsiTheme="minorHAnsi"/>
                                <w:color w:val="A69F86"/>
                                <w:sz w:val="36"/>
                                <w:szCs w:val="3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8" o:spid="_x0000_s1026" type="#_x0000_t202" style="position:absolute;left:0;text-align:left;margin-left:244.45pt;margin-top:-36.5pt;width:268.05pt;height:85.6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eFvtwIAAL0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" filled="f" stroked="f">
                <v:textbox>
                  <w:txbxContent>
                    <w:p w:rsidR="00696A2A" w:rsidRDefault="00696A2A" w:rsidP="00E21EA4">
                      <w:pPr>
                        <w:jc w:val="right"/>
                        <w:rPr>
                          <w:rFonts w:asciiTheme="minorHAnsi" w:hAnsiTheme="minorHAnsi"/>
                          <w:noProof/>
                          <w:color w:val="A69F86"/>
                          <w:sz w:val="36"/>
                          <w:szCs w:val="36"/>
                        </w:rPr>
                      </w:pPr>
                      <w:r>
                        <w:rPr>
                          <w:rFonts w:asciiTheme="minorHAnsi" w:hAnsiTheme="minorHAnsi"/>
                          <w:noProof/>
                          <w:color w:val="A69F86"/>
                          <w:sz w:val="36"/>
                          <w:szCs w:val="36"/>
                        </w:rPr>
                        <w:t>Algorithm a60 Microarchitecture Document</w:t>
                      </w:r>
                    </w:p>
                    <w:p w:rsidR="00696A2A" w:rsidRPr="00297882" w:rsidRDefault="00696A2A" w:rsidP="004160D9">
                      <w:pPr>
                        <w:jc w:val="right"/>
                        <w:rPr>
                          <w:rFonts w:asciiTheme="minorHAnsi" w:hAnsiTheme="minorHAnsi"/>
                          <w:color w:val="A69F86"/>
                          <w:sz w:val="36"/>
                          <w:szCs w:val="36"/>
                        </w:rPr>
                      </w:pPr>
                    </w:p>
                  </w:txbxContent>
                </v:textbox>
              </v:shape>
            </w:pict>
          </mc:Fallback>
        </mc:AlternateContent>
      </w:r>
      <w:r>
        <w:rPr>
          <w:noProof/>
        </w:rPr>
        <mc:AlternateContent>
          <mc:Choice Requires="wps">
            <w:drawing>
              <wp:anchor distT="0" distB="0" distL="114300" distR="114300" simplePos="0" relativeHeight="251741184" behindDoc="0" locked="0" layoutInCell="1" allowOverlap="1">
                <wp:simplePos x="0" y="0"/>
                <wp:positionH relativeFrom="column">
                  <wp:posOffset>-771525</wp:posOffset>
                </wp:positionH>
                <wp:positionV relativeFrom="paragraph">
                  <wp:posOffset>-790575</wp:posOffset>
                </wp:positionV>
                <wp:extent cx="4686300" cy="1467485"/>
                <wp:effectExtent l="0" t="0" r="0" b="0"/>
                <wp:wrapNone/>
                <wp:docPr id="466"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146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6A2A" w:rsidRDefault="00696A2A" w:rsidP="004160D9">
                            <w:pPr>
                              <w:ind w:left="0"/>
                            </w:pPr>
                            <w:r w:rsidRPr="00CB3D3F">
                              <w:rPr>
                                <w:noProof/>
                              </w:rPr>
                              <w:drawing>
                                <wp:inline distT="0" distB="0" distL="0" distR="0">
                                  <wp:extent cx="3314700" cy="1373699"/>
                                  <wp:effectExtent l="0" t="0" r="0" b="0"/>
                                  <wp:docPr id="1" name="Picture 12"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2"/>
                                          <a:stretch>
                                            <a:fillRect/>
                                          </a:stretch>
                                        </pic:blipFill>
                                        <pic:spPr>
                                          <a:xfrm>
                                            <a:off x="0" y="0"/>
                                            <a:ext cx="3315538" cy="1374046"/>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7" o:spid="_x0000_s1027" type="#_x0000_t202" style="position:absolute;left:0;text-align:left;margin-left:-60.75pt;margin-top:-62.25pt;width:369pt;height:115.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JwYugIAAMQ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" filled="f" stroked="f">
                <v:textbox>
                  <w:txbxContent>
                    <w:p w:rsidR="00696A2A" w:rsidRDefault="00696A2A" w:rsidP="004160D9">
                      <w:pPr>
                        <w:ind w:left="0"/>
                      </w:pPr>
                      <w:r w:rsidRPr="00CB3D3F">
                        <w:rPr>
                          <w:noProof/>
                        </w:rPr>
                        <w:drawing>
                          <wp:inline distT="0" distB="0" distL="0" distR="0">
                            <wp:extent cx="3314700" cy="1373699"/>
                            <wp:effectExtent l="0" t="0" r="0" b="0"/>
                            <wp:docPr id="1" name="Picture 12"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3"/>
                                    <a:stretch>
                                      <a:fillRect/>
                                    </a:stretch>
                                  </pic:blipFill>
                                  <pic:spPr>
                                    <a:xfrm>
                                      <a:off x="0" y="0"/>
                                      <a:ext cx="3315538" cy="1374046"/>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736064" behindDoc="0" locked="0" layoutInCell="1" allowOverlap="1">
                <wp:simplePos x="0" y="0"/>
                <wp:positionH relativeFrom="column">
                  <wp:posOffset>-934720</wp:posOffset>
                </wp:positionH>
                <wp:positionV relativeFrom="paragraph">
                  <wp:posOffset>-925830</wp:posOffset>
                </wp:positionV>
                <wp:extent cx="7846695" cy="1651000"/>
                <wp:effectExtent l="0" t="0" r="20955" b="44450"/>
                <wp:wrapNone/>
                <wp:docPr id="465"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46695" cy="1651000"/>
                        </a:xfrm>
                        <a:prstGeom prst="rect">
                          <a:avLst/>
                        </a:prstGeom>
                        <a:gradFill rotWithShape="0">
                          <a:gsLst>
                            <a:gs pos="0">
                              <a:schemeClr val="tx1">
                                <a:lumMod val="100000"/>
                                <a:lumOff val="0"/>
                              </a:schemeClr>
                            </a:gs>
                            <a:gs pos="100000">
                              <a:srgbClr val="3D3D3D"/>
                            </a:gs>
                          </a:gsLst>
                          <a:lin ang="2700000" scaled="1"/>
                        </a:gradFill>
                        <a:ln>
                          <a:noFill/>
                        </a:ln>
                        <a:effectLst>
                          <a:outerShdw dist="28398" dir="3806097" algn="ctr" rotWithShape="0">
                            <a:schemeClr val="lt1">
                              <a:lumMod val="50000"/>
                              <a:lumOff val="0"/>
                              <a:alpha val="50000"/>
                            </a:schemeClr>
                          </a:outerShdw>
                        </a:effectLst>
                        <a:extLst>
                          <a:ext uri="{91240B29-F687-4F45-9708-019B960494DF}">
                            <a14:hiddenLine xmlns:a14="http://schemas.microsoft.com/office/drawing/2010/main" w="12700">
                              <a:solidFill>
                                <a:schemeClr val="dk1">
                                  <a:lumMod val="60000"/>
                                  <a:lumOff val="40000"/>
                                </a:schemeClr>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2" o:spid="_x0000_s1026" style="position:absolute;margin-left:-73.6pt;margin-top:-72.9pt;width:617.85pt;height:130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" fillcolor="black [3213]" stroked="f" strokecolor="#666 [1936]" strokeweight="1pt">
                <v:fill color2="#3d3d3d" angle="45" focus="100%" type="gradient"/>
                <v:shadow on="t" color="#7f7f7f [1601]" opacity=".5" offset="1pt"/>
              </v:rect>
            </w:pict>
          </mc:Fallback>
        </mc:AlternateContent>
      </w:r>
    </w:p>
    <w:p w:rsidR="00555174" w:rsidRDefault="00555174" w:rsidP="00555174">
      <w:pPr>
        <w:pStyle w:val="TableHeader"/>
      </w:pPr>
    </w:p>
    <w:p w:rsidR="004160D9" w:rsidRDefault="00233136" w:rsidP="004160D9">
      <w:r>
        <w:rPr>
          <w:noProof/>
        </w:rPr>
        <mc:AlternateContent>
          <mc:Choice Requires="wps">
            <w:drawing>
              <wp:anchor distT="0" distB="0" distL="114300" distR="114300" simplePos="0" relativeHeight="251737088" behindDoc="0" locked="0" layoutInCell="1" allowOverlap="1">
                <wp:simplePos x="0" y="0"/>
                <wp:positionH relativeFrom="column">
                  <wp:posOffset>-934720</wp:posOffset>
                </wp:positionH>
                <wp:positionV relativeFrom="paragraph">
                  <wp:posOffset>140970</wp:posOffset>
                </wp:positionV>
                <wp:extent cx="7846695" cy="3071495"/>
                <wp:effectExtent l="0" t="0" r="3175" b="0"/>
                <wp:wrapNone/>
                <wp:docPr id="505" name="Rectangle 63" descr="Description: datasheet_cover_img"/>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46695" cy="3071495"/>
                        </a:xfrm>
                        <a:prstGeom prst="rect">
                          <a:avLst/>
                        </a:prstGeom>
                        <a:blipFill dpi="0" rotWithShape="0">
                          <a:blip r:embed="rId14"/>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96A2A" w:rsidRDefault="00696A2A" w:rsidP="005137AB">
                            <w:pPr>
                              <w:ind w:left="0"/>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3" o:spid="_x0000_s1028" alt="Description: datasheet_cover_img" style="position:absolute;left:0;text-align:left;margin-left:-73.6pt;margin-top:11.1pt;width:617.85pt;height:241.8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" stroked="f">
                <v:fill r:id="rId15" o:title=" datasheet_cover_img" recolor="t" type="frame"/>
                <v:textbox>
                  <w:txbxContent>
                    <w:p w:rsidR="00696A2A" w:rsidRDefault="00696A2A" w:rsidP="005137AB">
                      <w:pPr>
                        <w:ind w:left="0"/>
                        <w:jc w:val="center"/>
                      </w:pPr>
                    </w:p>
                  </w:txbxContent>
                </v:textbox>
              </v:rect>
            </w:pict>
          </mc:Fallback>
        </mc:AlternateContent>
      </w:r>
      <w:r>
        <w:rPr>
          <w:noProof/>
        </w:rPr>
        <mc:AlternateContent>
          <mc:Choice Requires="wps">
            <w:drawing>
              <wp:anchor distT="0" distB="0" distL="114300" distR="114300" simplePos="0" relativeHeight="251740160" behindDoc="0" locked="0" layoutInCell="1" allowOverlap="1">
                <wp:simplePos x="0" y="0"/>
                <wp:positionH relativeFrom="column">
                  <wp:posOffset>-1186180</wp:posOffset>
                </wp:positionH>
                <wp:positionV relativeFrom="paragraph">
                  <wp:posOffset>9011920</wp:posOffset>
                </wp:positionV>
                <wp:extent cx="8097520" cy="178435"/>
                <wp:effectExtent l="0" t="0" r="17780" b="31115"/>
                <wp:wrapNone/>
                <wp:docPr id="463"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97520" cy="178435"/>
                        </a:xfrm>
                        <a:prstGeom prst="rect">
                          <a:avLst/>
                        </a:prstGeom>
                        <a:gradFill rotWithShape="0">
                          <a:gsLst>
                            <a:gs pos="0">
                              <a:schemeClr val="dk1">
                                <a:lumMod val="60000"/>
                                <a:lumOff val="40000"/>
                                <a:gamma/>
                                <a:shade val="60000"/>
                                <a:invGamma/>
                              </a:schemeClr>
                            </a:gs>
                            <a:gs pos="100000">
                              <a:schemeClr val="dk1">
                                <a:lumMod val="60000"/>
                                <a:lumOff val="40000"/>
                              </a:schemeClr>
                            </a:gs>
                          </a:gsLst>
                          <a:lin ang="2700000" scaled="1"/>
                        </a:gradFill>
                        <a:ln>
                          <a:noFill/>
                        </a:ln>
                        <a:effectLst>
                          <a:outerShdw dist="28398" dir="3806097" algn="ctr" rotWithShape="0">
                            <a:schemeClr val="lt1">
                              <a:lumMod val="50000"/>
                              <a:lumOff val="0"/>
                              <a:alpha val="50000"/>
                            </a:schemeClr>
                          </a:outerShdw>
                        </a:effectLst>
                        <a:extLst>
                          <a:ext uri="{91240B29-F687-4F45-9708-019B960494DF}">
                            <a14:hiddenLine xmlns:a14="http://schemas.microsoft.com/office/drawing/2010/main" w="12700">
                              <a:solidFill>
                                <a:schemeClr val="dk1">
                                  <a:lumMod val="60000"/>
                                  <a:lumOff val="40000"/>
                                </a:schemeClr>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6" o:spid="_x0000_s1026" style="position:absolute;margin-left:-93.4pt;margin-top:709.6pt;width:637.6pt;height:14.0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" fillcolor="#666 [1936]" stroked="f" strokecolor="#666 [1936]" strokeweight="1pt">
                <v:fill color2="#666 [1936]" angle="45" focus="100%" type="gradient"/>
                <v:shadow on="t" color="#7f7f7f [1601]" opacity=".5" offset="1pt"/>
              </v:rect>
            </w:pict>
          </mc:Fallback>
        </mc:AlternateContent>
      </w:r>
    </w:p>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233136" w:rsidP="0014285D">
      <w:pPr>
        <w:pStyle w:val="TOCHeading"/>
      </w:pPr>
      <w:r>
        <w:rPr>
          <w:noProof/>
        </w:rPr>
        <mc:AlternateContent>
          <mc:Choice Requires="wps">
            <w:drawing>
              <wp:anchor distT="0" distB="0" distL="114300" distR="114300" simplePos="0" relativeHeight="251739136" behindDoc="0" locked="0" layoutInCell="1" allowOverlap="1">
                <wp:simplePos x="0" y="0"/>
                <wp:positionH relativeFrom="column">
                  <wp:posOffset>963295</wp:posOffset>
                </wp:positionH>
                <wp:positionV relativeFrom="paragraph">
                  <wp:posOffset>2295525</wp:posOffset>
                </wp:positionV>
                <wp:extent cx="3158490" cy="391160"/>
                <wp:effectExtent l="0" t="0" r="0" b="8890"/>
                <wp:wrapNone/>
                <wp:docPr id="461"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8490" cy="391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6A2A" w:rsidRPr="00F474E2" w:rsidRDefault="00696A2A" w:rsidP="004160D9">
                            <w:pPr>
                              <w:ind w:left="0"/>
                              <w:jc w:val="both"/>
                              <w:rPr>
                                <w:rFonts w:asciiTheme="minorHAnsi" w:hAnsiTheme="minorHAnsi" w:cs="Arial"/>
                                <w:color w:val="948A54" w:themeColor="background2" w:themeShade="80"/>
                                <w:sz w:val="24"/>
                                <w:szCs w:val="24"/>
                              </w:rPr>
                            </w:pPr>
                            <w:r w:rsidRPr="00F474E2">
                              <w:rPr>
                                <w:rFonts w:asciiTheme="minorHAnsi" w:hAnsiTheme="minorHAnsi" w:cs="Arial"/>
                                <w:color w:val="948A54" w:themeColor="background2" w:themeShade="80"/>
                                <w:sz w:val="24"/>
                                <w:szCs w:val="24"/>
                              </w:rPr>
                              <w:t xml:space="preserve">Release Date: </w:t>
                            </w:r>
                            <w:r>
                              <w:rPr>
                                <w:rFonts w:asciiTheme="minorHAnsi" w:hAnsiTheme="minorHAnsi" w:cs="Arial"/>
                                <w:color w:val="948A54" w:themeColor="background2" w:themeShade="80"/>
                                <w:sz w:val="24"/>
                                <w:szCs w:val="24"/>
                              </w:rPr>
                              <w:t>Apr 16, 2014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5" o:spid="_x0000_s1029" type="#_x0000_t202" style="position:absolute;left:0;text-align:left;margin-left:75.85pt;margin-top:180.75pt;width:248.7pt;height:30.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" filled="f" stroked="f">
                <v:textbox>
                  <w:txbxContent>
                    <w:p w:rsidR="00696A2A" w:rsidRPr="00F474E2" w:rsidRDefault="00696A2A" w:rsidP="004160D9">
                      <w:pPr>
                        <w:ind w:left="0"/>
                        <w:jc w:val="both"/>
                        <w:rPr>
                          <w:rFonts w:asciiTheme="minorHAnsi" w:hAnsiTheme="minorHAnsi" w:cs="Arial"/>
                          <w:color w:val="948A54" w:themeColor="background2" w:themeShade="80"/>
                          <w:sz w:val="24"/>
                          <w:szCs w:val="24"/>
                        </w:rPr>
                      </w:pPr>
                      <w:r w:rsidRPr="00F474E2">
                        <w:rPr>
                          <w:rFonts w:asciiTheme="minorHAnsi" w:hAnsiTheme="minorHAnsi" w:cs="Arial"/>
                          <w:color w:val="948A54" w:themeColor="background2" w:themeShade="80"/>
                          <w:sz w:val="24"/>
                          <w:szCs w:val="24"/>
                        </w:rPr>
                        <w:t xml:space="preserve">Release Date: </w:t>
                      </w:r>
                      <w:r>
                        <w:rPr>
                          <w:rFonts w:asciiTheme="minorHAnsi" w:hAnsiTheme="minorHAnsi" w:cs="Arial"/>
                          <w:color w:val="948A54" w:themeColor="background2" w:themeShade="80"/>
                          <w:sz w:val="24"/>
                          <w:szCs w:val="24"/>
                        </w:rPr>
                        <w:t>Apr 16, 2014</w:t>
                      </w:r>
                    </w:p>
                  </w:txbxContent>
                </v:textbox>
              </v:shape>
            </w:pict>
          </mc:Fallback>
        </mc:AlternateContent>
      </w:r>
      <w:r>
        <w:rPr>
          <w:noProof/>
        </w:rPr>
        <mc:AlternateContent>
          <mc:Choice Requires="wps">
            <w:drawing>
              <wp:anchor distT="0" distB="0" distL="114300" distR="114300" simplePos="0" relativeHeight="251743232" behindDoc="0" locked="0" layoutInCell="1" allowOverlap="1">
                <wp:simplePos x="0" y="0"/>
                <wp:positionH relativeFrom="column">
                  <wp:posOffset>963295</wp:posOffset>
                </wp:positionH>
                <wp:positionV relativeFrom="paragraph">
                  <wp:posOffset>1591945</wp:posOffset>
                </wp:positionV>
                <wp:extent cx="5483860" cy="753745"/>
                <wp:effectExtent l="0" t="0" r="0" b="8255"/>
                <wp:wrapNone/>
                <wp:docPr id="460"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3860" cy="753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6A2A" w:rsidRPr="000C45C6" w:rsidRDefault="00696A2A" w:rsidP="004160D9">
                            <w:pPr>
                              <w:ind w:left="0"/>
                              <w:rPr>
                                <w:rFonts w:asciiTheme="minorHAnsi" w:hAnsiTheme="minorHAnsi" w:cs="Arial"/>
                                <w:color w:val="4A442A" w:themeColor="background2" w:themeShade="40"/>
                                <w:sz w:val="24"/>
                                <w:szCs w:val="24"/>
                              </w:rPr>
                            </w:pPr>
                            <w:r w:rsidRPr="000C45C6">
                              <w:rPr>
                                <w:rFonts w:asciiTheme="minorHAnsi" w:hAnsiTheme="minorHAnsi" w:cs="Arial"/>
                                <w:color w:val="4A442A" w:themeColor="background2" w:themeShade="40"/>
                                <w:sz w:val="24"/>
                                <w:szCs w:val="24"/>
                              </w:rPr>
                              <w:t xml:space="preserve">This </w:t>
                            </w:r>
                            <w:r>
                              <w:rPr>
                                <w:rFonts w:asciiTheme="minorHAnsi" w:hAnsiTheme="minorHAnsi" w:cs="Arial"/>
                                <w:color w:val="4A442A" w:themeColor="background2" w:themeShade="40"/>
                                <w:sz w:val="24"/>
                                <w:szCs w:val="24"/>
                              </w:rPr>
                              <w:t>document</w:t>
                            </w:r>
                            <w:r w:rsidRPr="000C45C6">
                              <w:rPr>
                                <w:rFonts w:asciiTheme="minorHAnsi" w:hAnsiTheme="minorHAnsi" w:cs="Arial"/>
                                <w:color w:val="4A442A" w:themeColor="background2" w:themeShade="40"/>
                                <w:sz w:val="24"/>
                                <w:szCs w:val="24"/>
                              </w:rPr>
                              <w:t xml:space="preserve"> provides f</w:t>
                            </w:r>
                            <w:r>
                              <w:rPr>
                                <w:rFonts w:asciiTheme="minorHAnsi" w:hAnsiTheme="minorHAnsi" w:cs="Arial"/>
                                <w:color w:val="4A442A" w:themeColor="background2" w:themeShade="40"/>
                                <w:sz w:val="24"/>
                                <w:szCs w:val="24"/>
                              </w:rPr>
                              <w:t>unctional information for the a60 Algorithmic Memory</w:t>
                            </w:r>
                            <w:r w:rsidRPr="001D71BF">
                              <w:rPr>
                                <w:rFonts w:asciiTheme="minorHAnsi" w:hAnsiTheme="minorHAnsi" w:cstheme="minorHAnsi"/>
                                <w:color w:val="4A442A" w:themeColor="background2" w:themeShade="40"/>
                                <w:sz w:val="32"/>
                                <w:szCs w:val="24"/>
                              </w:rPr>
                              <w:t>®</w:t>
                            </w:r>
                            <w:r w:rsidRPr="001D71BF">
                              <w:rPr>
                                <w:rFonts w:asciiTheme="minorHAnsi" w:hAnsiTheme="minorHAnsi" w:cs="Arial"/>
                                <w:color w:val="4A442A" w:themeColor="background2" w:themeShade="40"/>
                                <w:sz w:val="32"/>
                                <w:szCs w:val="24"/>
                              </w:rPr>
                              <w:t xml:space="preserve"> </w:t>
                            </w:r>
                            <w:r>
                              <w:rPr>
                                <w:rFonts w:asciiTheme="minorHAnsi" w:hAnsiTheme="minorHAnsi" w:cs="Arial"/>
                                <w:color w:val="4A442A" w:themeColor="background2" w:themeShade="40"/>
                                <w:sz w:val="24"/>
                                <w:szCs w:val="24"/>
                              </w:rPr>
                              <w:t>core.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9" o:spid="_x0000_s1030" type="#_x0000_t202" style="position:absolute;left:0;text-align:left;margin-left:75.85pt;margin-top:125.35pt;width:431.8pt;height:59.3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auQIAAMM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" filled="f" stroked="f">
                <v:textbox>
                  <w:txbxContent>
                    <w:p w:rsidR="00696A2A" w:rsidRPr="000C45C6" w:rsidRDefault="00696A2A" w:rsidP="004160D9">
                      <w:pPr>
                        <w:ind w:left="0"/>
                        <w:rPr>
                          <w:rFonts w:asciiTheme="minorHAnsi" w:hAnsiTheme="minorHAnsi" w:cs="Arial"/>
                          <w:color w:val="4A442A" w:themeColor="background2" w:themeShade="40"/>
                          <w:sz w:val="24"/>
                          <w:szCs w:val="24"/>
                        </w:rPr>
                      </w:pPr>
                      <w:r w:rsidRPr="000C45C6">
                        <w:rPr>
                          <w:rFonts w:asciiTheme="minorHAnsi" w:hAnsiTheme="minorHAnsi" w:cs="Arial"/>
                          <w:color w:val="4A442A" w:themeColor="background2" w:themeShade="40"/>
                          <w:sz w:val="24"/>
                          <w:szCs w:val="24"/>
                        </w:rPr>
                        <w:t xml:space="preserve">This </w:t>
                      </w:r>
                      <w:r>
                        <w:rPr>
                          <w:rFonts w:asciiTheme="minorHAnsi" w:hAnsiTheme="minorHAnsi" w:cs="Arial"/>
                          <w:color w:val="4A442A" w:themeColor="background2" w:themeShade="40"/>
                          <w:sz w:val="24"/>
                          <w:szCs w:val="24"/>
                        </w:rPr>
                        <w:t>document</w:t>
                      </w:r>
                      <w:r w:rsidRPr="000C45C6">
                        <w:rPr>
                          <w:rFonts w:asciiTheme="minorHAnsi" w:hAnsiTheme="minorHAnsi" w:cs="Arial"/>
                          <w:color w:val="4A442A" w:themeColor="background2" w:themeShade="40"/>
                          <w:sz w:val="24"/>
                          <w:szCs w:val="24"/>
                        </w:rPr>
                        <w:t xml:space="preserve"> provides f</w:t>
                      </w:r>
                      <w:r>
                        <w:rPr>
                          <w:rFonts w:asciiTheme="minorHAnsi" w:hAnsiTheme="minorHAnsi" w:cs="Arial"/>
                          <w:color w:val="4A442A" w:themeColor="background2" w:themeShade="40"/>
                          <w:sz w:val="24"/>
                          <w:szCs w:val="24"/>
                        </w:rPr>
                        <w:t>unctional information for the a60 Algorithmic Memory</w:t>
                      </w:r>
                      <w:r w:rsidRPr="001D71BF">
                        <w:rPr>
                          <w:rFonts w:asciiTheme="minorHAnsi" w:hAnsiTheme="minorHAnsi" w:cstheme="minorHAnsi"/>
                          <w:color w:val="4A442A" w:themeColor="background2" w:themeShade="40"/>
                          <w:sz w:val="32"/>
                          <w:szCs w:val="24"/>
                        </w:rPr>
                        <w:t>®</w:t>
                      </w:r>
                      <w:r w:rsidRPr="001D71BF">
                        <w:rPr>
                          <w:rFonts w:asciiTheme="minorHAnsi" w:hAnsiTheme="minorHAnsi" w:cs="Arial"/>
                          <w:color w:val="4A442A" w:themeColor="background2" w:themeShade="40"/>
                          <w:sz w:val="32"/>
                          <w:szCs w:val="24"/>
                        </w:rPr>
                        <w:t xml:space="preserve"> </w:t>
                      </w:r>
                      <w:r>
                        <w:rPr>
                          <w:rFonts w:asciiTheme="minorHAnsi" w:hAnsiTheme="minorHAnsi" w:cs="Arial"/>
                          <w:color w:val="4A442A" w:themeColor="background2" w:themeShade="40"/>
                          <w:sz w:val="24"/>
                          <w:szCs w:val="24"/>
                        </w:rPr>
                        <w:t>core.</w:t>
                      </w:r>
                    </w:p>
                  </w:txbxContent>
                </v:textbox>
              </v:shape>
            </w:pict>
          </mc:Fallback>
        </mc:AlternateContent>
      </w:r>
      <w:r>
        <w:rPr>
          <w:noProof/>
        </w:rPr>
        <mc:AlternateContent>
          <mc:Choice Requires="wps">
            <w:drawing>
              <wp:anchor distT="0" distB="0" distL="114300" distR="114300" simplePos="0" relativeHeight="251744256" behindDoc="0" locked="0" layoutInCell="1" allowOverlap="1">
                <wp:simplePos x="0" y="0"/>
                <wp:positionH relativeFrom="column">
                  <wp:posOffset>963295</wp:posOffset>
                </wp:positionH>
                <wp:positionV relativeFrom="paragraph">
                  <wp:posOffset>3583305</wp:posOffset>
                </wp:positionV>
                <wp:extent cx="5495290" cy="670560"/>
                <wp:effectExtent l="0" t="0" r="0" b="0"/>
                <wp:wrapNone/>
                <wp:docPr id="462"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290" cy="670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6A2A" w:rsidRPr="003672B8" w:rsidRDefault="00696A2A" w:rsidP="004160D9">
                            <w:pPr>
                              <w:ind w:left="0"/>
                              <w:jc w:val="both"/>
                              <w:rPr>
                                <w:rFonts w:asciiTheme="minorHAnsi" w:hAnsiTheme="minorHAnsi" w:cs="Arial"/>
                                <w:color w:val="808080" w:themeColor="background1" w:themeShade="80"/>
                                <w:spacing w:val="0"/>
                                <w:sz w:val="16"/>
                                <w:szCs w:val="16"/>
                              </w:rPr>
                            </w:pPr>
                            <w:r>
                              <w:rPr>
                                <w:rFonts w:asciiTheme="minorHAnsi" w:hAnsiTheme="minorHAnsi" w:cs="Arial"/>
                                <w:color w:val="808080" w:themeColor="background1" w:themeShade="80"/>
                                <w:spacing w:val="0"/>
                                <w:sz w:val="16"/>
                                <w:szCs w:val="16"/>
                              </w:rPr>
                              <w:t>Copyright 2012</w:t>
                            </w:r>
                            <w:r w:rsidRPr="003672B8">
                              <w:rPr>
                                <w:rFonts w:asciiTheme="minorHAnsi" w:hAnsiTheme="minorHAnsi" w:cs="Arial"/>
                                <w:color w:val="808080" w:themeColor="background1" w:themeShade="80"/>
                                <w:spacing w:val="0"/>
                                <w:sz w:val="16"/>
                                <w:szCs w:val="16"/>
                              </w:rPr>
                              <w:t xml:space="preserve"> (c) Memoir Systems. All rights reserved. No part of this document may be reproduced in any form or by any means, including electronic storage and retrieval, or translation into another language, without prior agreement and written consent from Memoir Systems, as governed by United States and international copyright laws.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0" o:spid="_x0000_s1031" type="#_x0000_t202" style="position:absolute;left:0;text-align:left;margin-left:75.85pt;margin-top:282.15pt;width:432.7pt;height:52.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" filled="f" stroked="f">
                <v:textbox>
                  <w:txbxContent>
                    <w:p w:rsidR="00696A2A" w:rsidRPr="003672B8" w:rsidRDefault="00696A2A" w:rsidP="004160D9">
                      <w:pPr>
                        <w:ind w:left="0"/>
                        <w:jc w:val="both"/>
                        <w:rPr>
                          <w:rFonts w:asciiTheme="minorHAnsi" w:hAnsiTheme="minorHAnsi" w:cs="Arial"/>
                          <w:color w:val="808080" w:themeColor="background1" w:themeShade="80"/>
                          <w:spacing w:val="0"/>
                          <w:sz w:val="16"/>
                          <w:szCs w:val="16"/>
                        </w:rPr>
                      </w:pPr>
                      <w:r>
                        <w:rPr>
                          <w:rFonts w:asciiTheme="minorHAnsi" w:hAnsiTheme="minorHAnsi" w:cs="Arial"/>
                          <w:color w:val="808080" w:themeColor="background1" w:themeShade="80"/>
                          <w:spacing w:val="0"/>
                          <w:sz w:val="16"/>
                          <w:szCs w:val="16"/>
                        </w:rPr>
                        <w:t>Copyright 2012</w:t>
                      </w:r>
                      <w:r w:rsidRPr="003672B8">
                        <w:rPr>
                          <w:rFonts w:asciiTheme="minorHAnsi" w:hAnsiTheme="minorHAnsi" w:cs="Arial"/>
                          <w:color w:val="808080" w:themeColor="background1" w:themeShade="80"/>
                          <w:spacing w:val="0"/>
                          <w:sz w:val="16"/>
                          <w:szCs w:val="16"/>
                        </w:rPr>
                        <w:t xml:space="preserve"> (c) Memoir Systems. All rights reserved. No part of this document may be reproduced in any form or by any means, including electronic storage and retrieval, or translation into another language, without prior agreement and written consent from Memoir Systems, as governed by United States and international copyright laws.</w:t>
                      </w:r>
                    </w:p>
                  </w:txbxContent>
                </v:textbox>
              </v:shape>
            </w:pict>
          </mc:Fallback>
        </mc:AlternateContent>
      </w:r>
      <w:r>
        <w:rPr>
          <w:noProof/>
        </w:rPr>
        <mc:AlternateContent>
          <mc:Choice Requires="wps">
            <w:drawing>
              <wp:anchor distT="0" distB="0" distL="114300" distR="114300" simplePos="0" relativeHeight="251738112" behindDoc="0" locked="0" layoutInCell="1" allowOverlap="1">
                <wp:simplePos x="0" y="0"/>
                <wp:positionH relativeFrom="column">
                  <wp:posOffset>963295</wp:posOffset>
                </wp:positionH>
                <wp:positionV relativeFrom="paragraph">
                  <wp:posOffset>251460</wp:posOffset>
                </wp:positionV>
                <wp:extent cx="5844540" cy="1154430"/>
                <wp:effectExtent l="0" t="0" r="0" b="7620"/>
                <wp:wrapNone/>
                <wp:docPr id="459"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4540" cy="1154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6A2A" w:rsidRPr="00F56E4A" w:rsidRDefault="00696A2A" w:rsidP="004160D9">
                            <w:pPr>
                              <w:ind w:left="0"/>
                              <w:rPr>
                                <w:rFonts w:ascii="Myriad Pro" w:hAnsi="Myriad Pro"/>
                                <w:color w:val="000000" w:themeColor="text1"/>
                                <w:sz w:val="44"/>
                                <w:szCs w:val="48"/>
                                <w:vertAlign w:val="superscript"/>
                              </w:rPr>
                            </w:pPr>
                            <w:r>
                              <w:rPr>
                                <w:rFonts w:ascii="Myriad Pro" w:hAnsi="Myriad Pro"/>
                                <w:color w:val="000000" w:themeColor="text1"/>
                                <w:sz w:val="44"/>
                                <w:szCs w:val="48"/>
                              </w:rPr>
                              <w:t>Algorithm A60 Microarchitecture</w:t>
                            </w:r>
                          </w:p>
                          <w:p w:rsidR="00696A2A" w:rsidRDefault="00696A2A" w:rsidP="004160D9">
                            <w:pPr>
                              <w:ind w:left="0"/>
                              <w:rPr>
                                <w:rFonts w:ascii="Myriad Pro" w:hAnsi="Myriad Pro"/>
                                <w:color w:val="000000" w:themeColor="text1"/>
                                <w:sz w:val="48"/>
                                <w:szCs w:val="48"/>
                                <w:vertAlign w:val="superscri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4" o:spid="_x0000_s1032" type="#_x0000_t202" style="position:absolute;left:0;text-align:left;margin-left:75.85pt;margin-top:19.8pt;width:460.2pt;height:90.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" filled="f" stroked="f">
                <v:textbox>
                  <w:txbxContent>
                    <w:p w:rsidR="00696A2A" w:rsidRPr="00F56E4A" w:rsidRDefault="00696A2A" w:rsidP="004160D9">
                      <w:pPr>
                        <w:ind w:left="0"/>
                        <w:rPr>
                          <w:rFonts w:ascii="Myriad Pro" w:hAnsi="Myriad Pro"/>
                          <w:color w:val="000000" w:themeColor="text1"/>
                          <w:sz w:val="44"/>
                          <w:szCs w:val="48"/>
                          <w:vertAlign w:val="superscript"/>
                        </w:rPr>
                      </w:pPr>
                      <w:r>
                        <w:rPr>
                          <w:rFonts w:ascii="Myriad Pro" w:hAnsi="Myriad Pro"/>
                          <w:color w:val="000000" w:themeColor="text1"/>
                          <w:sz w:val="44"/>
                          <w:szCs w:val="48"/>
                        </w:rPr>
                        <w:t>Algorithm A60 Microarchitecture</w:t>
                      </w:r>
                    </w:p>
                    <w:p w:rsidR="00696A2A" w:rsidRDefault="00696A2A" w:rsidP="004160D9">
                      <w:pPr>
                        <w:ind w:left="0"/>
                        <w:rPr>
                          <w:rFonts w:ascii="Myriad Pro" w:hAnsi="Myriad Pro"/>
                          <w:color w:val="000000" w:themeColor="text1"/>
                          <w:sz w:val="48"/>
                          <w:szCs w:val="48"/>
                          <w:vertAlign w:val="superscript"/>
                        </w:rPr>
                      </w:pPr>
                    </w:p>
                  </w:txbxContent>
                </v:textbox>
              </v:shape>
            </w:pict>
          </mc:Fallback>
        </mc:AlternateContent>
      </w:r>
      <w:r w:rsidR="004160D9">
        <w:br w:type="page"/>
      </w:r>
    </w:p>
    <w:p w:rsidR="005E1C5F" w:rsidRPr="005E1C5F" w:rsidRDefault="005E1C5F" w:rsidP="000B49AA">
      <w:pPr>
        <w:pStyle w:val="BodyText"/>
        <w:ind w:left="0"/>
        <w:sectPr w:rsidR="005E1C5F" w:rsidRPr="005E1C5F" w:rsidSect="004160D9">
          <w:headerReference w:type="default" r:id="rId16"/>
          <w:footerReference w:type="even" r:id="rId17"/>
          <w:footerReference w:type="default" r:id="rId18"/>
          <w:headerReference w:type="first" r:id="rId19"/>
          <w:footerReference w:type="first" r:id="rId20"/>
          <w:pgSz w:w="12240" w:h="15840" w:code="1"/>
          <w:pgMar w:top="1440" w:right="1440" w:bottom="1440" w:left="1440" w:header="432" w:footer="110" w:gutter="0"/>
          <w:pgNumType w:start="1"/>
          <w:cols w:space="720"/>
          <w:titlePg/>
          <w:docGrid w:linePitch="360"/>
        </w:sectPr>
      </w:pPr>
    </w:p>
    <w:bookmarkEnd w:id="0"/>
    <w:bookmarkEnd w:id="1"/>
    <w:bookmarkEnd w:id="2"/>
    <w:p w:rsidR="00984282" w:rsidRDefault="00984282">
      <w:pPr>
        <w:pStyle w:val="TOC1"/>
        <w:tabs>
          <w:tab w:val="right" w:pos="9350"/>
        </w:tabs>
        <w:rPr>
          <w:rFonts w:ascii="Arial" w:eastAsia="Arial Unicode MS" w:hAnsi="Arial" w:cs="Arial"/>
          <w:caps/>
          <w:szCs w:val="24"/>
        </w:rPr>
      </w:pPr>
    </w:p>
    <w:p w:rsidR="0095743E" w:rsidRDefault="0095743E" w:rsidP="0095743E">
      <w:pPr>
        <w:pStyle w:val="TOC1"/>
        <w:tabs>
          <w:tab w:val="right" w:pos="9350"/>
        </w:tabs>
        <w:rPr>
          <w:rFonts w:ascii="Arial" w:eastAsia="Arial Unicode MS" w:hAnsi="Arial" w:cs="Arial"/>
          <w:caps/>
          <w:szCs w:val="24"/>
        </w:rPr>
      </w:pPr>
    </w:p>
    <w:p w:rsidR="0095743E" w:rsidRPr="00B268C6" w:rsidRDefault="0095743E" w:rsidP="0095743E">
      <w:pPr>
        <w:pStyle w:val="BodyText"/>
        <w:rPr>
          <w:rFonts w:asciiTheme="minorHAnsi" w:hAnsiTheme="minorHAnsi"/>
        </w:rPr>
      </w:pPr>
    </w:p>
    <w:tbl>
      <w:tblPr>
        <w:tblW w:w="9191" w:type="dxa"/>
        <w:tblInd w:w="565" w:type="dxa"/>
        <w:tbl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insideH w:val="single" w:sz="4" w:space="0" w:color="948A54" w:themeColor="background2" w:themeShade="80"/>
          <w:insideV w:val="single" w:sz="4" w:space="0" w:color="948A54" w:themeColor="background2" w:themeShade="80"/>
        </w:tblBorders>
        <w:tblCellMar>
          <w:top w:w="72" w:type="dxa"/>
          <w:left w:w="115" w:type="dxa"/>
          <w:bottom w:w="72" w:type="dxa"/>
          <w:right w:w="115" w:type="dxa"/>
        </w:tblCellMar>
        <w:tblLook w:val="01E0" w:firstRow="1" w:lastRow="1" w:firstColumn="1" w:lastColumn="1" w:noHBand="0" w:noVBand="0"/>
      </w:tblPr>
      <w:tblGrid>
        <w:gridCol w:w="1440"/>
        <w:gridCol w:w="2056"/>
        <w:gridCol w:w="5695"/>
      </w:tblGrid>
      <w:tr w:rsidR="0095743E" w:rsidRPr="00B268C6" w:rsidTr="00B94383">
        <w:trPr>
          <w:trHeight w:val="323"/>
        </w:trPr>
        <w:tc>
          <w:tcPr>
            <w:tcW w:w="144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95743E" w:rsidRPr="00B268C6" w:rsidRDefault="0095743E" w:rsidP="00B94383">
            <w:pPr>
              <w:pStyle w:val="Caption"/>
              <w:spacing w:after="0" w:line="240" w:lineRule="auto"/>
              <w:ind w:left="0"/>
              <w:rPr>
                <w:rFonts w:asciiTheme="minorHAnsi" w:hAnsiTheme="minorHAnsi"/>
                <w:color w:val="FFFFFF" w:themeColor="background1"/>
              </w:rPr>
            </w:pPr>
            <w:r>
              <w:rPr>
                <w:rFonts w:asciiTheme="minorHAnsi" w:hAnsiTheme="minorHAnsi"/>
                <w:color w:val="FFFFFF" w:themeColor="background1"/>
              </w:rPr>
              <w:t>Date</w:t>
            </w:r>
          </w:p>
        </w:tc>
        <w:tc>
          <w:tcPr>
            <w:tcW w:w="2056"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95743E" w:rsidRPr="00B268C6" w:rsidRDefault="0095743E" w:rsidP="00B94383">
            <w:pPr>
              <w:pStyle w:val="Caption"/>
              <w:spacing w:after="0" w:line="240" w:lineRule="auto"/>
              <w:ind w:left="0"/>
              <w:rPr>
                <w:rFonts w:asciiTheme="minorHAnsi" w:hAnsiTheme="minorHAnsi"/>
                <w:color w:val="FFFFFF" w:themeColor="background1"/>
              </w:rPr>
            </w:pPr>
            <w:r>
              <w:rPr>
                <w:rFonts w:asciiTheme="minorHAnsi" w:hAnsiTheme="minorHAnsi"/>
                <w:color w:val="FFFFFF" w:themeColor="background1"/>
              </w:rPr>
              <w:t>Reviewer</w:t>
            </w:r>
          </w:p>
        </w:tc>
        <w:tc>
          <w:tcPr>
            <w:tcW w:w="5695"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95743E" w:rsidRPr="00B268C6" w:rsidRDefault="0095743E" w:rsidP="00B94383">
            <w:pPr>
              <w:pStyle w:val="Caption"/>
              <w:spacing w:after="0" w:line="240" w:lineRule="auto"/>
              <w:ind w:left="0"/>
              <w:rPr>
                <w:rFonts w:asciiTheme="minorHAnsi" w:hAnsiTheme="minorHAnsi"/>
                <w:color w:val="FFFFFF" w:themeColor="background1"/>
              </w:rPr>
            </w:pPr>
            <w:r>
              <w:rPr>
                <w:rFonts w:asciiTheme="minorHAnsi" w:hAnsiTheme="minorHAnsi"/>
                <w:color w:val="FFFFFF" w:themeColor="background1"/>
              </w:rPr>
              <w:t>Comments</w:t>
            </w:r>
          </w:p>
        </w:tc>
      </w:tr>
      <w:tr w:rsidR="0095743E" w:rsidRPr="00B268C6" w:rsidTr="00B94383">
        <w:trPr>
          <w:trHeight w:val="242"/>
        </w:trPr>
        <w:tc>
          <w:tcPr>
            <w:tcW w:w="1440" w:type="dxa"/>
            <w:tcBorders>
              <w:top w:val="single" w:sz="4" w:space="0" w:color="4A442A" w:themeColor="background2" w:themeShade="40"/>
            </w:tcBorders>
            <w:vAlign w:val="center"/>
            <w:hideMark/>
          </w:tcPr>
          <w:p w:rsidR="0095743E" w:rsidRPr="00B268C6" w:rsidRDefault="0095743E" w:rsidP="00B94383">
            <w:pPr>
              <w:pStyle w:val="TableText"/>
              <w:keepNext/>
              <w:keepLines/>
              <w:jc w:val="center"/>
              <w:rPr>
                <w:rFonts w:asciiTheme="minorHAnsi" w:hAnsiTheme="minorHAnsi"/>
                <w:sz w:val="20"/>
              </w:rPr>
            </w:pPr>
            <w:r>
              <w:rPr>
                <w:rFonts w:asciiTheme="minorHAnsi" w:hAnsiTheme="minorHAnsi"/>
                <w:sz w:val="20"/>
              </w:rPr>
              <w:t>May 12 2014</w:t>
            </w:r>
          </w:p>
        </w:tc>
        <w:tc>
          <w:tcPr>
            <w:tcW w:w="2056" w:type="dxa"/>
            <w:tcBorders>
              <w:top w:val="single" w:sz="4" w:space="0" w:color="4A442A" w:themeColor="background2" w:themeShade="40"/>
            </w:tcBorders>
            <w:vAlign w:val="center"/>
            <w:hideMark/>
          </w:tcPr>
          <w:p w:rsidR="0095743E" w:rsidRPr="00B268C6" w:rsidRDefault="0095743E" w:rsidP="00B94383">
            <w:pPr>
              <w:pStyle w:val="TableText"/>
              <w:keepNext/>
              <w:keepLines/>
              <w:jc w:val="center"/>
              <w:rPr>
                <w:rFonts w:asciiTheme="minorHAnsi" w:hAnsiTheme="minorHAnsi"/>
                <w:sz w:val="20"/>
              </w:rPr>
            </w:pPr>
            <w:r>
              <w:rPr>
                <w:rFonts w:asciiTheme="minorHAnsi" w:hAnsiTheme="minorHAnsi"/>
                <w:sz w:val="20"/>
              </w:rPr>
              <w:t>__</w:t>
            </w:r>
          </w:p>
        </w:tc>
        <w:tc>
          <w:tcPr>
            <w:tcW w:w="5695" w:type="dxa"/>
            <w:tcBorders>
              <w:top w:val="single" w:sz="4" w:space="0" w:color="4A442A" w:themeColor="background2" w:themeShade="40"/>
            </w:tcBorders>
            <w:vAlign w:val="center"/>
            <w:hideMark/>
          </w:tcPr>
          <w:p w:rsidR="0095743E" w:rsidRPr="00B268C6" w:rsidRDefault="0095743E" w:rsidP="00B94383">
            <w:pPr>
              <w:pStyle w:val="TableText"/>
              <w:keepNext/>
              <w:keepLines/>
              <w:jc w:val="center"/>
              <w:rPr>
                <w:rFonts w:asciiTheme="minorHAnsi" w:hAnsiTheme="minorHAnsi"/>
                <w:sz w:val="20"/>
              </w:rPr>
            </w:pPr>
            <w:r w:rsidRPr="00B268C6">
              <w:rPr>
                <w:rFonts w:asciiTheme="minorHAnsi" w:hAnsiTheme="minorHAnsi"/>
                <w:sz w:val="20"/>
              </w:rPr>
              <w:t>Initial Release.</w:t>
            </w:r>
          </w:p>
        </w:tc>
      </w:tr>
    </w:tbl>
    <w:p w:rsidR="0095743E" w:rsidRPr="00B268C6" w:rsidRDefault="0095743E" w:rsidP="0095743E">
      <w:pPr>
        <w:ind w:left="0"/>
        <w:rPr>
          <w:rFonts w:asciiTheme="minorHAnsi" w:hAnsiTheme="minorHAnsi"/>
        </w:rPr>
      </w:pPr>
    </w:p>
    <w:p w:rsidR="0095743E" w:rsidRPr="00B268C6" w:rsidRDefault="0095743E" w:rsidP="0095743E">
      <w:pPr>
        <w:ind w:left="0"/>
        <w:rPr>
          <w:rFonts w:asciiTheme="minorHAnsi" w:hAnsiTheme="minorHAnsi"/>
        </w:rPr>
      </w:pPr>
    </w:p>
    <w:p w:rsidR="0095743E" w:rsidRDefault="0095743E" w:rsidP="0095743E">
      <w:pPr>
        <w:pStyle w:val="TOC1"/>
        <w:tabs>
          <w:tab w:val="right" w:pos="9350"/>
        </w:tabs>
        <w:rPr>
          <w:rFonts w:ascii="Arial" w:eastAsia="Arial Unicode MS" w:hAnsi="Arial" w:cs="Arial"/>
          <w:caps/>
          <w:szCs w:val="24"/>
        </w:rPr>
      </w:pPr>
    </w:p>
    <w:p w:rsidR="0095743E" w:rsidRDefault="0095743E" w:rsidP="0095743E">
      <w:pPr>
        <w:pStyle w:val="TOC1"/>
        <w:tabs>
          <w:tab w:val="right" w:pos="9350"/>
        </w:tabs>
        <w:rPr>
          <w:rFonts w:ascii="Arial" w:eastAsia="Arial Unicode MS" w:hAnsi="Arial" w:cs="Arial"/>
          <w:caps/>
          <w:szCs w:val="24"/>
        </w:rPr>
      </w:pPr>
    </w:p>
    <w:p w:rsidR="0095743E" w:rsidRDefault="0095743E" w:rsidP="0095743E">
      <w:pPr>
        <w:pStyle w:val="TOC1"/>
        <w:tabs>
          <w:tab w:val="right" w:pos="9350"/>
        </w:tabs>
        <w:rPr>
          <w:rFonts w:ascii="Arial" w:eastAsia="Arial Unicode MS" w:hAnsi="Arial" w:cs="Arial"/>
          <w:caps/>
          <w:szCs w:val="24"/>
        </w:rPr>
      </w:pPr>
    </w:p>
    <w:p w:rsidR="0095743E" w:rsidRDefault="0095743E" w:rsidP="0095743E">
      <w:pPr>
        <w:pStyle w:val="TOC1"/>
        <w:tabs>
          <w:tab w:val="right" w:pos="9350"/>
        </w:tabs>
        <w:rPr>
          <w:rFonts w:ascii="Arial" w:eastAsia="Arial Unicode MS" w:hAnsi="Arial" w:cs="Arial"/>
          <w:caps/>
          <w:szCs w:val="24"/>
        </w:rPr>
      </w:pPr>
    </w:p>
    <w:p w:rsidR="0095743E" w:rsidRDefault="0095743E" w:rsidP="0095743E">
      <w:pPr>
        <w:pStyle w:val="TOC1"/>
        <w:tabs>
          <w:tab w:val="right" w:pos="9350"/>
        </w:tabs>
        <w:rPr>
          <w:rFonts w:ascii="Arial" w:eastAsia="Arial Unicode MS" w:hAnsi="Arial" w:cs="Arial"/>
          <w:caps/>
          <w:szCs w:val="24"/>
        </w:rPr>
      </w:pPr>
    </w:p>
    <w:p w:rsidR="0095743E" w:rsidRDefault="006752B0" w:rsidP="0095743E">
      <w:pPr>
        <w:pStyle w:val="TOC1"/>
        <w:tabs>
          <w:tab w:val="right" w:pos="9350"/>
        </w:tabs>
        <w:rPr>
          <w:rFonts w:ascii="Arial" w:eastAsia="Arial Unicode MS" w:hAnsi="Arial" w:cs="Arial"/>
          <w:caps/>
          <w:szCs w:val="24"/>
        </w:rPr>
      </w:pPr>
      <w:r>
        <w:rPr>
          <w:noProof/>
        </w:rPr>
        <mc:AlternateContent>
          <mc:Choice Requires="wps">
            <w:drawing>
              <wp:anchor distT="0" distB="0" distL="114300" distR="114300" simplePos="0" relativeHeight="251864064" behindDoc="0" locked="0" layoutInCell="1" allowOverlap="1" wp14:anchorId="4DD2DFD9" wp14:editId="2DE267E4">
                <wp:simplePos x="0" y="0"/>
                <wp:positionH relativeFrom="column">
                  <wp:posOffset>501650</wp:posOffset>
                </wp:positionH>
                <wp:positionV relativeFrom="paragraph">
                  <wp:posOffset>67560</wp:posOffset>
                </wp:positionV>
                <wp:extent cx="5483860" cy="3915410"/>
                <wp:effectExtent l="0" t="0" r="21590" b="27940"/>
                <wp:wrapNone/>
                <wp:docPr id="44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3860" cy="391541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752B0" w:rsidRPr="00EA417B" w:rsidRDefault="006752B0" w:rsidP="006752B0">
                            <w:pPr>
                              <w:pStyle w:val="TOC1"/>
                              <w:tabs>
                                <w:tab w:val="right" w:pos="9350"/>
                              </w:tabs>
                              <w:jc w:val="center"/>
                              <w:rPr>
                                <w:rFonts w:ascii="Arial" w:eastAsia="Arial Unicode MS" w:hAnsi="Arial" w:cs="Arial"/>
                                <w:caps/>
                                <w:color w:val="E36C0A" w:themeColor="accent6" w:themeShade="BF"/>
                                <w:sz w:val="36"/>
                                <w:szCs w:val="36"/>
                              </w:rPr>
                            </w:pPr>
                            <w:r w:rsidRPr="00EA417B">
                              <w:rPr>
                                <w:rFonts w:cs="Arial"/>
                                <w:color w:val="E36C0A" w:themeColor="accent6" w:themeShade="BF"/>
                                <w:sz w:val="36"/>
                                <w:szCs w:val="36"/>
                              </w:rPr>
                              <w:t>Document Naming Convention</w:t>
                            </w:r>
                          </w:p>
                          <w:p w:rsidR="006752B0" w:rsidRDefault="006752B0" w:rsidP="006752B0">
                            <w:pPr>
                              <w:ind w:left="0"/>
                              <w:rPr>
                                <w:rFonts w:asciiTheme="minorHAnsi" w:hAnsiTheme="minorHAnsi" w:cs="Arial"/>
                                <w:color w:val="4A442A" w:themeColor="background2" w:themeShade="40"/>
                                <w:sz w:val="24"/>
                                <w:szCs w:val="24"/>
                              </w:rPr>
                            </w:pPr>
                          </w:p>
                          <w:p w:rsidR="006752B0" w:rsidRDefault="006752B0" w:rsidP="006752B0">
                            <w:pPr>
                              <w:ind w:left="0"/>
                              <w:rPr>
                                <w:rFonts w:asciiTheme="minorHAnsi" w:hAnsiTheme="minorHAnsi" w:cs="Arial"/>
                                <w:color w:val="4A442A" w:themeColor="background2" w:themeShade="40"/>
                                <w:sz w:val="24"/>
                                <w:szCs w:val="24"/>
                              </w:rPr>
                            </w:pPr>
                          </w:p>
                          <w:p w:rsidR="006752B0" w:rsidRDefault="006752B0" w:rsidP="006752B0">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The naming strategy for the documentation is:</w:t>
                            </w:r>
                          </w:p>
                          <w:p w:rsidR="006752B0" w:rsidRDefault="006752B0" w:rsidP="006752B0">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Microarchitecture_module#_function#_</w:t>
                            </w:r>
                            <w:proofErr w:type="spellStart"/>
                            <w:r>
                              <w:rPr>
                                <w:rFonts w:asciiTheme="minorHAnsi" w:hAnsiTheme="minorHAnsi" w:cs="Arial"/>
                                <w:color w:val="4A442A" w:themeColor="background2" w:themeShade="40"/>
                                <w:sz w:val="24"/>
                                <w:szCs w:val="24"/>
                              </w:rPr>
                              <w:t>algo</w:t>
                            </w:r>
                            <w:proofErr w:type="spellEnd"/>
                            <w:r>
                              <w:rPr>
                                <w:rFonts w:asciiTheme="minorHAnsi" w:hAnsiTheme="minorHAnsi" w:cs="Arial"/>
                                <w:color w:val="4A442A" w:themeColor="background2" w:themeShade="40"/>
                                <w:sz w:val="24"/>
                                <w:szCs w:val="24"/>
                              </w:rPr>
                              <w:t>#_rev#</w:t>
                            </w:r>
                          </w:p>
                          <w:p w:rsidR="006752B0" w:rsidRDefault="006752B0" w:rsidP="006752B0">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The field that doesn’t apply stays empty.</w:t>
                            </w:r>
                          </w:p>
                          <w:p w:rsidR="006752B0" w:rsidRDefault="006752B0" w:rsidP="006752B0">
                            <w:pPr>
                              <w:ind w:left="0"/>
                              <w:rPr>
                                <w:rFonts w:asciiTheme="minorHAnsi" w:hAnsiTheme="minorHAnsi" w:cs="Arial"/>
                                <w:color w:val="4A442A" w:themeColor="background2" w:themeShade="40"/>
                                <w:sz w:val="24"/>
                                <w:szCs w:val="24"/>
                              </w:rPr>
                            </w:pPr>
                          </w:p>
                          <w:p w:rsidR="006752B0" w:rsidRDefault="006752B0" w:rsidP="006752B0">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w:t>
                            </w:r>
                            <w:proofErr w:type="spellStart"/>
                            <w:r>
                              <w:rPr>
                                <w:rFonts w:asciiTheme="minorHAnsi" w:hAnsiTheme="minorHAnsi" w:cs="Arial"/>
                                <w:color w:val="4A442A" w:themeColor="background2" w:themeShade="40"/>
                                <w:sz w:val="24"/>
                                <w:szCs w:val="24"/>
                              </w:rPr>
                              <w:t>core,algo,infra</w:t>
                            </w:r>
                            <w:proofErr w:type="spellEnd"/>
                            <w:r>
                              <w:rPr>
                                <w:rFonts w:asciiTheme="minorHAnsi" w:hAnsiTheme="minorHAnsi" w:cs="Arial"/>
                                <w:color w:val="4A442A" w:themeColor="background2" w:themeShade="40"/>
                                <w:sz w:val="24"/>
                                <w:szCs w:val="24"/>
                              </w:rPr>
                              <w:t xml:space="preserve">]_[1r2w,4r5ws, </w:t>
                            </w:r>
                            <w:proofErr w:type="spellStart"/>
                            <w:r>
                              <w:rPr>
                                <w:rFonts w:asciiTheme="minorHAnsi" w:hAnsiTheme="minorHAnsi" w:cs="Arial"/>
                                <w:color w:val="4A442A" w:themeColor="background2" w:themeShade="40"/>
                                <w:sz w:val="24"/>
                                <w:szCs w:val="24"/>
                              </w:rPr>
                              <w:t>etc</w:t>
                            </w:r>
                            <w:proofErr w:type="spellEnd"/>
                            <w:r>
                              <w:rPr>
                                <w:rFonts w:asciiTheme="minorHAnsi" w:hAnsiTheme="minorHAnsi" w:cs="Arial"/>
                                <w:color w:val="4A442A" w:themeColor="background2" w:themeShade="40"/>
                                <w:sz w:val="24"/>
                                <w:szCs w:val="24"/>
                              </w:rPr>
                              <w:t>]_[a121,a32,etc]_[00,01,02,etc]</w:t>
                            </w:r>
                          </w:p>
                          <w:p w:rsidR="006752B0" w:rsidRDefault="006752B0" w:rsidP="006752B0">
                            <w:pPr>
                              <w:ind w:left="0"/>
                              <w:rPr>
                                <w:rFonts w:asciiTheme="minorHAnsi" w:hAnsiTheme="minorHAnsi" w:cs="Arial"/>
                                <w:color w:val="4A442A" w:themeColor="background2" w:themeShade="40"/>
                                <w:sz w:val="24"/>
                                <w:szCs w:val="24"/>
                              </w:rPr>
                            </w:pPr>
                          </w:p>
                          <w:p w:rsidR="006752B0" w:rsidRDefault="006752B0" w:rsidP="006752B0">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For example:</w:t>
                            </w:r>
                          </w:p>
                          <w:p w:rsidR="006752B0" w:rsidRDefault="006752B0" w:rsidP="006752B0">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Microarchitecture_core_nr1rw__00</w:t>
                            </w:r>
                          </w:p>
                          <w:p w:rsidR="006752B0" w:rsidRDefault="006752B0" w:rsidP="006752B0">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 xml:space="preserve">      </w:t>
                            </w:r>
                            <w:proofErr w:type="gramStart"/>
                            <w:r>
                              <w:rPr>
                                <w:rFonts w:asciiTheme="minorHAnsi" w:hAnsiTheme="minorHAnsi" w:cs="Arial"/>
                                <w:color w:val="4A442A" w:themeColor="background2" w:themeShade="40"/>
                                <w:sz w:val="24"/>
                                <w:szCs w:val="24"/>
                              </w:rPr>
                              <w:t>Is  a</w:t>
                            </w:r>
                            <w:proofErr w:type="gramEnd"/>
                            <w:r>
                              <w:rPr>
                                <w:rFonts w:asciiTheme="minorHAnsi" w:hAnsiTheme="minorHAnsi" w:cs="Arial"/>
                                <w:color w:val="4A442A" w:themeColor="background2" w:themeShade="40"/>
                                <w:sz w:val="24"/>
                                <w:szCs w:val="24"/>
                              </w:rPr>
                              <w:t xml:space="preserve"> core documentation with nr1w capability, revision 00.</w:t>
                            </w:r>
                          </w:p>
                          <w:p w:rsidR="006752B0" w:rsidRDefault="006752B0" w:rsidP="006752B0">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Or</w:t>
                            </w:r>
                          </w:p>
                          <w:p w:rsidR="006752B0" w:rsidRDefault="006752B0" w:rsidP="006752B0">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Microarchitecture_algo_4r5ws_a32_02</w:t>
                            </w:r>
                          </w:p>
                          <w:p w:rsidR="006752B0" w:rsidRDefault="006752B0" w:rsidP="006752B0">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 xml:space="preserve">     Is </w:t>
                            </w:r>
                            <w:proofErr w:type="gramStart"/>
                            <w:r>
                              <w:rPr>
                                <w:rFonts w:asciiTheme="minorHAnsi" w:hAnsiTheme="minorHAnsi" w:cs="Arial"/>
                                <w:color w:val="4A442A" w:themeColor="background2" w:themeShade="40"/>
                                <w:sz w:val="24"/>
                                <w:szCs w:val="24"/>
                              </w:rPr>
                              <w:t xml:space="preserve">an </w:t>
                            </w:r>
                            <w:proofErr w:type="spellStart"/>
                            <w:r>
                              <w:rPr>
                                <w:rFonts w:asciiTheme="minorHAnsi" w:hAnsiTheme="minorHAnsi" w:cs="Arial"/>
                                <w:color w:val="4A442A" w:themeColor="background2" w:themeShade="40"/>
                                <w:sz w:val="24"/>
                                <w:szCs w:val="24"/>
                              </w:rPr>
                              <w:t>algo</w:t>
                            </w:r>
                            <w:proofErr w:type="spellEnd"/>
                            <w:proofErr w:type="gramEnd"/>
                            <w:r>
                              <w:rPr>
                                <w:rFonts w:asciiTheme="minorHAnsi" w:hAnsiTheme="minorHAnsi" w:cs="Arial"/>
                                <w:color w:val="4A442A" w:themeColor="background2" w:themeShade="40"/>
                                <w:sz w:val="24"/>
                                <w:szCs w:val="24"/>
                              </w:rPr>
                              <w:t xml:space="preserve"> documentation with 4r5ws capability, </w:t>
                            </w:r>
                            <w:proofErr w:type="spellStart"/>
                            <w:r>
                              <w:rPr>
                                <w:rFonts w:asciiTheme="minorHAnsi" w:hAnsiTheme="minorHAnsi" w:cs="Arial"/>
                                <w:color w:val="4A442A" w:themeColor="background2" w:themeShade="40"/>
                                <w:sz w:val="24"/>
                                <w:szCs w:val="24"/>
                              </w:rPr>
                              <w:t>algo</w:t>
                            </w:r>
                            <w:proofErr w:type="spellEnd"/>
                            <w:r>
                              <w:rPr>
                                <w:rFonts w:asciiTheme="minorHAnsi" w:hAnsiTheme="minorHAnsi" w:cs="Arial"/>
                                <w:color w:val="4A442A" w:themeColor="background2" w:themeShade="40"/>
                                <w:sz w:val="24"/>
                                <w:szCs w:val="24"/>
                              </w:rPr>
                              <w:t># a32, revision 02.</w:t>
                            </w:r>
                          </w:p>
                          <w:p w:rsidR="006752B0" w:rsidRDefault="006752B0" w:rsidP="006752B0">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Or</w:t>
                            </w:r>
                          </w:p>
                          <w:p w:rsidR="006752B0" w:rsidRDefault="006752B0" w:rsidP="006752B0">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Microarchitecture_infra_1r1w__00</w:t>
                            </w:r>
                          </w:p>
                          <w:p w:rsidR="006752B0" w:rsidRDefault="006752B0" w:rsidP="006752B0">
                            <w:pPr>
                              <w:ind w:left="0"/>
                              <w:rPr>
                                <w:rFonts w:asciiTheme="minorHAnsi" w:hAnsiTheme="minorHAnsi" w:cs="Arial"/>
                                <w:color w:val="4A442A" w:themeColor="background2" w:themeShade="40"/>
                                <w:sz w:val="24"/>
                                <w:szCs w:val="24"/>
                              </w:rPr>
                            </w:pPr>
                          </w:p>
                          <w:p w:rsidR="006752B0" w:rsidRPr="000C45C6" w:rsidRDefault="006752B0" w:rsidP="006752B0">
                            <w:pPr>
                              <w:ind w:left="0"/>
                              <w:rPr>
                                <w:rFonts w:asciiTheme="minorHAnsi" w:hAnsiTheme="minorHAnsi" w:cs="Arial"/>
                                <w:color w:val="4A442A" w:themeColor="background2" w:themeShade="40"/>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33" type="#_x0000_t202" style="position:absolute;margin-left:39.5pt;margin-top:5.3pt;width:431.8pt;height:308.3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" filled="f">
                <v:textbox>
                  <w:txbxContent>
                    <w:p w:rsidR="006752B0" w:rsidRPr="00EA417B" w:rsidRDefault="006752B0" w:rsidP="006752B0">
                      <w:pPr>
                        <w:pStyle w:val="TOC1"/>
                        <w:tabs>
                          <w:tab w:val="right" w:pos="9350"/>
                        </w:tabs>
                        <w:jc w:val="center"/>
                        <w:rPr>
                          <w:rFonts w:ascii="Arial" w:eastAsia="Arial Unicode MS" w:hAnsi="Arial" w:cs="Arial"/>
                          <w:caps/>
                          <w:color w:val="E36C0A" w:themeColor="accent6" w:themeShade="BF"/>
                          <w:sz w:val="36"/>
                          <w:szCs w:val="36"/>
                        </w:rPr>
                      </w:pPr>
                      <w:r w:rsidRPr="00EA417B">
                        <w:rPr>
                          <w:rFonts w:cs="Arial"/>
                          <w:color w:val="E36C0A" w:themeColor="accent6" w:themeShade="BF"/>
                          <w:sz w:val="36"/>
                          <w:szCs w:val="36"/>
                        </w:rPr>
                        <w:t>Document Naming Convention</w:t>
                      </w:r>
                    </w:p>
                    <w:p w:rsidR="006752B0" w:rsidRDefault="006752B0" w:rsidP="006752B0">
                      <w:pPr>
                        <w:ind w:left="0"/>
                        <w:rPr>
                          <w:rFonts w:asciiTheme="minorHAnsi" w:hAnsiTheme="minorHAnsi" w:cs="Arial"/>
                          <w:color w:val="4A442A" w:themeColor="background2" w:themeShade="40"/>
                          <w:sz w:val="24"/>
                          <w:szCs w:val="24"/>
                        </w:rPr>
                      </w:pPr>
                    </w:p>
                    <w:p w:rsidR="006752B0" w:rsidRDefault="006752B0" w:rsidP="006752B0">
                      <w:pPr>
                        <w:ind w:left="0"/>
                        <w:rPr>
                          <w:rFonts w:asciiTheme="minorHAnsi" w:hAnsiTheme="minorHAnsi" w:cs="Arial"/>
                          <w:color w:val="4A442A" w:themeColor="background2" w:themeShade="40"/>
                          <w:sz w:val="24"/>
                          <w:szCs w:val="24"/>
                        </w:rPr>
                      </w:pPr>
                    </w:p>
                    <w:p w:rsidR="006752B0" w:rsidRDefault="006752B0" w:rsidP="006752B0">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The naming strategy for the documentation is:</w:t>
                      </w:r>
                    </w:p>
                    <w:p w:rsidR="006752B0" w:rsidRDefault="006752B0" w:rsidP="006752B0">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Microarchitecture_module#_function#_</w:t>
                      </w:r>
                      <w:proofErr w:type="spellStart"/>
                      <w:r>
                        <w:rPr>
                          <w:rFonts w:asciiTheme="minorHAnsi" w:hAnsiTheme="minorHAnsi" w:cs="Arial"/>
                          <w:color w:val="4A442A" w:themeColor="background2" w:themeShade="40"/>
                          <w:sz w:val="24"/>
                          <w:szCs w:val="24"/>
                        </w:rPr>
                        <w:t>algo</w:t>
                      </w:r>
                      <w:proofErr w:type="spellEnd"/>
                      <w:r>
                        <w:rPr>
                          <w:rFonts w:asciiTheme="minorHAnsi" w:hAnsiTheme="minorHAnsi" w:cs="Arial"/>
                          <w:color w:val="4A442A" w:themeColor="background2" w:themeShade="40"/>
                          <w:sz w:val="24"/>
                          <w:szCs w:val="24"/>
                        </w:rPr>
                        <w:t>#_rev#</w:t>
                      </w:r>
                    </w:p>
                    <w:p w:rsidR="006752B0" w:rsidRDefault="006752B0" w:rsidP="006752B0">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The field that doesn’t apply stays empty.</w:t>
                      </w:r>
                    </w:p>
                    <w:p w:rsidR="006752B0" w:rsidRDefault="006752B0" w:rsidP="006752B0">
                      <w:pPr>
                        <w:ind w:left="0"/>
                        <w:rPr>
                          <w:rFonts w:asciiTheme="minorHAnsi" w:hAnsiTheme="minorHAnsi" w:cs="Arial"/>
                          <w:color w:val="4A442A" w:themeColor="background2" w:themeShade="40"/>
                          <w:sz w:val="24"/>
                          <w:szCs w:val="24"/>
                        </w:rPr>
                      </w:pPr>
                    </w:p>
                    <w:p w:rsidR="006752B0" w:rsidRDefault="006752B0" w:rsidP="006752B0">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w:t>
                      </w:r>
                      <w:proofErr w:type="spellStart"/>
                      <w:r>
                        <w:rPr>
                          <w:rFonts w:asciiTheme="minorHAnsi" w:hAnsiTheme="minorHAnsi" w:cs="Arial"/>
                          <w:color w:val="4A442A" w:themeColor="background2" w:themeShade="40"/>
                          <w:sz w:val="24"/>
                          <w:szCs w:val="24"/>
                        </w:rPr>
                        <w:t>core,algo,infra</w:t>
                      </w:r>
                      <w:proofErr w:type="spellEnd"/>
                      <w:r>
                        <w:rPr>
                          <w:rFonts w:asciiTheme="minorHAnsi" w:hAnsiTheme="minorHAnsi" w:cs="Arial"/>
                          <w:color w:val="4A442A" w:themeColor="background2" w:themeShade="40"/>
                          <w:sz w:val="24"/>
                          <w:szCs w:val="24"/>
                        </w:rPr>
                        <w:t xml:space="preserve">]_[1r2w,4r5ws, </w:t>
                      </w:r>
                      <w:proofErr w:type="spellStart"/>
                      <w:r>
                        <w:rPr>
                          <w:rFonts w:asciiTheme="minorHAnsi" w:hAnsiTheme="minorHAnsi" w:cs="Arial"/>
                          <w:color w:val="4A442A" w:themeColor="background2" w:themeShade="40"/>
                          <w:sz w:val="24"/>
                          <w:szCs w:val="24"/>
                        </w:rPr>
                        <w:t>etc</w:t>
                      </w:r>
                      <w:proofErr w:type="spellEnd"/>
                      <w:r>
                        <w:rPr>
                          <w:rFonts w:asciiTheme="minorHAnsi" w:hAnsiTheme="minorHAnsi" w:cs="Arial"/>
                          <w:color w:val="4A442A" w:themeColor="background2" w:themeShade="40"/>
                          <w:sz w:val="24"/>
                          <w:szCs w:val="24"/>
                        </w:rPr>
                        <w:t>]_[a121,a32,etc]_[00,01,02,etc]</w:t>
                      </w:r>
                    </w:p>
                    <w:p w:rsidR="006752B0" w:rsidRDefault="006752B0" w:rsidP="006752B0">
                      <w:pPr>
                        <w:ind w:left="0"/>
                        <w:rPr>
                          <w:rFonts w:asciiTheme="minorHAnsi" w:hAnsiTheme="minorHAnsi" w:cs="Arial"/>
                          <w:color w:val="4A442A" w:themeColor="background2" w:themeShade="40"/>
                          <w:sz w:val="24"/>
                          <w:szCs w:val="24"/>
                        </w:rPr>
                      </w:pPr>
                    </w:p>
                    <w:p w:rsidR="006752B0" w:rsidRDefault="006752B0" w:rsidP="006752B0">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For example:</w:t>
                      </w:r>
                    </w:p>
                    <w:p w:rsidR="006752B0" w:rsidRDefault="006752B0" w:rsidP="006752B0">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Microarchitecture_core_nr1rw__00</w:t>
                      </w:r>
                    </w:p>
                    <w:p w:rsidR="006752B0" w:rsidRDefault="006752B0" w:rsidP="006752B0">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 xml:space="preserve">      </w:t>
                      </w:r>
                      <w:proofErr w:type="gramStart"/>
                      <w:r>
                        <w:rPr>
                          <w:rFonts w:asciiTheme="minorHAnsi" w:hAnsiTheme="minorHAnsi" w:cs="Arial"/>
                          <w:color w:val="4A442A" w:themeColor="background2" w:themeShade="40"/>
                          <w:sz w:val="24"/>
                          <w:szCs w:val="24"/>
                        </w:rPr>
                        <w:t>Is  a</w:t>
                      </w:r>
                      <w:proofErr w:type="gramEnd"/>
                      <w:r>
                        <w:rPr>
                          <w:rFonts w:asciiTheme="minorHAnsi" w:hAnsiTheme="minorHAnsi" w:cs="Arial"/>
                          <w:color w:val="4A442A" w:themeColor="background2" w:themeShade="40"/>
                          <w:sz w:val="24"/>
                          <w:szCs w:val="24"/>
                        </w:rPr>
                        <w:t xml:space="preserve"> core documentation with nr1w capability, revision 00.</w:t>
                      </w:r>
                    </w:p>
                    <w:p w:rsidR="006752B0" w:rsidRDefault="006752B0" w:rsidP="006752B0">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Or</w:t>
                      </w:r>
                    </w:p>
                    <w:p w:rsidR="006752B0" w:rsidRDefault="006752B0" w:rsidP="006752B0">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Microarchitecture_algo_4r5ws_a32_02</w:t>
                      </w:r>
                    </w:p>
                    <w:p w:rsidR="006752B0" w:rsidRDefault="006752B0" w:rsidP="006752B0">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 xml:space="preserve">     Is </w:t>
                      </w:r>
                      <w:proofErr w:type="gramStart"/>
                      <w:r>
                        <w:rPr>
                          <w:rFonts w:asciiTheme="minorHAnsi" w:hAnsiTheme="minorHAnsi" w:cs="Arial"/>
                          <w:color w:val="4A442A" w:themeColor="background2" w:themeShade="40"/>
                          <w:sz w:val="24"/>
                          <w:szCs w:val="24"/>
                        </w:rPr>
                        <w:t xml:space="preserve">an </w:t>
                      </w:r>
                      <w:proofErr w:type="spellStart"/>
                      <w:r>
                        <w:rPr>
                          <w:rFonts w:asciiTheme="minorHAnsi" w:hAnsiTheme="minorHAnsi" w:cs="Arial"/>
                          <w:color w:val="4A442A" w:themeColor="background2" w:themeShade="40"/>
                          <w:sz w:val="24"/>
                          <w:szCs w:val="24"/>
                        </w:rPr>
                        <w:t>algo</w:t>
                      </w:r>
                      <w:proofErr w:type="spellEnd"/>
                      <w:proofErr w:type="gramEnd"/>
                      <w:r>
                        <w:rPr>
                          <w:rFonts w:asciiTheme="minorHAnsi" w:hAnsiTheme="minorHAnsi" w:cs="Arial"/>
                          <w:color w:val="4A442A" w:themeColor="background2" w:themeShade="40"/>
                          <w:sz w:val="24"/>
                          <w:szCs w:val="24"/>
                        </w:rPr>
                        <w:t xml:space="preserve"> documentation with 4r5ws capability, </w:t>
                      </w:r>
                      <w:proofErr w:type="spellStart"/>
                      <w:r>
                        <w:rPr>
                          <w:rFonts w:asciiTheme="minorHAnsi" w:hAnsiTheme="minorHAnsi" w:cs="Arial"/>
                          <w:color w:val="4A442A" w:themeColor="background2" w:themeShade="40"/>
                          <w:sz w:val="24"/>
                          <w:szCs w:val="24"/>
                        </w:rPr>
                        <w:t>algo</w:t>
                      </w:r>
                      <w:proofErr w:type="spellEnd"/>
                      <w:r>
                        <w:rPr>
                          <w:rFonts w:asciiTheme="minorHAnsi" w:hAnsiTheme="minorHAnsi" w:cs="Arial"/>
                          <w:color w:val="4A442A" w:themeColor="background2" w:themeShade="40"/>
                          <w:sz w:val="24"/>
                          <w:szCs w:val="24"/>
                        </w:rPr>
                        <w:t># a32, revision 02.</w:t>
                      </w:r>
                    </w:p>
                    <w:p w:rsidR="006752B0" w:rsidRDefault="006752B0" w:rsidP="006752B0">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Or</w:t>
                      </w:r>
                    </w:p>
                    <w:p w:rsidR="006752B0" w:rsidRDefault="006752B0" w:rsidP="006752B0">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Microarchitecture_infra_1r1w__00</w:t>
                      </w:r>
                    </w:p>
                    <w:p w:rsidR="006752B0" w:rsidRDefault="006752B0" w:rsidP="006752B0">
                      <w:pPr>
                        <w:ind w:left="0"/>
                        <w:rPr>
                          <w:rFonts w:asciiTheme="minorHAnsi" w:hAnsiTheme="minorHAnsi" w:cs="Arial"/>
                          <w:color w:val="4A442A" w:themeColor="background2" w:themeShade="40"/>
                          <w:sz w:val="24"/>
                          <w:szCs w:val="24"/>
                        </w:rPr>
                      </w:pPr>
                    </w:p>
                    <w:p w:rsidR="006752B0" w:rsidRPr="000C45C6" w:rsidRDefault="006752B0" w:rsidP="006752B0">
                      <w:pPr>
                        <w:ind w:left="0"/>
                        <w:rPr>
                          <w:rFonts w:asciiTheme="minorHAnsi" w:hAnsiTheme="minorHAnsi" w:cs="Arial"/>
                          <w:color w:val="4A442A" w:themeColor="background2" w:themeShade="40"/>
                          <w:sz w:val="24"/>
                          <w:szCs w:val="24"/>
                        </w:rPr>
                      </w:pPr>
                    </w:p>
                  </w:txbxContent>
                </v:textbox>
              </v:shape>
            </w:pict>
          </mc:Fallback>
        </mc:AlternateContent>
      </w:r>
    </w:p>
    <w:p w:rsidR="0095743E" w:rsidRDefault="0095743E" w:rsidP="0095743E">
      <w:pPr>
        <w:pStyle w:val="TOC1"/>
        <w:tabs>
          <w:tab w:val="right" w:pos="9350"/>
        </w:tabs>
        <w:rPr>
          <w:rFonts w:ascii="Arial" w:eastAsia="Arial Unicode MS" w:hAnsi="Arial" w:cs="Arial"/>
          <w:caps/>
          <w:szCs w:val="24"/>
        </w:rPr>
      </w:pPr>
    </w:p>
    <w:p w:rsidR="0095743E" w:rsidRDefault="0095743E" w:rsidP="0095743E">
      <w:pPr>
        <w:pStyle w:val="TOC1"/>
        <w:tabs>
          <w:tab w:val="right" w:pos="9350"/>
        </w:tabs>
        <w:rPr>
          <w:rFonts w:ascii="Arial" w:eastAsia="Arial Unicode MS" w:hAnsi="Arial" w:cs="Arial"/>
          <w:caps/>
          <w:szCs w:val="24"/>
        </w:rPr>
      </w:pPr>
    </w:p>
    <w:p w:rsidR="0095743E" w:rsidRDefault="0095743E" w:rsidP="0095743E">
      <w:pPr>
        <w:pStyle w:val="TOC1"/>
        <w:tabs>
          <w:tab w:val="right" w:pos="9350"/>
        </w:tabs>
        <w:rPr>
          <w:rFonts w:ascii="Arial" w:eastAsia="Arial Unicode MS" w:hAnsi="Arial" w:cs="Arial"/>
          <w:caps/>
          <w:szCs w:val="24"/>
        </w:rPr>
      </w:pPr>
    </w:p>
    <w:p w:rsidR="0095743E" w:rsidRDefault="0095743E" w:rsidP="0095743E">
      <w:pPr>
        <w:pStyle w:val="TOC1"/>
        <w:tabs>
          <w:tab w:val="right" w:pos="9350"/>
        </w:tabs>
        <w:rPr>
          <w:rFonts w:ascii="Arial" w:eastAsia="Arial Unicode MS" w:hAnsi="Arial" w:cs="Arial"/>
          <w:caps/>
          <w:szCs w:val="24"/>
        </w:rPr>
      </w:pPr>
    </w:p>
    <w:p w:rsidR="0095743E" w:rsidRDefault="0095743E" w:rsidP="0095743E">
      <w:pPr>
        <w:pStyle w:val="TOC1"/>
        <w:tabs>
          <w:tab w:val="right" w:pos="9350"/>
        </w:tabs>
        <w:rPr>
          <w:rFonts w:ascii="Arial" w:eastAsia="Arial Unicode MS" w:hAnsi="Arial" w:cs="Arial"/>
          <w:caps/>
          <w:szCs w:val="24"/>
        </w:rPr>
      </w:pPr>
    </w:p>
    <w:p w:rsidR="0095743E" w:rsidRDefault="0095743E" w:rsidP="0095743E">
      <w:pPr>
        <w:pStyle w:val="TOC1"/>
        <w:tabs>
          <w:tab w:val="right" w:pos="9350"/>
        </w:tabs>
        <w:rPr>
          <w:rFonts w:ascii="Arial" w:eastAsia="Arial Unicode MS" w:hAnsi="Arial" w:cs="Arial"/>
          <w:caps/>
          <w:szCs w:val="24"/>
        </w:rPr>
      </w:pPr>
    </w:p>
    <w:p w:rsidR="0095743E" w:rsidRDefault="0095743E" w:rsidP="0095743E">
      <w:pPr>
        <w:pStyle w:val="TOC1"/>
        <w:tabs>
          <w:tab w:val="right" w:pos="9350"/>
        </w:tabs>
        <w:rPr>
          <w:rFonts w:ascii="Arial" w:eastAsia="Arial Unicode MS" w:hAnsi="Arial" w:cs="Arial"/>
          <w:caps/>
          <w:szCs w:val="24"/>
        </w:rPr>
      </w:pPr>
    </w:p>
    <w:p w:rsidR="0095743E" w:rsidRDefault="0095743E" w:rsidP="0095743E">
      <w:pPr>
        <w:pStyle w:val="TOC1"/>
        <w:tabs>
          <w:tab w:val="right" w:pos="9350"/>
        </w:tabs>
        <w:rPr>
          <w:rFonts w:ascii="Arial" w:eastAsia="Arial Unicode MS" w:hAnsi="Arial" w:cs="Arial"/>
          <w:caps/>
          <w:szCs w:val="24"/>
        </w:rPr>
      </w:pPr>
    </w:p>
    <w:p w:rsidR="0095743E" w:rsidRDefault="0095743E" w:rsidP="0095743E">
      <w:pPr>
        <w:pStyle w:val="TOC1"/>
        <w:tabs>
          <w:tab w:val="right" w:pos="9350"/>
        </w:tabs>
        <w:rPr>
          <w:rFonts w:ascii="Arial" w:eastAsia="Arial Unicode MS" w:hAnsi="Arial" w:cs="Arial"/>
          <w:caps/>
          <w:szCs w:val="24"/>
        </w:rPr>
      </w:pPr>
    </w:p>
    <w:p w:rsidR="0095743E" w:rsidRDefault="0095743E" w:rsidP="0095743E">
      <w:pPr>
        <w:pStyle w:val="TOC1"/>
        <w:tabs>
          <w:tab w:val="right" w:pos="9350"/>
        </w:tabs>
        <w:rPr>
          <w:rFonts w:ascii="Arial" w:eastAsia="Arial Unicode MS" w:hAnsi="Arial" w:cs="Arial"/>
          <w:caps/>
          <w:szCs w:val="24"/>
        </w:rPr>
      </w:pPr>
    </w:p>
    <w:p w:rsidR="00984282" w:rsidRDefault="00984282">
      <w:pPr>
        <w:pStyle w:val="TOC1"/>
        <w:tabs>
          <w:tab w:val="right" w:pos="9350"/>
        </w:tabs>
        <w:rPr>
          <w:rFonts w:ascii="Arial" w:eastAsia="Arial Unicode MS" w:hAnsi="Arial" w:cs="Arial"/>
          <w:caps/>
          <w:szCs w:val="24"/>
        </w:rPr>
      </w:pPr>
    </w:p>
    <w:p w:rsidR="0095743E" w:rsidRDefault="0095743E">
      <w:pPr>
        <w:pStyle w:val="TOC1"/>
        <w:tabs>
          <w:tab w:val="right" w:pos="9350"/>
        </w:tabs>
        <w:rPr>
          <w:rFonts w:ascii="Arial" w:eastAsia="Arial Unicode MS" w:hAnsi="Arial" w:cs="Arial"/>
          <w:caps/>
          <w:szCs w:val="24"/>
        </w:rPr>
      </w:pPr>
    </w:p>
    <w:p w:rsidR="0095743E" w:rsidRDefault="0095743E">
      <w:pPr>
        <w:pStyle w:val="TOC1"/>
        <w:tabs>
          <w:tab w:val="right" w:pos="9350"/>
        </w:tabs>
        <w:rPr>
          <w:rFonts w:ascii="Arial" w:eastAsia="Arial Unicode MS" w:hAnsi="Arial" w:cs="Arial"/>
          <w:caps/>
          <w:szCs w:val="24"/>
        </w:rPr>
      </w:pPr>
    </w:p>
    <w:sdt>
      <w:sdtPr>
        <w:rPr>
          <w:rFonts w:ascii="Arial" w:eastAsia="Times New Roman" w:hAnsi="Arial" w:cs="Times New Roman"/>
          <w:bCs w:val="0"/>
          <w:color w:val="auto"/>
          <w:spacing w:val="-5"/>
          <w:sz w:val="20"/>
          <w:szCs w:val="20"/>
        </w:rPr>
        <w:id w:val="11278453"/>
        <w:docPartObj>
          <w:docPartGallery w:val="Table of Contents"/>
          <w:docPartUnique/>
        </w:docPartObj>
      </w:sdtPr>
      <w:sdtEndPr>
        <w:rPr>
          <w:rFonts w:cstheme="minorHAnsi"/>
          <w:sz w:val="24"/>
          <w:szCs w:val="24"/>
        </w:rPr>
      </w:sdtEndPr>
      <w:sdtContent>
        <w:p w:rsidR="00164504" w:rsidRPr="005D0293" w:rsidRDefault="00164504" w:rsidP="0014285D">
          <w:pPr>
            <w:pStyle w:val="TOCHeading"/>
            <w:rPr>
              <w:color w:val="E36C0A" w:themeColor="accent6" w:themeShade="B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36C0A" w:themeFill="accent6" w:themeFillShade="BF"/>
            <w:tblCellMar>
              <w:top w:w="72" w:type="dxa"/>
              <w:bottom w:w="72" w:type="dxa"/>
            </w:tblCellMar>
            <w:tblLook w:val="04A0" w:firstRow="1" w:lastRow="0" w:firstColumn="1" w:lastColumn="0" w:noHBand="0" w:noVBand="1"/>
          </w:tblPr>
          <w:tblGrid>
            <w:gridCol w:w="9576"/>
          </w:tblGrid>
          <w:tr w:rsidR="00164504" w:rsidRPr="00164504" w:rsidTr="00164504">
            <w:tc>
              <w:tcPr>
                <w:tcW w:w="9576" w:type="dxa"/>
                <w:shd w:val="clear" w:color="auto" w:fill="E36C0A" w:themeFill="accent6" w:themeFillShade="BF"/>
                <w:vAlign w:val="center"/>
              </w:tcPr>
              <w:p w:rsidR="00164504" w:rsidRPr="00EB539C" w:rsidRDefault="00164504" w:rsidP="0014285D">
                <w:pPr>
                  <w:pStyle w:val="TOCHeading"/>
                </w:pPr>
                <w:r w:rsidRPr="00EB539C">
                  <w:t>Contents</w:t>
                </w:r>
              </w:p>
            </w:tc>
          </w:tr>
        </w:tbl>
        <w:p w:rsidR="00164504" w:rsidRDefault="00164504" w:rsidP="00164504"/>
        <w:p w:rsidR="00164504" w:rsidRPr="00164504" w:rsidRDefault="00164504" w:rsidP="00164504"/>
        <w:p w:rsidR="00911632" w:rsidRDefault="00E315F9">
          <w:pPr>
            <w:pStyle w:val="TOC1"/>
            <w:tabs>
              <w:tab w:val="left" w:pos="400"/>
              <w:tab w:val="right" w:leader="dot" w:pos="9350"/>
            </w:tabs>
            <w:rPr>
              <w:rFonts w:eastAsiaTheme="minorEastAsia" w:cstheme="minorBidi"/>
              <w:b w:val="0"/>
              <w:bCs w:val="0"/>
              <w:noProof/>
              <w:spacing w:val="0"/>
              <w:sz w:val="22"/>
              <w:szCs w:val="22"/>
            </w:rPr>
          </w:pPr>
          <w:r w:rsidRPr="00580DC9">
            <w:rPr>
              <w:color w:val="404040" w:themeColor="text1" w:themeTint="BF"/>
              <w:spacing w:val="0"/>
              <w:sz w:val="24"/>
              <w:szCs w:val="24"/>
            </w:rPr>
            <w:fldChar w:fldCharType="begin"/>
          </w:r>
          <w:r w:rsidR="005D0293" w:rsidRPr="00580DC9">
            <w:rPr>
              <w:color w:val="404040" w:themeColor="text1" w:themeTint="BF"/>
              <w:spacing w:val="0"/>
              <w:sz w:val="24"/>
              <w:szCs w:val="24"/>
            </w:rPr>
            <w:instrText xml:space="preserve"> TOC \o "1-3" \h \z \u </w:instrText>
          </w:r>
          <w:r w:rsidRPr="00580DC9">
            <w:rPr>
              <w:color w:val="404040" w:themeColor="text1" w:themeTint="BF"/>
              <w:spacing w:val="0"/>
              <w:sz w:val="24"/>
              <w:szCs w:val="24"/>
            </w:rPr>
            <w:fldChar w:fldCharType="separate"/>
          </w:r>
          <w:hyperlink w:anchor="_Toc385371829" w:history="1">
            <w:r w:rsidR="00911632" w:rsidRPr="007375BB">
              <w:rPr>
                <w:rStyle w:val="Hyperlink"/>
                <w:rFonts w:cs="Times New Roman"/>
                <w:noProof/>
              </w:rPr>
              <w:t>1.</w:t>
            </w:r>
            <w:r w:rsidR="00911632">
              <w:rPr>
                <w:rFonts w:eastAsiaTheme="minorEastAsia" w:cstheme="minorBidi"/>
                <w:b w:val="0"/>
                <w:bCs w:val="0"/>
                <w:noProof/>
                <w:spacing w:val="0"/>
                <w:sz w:val="22"/>
                <w:szCs w:val="22"/>
              </w:rPr>
              <w:tab/>
            </w:r>
            <w:r w:rsidR="00911632" w:rsidRPr="007375BB">
              <w:rPr>
                <w:rStyle w:val="Hyperlink"/>
                <w:noProof/>
              </w:rPr>
              <w:t>Functional Overview</w:t>
            </w:r>
            <w:r w:rsidR="00911632">
              <w:rPr>
                <w:noProof/>
                <w:webHidden/>
              </w:rPr>
              <w:tab/>
            </w:r>
            <w:r w:rsidR="00911632">
              <w:rPr>
                <w:noProof/>
                <w:webHidden/>
              </w:rPr>
              <w:fldChar w:fldCharType="begin"/>
            </w:r>
            <w:r w:rsidR="00911632">
              <w:rPr>
                <w:noProof/>
                <w:webHidden/>
              </w:rPr>
              <w:instrText xml:space="preserve"> PAGEREF _Toc385371829 \h </w:instrText>
            </w:r>
            <w:r w:rsidR="00911632">
              <w:rPr>
                <w:noProof/>
                <w:webHidden/>
              </w:rPr>
            </w:r>
            <w:r w:rsidR="00911632">
              <w:rPr>
                <w:noProof/>
                <w:webHidden/>
              </w:rPr>
              <w:fldChar w:fldCharType="separate"/>
            </w:r>
            <w:r w:rsidR="00911632">
              <w:rPr>
                <w:noProof/>
                <w:webHidden/>
              </w:rPr>
              <w:t>1</w:t>
            </w:r>
            <w:r w:rsidR="00911632">
              <w:rPr>
                <w:noProof/>
                <w:webHidden/>
              </w:rPr>
              <w:fldChar w:fldCharType="end"/>
            </w:r>
          </w:hyperlink>
        </w:p>
        <w:p w:rsidR="00911632" w:rsidRDefault="001E0C2A">
          <w:pPr>
            <w:pStyle w:val="TOC1"/>
            <w:tabs>
              <w:tab w:val="left" w:pos="400"/>
              <w:tab w:val="right" w:leader="dot" w:pos="9350"/>
            </w:tabs>
            <w:rPr>
              <w:rFonts w:eastAsiaTheme="minorEastAsia" w:cstheme="minorBidi"/>
              <w:b w:val="0"/>
              <w:bCs w:val="0"/>
              <w:noProof/>
              <w:spacing w:val="0"/>
              <w:sz w:val="22"/>
              <w:szCs w:val="22"/>
            </w:rPr>
          </w:pPr>
          <w:hyperlink w:anchor="_Toc385371830" w:history="1">
            <w:r w:rsidR="00911632" w:rsidRPr="007375BB">
              <w:rPr>
                <w:rStyle w:val="Hyperlink"/>
                <w:rFonts w:cs="Times New Roman"/>
                <w:noProof/>
              </w:rPr>
              <w:t>2.</w:t>
            </w:r>
            <w:r w:rsidR="00911632">
              <w:rPr>
                <w:rFonts w:eastAsiaTheme="minorEastAsia" w:cstheme="minorBidi"/>
                <w:b w:val="0"/>
                <w:bCs w:val="0"/>
                <w:noProof/>
                <w:spacing w:val="0"/>
                <w:sz w:val="22"/>
                <w:szCs w:val="22"/>
              </w:rPr>
              <w:tab/>
            </w:r>
            <w:r w:rsidR="00911632" w:rsidRPr="007375BB">
              <w:rPr>
                <w:rStyle w:val="Hyperlink"/>
                <w:noProof/>
              </w:rPr>
              <w:t>Interface description</w:t>
            </w:r>
            <w:r w:rsidR="00911632">
              <w:rPr>
                <w:noProof/>
                <w:webHidden/>
              </w:rPr>
              <w:tab/>
            </w:r>
            <w:r w:rsidR="00911632">
              <w:rPr>
                <w:noProof/>
                <w:webHidden/>
              </w:rPr>
              <w:fldChar w:fldCharType="begin"/>
            </w:r>
            <w:r w:rsidR="00911632">
              <w:rPr>
                <w:noProof/>
                <w:webHidden/>
              </w:rPr>
              <w:instrText xml:space="preserve"> PAGEREF _Toc385371830 \h </w:instrText>
            </w:r>
            <w:r w:rsidR="00911632">
              <w:rPr>
                <w:noProof/>
                <w:webHidden/>
              </w:rPr>
            </w:r>
            <w:r w:rsidR="00911632">
              <w:rPr>
                <w:noProof/>
                <w:webHidden/>
              </w:rPr>
              <w:fldChar w:fldCharType="separate"/>
            </w:r>
            <w:r w:rsidR="00911632">
              <w:rPr>
                <w:noProof/>
                <w:webHidden/>
              </w:rPr>
              <w:t>2</w:t>
            </w:r>
            <w:r w:rsidR="00911632">
              <w:rPr>
                <w:noProof/>
                <w:webHidden/>
              </w:rPr>
              <w:fldChar w:fldCharType="end"/>
            </w:r>
          </w:hyperlink>
        </w:p>
        <w:p w:rsidR="00911632" w:rsidRDefault="001E0C2A">
          <w:pPr>
            <w:pStyle w:val="TOC1"/>
            <w:tabs>
              <w:tab w:val="left" w:pos="400"/>
              <w:tab w:val="right" w:leader="dot" w:pos="9350"/>
            </w:tabs>
            <w:rPr>
              <w:rFonts w:eastAsiaTheme="minorEastAsia" w:cstheme="minorBidi"/>
              <w:b w:val="0"/>
              <w:bCs w:val="0"/>
              <w:noProof/>
              <w:spacing w:val="0"/>
              <w:sz w:val="22"/>
              <w:szCs w:val="22"/>
            </w:rPr>
          </w:pPr>
          <w:hyperlink w:anchor="_Toc385371831" w:history="1">
            <w:r w:rsidR="00911632" w:rsidRPr="007375BB">
              <w:rPr>
                <w:rStyle w:val="Hyperlink"/>
                <w:rFonts w:cs="Times New Roman"/>
                <w:noProof/>
              </w:rPr>
              <w:t>3.</w:t>
            </w:r>
            <w:r w:rsidR="00911632">
              <w:rPr>
                <w:rFonts w:eastAsiaTheme="minorEastAsia" w:cstheme="minorBidi"/>
                <w:b w:val="0"/>
                <w:bCs w:val="0"/>
                <w:noProof/>
                <w:spacing w:val="0"/>
                <w:sz w:val="22"/>
                <w:szCs w:val="22"/>
              </w:rPr>
              <w:tab/>
            </w:r>
            <w:r w:rsidR="00911632" w:rsidRPr="007375BB">
              <w:rPr>
                <w:rStyle w:val="Hyperlink"/>
                <w:noProof/>
              </w:rPr>
              <w:t>Algos.txt</w:t>
            </w:r>
            <w:r w:rsidR="00911632">
              <w:rPr>
                <w:noProof/>
                <w:webHidden/>
              </w:rPr>
              <w:tab/>
            </w:r>
            <w:r w:rsidR="00911632">
              <w:rPr>
                <w:noProof/>
                <w:webHidden/>
              </w:rPr>
              <w:fldChar w:fldCharType="begin"/>
            </w:r>
            <w:r w:rsidR="00911632">
              <w:rPr>
                <w:noProof/>
                <w:webHidden/>
              </w:rPr>
              <w:instrText xml:space="preserve"> PAGEREF _Toc385371831 \h </w:instrText>
            </w:r>
            <w:r w:rsidR="00911632">
              <w:rPr>
                <w:noProof/>
                <w:webHidden/>
              </w:rPr>
            </w:r>
            <w:r w:rsidR="00911632">
              <w:rPr>
                <w:noProof/>
                <w:webHidden/>
              </w:rPr>
              <w:fldChar w:fldCharType="separate"/>
            </w:r>
            <w:r w:rsidR="00911632">
              <w:rPr>
                <w:noProof/>
                <w:webHidden/>
              </w:rPr>
              <w:t>3</w:t>
            </w:r>
            <w:r w:rsidR="00911632">
              <w:rPr>
                <w:noProof/>
                <w:webHidden/>
              </w:rPr>
              <w:fldChar w:fldCharType="end"/>
            </w:r>
          </w:hyperlink>
        </w:p>
        <w:p w:rsidR="00911632" w:rsidRDefault="001E0C2A">
          <w:pPr>
            <w:pStyle w:val="TOC1"/>
            <w:tabs>
              <w:tab w:val="left" w:pos="400"/>
              <w:tab w:val="right" w:leader="dot" w:pos="9350"/>
            </w:tabs>
            <w:rPr>
              <w:rFonts w:eastAsiaTheme="minorEastAsia" w:cstheme="minorBidi"/>
              <w:b w:val="0"/>
              <w:bCs w:val="0"/>
              <w:noProof/>
              <w:spacing w:val="0"/>
              <w:sz w:val="22"/>
              <w:szCs w:val="22"/>
            </w:rPr>
          </w:pPr>
          <w:hyperlink w:anchor="_Toc385371832" w:history="1">
            <w:r w:rsidR="00911632" w:rsidRPr="007375BB">
              <w:rPr>
                <w:rStyle w:val="Hyperlink"/>
                <w:rFonts w:cs="Times New Roman"/>
                <w:noProof/>
              </w:rPr>
              <w:t>4.</w:t>
            </w:r>
            <w:r w:rsidR="00911632">
              <w:rPr>
                <w:rFonts w:eastAsiaTheme="minorEastAsia" w:cstheme="minorBidi"/>
                <w:b w:val="0"/>
                <w:bCs w:val="0"/>
                <w:noProof/>
                <w:spacing w:val="0"/>
                <w:sz w:val="22"/>
                <w:szCs w:val="22"/>
              </w:rPr>
              <w:tab/>
            </w:r>
            <w:r w:rsidR="00911632" w:rsidRPr="007375BB">
              <w:rPr>
                <w:rStyle w:val="Hyperlink"/>
                <w:noProof/>
              </w:rPr>
              <w:t>Block level description</w:t>
            </w:r>
            <w:r w:rsidR="00911632">
              <w:rPr>
                <w:noProof/>
                <w:webHidden/>
              </w:rPr>
              <w:tab/>
            </w:r>
            <w:r w:rsidR="00911632">
              <w:rPr>
                <w:noProof/>
                <w:webHidden/>
              </w:rPr>
              <w:fldChar w:fldCharType="begin"/>
            </w:r>
            <w:r w:rsidR="00911632">
              <w:rPr>
                <w:noProof/>
                <w:webHidden/>
              </w:rPr>
              <w:instrText xml:space="preserve"> PAGEREF _Toc385371832 \h </w:instrText>
            </w:r>
            <w:r w:rsidR="00911632">
              <w:rPr>
                <w:noProof/>
                <w:webHidden/>
              </w:rPr>
            </w:r>
            <w:r w:rsidR="00911632">
              <w:rPr>
                <w:noProof/>
                <w:webHidden/>
              </w:rPr>
              <w:fldChar w:fldCharType="separate"/>
            </w:r>
            <w:r w:rsidR="00911632">
              <w:rPr>
                <w:noProof/>
                <w:webHidden/>
              </w:rPr>
              <w:t>4</w:t>
            </w:r>
            <w:r w:rsidR="00911632">
              <w:rPr>
                <w:noProof/>
                <w:webHidden/>
              </w:rPr>
              <w:fldChar w:fldCharType="end"/>
            </w:r>
          </w:hyperlink>
        </w:p>
        <w:p w:rsidR="00911632" w:rsidRDefault="001E0C2A">
          <w:pPr>
            <w:pStyle w:val="TOC1"/>
            <w:tabs>
              <w:tab w:val="left" w:pos="400"/>
              <w:tab w:val="right" w:leader="dot" w:pos="9350"/>
            </w:tabs>
            <w:rPr>
              <w:rFonts w:eastAsiaTheme="minorEastAsia" w:cstheme="minorBidi"/>
              <w:b w:val="0"/>
              <w:bCs w:val="0"/>
              <w:noProof/>
              <w:spacing w:val="0"/>
              <w:sz w:val="22"/>
              <w:szCs w:val="22"/>
            </w:rPr>
          </w:pPr>
          <w:hyperlink w:anchor="_Toc385371833" w:history="1">
            <w:r w:rsidR="00911632" w:rsidRPr="007375BB">
              <w:rPr>
                <w:rStyle w:val="Hyperlink"/>
                <w:rFonts w:cs="Times New Roman"/>
                <w:noProof/>
              </w:rPr>
              <w:t>5.</w:t>
            </w:r>
            <w:r w:rsidR="00911632">
              <w:rPr>
                <w:rFonts w:eastAsiaTheme="minorEastAsia" w:cstheme="minorBidi"/>
                <w:b w:val="0"/>
                <w:bCs w:val="0"/>
                <w:noProof/>
                <w:spacing w:val="0"/>
                <w:sz w:val="22"/>
                <w:szCs w:val="22"/>
              </w:rPr>
              <w:tab/>
            </w:r>
            <w:r w:rsidR="00911632" w:rsidRPr="007375BB">
              <w:rPr>
                <w:rStyle w:val="Hyperlink"/>
                <w:noProof/>
              </w:rPr>
              <w:t>Key Parameters</w:t>
            </w:r>
            <w:r w:rsidR="00911632">
              <w:rPr>
                <w:noProof/>
                <w:webHidden/>
              </w:rPr>
              <w:tab/>
            </w:r>
            <w:r w:rsidR="00911632">
              <w:rPr>
                <w:noProof/>
                <w:webHidden/>
              </w:rPr>
              <w:fldChar w:fldCharType="begin"/>
            </w:r>
            <w:r w:rsidR="00911632">
              <w:rPr>
                <w:noProof/>
                <w:webHidden/>
              </w:rPr>
              <w:instrText xml:space="preserve"> PAGEREF _Toc385371833 \h </w:instrText>
            </w:r>
            <w:r w:rsidR="00911632">
              <w:rPr>
                <w:noProof/>
                <w:webHidden/>
              </w:rPr>
            </w:r>
            <w:r w:rsidR="00911632">
              <w:rPr>
                <w:noProof/>
                <w:webHidden/>
              </w:rPr>
              <w:fldChar w:fldCharType="separate"/>
            </w:r>
            <w:r w:rsidR="00911632">
              <w:rPr>
                <w:noProof/>
                <w:webHidden/>
              </w:rPr>
              <w:t>5</w:t>
            </w:r>
            <w:r w:rsidR="00911632">
              <w:rPr>
                <w:noProof/>
                <w:webHidden/>
              </w:rPr>
              <w:fldChar w:fldCharType="end"/>
            </w:r>
          </w:hyperlink>
        </w:p>
        <w:p w:rsidR="00911632" w:rsidRDefault="001E0C2A">
          <w:pPr>
            <w:pStyle w:val="TOC1"/>
            <w:tabs>
              <w:tab w:val="left" w:pos="400"/>
              <w:tab w:val="right" w:leader="dot" w:pos="9350"/>
            </w:tabs>
            <w:rPr>
              <w:rFonts w:eastAsiaTheme="minorEastAsia" w:cstheme="minorBidi"/>
              <w:b w:val="0"/>
              <w:bCs w:val="0"/>
              <w:noProof/>
              <w:spacing w:val="0"/>
              <w:sz w:val="22"/>
              <w:szCs w:val="22"/>
            </w:rPr>
          </w:pPr>
          <w:hyperlink w:anchor="_Toc385371834" w:history="1">
            <w:r w:rsidR="00911632" w:rsidRPr="007375BB">
              <w:rPr>
                <w:rStyle w:val="Hyperlink"/>
                <w:rFonts w:cs="Times New Roman"/>
                <w:noProof/>
              </w:rPr>
              <w:t>6.</w:t>
            </w:r>
            <w:r w:rsidR="00911632">
              <w:rPr>
                <w:rFonts w:eastAsiaTheme="minorEastAsia" w:cstheme="minorBidi"/>
                <w:b w:val="0"/>
                <w:bCs w:val="0"/>
                <w:noProof/>
                <w:spacing w:val="0"/>
                <w:sz w:val="22"/>
                <w:szCs w:val="22"/>
              </w:rPr>
              <w:tab/>
            </w:r>
            <w:r w:rsidR="00911632" w:rsidRPr="007375BB">
              <w:rPr>
                <w:rStyle w:val="Hyperlink"/>
                <w:noProof/>
              </w:rPr>
              <w:t>Formal</w:t>
            </w:r>
            <w:r w:rsidR="00911632">
              <w:rPr>
                <w:noProof/>
                <w:webHidden/>
              </w:rPr>
              <w:tab/>
            </w:r>
            <w:r w:rsidR="00911632">
              <w:rPr>
                <w:noProof/>
                <w:webHidden/>
              </w:rPr>
              <w:fldChar w:fldCharType="begin"/>
            </w:r>
            <w:r w:rsidR="00911632">
              <w:rPr>
                <w:noProof/>
                <w:webHidden/>
              </w:rPr>
              <w:instrText xml:space="preserve"> PAGEREF _Toc385371834 \h </w:instrText>
            </w:r>
            <w:r w:rsidR="00911632">
              <w:rPr>
                <w:noProof/>
                <w:webHidden/>
              </w:rPr>
            </w:r>
            <w:r w:rsidR="00911632">
              <w:rPr>
                <w:noProof/>
                <w:webHidden/>
              </w:rPr>
              <w:fldChar w:fldCharType="separate"/>
            </w:r>
            <w:r w:rsidR="00911632">
              <w:rPr>
                <w:noProof/>
                <w:webHidden/>
              </w:rPr>
              <w:t>6</w:t>
            </w:r>
            <w:r w:rsidR="00911632">
              <w:rPr>
                <w:noProof/>
                <w:webHidden/>
              </w:rPr>
              <w:fldChar w:fldCharType="end"/>
            </w:r>
          </w:hyperlink>
        </w:p>
        <w:p w:rsidR="00911632" w:rsidRDefault="001E0C2A">
          <w:pPr>
            <w:pStyle w:val="TOC1"/>
            <w:tabs>
              <w:tab w:val="left" w:pos="400"/>
              <w:tab w:val="right" w:leader="dot" w:pos="9350"/>
            </w:tabs>
            <w:rPr>
              <w:rFonts w:eastAsiaTheme="minorEastAsia" w:cstheme="minorBidi"/>
              <w:b w:val="0"/>
              <w:bCs w:val="0"/>
              <w:noProof/>
              <w:spacing w:val="0"/>
              <w:sz w:val="22"/>
              <w:szCs w:val="22"/>
            </w:rPr>
          </w:pPr>
          <w:hyperlink w:anchor="_Toc385371835" w:history="1">
            <w:r w:rsidR="00911632" w:rsidRPr="007375BB">
              <w:rPr>
                <w:rStyle w:val="Hyperlink"/>
                <w:rFonts w:cs="Times New Roman"/>
                <w:noProof/>
              </w:rPr>
              <w:t>7.</w:t>
            </w:r>
            <w:r w:rsidR="00911632">
              <w:rPr>
                <w:rFonts w:eastAsiaTheme="minorEastAsia" w:cstheme="minorBidi"/>
                <w:b w:val="0"/>
                <w:bCs w:val="0"/>
                <w:noProof/>
                <w:spacing w:val="0"/>
                <w:sz w:val="22"/>
                <w:szCs w:val="22"/>
              </w:rPr>
              <w:tab/>
            </w:r>
            <w:r w:rsidR="00911632" w:rsidRPr="007375BB">
              <w:rPr>
                <w:rStyle w:val="Hyperlink"/>
                <w:noProof/>
              </w:rPr>
              <w:t>Revision Change Log</w:t>
            </w:r>
            <w:r w:rsidR="00911632">
              <w:rPr>
                <w:noProof/>
                <w:webHidden/>
              </w:rPr>
              <w:tab/>
            </w:r>
            <w:r w:rsidR="00911632">
              <w:rPr>
                <w:noProof/>
                <w:webHidden/>
              </w:rPr>
              <w:fldChar w:fldCharType="begin"/>
            </w:r>
            <w:r w:rsidR="00911632">
              <w:rPr>
                <w:noProof/>
                <w:webHidden/>
              </w:rPr>
              <w:instrText xml:space="preserve"> PAGEREF _Toc385371835 \h </w:instrText>
            </w:r>
            <w:r w:rsidR="00911632">
              <w:rPr>
                <w:noProof/>
                <w:webHidden/>
              </w:rPr>
            </w:r>
            <w:r w:rsidR="00911632">
              <w:rPr>
                <w:noProof/>
                <w:webHidden/>
              </w:rPr>
              <w:fldChar w:fldCharType="separate"/>
            </w:r>
            <w:r w:rsidR="00911632">
              <w:rPr>
                <w:noProof/>
                <w:webHidden/>
              </w:rPr>
              <w:t>7</w:t>
            </w:r>
            <w:r w:rsidR="00911632">
              <w:rPr>
                <w:noProof/>
                <w:webHidden/>
              </w:rPr>
              <w:fldChar w:fldCharType="end"/>
            </w:r>
          </w:hyperlink>
        </w:p>
        <w:p w:rsidR="005D0293" w:rsidRPr="00580DC9" w:rsidRDefault="00E315F9">
          <w:pPr>
            <w:rPr>
              <w:rFonts w:asciiTheme="minorHAnsi" w:hAnsiTheme="minorHAnsi" w:cstheme="minorHAnsi"/>
              <w:sz w:val="24"/>
              <w:szCs w:val="24"/>
            </w:rPr>
          </w:pPr>
          <w:r w:rsidRPr="00580DC9">
            <w:rPr>
              <w:rFonts w:asciiTheme="minorHAnsi" w:hAnsiTheme="minorHAnsi" w:cstheme="minorHAnsi"/>
              <w:color w:val="404040" w:themeColor="text1" w:themeTint="BF"/>
              <w:spacing w:val="0"/>
              <w:sz w:val="24"/>
              <w:szCs w:val="24"/>
            </w:rPr>
            <w:fldChar w:fldCharType="end"/>
          </w:r>
        </w:p>
      </w:sdtContent>
    </w:sdt>
    <w:p w:rsidR="00BB35BB" w:rsidRPr="00F71787" w:rsidRDefault="00BB35BB" w:rsidP="000B49AA">
      <w:pPr>
        <w:pStyle w:val="TOC1"/>
        <w:tabs>
          <w:tab w:val="right" w:pos="9350"/>
        </w:tabs>
        <w:rPr>
          <w:rFonts w:eastAsia="Arial Unicode MS" w:cs="Arial"/>
          <w:caps/>
          <w:szCs w:val="24"/>
        </w:rPr>
      </w:pPr>
    </w:p>
    <w:p w:rsidR="00BB35BB" w:rsidRDefault="00BB35BB">
      <w:pPr>
        <w:ind w:left="0"/>
        <w:rPr>
          <w:rFonts w:eastAsia="Arial Unicode MS" w:cs="Arial"/>
          <w:b/>
          <w:bCs/>
          <w:caps/>
          <w:szCs w:val="24"/>
        </w:rPr>
      </w:pPr>
      <w:r>
        <w:rPr>
          <w:rFonts w:eastAsia="Arial Unicode MS" w:cs="Arial"/>
          <w:caps/>
          <w:szCs w:val="24"/>
        </w:rPr>
        <w:br w:type="page"/>
      </w:r>
    </w:p>
    <w:p w:rsidR="003C44C2" w:rsidRDefault="003C44C2" w:rsidP="000B49AA">
      <w:pPr>
        <w:pStyle w:val="TOC1"/>
        <w:tabs>
          <w:tab w:val="right" w:pos="9350"/>
        </w:tabs>
        <w:sectPr w:rsidR="003C44C2" w:rsidSect="00F81BC4">
          <w:headerReference w:type="default" r:id="rId21"/>
          <w:headerReference w:type="first" r:id="rId22"/>
          <w:pgSz w:w="12240" w:h="15840" w:code="1"/>
          <w:pgMar w:top="1440" w:right="1440" w:bottom="1440" w:left="1440" w:header="576" w:footer="965" w:gutter="0"/>
          <w:pgNumType w:start="1"/>
          <w:cols w:space="720"/>
          <w:titlePg/>
          <w:docGrid w:linePitch="360"/>
        </w:sectPr>
      </w:pPr>
    </w:p>
    <w:p w:rsidR="00377985" w:rsidRDefault="00377985" w:rsidP="0014285D">
      <w:pPr>
        <w:pStyle w:val="Heading1"/>
      </w:pPr>
      <w:bookmarkStart w:id="3" w:name="_Toc83099639"/>
      <w:bookmarkStart w:id="4" w:name="_Toc83099842"/>
      <w:bookmarkStart w:id="5" w:name="_Toc83111344"/>
      <w:bookmarkStart w:id="6" w:name="_Toc83111710"/>
      <w:bookmarkStart w:id="7" w:name="_Toc83111913"/>
      <w:bookmarkStart w:id="8" w:name="_Toc83702681"/>
      <w:bookmarkStart w:id="9" w:name="_Toc83099640"/>
      <w:bookmarkStart w:id="10" w:name="_Toc83099843"/>
      <w:bookmarkStart w:id="11" w:name="_Toc83111345"/>
      <w:bookmarkStart w:id="12" w:name="_Toc83111711"/>
      <w:bookmarkStart w:id="13" w:name="_Toc83111914"/>
      <w:bookmarkStart w:id="14" w:name="_Toc83702682"/>
      <w:bookmarkStart w:id="15" w:name="_Toc83099641"/>
      <w:bookmarkStart w:id="16" w:name="_Toc83099844"/>
      <w:bookmarkStart w:id="17" w:name="_Toc83111346"/>
      <w:bookmarkStart w:id="18" w:name="_Toc83111712"/>
      <w:bookmarkStart w:id="19" w:name="_Toc83111915"/>
      <w:bookmarkStart w:id="20" w:name="_Toc83702683"/>
      <w:bookmarkStart w:id="21" w:name="_Toc83099642"/>
      <w:bookmarkStart w:id="22" w:name="_Toc83099845"/>
      <w:bookmarkStart w:id="23" w:name="_Toc83111347"/>
      <w:bookmarkStart w:id="24" w:name="_Toc83111713"/>
      <w:bookmarkStart w:id="25" w:name="_Toc83111916"/>
      <w:bookmarkStart w:id="26" w:name="_Toc83702684"/>
      <w:bookmarkStart w:id="27" w:name="_Toc83099643"/>
      <w:bookmarkStart w:id="28" w:name="_Toc83099846"/>
      <w:bookmarkStart w:id="29" w:name="_Toc83111348"/>
      <w:bookmarkStart w:id="30" w:name="_Toc83111714"/>
      <w:bookmarkStart w:id="31" w:name="_Toc83111917"/>
      <w:bookmarkStart w:id="32" w:name="_Toc83702685"/>
      <w:bookmarkStart w:id="33" w:name="_Toc83099644"/>
      <w:bookmarkStart w:id="34" w:name="_Toc83099847"/>
      <w:bookmarkStart w:id="35" w:name="_Toc83111349"/>
      <w:bookmarkStart w:id="36" w:name="_Toc83111715"/>
      <w:bookmarkStart w:id="37" w:name="_Toc83111918"/>
      <w:bookmarkStart w:id="38" w:name="_Toc83702686"/>
      <w:bookmarkStart w:id="39" w:name="_Toc83099645"/>
      <w:bookmarkStart w:id="40" w:name="_Toc83099848"/>
      <w:bookmarkStart w:id="41" w:name="_Toc83111350"/>
      <w:bookmarkStart w:id="42" w:name="_Toc83111716"/>
      <w:bookmarkStart w:id="43" w:name="_Toc83111919"/>
      <w:bookmarkStart w:id="44" w:name="_Toc83702687"/>
      <w:bookmarkStart w:id="45" w:name="_Toc83099646"/>
      <w:bookmarkStart w:id="46" w:name="_Toc83099849"/>
      <w:bookmarkStart w:id="47" w:name="_Toc83111351"/>
      <w:bookmarkStart w:id="48" w:name="_Toc83111717"/>
      <w:bookmarkStart w:id="49" w:name="_Toc83111920"/>
      <w:bookmarkStart w:id="50" w:name="_Toc83702688"/>
      <w:bookmarkStart w:id="51" w:name="_Toc83099647"/>
      <w:bookmarkStart w:id="52" w:name="_Toc83099850"/>
      <w:bookmarkStart w:id="53" w:name="_Toc83111352"/>
      <w:bookmarkStart w:id="54" w:name="_Toc83111718"/>
      <w:bookmarkStart w:id="55" w:name="_Toc83111921"/>
      <w:bookmarkStart w:id="56" w:name="_Toc83702689"/>
      <w:bookmarkStart w:id="57" w:name="_Toc83099648"/>
      <w:bookmarkStart w:id="58" w:name="_Toc83099851"/>
      <w:bookmarkStart w:id="59" w:name="_Toc83111353"/>
      <w:bookmarkStart w:id="60" w:name="_Toc83111719"/>
      <w:bookmarkStart w:id="61" w:name="_Toc83111922"/>
      <w:bookmarkStart w:id="62" w:name="_Toc83702690"/>
      <w:bookmarkStart w:id="63" w:name="_Toc83099649"/>
      <w:bookmarkStart w:id="64" w:name="_Toc83099852"/>
      <w:bookmarkStart w:id="65" w:name="_Toc83111354"/>
      <w:bookmarkStart w:id="66" w:name="_Toc83111720"/>
      <w:bookmarkStart w:id="67" w:name="_Toc83111923"/>
      <w:bookmarkStart w:id="68" w:name="_Toc83702691"/>
      <w:bookmarkStart w:id="69" w:name="_Toc83099650"/>
      <w:bookmarkStart w:id="70" w:name="_Toc83099853"/>
      <w:bookmarkStart w:id="71" w:name="_Toc83111355"/>
      <w:bookmarkStart w:id="72" w:name="_Toc83111721"/>
      <w:bookmarkStart w:id="73" w:name="_Toc83111924"/>
      <w:bookmarkStart w:id="74" w:name="_Toc83702692"/>
      <w:bookmarkStart w:id="75" w:name="_Toc83099651"/>
      <w:bookmarkStart w:id="76" w:name="_Toc83099854"/>
      <w:bookmarkStart w:id="77" w:name="_Toc83111356"/>
      <w:bookmarkStart w:id="78" w:name="_Toc83111722"/>
      <w:bookmarkStart w:id="79" w:name="_Toc83111925"/>
      <w:bookmarkStart w:id="80" w:name="_Toc83702693"/>
      <w:bookmarkStart w:id="81" w:name="_Toc83099652"/>
      <w:bookmarkStart w:id="82" w:name="_Toc83099855"/>
      <w:bookmarkStart w:id="83" w:name="_Toc83111357"/>
      <w:bookmarkStart w:id="84" w:name="_Toc83111723"/>
      <w:bookmarkStart w:id="85" w:name="_Toc83111926"/>
      <w:bookmarkStart w:id="86" w:name="_Toc83702694"/>
      <w:bookmarkStart w:id="87" w:name="_Toc385371829"/>
      <w:bookmarkStart w:id="88" w:name="_Toc300842891"/>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r>
        <w:lastRenderedPageBreak/>
        <w:t>Functional Overview</w:t>
      </w:r>
      <w:bookmarkEnd w:id="87"/>
    </w:p>
    <w:p w:rsidR="00377985" w:rsidRDefault="00377985" w:rsidP="00447DB9">
      <w:pPr>
        <w:pStyle w:val="BodyText"/>
        <w:ind w:left="0"/>
      </w:pPr>
    </w:p>
    <w:p w:rsidR="00E35EA6" w:rsidRDefault="00AD0BFC" w:rsidP="00447DB9">
      <w:pPr>
        <w:pStyle w:val="ListParagraph"/>
        <w:ind w:left="432"/>
        <w:rPr>
          <w:sz w:val="24"/>
          <w:szCs w:val="24"/>
        </w:rPr>
      </w:pPr>
      <w:r>
        <w:rPr>
          <w:sz w:val="24"/>
          <w:szCs w:val="24"/>
        </w:rPr>
        <w:t>The 1r1w_a60</w:t>
      </w:r>
      <w:r w:rsidR="00E35EA6">
        <w:rPr>
          <w:sz w:val="24"/>
          <w:szCs w:val="24"/>
        </w:rPr>
        <w:t xml:space="preserve"> IP provides 1R1W (2 port) functionality. It is built using bulk of single port memories (1RW) and a small amount of 2 port memoires (1R1W). Given the bulk of this IP is built on 1 port memories the area and power footprint of this IP is smaller than a traditional 2 port memory. The one port memory is mainly used to store the data. </w:t>
      </w:r>
      <w:r>
        <w:rPr>
          <w:sz w:val="24"/>
          <w:szCs w:val="24"/>
        </w:rPr>
        <w:t xml:space="preserve">A spare one port memory stores any clash </w:t>
      </w:r>
      <w:proofErr w:type="spellStart"/>
      <w:r>
        <w:rPr>
          <w:sz w:val="24"/>
          <w:szCs w:val="24"/>
        </w:rPr>
        <w:t>data.</w:t>
      </w:r>
      <w:r w:rsidR="00E35EA6">
        <w:rPr>
          <w:sz w:val="24"/>
          <w:szCs w:val="24"/>
        </w:rPr>
        <w:t>The</w:t>
      </w:r>
      <w:proofErr w:type="spellEnd"/>
      <w:r w:rsidR="00E35EA6">
        <w:rPr>
          <w:sz w:val="24"/>
          <w:szCs w:val="24"/>
        </w:rPr>
        <w:t xml:space="preserve"> two port memory stores the internal state needed by the IP logic. </w:t>
      </w:r>
    </w:p>
    <w:p w:rsidR="00E35EA6" w:rsidRDefault="00E35EA6" w:rsidP="00447DB9">
      <w:pPr>
        <w:pStyle w:val="ListParagraph"/>
        <w:ind w:left="432"/>
        <w:rPr>
          <w:sz w:val="24"/>
          <w:szCs w:val="24"/>
        </w:rPr>
      </w:pPr>
    </w:p>
    <w:p w:rsidR="00E35EA6" w:rsidRDefault="00E35EA6" w:rsidP="00447DB9">
      <w:pPr>
        <w:pStyle w:val="ListParagraph"/>
        <w:ind w:left="432"/>
        <w:rPr>
          <w:sz w:val="24"/>
          <w:szCs w:val="24"/>
        </w:rPr>
      </w:pPr>
      <w:r>
        <w:rPr>
          <w:sz w:val="24"/>
          <w:szCs w:val="24"/>
        </w:rPr>
        <w:t xml:space="preserve">This IP is implemented </w:t>
      </w:r>
      <w:r w:rsidR="00AD0BFC">
        <w:rPr>
          <w:sz w:val="24"/>
          <w:szCs w:val="24"/>
        </w:rPr>
        <w:t>as mapping table algorithm</w:t>
      </w:r>
      <w:r>
        <w:rPr>
          <w:sz w:val="24"/>
          <w:szCs w:val="24"/>
        </w:rPr>
        <w:t>.</w:t>
      </w:r>
      <w:r w:rsidR="004E6A06">
        <w:rPr>
          <w:sz w:val="24"/>
          <w:szCs w:val="24"/>
        </w:rPr>
        <w:t xml:space="preserve"> A spare memory stores the writes for any read-write clash scenario. And a two port memory stores the mapping table.</w:t>
      </w:r>
    </w:p>
    <w:p w:rsidR="00301134" w:rsidRDefault="00301134" w:rsidP="00447DB9">
      <w:pPr>
        <w:pStyle w:val="ListParagraph"/>
        <w:ind w:left="432"/>
        <w:rPr>
          <w:sz w:val="24"/>
          <w:szCs w:val="24"/>
        </w:rPr>
      </w:pPr>
    </w:p>
    <w:p w:rsidR="00301134" w:rsidRDefault="00301134" w:rsidP="00447DB9">
      <w:pPr>
        <w:pStyle w:val="ListParagraph"/>
        <w:ind w:left="432"/>
        <w:rPr>
          <w:sz w:val="24"/>
          <w:szCs w:val="24"/>
        </w:rPr>
      </w:pPr>
      <w:r>
        <w:rPr>
          <w:sz w:val="24"/>
          <w:szCs w:val="24"/>
        </w:rPr>
        <w:t xml:space="preserve">For more information, please refer to the documentation for </w:t>
      </w:r>
      <w:r>
        <w:rPr>
          <w:sz w:val="24"/>
          <w:szCs w:val="24"/>
        </w:rPr>
        <w:t xml:space="preserve">module algo_mrnwpw_1rw_mt  </w:t>
      </w:r>
      <w:r>
        <w:rPr>
          <w:sz w:val="24"/>
          <w:szCs w:val="24"/>
        </w:rPr>
        <w:t xml:space="preserve"> and infra_align_ecc_dwsn.</w:t>
      </w:r>
      <w:bookmarkStart w:id="89" w:name="_GoBack"/>
      <w:bookmarkEnd w:id="89"/>
    </w:p>
    <w:p w:rsidR="00377985" w:rsidRDefault="000548D9" w:rsidP="000548D9">
      <w:pPr>
        <w:pStyle w:val="Heading1"/>
      </w:pPr>
      <w:bookmarkStart w:id="90" w:name="_Toc385371830"/>
      <w:r>
        <w:lastRenderedPageBreak/>
        <w:t>I</w:t>
      </w:r>
      <w:r w:rsidR="00377985">
        <w:t>nterface description</w:t>
      </w:r>
      <w:bookmarkEnd w:id="90"/>
    </w:p>
    <w:p w:rsidR="00447DB9" w:rsidRDefault="00447DB9" w:rsidP="00447DB9">
      <w:pPr>
        <w:ind w:left="360"/>
        <w:rPr>
          <w:sz w:val="24"/>
          <w:szCs w:val="24"/>
        </w:rPr>
      </w:pPr>
      <w:r>
        <w:rPr>
          <w:sz w:val="24"/>
          <w:szCs w:val="24"/>
        </w:rPr>
        <w:t xml:space="preserve">The </w:t>
      </w:r>
      <w:proofErr w:type="spellStart"/>
      <w:r>
        <w:rPr>
          <w:sz w:val="24"/>
          <w:szCs w:val="24"/>
        </w:rPr>
        <w:t>algo_top’s</w:t>
      </w:r>
      <w:proofErr w:type="spellEnd"/>
      <w:r>
        <w:rPr>
          <w:sz w:val="24"/>
          <w:szCs w:val="24"/>
        </w:rPr>
        <w:t xml:space="preserve"> main interfaces include the </w:t>
      </w:r>
      <w:proofErr w:type="spellStart"/>
      <w:r>
        <w:rPr>
          <w:sz w:val="24"/>
          <w:szCs w:val="24"/>
        </w:rPr>
        <w:t>clking</w:t>
      </w:r>
      <w:proofErr w:type="spellEnd"/>
      <w:r>
        <w:rPr>
          <w:sz w:val="24"/>
          <w:szCs w:val="24"/>
        </w:rPr>
        <w:t xml:space="preserve"> ports; the read and write ports, which talk to the primary interface; the t1 ports which talk to th</w:t>
      </w:r>
      <w:r w:rsidR="00677CAE">
        <w:rPr>
          <w:sz w:val="24"/>
          <w:szCs w:val="24"/>
        </w:rPr>
        <w:t>e single port (T1) memories;</w:t>
      </w:r>
      <w:r>
        <w:rPr>
          <w:sz w:val="24"/>
          <w:szCs w:val="24"/>
        </w:rPr>
        <w:t xml:space="preserve"> the t2 ports which talk to the </w:t>
      </w:r>
      <w:r w:rsidR="00677CAE">
        <w:rPr>
          <w:sz w:val="24"/>
          <w:szCs w:val="24"/>
        </w:rPr>
        <w:t>spare  (T2) memory and t3 ports to talk to two port (T3) memories</w:t>
      </w:r>
      <w:r>
        <w:rPr>
          <w:sz w:val="24"/>
          <w:szCs w:val="24"/>
        </w:rPr>
        <w:t>.</w:t>
      </w:r>
    </w:p>
    <w:p w:rsidR="000548D9" w:rsidRDefault="000548D9" w:rsidP="00447DB9">
      <w:pPr>
        <w:ind w:left="360"/>
        <w:rPr>
          <w:sz w:val="24"/>
          <w:szCs w:val="24"/>
        </w:rPr>
      </w:pPr>
    </w:p>
    <w:tbl>
      <w:tblPr>
        <w:tblW w:w="9025" w:type="dxa"/>
        <w:tblInd w:w="565" w:type="dxa"/>
        <w:tbl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insideH w:val="single" w:sz="4" w:space="0" w:color="948A54" w:themeColor="background2" w:themeShade="80"/>
          <w:insideV w:val="single" w:sz="4" w:space="0" w:color="948A54" w:themeColor="background2" w:themeShade="80"/>
        </w:tblBorders>
        <w:tblCellMar>
          <w:top w:w="72" w:type="dxa"/>
          <w:left w:w="115" w:type="dxa"/>
          <w:bottom w:w="72" w:type="dxa"/>
          <w:right w:w="115" w:type="dxa"/>
        </w:tblCellMar>
        <w:tblLook w:val="01E0" w:firstRow="1" w:lastRow="1" w:firstColumn="1" w:lastColumn="1" w:noHBand="0" w:noVBand="0"/>
      </w:tblPr>
      <w:tblGrid>
        <w:gridCol w:w="1620"/>
        <w:gridCol w:w="1340"/>
        <w:gridCol w:w="1990"/>
        <w:gridCol w:w="4075"/>
      </w:tblGrid>
      <w:tr w:rsidR="00447DB9" w:rsidTr="000C4759">
        <w:trPr>
          <w:trHeight w:val="20"/>
        </w:trPr>
        <w:tc>
          <w:tcPr>
            <w:tcW w:w="162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hideMark/>
          </w:tcPr>
          <w:p w:rsidR="00447DB9" w:rsidRDefault="00447DB9" w:rsidP="000C4759">
            <w:pPr>
              <w:pStyle w:val="Caption"/>
              <w:spacing w:after="0" w:line="240" w:lineRule="auto"/>
              <w:ind w:left="0"/>
              <w:rPr>
                <w:rFonts w:asciiTheme="minorHAnsi" w:hAnsiTheme="minorHAnsi"/>
                <w:color w:val="auto"/>
              </w:rPr>
            </w:pPr>
            <w:r>
              <w:rPr>
                <w:rFonts w:asciiTheme="minorHAnsi" w:hAnsiTheme="minorHAnsi"/>
                <w:color w:val="auto"/>
              </w:rPr>
              <w:lastRenderedPageBreak/>
              <w:t>Pin</w:t>
            </w:r>
          </w:p>
        </w:tc>
        <w:tc>
          <w:tcPr>
            <w:tcW w:w="134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hideMark/>
          </w:tcPr>
          <w:p w:rsidR="00447DB9" w:rsidRDefault="00447DB9" w:rsidP="000C4759">
            <w:pPr>
              <w:pStyle w:val="Caption"/>
              <w:spacing w:after="0" w:line="240" w:lineRule="auto"/>
              <w:ind w:left="0"/>
              <w:rPr>
                <w:rFonts w:asciiTheme="minorHAnsi" w:hAnsiTheme="minorHAnsi"/>
                <w:color w:val="auto"/>
              </w:rPr>
            </w:pPr>
            <w:r>
              <w:rPr>
                <w:rFonts w:asciiTheme="minorHAnsi" w:hAnsiTheme="minorHAnsi"/>
                <w:color w:val="auto"/>
              </w:rPr>
              <w:t>Pin Type</w:t>
            </w:r>
          </w:p>
        </w:tc>
        <w:tc>
          <w:tcPr>
            <w:tcW w:w="199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hideMark/>
          </w:tcPr>
          <w:p w:rsidR="00447DB9" w:rsidRDefault="00447DB9" w:rsidP="000C4759">
            <w:pPr>
              <w:pStyle w:val="Caption"/>
              <w:spacing w:after="0" w:line="240" w:lineRule="auto"/>
              <w:ind w:left="0"/>
              <w:rPr>
                <w:rFonts w:asciiTheme="minorHAnsi" w:hAnsiTheme="minorHAnsi"/>
                <w:color w:val="auto"/>
              </w:rPr>
            </w:pPr>
            <w:r>
              <w:rPr>
                <w:rFonts w:asciiTheme="minorHAnsi" w:hAnsiTheme="minorHAnsi"/>
                <w:color w:val="auto"/>
              </w:rPr>
              <w:t>Description</w:t>
            </w:r>
          </w:p>
        </w:tc>
        <w:tc>
          <w:tcPr>
            <w:tcW w:w="4075"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hideMark/>
          </w:tcPr>
          <w:p w:rsidR="00447DB9" w:rsidRDefault="00447DB9" w:rsidP="000C4759">
            <w:pPr>
              <w:pStyle w:val="Caption"/>
              <w:spacing w:after="0" w:line="240" w:lineRule="auto"/>
              <w:ind w:left="0"/>
              <w:rPr>
                <w:rFonts w:asciiTheme="minorHAnsi" w:hAnsiTheme="minorHAnsi"/>
                <w:color w:val="auto"/>
              </w:rPr>
            </w:pPr>
            <w:r>
              <w:rPr>
                <w:rFonts w:asciiTheme="minorHAnsi" w:hAnsiTheme="minorHAnsi"/>
                <w:color w:val="auto"/>
              </w:rPr>
              <w:t>Notes</w:t>
            </w:r>
          </w:p>
        </w:tc>
      </w:tr>
      <w:tr w:rsidR="00447DB9" w:rsidTr="000C4759">
        <w:trPr>
          <w:trHeight w:val="296"/>
        </w:trPr>
        <w:tc>
          <w:tcPr>
            <w:tcW w:w="9025" w:type="dxa"/>
            <w:gridSpan w:val="4"/>
            <w:tcBorders>
              <w:top w:val="single" w:sz="4" w:space="0" w:color="4A442A" w:themeColor="background2" w:themeShade="4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EEECE1" w:themeFill="background2"/>
            <w:vAlign w:val="center"/>
            <w:hideMark/>
          </w:tcPr>
          <w:p w:rsidR="00447DB9" w:rsidRDefault="00447DB9" w:rsidP="000C4759">
            <w:pPr>
              <w:pStyle w:val="Caption"/>
              <w:spacing w:after="0" w:line="240" w:lineRule="auto"/>
              <w:ind w:left="11"/>
              <w:rPr>
                <w:rFonts w:asciiTheme="minorHAnsi" w:hAnsiTheme="minorHAnsi"/>
              </w:rPr>
            </w:pPr>
            <w:r>
              <w:rPr>
                <w:rFonts w:asciiTheme="minorHAnsi" w:hAnsiTheme="minorHAnsi"/>
              </w:rPr>
              <w:t>Clock and Initialization</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clk</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Clock</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Clock input  pin</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rst</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Reset</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Reset pin</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DC2F8F"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refr</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Refresh</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 xml:space="preserve">Signal to the controller that </w:t>
            </w:r>
            <w:proofErr w:type="spellStart"/>
            <w:r>
              <w:rPr>
                <w:rFonts w:asciiTheme="minorHAnsi" w:hAnsiTheme="minorHAnsi"/>
                <w:spacing w:val="0"/>
                <w:szCs w:val="16"/>
              </w:rPr>
              <w:t>eDRAM</w:t>
            </w:r>
            <w:proofErr w:type="spellEnd"/>
            <w:r>
              <w:rPr>
                <w:rFonts w:asciiTheme="minorHAnsi" w:hAnsiTheme="minorHAnsi"/>
                <w:spacing w:val="0"/>
                <w:szCs w:val="16"/>
              </w:rPr>
              <w:t xml:space="preserve"> can be refreshed in this cycle. Only needed when IP uses </w:t>
            </w:r>
            <w:proofErr w:type="spellStart"/>
            <w:r>
              <w:rPr>
                <w:rFonts w:asciiTheme="minorHAnsi" w:hAnsiTheme="minorHAnsi"/>
                <w:spacing w:val="0"/>
                <w:szCs w:val="16"/>
              </w:rPr>
              <w:t>eDRAM</w:t>
            </w:r>
            <w:proofErr w:type="spellEnd"/>
            <w:r>
              <w:rPr>
                <w:rFonts w:asciiTheme="minorHAnsi" w:hAnsiTheme="minorHAnsi"/>
                <w:spacing w:val="0"/>
                <w:szCs w:val="16"/>
              </w:rPr>
              <w:t>. (Optional)</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ready</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Ready</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Assertion implies memory core ready for functional operation</w:t>
            </w:r>
          </w:p>
        </w:tc>
      </w:tr>
      <w:tr w:rsidR="00447DB9" w:rsidTr="000C4759">
        <w:trPr>
          <w:trHeight w:val="20"/>
        </w:trPr>
        <w:tc>
          <w:tcPr>
            <w:tcW w:w="9025" w:type="dxa"/>
            <w:gridSpan w:val="4"/>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F2F2F2" w:themeFill="background1" w:themeFillShade="F2"/>
            <w:vAlign w:val="center"/>
            <w:hideMark/>
          </w:tcPr>
          <w:p w:rsidR="00447DB9" w:rsidRDefault="00447DB9" w:rsidP="000C4759">
            <w:pPr>
              <w:pStyle w:val="Caption"/>
              <w:spacing w:after="0" w:line="240" w:lineRule="auto"/>
              <w:ind w:left="11"/>
              <w:rPr>
                <w:rFonts w:asciiTheme="minorHAnsi" w:hAnsiTheme="minorHAnsi"/>
              </w:rPr>
            </w:pPr>
            <w:r>
              <w:rPr>
                <w:rFonts w:asciiTheme="minorHAnsi" w:hAnsiTheme="minorHAnsi"/>
              </w:rPr>
              <w:t>Read Ports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rd_adr</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bookmarkStart w:id="91" w:name="OLE_LINK19"/>
            <w:bookmarkStart w:id="92" w:name="OLE_LINK20"/>
            <w:r>
              <w:rPr>
                <w:rFonts w:asciiTheme="minorHAnsi" w:hAnsiTheme="minorHAnsi"/>
                <w:spacing w:val="0"/>
                <w:szCs w:val="16"/>
              </w:rPr>
              <w:t>Address bits (width N bits) to denote up to 2</w:t>
            </w:r>
            <w:r>
              <w:rPr>
                <w:rFonts w:asciiTheme="minorHAnsi" w:hAnsiTheme="minorHAnsi"/>
                <w:spacing w:val="0"/>
                <w:szCs w:val="16"/>
                <w:vertAlign w:val="superscript"/>
              </w:rPr>
              <w:t>N</w:t>
            </w:r>
            <w:r>
              <w:rPr>
                <w:rFonts w:asciiTheme="minorHAnsi" w:hAnsiTheme="minorHAnsi"/>
                <w:spacing w:val="0"/>
                <w:szCs w:val="16"/>
              </w:rPr>
              <w:t xml:space="preserve"> addresses;</w:t>
            </w:r>
          </w:p>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N is paramet</w:t>
            </w:r>
            <w:bookmarkEnd w:id="91"/>
            <w:bookmarkEnd w:id="92"/>
            <w:r>
              <w:rPr>
                <w:rFonts w:asciiTheme="minorHAnsi" w:hAnsiTheme="minorHAnsi"/>
                <w:spacing w:val="0"/>
                <w:szCs w:val="16"/>
              </w:rPr>
              <w:t>er.  Same value for all ports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Denotes that a Read command is valid</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rd_dout</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Data (width W) associated with a read address;</w:t>
            </w:r>
          </w:p>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W is parameter. Same value for all ports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rd_vld</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Data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Denotes valid read data</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rd_serr</w:t>
            </w:r>
            <w:proofErr w:type="spellEnd"/>
            <w:r>
              <w:rPr>
                <w:rFonts w:asciiTheme="minorHAnsi" w:hAnsiTheme="minorHAnsi"/>
                <w:spacing w:val="0"/>
                <w:szCs w:val="16"/>
              </w:rPr>
              <w:t xml:space="preserve"> </w:t>
            </w:r>
            <w:proofErr w:type="spellStart"/>
            <w:r>
              <w:rPr>
                <w:rFonts w:asciiTheme="minorHAnsi" w:hAnsiTheme="minorHAnsi"/>
                <w:spacing w:val="0"/>
                <w:szCs w:val="16"/>
              </w:rPr>
              <w:t>rd_derr</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Error</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 xml:space="preserve">Denotes read data error. Data on </w:t>
            </w:r>
            <w:proofErr w:type="spellStart"/>
            <w:r>
              <w:rPr>
                <w:rFonts w:asciiTheme="minorHAnsi" w:hAnsiTheme="minorHAnsi"/>
                <w:i/>
                <w:spacing w:val="0"/>
                <w:szCs w:val="16"/>
              </w:rPr>
              <w:t>dout</w:t>
            </w:r>
            <w:proofErr w:type="spellEnd"/>
            <w:r>
              <w:rPr>
                <w:rFonts w:asciiTheme="minorHAnsi" w:hAnsiTheme="minorHAnsi"/>
                <w:spacing w:val="0"/>
                <w:szCs w:val="16"/>
              </w:rPr>
              <w:t xml:space="preserve"> pins is invalid</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rd_padr</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Physical 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Physical Address (width P bits) associated with the read. Parameter P depends on the physical address space of the memory core</w:t>
            </w:r>
          </w:p>
        </w:tc>
      </w:tr>
      <w:tr w:rsidR="00447DB9" w:rsidTr="000C4759">
        <w:trPr>
          <w:trHeight w:val="20"/>
        </w:trPr>
        <w:tc>
          <w:tcPr>
            <w:tcW w:w="9025" w:type="dxa"/>
            <w:gridSpan w:val="4"/>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EEECE1" w:themeFill="background2"/>
            <w:vAlign w:val="center"/>
            <w:hideMark/>
          </w:tcPr>
          <w:p w:rsidR="00447DB9" w:rsidRDefault="00447DB9" w:rsidP="000C4759">
            <w:pPr>
              <w:pStyle w:val="Caption"/>
              <w:spacing w:after="0" w:line="240" w:lineRule="auto"/>
              <w:ind w:left="11"/>
              <w:rPr>
                <w:rFonts w:asciiTheme="minorHAnsi" w:hAnsiTheme="minorHAnsi"/>
              </w:rPr>
            </w:pPr>
            <w:r>
              <w:rPr>
                <w:rFonts w:asciiTheme="minorHAnsi" w:hAnsiTheme="minorHAnsi"/>
              </w:rPr>
              <w:t>Write Ports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wr_adr</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 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 xml:space="preserve">Address bits (width N bits). Parameter N is the same as that used for Read address. </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Denotes that a write command is valid</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din</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Data (width W bits) associated with a write command; Parameter W is same that for Read data.</w:t>
            </w:r>
          </w:p>
        </w:tc>
      </w:tr>
      <w:tr w:rsidR="00447DB9" w:rsidTr="000C4759">
        <w:trPr>
          <w:trHeight w:val="20"/>
        </w:trPr>
        <w:tc>
          <w:tcPr>
            <w:tcW w:w="9025" w:type="dxa"/>
            <w:gridSpan w:val="4"/>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F2F2F2" w:themeFill="background1" w:themeFillShade="F2"/>
            <w:vAlign w:val="center"/>
          </w:tcPr>
          <w:p w:rsidR="00447DB9" w:rsidRPr="00FD6DDF" w:rsidRDefault="00447DB9" w:rsidP="000C4759">
            <w:pPr>
              <w:pStyle w:val="TableText"/>
              <w:keepNext/>
              <w:keepLines/>
              <w:jc w:val="center"/>
              <w:rPr>
                <w:rFonts w:asciiTheme="minorHAnsi" w:hAnsiTheme="minorHAnsi"/>
                <w:b/>
                <w:spacing w:val="0"/>
                <w:sz w:val="22"/>
                <w:szCs w:val="22"/>
              </w:rPr>
            </w:pPr>
            <w:r w:rsidRPr="00FD6DDF">
              <w:rPr>
                <w:rFonts w:asciiTheme="minorHAnsi" w:hAnsiTheme="minorHAnsi"/>
                <w:b/>
                <w:spacing w:val="0"/>
                <w:sz w:val="22"/>
                <w:szCs w:val="22"/>
              </w:rPr>
              <w:t>T1 Ports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t1_readA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Denotes that the read command is valid for T1 memories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t1_writeA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Denotes that the write command is valid for T1 memories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t1_addrA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Address bits (width N bits.) Address for both read and write command for the single port memory</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t1_dinA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Write data Input to T1 memories</w:t>
            </w:r>
          </w:p>
        </w:tc>
      </w:tr>
      <w:tr w:rsidR="00BD5EAA"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BD5EAA" w:rsidRDefault="00BD5EAA" w:rsidP="000C4759">
            <w:pPr>
              <w:pStyle w:val="TableText"/>
              <w:keepNext/>
              <w:keepLines/>
              <w:jc w:val="center"/>
              <w:rPr>
                <w:rFonts w:asciiTheme="minorHAnsi" w:hAnsiTheme="minorHAnsi"/>
                <w:spacing w:val="0"/>
                <w:szCs w:val="16"/>
              </w:rPr>
            </w:pPr>
            <w:r>
              <w:rPr>
                <w:rFonts w:asciiTheme="minorHAnsi" w:hAnsiTheme="minorHAnsi"/>
                <w:spacing w:val="0"/>
                <w:szCs w:val="16"/>
              </w:rPr>
              <w:t>t1_bwA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BD5EAA" w:rsidRDefault="00BD5EAA"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BD5EAA" w:rsidRDefault="00C276D5" w:rsidP="000C4759">
            <w:pPr>
              <w:pStyle w:val="TableText"/>
              <w:keepNext/>
              <w:keepLines/>
              <w:jc w:val="center"/>
              <w:rPr>
                <w:rFonts w:asciiTheme="minorHAnsi" w:hAnsiTheme="minorHAnsi"/>
                <w:spacing w:val="0"/>
                <w:szCs w:val="16"/>
              </w:rPr>
            </w:pPr>
            <w:r>
              <w:rPr>
                <w:rFonts w:asciiTheme="minorHAnsi" w:hAnsiTheme="minorHAnsi"/>
                <w:spacing w:val="0"/>
                <w:szCs w:val="16"/>
              </w:rPr>
              <w:t>Bit write enable</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BD5EAA" w:rsidRDefault="00C276D5" w:rsidP="000C4759">
            <w:pPr>
              <w:pStyle w:val="TableText"/>
              <w:keepNext/>
              <w:keepLines/>
              <w:rPr>
                <w:rFonts w:asciiTheme="minorHAnsi" w:hAnsiTheme="minorHAnsi"/>
                <w:spacing w:val="0"/>
                <w:szCs w:val="16"/>
              </w:rPr>
            </w:pPr>
            <w:r>
              <w:rPr>
                <w:rFonts w:asciiTheme="minorHAnsi" w:hAnsiTheme="minorHAnsi"/>
                <w:spacing w:val="0"/>
                <w:szCs w:val="16"/>
              </w:rPr>
              <w:t>Bit wise enabling of data</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t1_doutA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Data associated with a read address; from T1 memories</w:t>
            </w:r>
          </w:p>
        </w:tc>
      </w:tr>
      <w:tr w:rsidR="00E06D80"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06D80" w:rsidRDefault="00E06D80" w:rsidP="000C4759">
            <w:pPr>
              <w:pStyle w:val="TableText"/>
              <w:keepNext/>
              <w:keepLines/>
              <w:jc w:val="center"/>
              <w:rPr>
                <w:rFonts w:asciiTheme="minorHAnsi" w:hAnsiTheme="minorHAnsi"/>
                <w:spacing w:val="0"/>
                <w:szCs w:val="16"/>
              </w:rPr>
            </w:pPr>
            <w:r>
              <w:rPr>
                <w:rFonts w:asciiTheme="minorHAnsi" w:hAnsiTheme="minorHAnsi"/>
                <w:spacing w:val="0"/>
                <w:szCs w:val="16"/>
              </w:rPr>
              <w:t>t1_dwsnA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06D80" w:rsidRDefault="00E06D80"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06D80" w:rsidRDefault="00C276D5" w:rsidP="000C4759">
            <w:pPr>
              <w:pStyle w:val="TableText"/>
              <w:keepNext/>
              <w:keepLines/>
              <w:jc w:val="center"/>
              <w:rPr>
                <w:rFonts w:asciiTheme="minorHAnsi" w:hAnsiTheme="minorHAnsi"/>
                <w:spacing w:val="0"/>
                <w:szCs w:val="16"/>
              </w:rPr>
            </w:pPr>
            <w:r>
              <w:rPr>
                <w:rFonts w:asciiTheme="minorHAnsi" w:hAnsiTheme="minorHAnsi"/>
                <w:spacing w:val="0"/>
                <w:szCs w:val="16"/>
              </w:rPr>
              <w:t>??</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06D80" w:rsidRDefault="00C276D5" w:rsidP="000C4759">
            <w:pPr>
              <w:pStyle w:val="TableText"/>
              <w:keepNext/>
              <w:keepLines/>
              <w:rPr>
                <w:rFonts w:asciiTheme="minorHAnsi" w:hAnsiTheme="minorHAnsi"/>
                <w:spacing w:val="0"/>
                <w:szCs w:val="16"/>
              </w:rPr>
            </w:pPr>
            <w:r>
              <w:rPr>
                <w:rFonts w:asciiTheme="minorHAnsi" w:hAnsiTheme="minorHAnsi"/>
                <w:spacing w:val="0"/>
                <w:szCs w:val="16"/>
              </w:rPr>
              <w:t>??</w:t>
            </w:r>
          </w:p>
        </w:tc>
      </w:tr>
      <w:tr w:rsidR="00583208"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583208" w:rsidRDefault="00583208" w:rsidP="000C4759">
            <w:pPr>
              <w:pStyle w:val="TableText"/>
              <w:keepNext/>
              <w:keepLines/>
              <w:jc w:val="center"/>
              <w:rPr>
                <w:rFonts w:asciiTheme="minorHAnsi" w:hAnsiTheme="minorHAnsi"/>
                <w:spacing w:val="0"/>
                <w:szCs w:val="16"/>
              </w:rPr>
            </w:pPr>
            <w:r>
              <w:rPr>
                <w:rFonts w:asciiTheme="minorHAnsi" w:hAnsiTheme="minorHAnsi"/>
                <w:spacing w:val="0"/>
                <w:szCs w:val="16"/>
              </w:rPr>
              <w:t>t1_refrB</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583208" w:rsidRDefault="00892528"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583208" w:rsidRDefault="00C276D5" w:rsidP="000C4759">
            <w:pPr>
              <w:pStyle w:val="TableText"/>
              <w:keepNext/>
              <w:keepLines/>
              <w:jc w:val="center"/>
              <w:rPr>
                <w:rFonts w:asciiTheme="minorHAnsi" w:hAnsiTheme="minorHAnsi"/>
                <w:spacing w:val="0"/>
                <w:szCs w:val="16"/>
              </w:rPr>
            </w:pPr>
            <w:r>
              <w:rPr>
                <w:rFonts w:asciiTheme="minorHAnsi" w:hAnsiTheme="minorHAnsi"/>
                <w:spacing w:val="0"/>
                <w:szCs w:val="16"/>
              </w:rPr>
              <w:t>Refresh</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583208" w:rsidRDefault="00C276D5" w:rsidP="000C4759">
            <w:pPr>
              <w:pStyle w:val="TableText"/>
              <w:keepNext/>
              <w:keepLines/>
              <w:rPr>
                <w:rFonts w:asciiTheme="minorHAnsi" w:hAnsiTheme="minorHAnsi"/>
                <w:spacing w:val="0"/>
                <w:szCs w:val="16"/>
              </w:rPr>
            </w:pPr>
            <w:r>
              <w:rPr>
                <w:rFonts w:asciiTheme="minorHAnsi" w:hAnsiTheme="minorHAnsi"/>
                <w:spacing w:val="0"/>
                <w:szCs w:val="16"/>
              </w:rPr>
              <w:t>Refresh signal for dram</w:t>
            </w:r>
          </w:p>
        </w:tc>
      </w:tr>
      <w:tr w:rsidR="00BD5EAA"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BD5EAA" w:rsidRDefault="00BD5EAA" w:rsidP="000C4759">
            <w:pPr>
              <w:pStyle w:val="TableText"/>
              <w:keepNext/>
              <w:keepLines/>
              <w:jc w:val="center"/>
              <w:rPr>
                <w:rFonts w:asciiTheme="minorHAnsi" w:hAnsiTheme="minorHAnsi"/>
                <w:spacing w:val="0"/>
                <w:szCs w:val="16"/>
              </w:rPr>
            </w:pPr>
            <w:r>
              <w:rPr>
                <w:rFonts w:asciiTheme="minorHAnsi" w:hAnsiTheme="minorHAnsi"/>
                <w:spacing w:val="0"/>
                <w:szCs w:val="16"/>
              </w:rPr>
              <w:lastRenderedPageBreak/>
              <w:t>t1_bankB</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BD5EAA" w:rsidRDefault="00BD5EAA"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BD5EAA" w:rsidRDefault="00C276D5" w:rsidP="000C4759">
            <w:pPr>
              <w:pStyle w:val="TableText"/>
              <w:keepNext/>
              <w:keepLines/>
              <w:jc w:val="center"/>
              <w:rPr>
                <w:rFonts w:asciiTheme="minorHAnsi" w:hAnsiTheme="minorHAnsi"/>
                <w:spacing w:val="0"/>
                <w:szCs w:val="16"/>
              </w:rPr>
            </w:pPr>
            <w:r>
              <w:rPr>
                <w:rFonts w:asciiTheme="minorHAnsi" w:hAnsiTheme="minorHAnsi"/>
                <w:spacing w:val="0"/>
                <w:szCs w:val="16"/>
              </w:rPr>
              <w:t>Bank identifier</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BD5EAA" w:rsidRDefault="00C276D5" w:rsidP="000C4759">
            <w:pPr>
              <w:pStyle w:val="TableText"/>
              <w:keepNext/>
              <w:keepLines/>
              <w:rPr>
                <w:rFonts w:asciiTheme="minorHAnsi" w:hAnsiTheme="minorHAnsi"/>
                <w:spacing w:val="0"/>
                <w:szCs w:val="16"/>
              </w:rPr>
            </w:pPr>
            <w:r>
              <w:rPr>
                <w:rFonts w:asciiTheme="minorHAnsi" w:hAnsiTheme="minorHAnsi"/>
                <w:spacing w:val="0"/>
                <w:szCs w:val="16"/>
              </w:rPr>
              <w:t>Indicates which bank does the refresh signal belongs to</w:t>
            </w:r>
          </w:p>
        </w:tc>
      </w:tr>
      <w:tr w:rsidR="00447DB9" w:rsidTr="000C4759">
        <w:trPr>
          <w:trHeight w:val="20"/>
        </w:trPr>
        <w:tc>
          <w:tcPr>
            <w:tcW w:w="9025" w:type="dxa"/>
            <w:gridSpan w:val="4"/>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F2F2F2" w:themeFill="background1" w:themeFillShade="F2"/>
            <w:vAlign w:val="center"/>
          </w:tcPr>
          <w:p w:rsidR="00447DB9" w:rsidRPr="004D4D8D" w:rsidRDefault="00447DB9" w:rsidP="000C4759">
            <w:pPr>
              <w:pStyle w:val="TableText"/>
              <w:keepNext/>
              <w:keepLines/>
              <w:jc w:val="center"/>
              <w:rPr>
                <w:rFonts w:asciiTheme="minorHAnsi" w:hAnsiTheme="minorHAnsi"/>
                <w:b/>
                <w:spacing w:val="0"/>
                <w:sz w:val="22"/>
                <w:szCs w:val="22"/>
              </w:rPr>
            </w:pPr>
            <w:r w:rsidRPr="004D4D8D">
              <w:rPr>
                <w:rFonts w:asciiTheme="minorHAnsi" w:hAnsiTheme="minorHAnsi"/>
                <w:b/>
                <w:spacing w:val="0"/>
                <w:sz w:val="22"/>
                <w:szCs w:val="22"/>
              </w:rPr>
              <w:t>T2 Ports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t2_writeA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Denotes that the write command is valid for the respective T2 memory.</w:t>
            </w:r>
          </w:p>
        </w:tc>
      </w:tr>
      <w:tr w:rsidR="00713134"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0C4759">
            <w:pPr>
              <w:pStyle w:val="TableText"/>
              <w:keepNext/>
              <w:keepLines/>
              <w:jc w:val="center"/>
              <w:rPr>
                <w:rFonts w:asciiTheme="minorHAnsi" w:hAnsiTheme="minorHAnsi"/>
                <w:spacing w:val="0"/>
                <w:szCs w:val="16"/>
              </w:rPr>
            </w:pPr>
            <w:r>
              <w:rPr>
                <w:rFonts w:asciiTheme="minorHAnsi" w:hAnsiTheme="minorHAnsi"/>
                <w:spacing w:val="0"/>
                <w:szCs w:val="16"/>
              </w:rPr>
              <w:t>t2_addrA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0C4759">
            <w:pPr>
              <w:pStyle w:val="TableText"/>
              <w:keepNext/>
              <w:keepLines/>
              <w:jc w:val="center"/>
              <w:rPr>
                <w:rFonts w:asciiTheme="minorHAnsi" w:hAnsiTheme="minorHAnsi"/>
                <w:spacing w:val="0"/>
                <w:szCs w:val="16"/>
              </w:rPr>
            </w:pPr>
            <w:r>
              <w:rPr>
                <w:rFonts w:asciiTheme="minorHAnsi" w:hAnsiTheme="minorHAnsi"/>
                <w:spacing w:val="0"/>
                <w:szCs w:val="16"/>
              </w:rPr>
              <w:t>Write 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391A95">
            <w:pPr>
              <w:pStyle w:val="TableText"/>
              <w:keepNext/>
              <w:keepLines/>
              <w:rPr>
                <w:rFonts w:asciiTheme="minorHAnsi" w:hAnsiTheme="minorHAnsi"/>
                <w:spacing w:val="0"/>
                <w:szCs w:val="16"/>
              </w:rPr>
            </w:pPr>
            <w:r>
              <w:rPr>
                <w:rFonts w:asciiTheme="minorHAnsi" w:hAnsiTheme="minorHAnsi"/>
                <w:spacing w:val="0"/>
                <w:szCs w:val="16"/>
              </w:rPr>
              <w:t>Address bits (width N bits.) Address for both read and write command for the single port memory</w:t>
            </w:r>
          </w:p>
        </w:tc>
      </w:tr>
      <w:tr w:rsidR="00713134"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0C4759">
            <w:pPr>
              <w:pStyle w:val="TableText"/>
              <w:keepNext/>
              <w:keepLines/>
              <w:jc w:val="center"/>
              <w:rPr>
                <w:rFonts w:asciiTheme="minorHAnsi" w:hAnsiTheme="minorHAnsi"/>
                <w:spacing w:val="0"/>
                <w:szCs w:val="16"/>
              </w:rPr>
            </w:pPr>
            <w:r>
              <w:rPr>
                <w:rFonts w:asciiTheme="minorHAnsi" w:hAnsiTheme="minorHAnsi"/>
                <w:spacing w:val="0"/>
                <w:szCs w:val="16"/>
              </w:rPr>
              <w:t>t2_dinA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0C4759">
            <w:pPr>
              <w:pStyle w:val="TableText"/>
              <w:keepNext/>
              <w:keepLines/>
              <w:jc w:val="center"/>
              <w:rPr>
                <w:rFonts w:asciiTheme="minorHAnsi" w:hAnsiTheme="minorHAnsi"/>
                <w:spacing w:val="0"/>
                <w:szCs w:val="16"/>
              </w:rPr>
            </w:pPr>
            <w:r>
              <w:rPr>
                <w:rFonts w:asciiTheme="minorHAnsi" w:hAnsiTheme="minorHAnsi"/>
                <w:spacing w:val="0"/>
                <w:szCs w:val="16"/>
              </w:rPr>
              <w:t>Write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0C4759">
            <w:pPr>
              <w:pStyle w:val="TableText"/>
              <w:keepNext/>
              <w:keepLines/>
              <w:rPr>
                <w:rFonts w:asciiTheme="minorHAnsi" w:hAnsiTheme="minorHAnsi"/>
                <w:spacing w:val="0"/>
                <w:szCs w:val="16"/>
              </w:rPr>
            </w:pPr>
            <w:r>
              <w:rPr>
                <w:rFonts w:asciiTheme="minorHAnsi" w:hAnsiTheme="minorHAnsi"/>
                <w:spacing w:val="0"/>
                <w:szCs w:val="16"/>
              </w:rPr>
              <w:t>Write Data input to T2 memories</w:t>
            </w:r>
          </w:p>
        </w:tc>
      </w:tr>
      <w:tr w:rsidR="00713134"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0C4759">
            <w:pPr>
              <w:pStyle w:val="TableText"/>
              <w:keepNext/>
              <w:keepLines/>
              <w:jc w:val="center"/>
              <w:rPr>
                <w:rFonts w:asciiTheme="minorHAnsi" w:hAnsiTheme="minorHAnsi"/>
                <w:spacing w:val="0"/>
                <w:szCs w:val="16"/>
              </w:rPr>
            </w:pPr>
            <w:r>
              <w:rPr>
                <w:rFonts w:asciiTheme="minorHAnsi" w:hAnsiTheme="minorHAnsi"/>
                <w:spacing w:val="0"/>
                <w:szCs w:val="16"/>
              </w:rPr>
              <w:t>t2_readA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0C4759">
            <w:pPr>
              <w:pStyle w:val="TableText"/>
              <w:keepNext/>
              <w:keepLines/>
              <w:jc w:val="center"/>
              <w:rPr>
                <w:rFonts w:asciiTheme="minorHAnsi" w:hAnsiTheme="minorHAnsi"/>
                <w:spacing w:val="0"/>
                <w:szCs w:val="16"/>
              </w:rPr>
            </w:pPr>
            <w:r>
              <w:rPr>
                <w:rFonts w:asciiTheme="minorHAnsi" w:hAnsiTheme="minorHAnsi"/>
                <w:spacing w:val="0"/>
                <w:szCs w:val="16"/>
              </w:rPr>
              <w:t>Read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0C4759">
            <w:pPr>
              <w:pStyle w:val="TableText"/>
              <w:keepNext/>
              <w:keepLines/>
              <w:rPr>
                <w:rFonts w:asciiTheme="minorHAnsi" w:hAnsiTheme="minorHAnsi"/>
                <w:spacing w:val="0"/>
                <w:szCs w:val="16"/>
              </w:rPr>
            </w:pPr>
            <w:r>
              <w:rPr>
                <w:rFonts w:asciiTheme="minorHAnsi" w:hAnsiTheme="minorHAnsi"/>
                <w:spacing w:val="0"/>
                <w:szCs w:val="16"/>
              </w:rPr>
              <w:t>Denotes that the read command is valid for the respective T2 memory.</w:t>
            </w:r>
          </w:p>
        </w:tc>
      </w:tr>
      <w:tr w:rsidR="00713134"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0C4759">
            <w:pPr>
              <w:pStyle w:val="TableText"/>
              <w:keepNext/>
              <w:keepLines/>
              <w:jc w:val="center"/>
              <w:rPr>
                <w:rFonts w:asciiTheme="minorHAnsi" w:hAnsiTheme="minorHAnsi"/>
                <w:spacing w:val="0"/>
                <w:szCs w:val="16"/>
              </w:rPr>
            </w:pPr>
            <w:r>
              <w:rPr>
                <w:rFonts w:asciiTheme="minorHAnsi" w:hAnsiTheme="minorHAnsi"/>
                <w:spacing w:val="0"/>
                <w:szCs w:val="16"/>
              </w:rPr>
              <w:t>t2_bwA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0C4759">
            <w:pPr>
              <w:pStyle w:val="TableText"/>
              <w:keepNext/>
              <w:keepLines/>
              <w:jc w:val="center"/>
              <w:rPr>
                <w:rFonts w:asciiTheme="minorHAnsi" w:hAnsiTheme="minorHAnsi"/>
                <w:spacing w:val="0"/>
                <w:szCs w:val="16"/>
              </w:rPr>
            </w:pPr>
            <w:r>
              <w:rPr>
                <w:rFonts w:asciiTheme="minorHAnsi" w:hAnsiTheme="minorHAnsi"/>
                <w:spacing w:val="0"/>
                <w:szCs w:val="16"/>
              </w:rPr>
              <w:t>Bit write enable</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0C4759">
            <w:pPr>
              <w:pStyle w:val="TableText"/>
              <w:keepNext/>
              <w:keepLines/>
              <w:rPr>
                <w:rFonts w:asciiTheme="minorHAnsi" w:hAnsiTheme="minorHAnsi"/>
                <w:spacing w:val="0"/>
                <w:szCs w:val="16"/>
              </w:rPr>
            </w:pPr>
            <w:r>
              <w:rPr>
                <w:rFonts w:asciiTheme="minorHAnsi" w:hAnsiTheme="minorHAnsi"/>
                <w:spacing w:val="0"/>
                <w:szCs w:val="16"/>
              </w:rPr>
              <w:t>Bit wise enable for write data</w:t>
            </w:r>
          </w:p>
        </w:tc>
      </w:tr>
      <w:tr w:rsidR="00713134"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0C4759">
            <w:pPr>
              <w:pStyle w:val="TableText"/>
              <w:keepNext/>
              <w:keepLines/>
              <w:jc w:val="center"/>
              <w:rPr>
                <w:rFonts w:asciiTheme="minorHAnsi" w:hAnsiTheme="minorHAnsi"/>
                <w:spacing w:val="0"/>
                <w:szCs w:val="16"/>
              </w:rPr>
            </w:pPr>
            <w:r>
              <w:rPr>
                <w:rFonts w:asciiTheme="minorHAnsi" w:hAnsiTheme="minorHAnsi"/>
                <w:spacing w:val="0"/>
                <w:szCs w:val="16"/>
              </w:rPr>
              <w:t>t2_doutA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0C4759">
            <w:pPr>
              <w:pStyle w:val="TableText"/>
              <w:keepNext/>
              <w:keepLines/>
              <w:jc w:val="center"/>
              <w:rPr>
                <w:rFonts w:asciiTheme="minorHAnsi" w:hAnsiTheme="minorHAnsi"/>
                <w:spacing w:val="0"/>
                <w:szCs w:val="16"/>
              </w:rPr>
            </w:pPr>
            <w:r>
              <w:rPr>
                <w:rFonts w:asciiTheme="minorHAnsi" w:hAnsiTheme="minorHAnsi"/>
                <w:spacing w:val="0"/>
                <w:szCs w:val="16"/>
              </w:rPr>
              <w:t>Read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0C4759">
            <w:pPr>
              <w:pStyle w:val="TableText"/>
              <w:keepNext/>
              <w:keepLines/>
              <w:rPr>
                <w:rFonts w:asciiTheme="minorHAnsi" w:hAnsiTheme="minorHAnsi"/>
                <w:spacing w:val="0"/>
                <w:szCs w:val="16"/>
              </w:rPr>
            </w:pPr>
            <w:r>
              <w:rPr>
                <w:rFonts w:asciiTheme="minorHAnsi" w:hAnsiTheme="minorHAnsi"/>
                <w:spacing w:val="0"/>
                <w:szCs w:val="16"/>
              </w:rPr>
              <w:t>Data associated with a read address</w:t>
            </w:r>
          </w:p>
        </w:tc>
      </w:tr>
      <w:tr w:rsidR="00713134"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BD5EAA">
            <w:pPr>
              <w:pStyle w:val="TableText"/>
              <w:keepNext/>
              <w:keepLines/>
              <w:jc w:val="center"/>
              <w:rPr>
                <w:rFonts w:asciiTheme="minorHAnsi" w:hAnsiTheme="minorHAnsi"/>
                <w:spacing w:val="0"/>
                <w:szCs w:val="16"/>
              </w:rPr>
            </w:pPr>
            <w:r>
              <w:rPr>
                <w:rFonts w:asciiTheme="minorHAnsi" w:hAnsiTheme="minorHAnsi"/>
                <w:spacing w:val="0"/>
                <w:szCs w:val="16"/>
              </w:rPr>
              <w:t>t2_dwsnA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0C4759">
            <w:pPr>
              <w:pStyle w:val="TableText"/>
              <w:keepNext/>
              <w:keepLines/>
              <w:jc w:val="center"/>
              <w:rPr>
                <w:rFonts w:asciiTheme="minorHAnsi" w:hAnsiTheme="minorHAnsi"/>
                <w:spacing w:val="0"/>
                <w:szCs w:val="16"/>
              </w:rPr>
            </w:pPr>
            <w:r>
              <w:rPr>
                <w:rFonts w:asciiTheme="minorHAnsi" w:hAnsiTheme="minorHAnsi"/>
                <w:spacing w:val="0"/>
                <w:szCs w:val="16"/>
              </w:rPr>
              <w:t>??</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0C4759">
            <w:pPr>
              <w:pStyle w:val="TableText"/>
              <w:keepNext/>
              <w:keepLines/>
              <w:rPr>
                <w:rFonts w:asciiTheme="minorHAnsi" w:hAnsiTheme="minorHAnsi"/>
                <w:spacing w:val="0"/>
                <w:szCs w:val="16"/>
              </w:rPr>
            </w:pPr>
            <w:r>
              <w:rPr>
                <w:rFonts w:asciiTheme="minorHAnsi" w:hAnsiTheme="minorHAnsi"/>
                <w:spacing w:val="0"/>
                <w:szCs w:val="16"/>
              </w:rPr>
              <w:t>??</w:t>
            </w:r>
          </w:p>
        </w:tc>
      </w:tr>
      <w:tr w:rsidR="00713134"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0C4759">
            <w:pPr>
              <w:pStyle w:val="TableText"/>
              <w:keepNext/>
              <w:keepLines/>
              <w:jc w:val="center"/>
              <w:rPr>
                <w:rFonts w:asciiTheme="minorHAnsi" w:hAnsiTheme="minorHAnsi"/>
                <w:spacing w:val="0"/>
                <w:szCs w:val="16"/>
              </w:rPr>
            </w:pPr>
            <w:r>
              <w:rPr>
                <w:rFonts w:asciiTheme="minorHAnsi" w:hAnsiTheme="minorHAnsi"/>
                <w:spacing w:val="0"/>
                <w:szCs w:val="16"/>
              </w:rPr>
              <w:t>t2_refrB</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0C4759">
            <w:pPr>
              <w:pStyle w:val="TableText"/>
              <w:keepNext/>
              <w:keepLines/>
              <w:jc w:val="center"/>
              <w:rPr>
                <w:rFonts w:asciiTheme="minorHAnsi" w:hAnsiTheme="minorHAnsi"/>
                <w:spacing w:val="0"/>
                <w:szCs w:val="16"/>
              </w:rPr>
            </w:pPr>
            <w:r>
              <w:rPr>
                <w:rFonts w:asciiTheme="minorHAnsi" w:hAnsiTheme="minorHAnsi"/>
                <w:spacing w:val="0"/>
                <w:szCs w:val="16"/>
              </w:rPr>
              <w:t>refresh</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0C4759">
            <w:pPr>
              <w:pStyle w:val="TableText"/>
              <w:keepNext/>
              <w:keepLines/>
              <w:rPr>
                <w:rFonts w:asciiTheme="minorHAnsi" w:hAnsiTheme="minorHAnsi"/>
                <w:spacing w:val="0"/>
                <w:szCs w:val="16"/>
              </w:rPr>
            </w:pPr>
            <w:r>
              <w:rPr>
                <w:rFonts w:asciiTheme="minorHAnsi" w:hAnsiTheme="minorHAnsi"/>
                <w:spacing w:val="0"/>
                <w:szCs w:val="16"/>
              </w:rPr>
              <w:t>Refresh signal for dram</w:t>
            </w:r>
          </w:p>
        </w:tc>
      </w:tr>
      <w:tr w:rsidR="00713134"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0C4759">
            <w:pPr>
              <w:pStyle w:val="TableText"/>
              <w:keepNext/>
              <w:keepLines/>
              <w:jc w:val="center"/>
              <w:rPr>
                <w:rFonts w:asciiTheme="minorHAnsi" w:hAnsiTheme="minorHAnsi"/>
                <w:spacing w:val="0"/>
                <w:szCs w:val="16"/>
              </w:rPr>
            </w:pPr>
            <w:r>
              <w:rPr>
                <w:rFonts w:asciiTheme="minorHAnsi" w:hAnsiTheme="minorHAnsi"/>
                <w:spacing w:val="0"/>
                <w:szCs w:val="16"/>
              </w:rPr>
              <w:t>t2_bankB</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0C4759">
            <w:pPr>
              <w:pStyle w:val="TableText"/>
              <w:keepNext/>
              <w:keepLines/>
              <w:jc w:val="center"/>
              <w:rPr>
                <w:rFonts w:asciiTheme="minorHAnsi" w:hAnsiTheme="minorHAnsi"/>
                <w:spacing w:val="0"/>
                <w:szCs w:val="16"/>
              </w:rPr>
            </w:pPr>
            <w:r>
              <w:rPr>
                <w:rFonts w:asciiTheme="minorHAnsi" w:hAnsiTheme="minorHAnsi"/>
                <w:spacing w:val="0"/>
                <w:szCs w:val="16"/>
              </w:rPr>
              <w:t>Bank identifier</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0C4759">
            <w:pPr>
              <w:pStyle w:val="TableText"/>
              <w:keepNext/>
              <w:keepLines/>
              <w:rPr>
                <w:rFonts w:asciiTheme="minorHAnsi" w:hAnsiTheme="minorHAnsi"/>
                <w:spacing w:val="0"/>
                <w:szCs w:val="16"/>
              </w:rPr>
            </w:pPr>
            <w:r>
              <w:rPr>
                <w:rFonts w:asciiTheme="minorHAnsi" w:hAnsiTheme="minorHAnsi"/>
                <w:spacing w:val="0"/>
                <w:szCs w:val="16"/>
              </w:rPr>
              <w:t>Indicates which bank does the refresh signal belongs to</w:t>
            </w:r>
          </w:p>
        </w:tc>
      </w:tr>
      <w:tr w:rsidR="00713134" w:rsidTr="00E06D80">
        <w:trPr>
          <w:trHeight w:val="20"/>
        </w:trPr>
        <w:tc>
          <w:tcPr>
            <w:tcW w:w="9025" w:type="dxa"/>
            <w:gridSpan w:val="4"/>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F2F2F2" w:themeFill="background1" w:themeFillShade="F2"/>
            <w:vAlign w:val="center"/>
          </w:tcPr>
          <w:p w:rsidR="00713134" w:rsidRPr="00E06D80" w:rsidRDefault="00713134" w:rsidP="00E06D80">
            <w:pPr>
              <w:pStyle w:val="TableText"/>
              <w:keepNext/>
              <w:keepLines/>
              <w:jc w:val="center"/>
              <w:rPr>
                <w:rFonts w:asciiTheme="minorHAnsi" w:hAnsiTheme="minorHAnsi"/>
                <w:b/>
                <w:spacing w:val="0"/>
                <w:sz w:val="22"/>
                <w:szCs w:val="22"/>
              </w:rPr>
            </w:pPr>
            <w:r>
              <w:rPr>
                <w:rFonts w:asciiTheme="minorHAnsi" w:hAnsiTheme="minorHAnsi"/>
                <w:b/>
                <w:spacing w:val="0"/>
                <w:sz w:val="22"/>
                <w:szCs w:val="22"/>
              </w:rPr>
              <w:t>T3</w:t>
            </w:r>
            <w:r w:rsidRPr="004D4D8D">
              <w:rPr>
                <w:rFonts w:asciiTheme="minorHAnsi" w:hAnsiTheme="minorHAnsi"/>
                <w:b/>
                <w:spacing w:val="0"/>
                <w:sz w:val="22"/>
                <w:szCs w:val="22"/>
              </w:rPr>
              <w:t xml:space="preserve"> Ports</w:t>
            </w:r>
          </w:p>
        </w:tc>
      </w:tr>
      <w:tr w:rsidR="00713134"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696A2A">
            <w:pPr>
              <w:pStyle w:val="TableText"/>
              <w:keepNext/>
              <w:keepLines/>
              <w:jc w:val="center"/>
              <w:rPr>
                <w:rFonts w:asciiTheme="minorHAnsi" w:hAnsiTheme="minorHAnsi"/>
                <w:spacing w:val="0"/>
                <w:szCs w:val="16"/>
              </w:rPr>
            </w:pPr>
            <w:r>
              <w:rPr>
                <w:rFonts w:asciiTheme="minorHAnsi" w:hAnsiTheme="minorHAnsi"/>
                <w:spacing w:val="0"/>
                <w:szCs w:val="16"/>
              </w:rPr>
              <w:t>t3_writeA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696A2A">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696A2A">
            <w:pPr>
              <w:pStyle w:val="TableText"/>
              <w:keepNext/>
              <w:keepLines/>
              <w:jc w:val="center"/>
              <w:rPr>
                <w:rFonts w:asciiTheme="minorHAnsi" w:hAnsiTheme="minorHAnsi"/>
                <w:spacing w:val="0"/>
                <w:szCs w:val="16"/>
              </w:rPr>
            </w:pPr>
            <w:r>
              <w:rPr>
                <w:rFonts w:asciiTheme="minorHAnsi" w:hAnsiTheme="minorHAnsi"/>
                <w:spacing w:val="0"/>
                <w:szCs w:val="16"/>
              </w:rPr>
              <w:t>Write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696A2A">
            <w:pPr>
              <w:pStyle w:val="TableText"/>
              <w:keepNext/>
              <w:keepLines/>
              <w:rPr>
                <w:rFonts w:asciiTheme="minorHAnsi" w:hAnsiTheme="minorHAnsi"/>
                <w:spacing w:val="0"/>
                <w:szCs w:val="16"/>
              </w:rPr>
            </w:pPr>
            <w:r>
              <w:rPr>
                <w:rFonts w:asciiTheme="minorHAnsi" w:hAnsiTheme="minorHAnsi"/>
                <w:spacing w:val="0"/>
                <w:szCs w:val="16"/>
              </w:rPr>
              <w:t>Denotes that the write command is valid for the respective T2 memory.</w:t>
            </w:r>
          </w:p>
        </w:tc>
      </w:tr>
      <w:tr w:rsidR="00713134"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696A2A">
            <w:pPr>
              <w:pStyle w:val="TableText"/>
              <w:keepNext/>
              <w:keepLines/>
              <w:jc w:val="center"/>
              <w:rPr>
                <w:rFonts w:asciiTheme="minorHAnsi" w:hAnsiTheme="minorHAnsi"/>
                <w:spacing w:val="0"/>
                <w:szCs w:val="16"/>
              </w:rPr>
            </w:pPr>
            <w:r>
              <w:rPr>
                <w:rFonts w:asciiTheme="minorHAnsi" w:hAnsiTheme="minorHAnsi"/>
                <w:spacing w:val="0"/>
                <w:szCs w:val="16"/>
              </w:rPr>
              <w:t>t3_addrA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696A2A">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696A2A">
            <w:pPr>
              <w:pStyle w:val="TableText"/>
              <w:keepNext/>
              <w:keepLines/>
              <w:jc w:val="center"/>
              <w:rPr>
                <w:rFonts w:asciiTheme="minorHAnsi" w:hAnsiTheme="minorHAnsi"/>
                <w:spacing w:val="0"/>
                <w:szCs w:val="16"/>
              </w:rPr>
            </w:pPr>
            <w:r>
              <w:rPr>
                <w:rFonts w:asciiTheme="minorHAnsi" w:hAnsiTheme="minorHAnsi"/>
                <w:spacing w:val="0"/>
                <w:szCs w:val="16"/>
              </w:rPr>
              <w:t>Write 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696A2A">
            <w:pPr>
              <w:pStyle w:val="TableText"/>
              <w:keepNext/>
              <w:keepLines/>
              <w:rPr>
                <w:rFonts w:asciiTheme="minorHAnsi" w:hAnsiTheme="minorHAnsi"/>
                <w:spacing w:val="0"/>
                <w:szCs w:val="16"/>
              </w:rPr>
            </w:pPr>
            <w:r>
              <w:rPr>
                <w:rFonts w:asciiTheme="minorHAnsi" w:hAnsiTheme="minorHAnsi"/>
                <w:spacing w:val="0"/>
                <w:szCs w:val="16"/>
              </w:rPr>
              <w:t>Address bits for write command</w:t>
            </w:r>
          </w:p>
        </w:tc>
      </w:tr>
      <w:tr w:rsidR="00713134"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696A2A">
            <w:pPr>
              <w:pStyle w:val="TableText"/>
              <w:keepNext/>
              <w:keepLines/>
              <w:jc w:val="center"/>
              <w:rPr>
                <w:rFonts w:asciiTheme="minorHAnsi" w:hAnsiTheme="minorHAnsi"/>
                <w:spacing w:val="0"/>
                <w:szCs w:val="16"/>
              </w:rPr>
            </w:pPr>
            <w:r>
              <w:rPr>
                <w:rFonts w:asciiTheme="minorHAnsi" w:hAnsiTheme="minorHAnsi"/>
                <w:spacing w:val="0"/>
                <w:szCs w:val="16"/>
              </w:rPr>
              <w:t>t3_dinA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696A2A">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696A2A">
            <w:pPr>
              <w:pStyle w:val="TableText"/>
              <w:keepNext/>
              <w:keepLines/>
              <w:jc w:val="center"/>
              <w:rPr>
                <w:rFonts w:asciiTheme="minorHAnsi" w:hAnsiTheme="minorHAnsi"/>
                <w:spacing w:val="0"/>
                <w:szCs w:val="16"/>
              </w:rPr>
            </w:pPr>
            <w:r>
              <w:rPr>
                <w:rFonts w:asciiTheme="minorHAnsi" w:hAnsiTheme="minorHAnsi"/>
                <w:spacing w:val="0"/>
                <w:szCs w:val="16"/>
              </w:rPr>
              <w:t>Write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696A2A">
            <w:pPr>
              <w:pStyle w:val="TableText"/>
              <w:keepNext/>
              <w:keepLines/>
              <w:rPr>
                <w:rFonts w:asciiTheme="minorHAnsi" w:hAnsiTheme="minorHAnsi"/>
                <w:spacing w:val="0"/>
                <w:szCs w:val="16"/>
              </w:rPr>
            </w:pPr>
            <w:r>
              <w:rPr>
                <w:rFonts w:asciiTheme="minorHAnsi" w:hAnsiTheme="minorHAnsi"/>
                <w:spacing w:val="0"/>
                <w:szCs w:val="16"/>
              </w:rPr>
              <w:t>Write Data input to T2 memories</w:t>
            </w:r>
          </w:p>
        </w:tc>
      </w:tr>
      <w:tr w:rsidR="00713134"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696A2A">
            <w:pPr>
              <w:pStyle w:val="TableText"/>
              <w:keepNext/>
              <w:keepLines/>
              <w:jc w:val="center"/>
              <w:rPr>
                <w:rFonts w:asciiTheme="minorHAnsi" w:hAnsiTheme="minorHAnsi"/>
                <w:spacing w:val="0"/>
                <w:szCs w:val="16"/>
              </w:rPr>
            </w:pPr>
            <w:r>
              <w:rPr>
                <w:rFonts w:asciiTheme="minorHAnsi" w:hAnsiTheme="minorHAnsi"/>
                <w:spacing w:val="0"/>
                <w:szCs w:val="16"/>
              </w:rPr>
              <w:t>t3_bwA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696A2A">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696A2A">
            <w:pPr>
              <w:pStyle w:val="TableText"/>
              <w:keepNext/>
              <w:keepLines/>
              <w:jc w:val="center"/>
              <w:rPr>
                <w:rFonts w:asciiTheme="minorHAnsi" w:hAnsiTheme="minorHAnsi"/>
                <w:spacing w:val="0"/>
                <w:szCs w:val="16"/>
              </w:rPr>
            </w:pPr>
            <w:r>
              <w:rPr>
                <w:rFonts w:asciiTheme="minorHAnsi" w:hAnsiTheme="minorHAnsi"/>
                <w:spacing w:val="0"/>
                <w:szCs w:val="16"/>
              </w:rPr>
              <w:t>Bit write enable</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696A2A">
            <w:pPr>
              <w:pStyle w:val="TableText"/>
              <w:keepNext/>
              <w:keepLines/>
              <w:rPr>
                <w:rFonts w:asciiTheme="minorHAnsi" w:hAnsiTheme="minorHAnsi"/>
                <w:spacing w:val="0"/>
                <w:szCs w:val="16"/>
              </w:rPr>
            </w:pPr>
            <w:r>
              <w:rPr>
                <w:rFonts w:asciiTheme="minorHAnsi" w:hAnsiTheme="minorHAnsi"/>
                <w:spacing w:val="0"/>
                <w:szCs w:val="16"/>
              </w:rPr>
              <w:t>Bit wise enable for write data</w:t>
            </w:r>
          </w:p>
        </w:tc>
      </w:tr>
      <w:tr w:rsidR="00713134"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696A2A">
            <w:pPr>
              <w:pStyle w:val="TableText"/>
              <w:keepNext/>
              <w:keepLines/>
              <w:jc w:val="center"/>
              <w:rPr>
                <w:rFonts w:asciiTheme="minorHAnsi" w:hAnsiTheme="minorHAnsi"/>
                <w:spacing w:val="0"/>
                <w:szCs w:val="16"/>
              </w:rPr>
            </w:pPr>
            <w:r>
              <w:rPr>
                <w:rFonts w:asciiTheme="minorHAnsi" w:hAnsiTheme="minorHAnsi"/>
                <w:spacing w:val="0"/>
                <w:szCs w:val="16"/>
              </w:rPr>
              <w:t>t3_readB</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696A2A">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696A2A">
            <w:pPr>
              <w:pStyle w:val="TableText"/>
              <w:keepNext/>
              <w:keepLines/>
              <w:jc w:val="center"/>
              <w:rPr>
                <w:rFonts w:asciiTheme="minorHAnsi" w:hAnsiTheme="minorHAnsi"/>
                <w:spacing w:val="0"/>
                <w:szCs w:val="16"/>
              </w:rPr>
            </w:pPr>
            <w:r>
              <w:rPr>
                <w:rFonts w:asciiTheme="minorHAnsi" w:hAnsiTheme="minorHAnsi"/>
                <w:spacing w:val="0"/>
                <w:szCs w:val="16"/>
              </w:rPr>
              <w:t>Read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696A2A">
            <w:pPr>
              <w:pStyle w:val="TableText"/>
              <w:keepNext/>
              <w:keepLines/>
              <w:rPr>
                <w:rFonts w:asciiTheme="minorHAnsi" w:hAnsiTheme="minorHAnsi"/>
                <w:spacing w:val="0"/>
                <w:szCs w:val="16"/>
              </w:rPr>
            </w:pPr>
            <w:r>
              <w:rPr>
                <w:rFonts w:asciiTheme="minorHAnsi" w:hAnsiTheme="minorHAnsi"/>
                <w:spacing w:val="0"/>
                <w:szCs w:val="16"/>
              </w:rPr>
              <w:t>Denotes that the read command is valid for the respective t3 memory</w:t>
            </w:r>
          </w:p>
        </w:tc>
      </w:tr>
      <w:tr w:rsidR="00713134"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696A2A">
            <w:pPr>
              <w:pStyle w:val="TableText"/>
              <w:keepNext/>
              <w:keepLines/>
              <w:jc w:val="center"/>
              <w:rPr>
                <w:rFonts w:asciiTheme="minorHAnsi" w:hAnsiTheme="minorHAnsi"/>
                <w:spacing w:val="0"/>
                <w:szCs w:val="16"/>
              </w:rPr>
            </w:pPr>
            <w:r>
              <w:rPr>
                <w:rFonts w:asciiTheme="minorHAnsi" w:hAnsiTheme="minorHAnsi"/>
                <w:spacing w:val="0"/>
                <w:szCs w:val="16"/>
              </w:rPr>
              <w:t>t3_addrB</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696A2A">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696A2A">
            <w:pPr>
              <w:pStyle w:val="TableText"/>
              <w:keepNext/>
              <w:keepLines/>
              <w:jc w:val="center"/>
              <w:rPr>
                <w:rFonts w:asciiTheme="minorHAnsi" w:hAnsiTheme="minorHAnsi"/>
                <w:spacing w:val="0"/>
                <w:szCs w:val="16"/>
              </w:rPr>
            </w:pPr>
            <w:r>
              <w:rPr>
                <w:rFonts w:asciiTheme="minorHAnsi" w:hAnsiTheme="minorHAnsi"/>
                <w:spacing w:val="0"/>
                <w:szCs w:val="16"/>
              </w:rPr>
              <w:t>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696A2A">
            <w:pPr>
              <w:pStyle w:val="TableText"/>
              <w:keepNext/>
              <w:keepLines/>
              <w:rPr>
                <w:rFonts w:asciiTheme="minorHAnsi" w:hAnsiTheme="minorHAnsi"/>
                <w:spacing w:val="0"/>
                <w:szCs w:val="16"/>
              </w:rPr>
            </w:pPr>
            <w:r>
              <w:rPr>
                <w:rFonts w:asciiTheme="minorHAnsi" w:hAnsiTheme="minorHAnsi"/>
                <w:spacing w:val="0"/>
                <w:szCs w:val="16"/>
              </w:rPr>
              <w:t>Address bits for read command</w:t>
            </w:r>
          </w:p>
        </w:tc>
      </w:tr>
      <w:tr w:rsidR="00713134"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696A2A">
            <w:pPr>
              <w:pStyle w:val="TableText"/>
              <w:keepNext/>
              <w:keepLines/>
              <w:jc w:val="center"/>
              <w:rPr>
                <w:rFonts w:asciiTheme="minorHAnsi" w:hAnsiTheme="minorHAnsi"/>
                <w:spacing w:val="0"/>
                <w:szCs w:val="16"/>
              </w:rPr>
            </w:pPr>
            <w:r>
              <w:rPr>
                <w:rFonts w:asciiTheme="minorHAnsi" w:hAnsiTheme="minorHAnsi"/>
                <w:spacing w:val="0"/>
                <w:szCs w:val="16"/>
              </w:rPr>
              <w:t>t3_doutB</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696A2A">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696A2A">
            <w:pPr>
              <w:pStyle w:val="TableText"/>
              <w:keepNext/>
              <w:keepLines/>
              <w:jc w:val="center"/>
              <w:rPr>
                <w:rFonts w:asciiTheme="minorHAnsi" w:hAnsiTheme="minorHAnsi"/>
                <w:spacing w:val="0"/>
                <w:szCs w:val="16"/>
              </w:rPr>
            </w:pPr>
            <w:r>
              <w:rPr>
                <w:rFonts w:asciiTheme="minorHAnsi" w:hAnsiTheme="minorHAnsi"/>
                <w:spacing w:val="0"/>
                <w:szCs w:val="16"/>
              </w:rPr>
              <w:t>Read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696A2A">
            <w:pPr>
              <w:pStyle w:val="TableText"/>
              <w:keepNext/>
              <w:keepLines/>
              <w:rPr>
                <w:rFonts w:asciiTheme="minorHAnsi" w:hAnsiTheme="minorHAnsi"/>
                <w:spacing w:val="0"/>
                <w:szCs w:val="16"/>
              </w:rPr>
            </w:pPr>
            <w:r>
              <w:rPr>
                <w:rFonts w:asciiTheme="minorHAnsi" w:hAnsiTheme="minorHAnsi"/>
                <w:spacing w:val="0"/>
                <w:szCs w:val="16"/>
              </w:rPr>
              <w:t>Data associated with the read address</w:t>
            </w:r>
          </w:p>
        </w:tc>
      </w:tr>
    </w:tbl>
    <w:p w:rsidR="00447DB9" w:rsidRPr="00C26CE7" w:rsidRDefault="00447DB9" w:rsidP="00447DB9">
      <w:pPr>
        <w:rPr>
          <w:b/>
          <w:sz w:val="32"/>
        </w:rPr>
      </w:pPr>
    </w:p>
    <w:p w:rsidR="00447DB9" w:rsidRPr="00447DB9" w:rsidRDefault="00447DB9" w:rsidP="00447DB9">
      <w:pPr>
        <w:pStyle w:val="BodyText"/>
      </w:pPr>
    </w:p>
    <w:p w:rsidR="00377985" w:rsidRDefault="00377985" w:rsidP="0014285D">
      <w:pPr>
        <w:pStyle w:val="Heading1"/>
      </w:pPr>
      <w:bookmarkStart w:id="93" w:name="_Toc385371831"/>
      <w:r>
        <w:lastRenderedPageBreak/>
        <w:t>Algos.txt</w:t>
      </w:r>
      <w:bookmarkEnd w:id="93"/>
    </w:p>
    <w:p w:rsidR="00DC0046" w:rsidRPr="00DC0046" w:rsidRDefault="00DC0046" w:rsidP="00DC0046">
      <w:pPr>
        <w:shd w:val="clear" w:color="auto" w:fill="FFFFFF"/>
        <w:ind w:left="360"/>
        <w:rPr>
          <w:rFonts w:cs="Arial"/>
          <w:color w:val="000000"/>
          <w:sz w:val="24"/>
          <w:szCs w:val="24"/>
        </w:rPr>
      </w:pPr>
      <w:r w:rsidRPr="00DC0046">
        <w:rPr>
          <w:rFonts w:cs="Arial"/>
          <w:color w:val="000000"/>
          <w:sz w:val="24"/>
          <w:szCs w:val="24"/>
        </w:rPr>
        <w:t xml:space="preserve">The </w:t>
      </w:r>
      <w:proofErr w:type="spellStart"/>
      <w:r w:rsidRPr="00DC0046">
        <w:rPr>
          <w:rFonts w:cs="Arial"/>
          <w:color w:val="000000"/>
          <w:sz w:val="24"/>
          <w:szCs w:val="24"/>
        </w:rPr>
        <w:t>memogen</w:t>
      </w:r>
      <w:proofErr w:type="spellEnd"/>
      <w:r w:rsidRPr="00DC0046">
        <w:rPr>
          <w:rFonts w:cs="Arial"/>
          <w:color w:val="000000"/>
          <w:sz w:val="24"/>
          <w:szCs w:val="24"/>
        </w:rPr>
        <w:t xml:space="preserve"> software uses this file to evaluate and estimate the best-fit memories for the given </w:t>
      </w:r>
      <w:proofErr w:type="spellStart"/>
      <w:r w:rsidRPr="00DC0046">
        <w:rPr>
          <w:rFonts w:cs="Arial"/>
          <w:color w:val="000000"/>
          <w:sz w:val="24"/>
          <w:szCs w:val="24"/>
        </w:rPr>
        <w:t>algo</w:t>
      </w:r>
      <w:proofErr w:type="spellEnd"/>
      <w:r w:rsidRPr="00DC0046">
        <w:rPr>
          <w:rFonts w:cs="Arial"/>
          <w:color w:val="000000"/>
          <w:sz w:val="24"/>
          <w:szCs w:val="24"/>
        </w:rPr>
        <w:t>.</w:t>
      </w:r>
    </w:p>
    <w:p w:rsidR="00DC0046" w:rsidRDefault="00DC0046" w:rsidP="00DC0046">
      <w:pPr>
        <w:shd w:val="clear" w:color="auto" w:fill="FFFFFF"/>
        <w:ind w:left="360"/>
        <w:rPr>
          <w:rFonts w:cs="Arial"/>
          <w:color w:val="000000"/>
          <w:sz w:val="24"/>
          <w:szCs w:val="24"/>
        </w:rPr>
      </w:pPr>
    </w:p>
    <w:p w:rsidR="00405179" w:rsidRPr="00405179" w:rsidRDefault="00405179" w:rsidP="00405179">
      <w:pPr>
        <w:shd w:val="clear" w:color="auto" w:fill="FFFFFF"/>
        <w:ind w:left="360"/>
        <w:rPr>
          <w:rFonts w:cs="Arial"/>
          <w:i/>
          <w:color w:val="000000"/>
          <w:sz w:val="24"/>
          <w:szCs w:val="24"/>
        </w:rPr>
      </w:pPr>
      <w:r w:rsidRPr="00405179">
        <w:rPr>
          <w:rFonts w:cs="Arial"/>
          <w:i/>
          <w:color w:val="000000"/>
          <w:sz w:val="24"/>
          <w:szCs w:val="24"/>
        </w:rPr>
        <w:t># 1R1W_MT</w:t>
      </w:r>
    </w:p>
    <w:p w:rsidR="00405179" w:rsidRPr="00405179" w:rsidRDefault="00405179" w:rsidP="00405179">
      <w:pPr>
        <w:shd w:val="clear" w:color="auto" w:fill="FFFFFF"/>
        <w:ind w:left="360"/>
        <w:rPr>
          <w:rFonts w:cs="Arial"/>
          <w:i/>
          <w:color w:val="000000"/>
          <w:sz w:val="24"/>
          <w:szCs w:val="24"/>
        </w:rPr>
      </w:pPr>
      <w:r w:rsidRPr="00405179">
        <w:rPr>
          <w:rFonts w:cs="Arial"/>
          <w:i/>
          <w:color w:val="000000"/>
          <w:sz w:val="24"/>
          <w:szCs w:val="24"/>
        </w:rPr>
        <w:t>1R1W_</w:t>
      </w:r>
      <w:proofErr w:type="gramStart"/>
      <w:r w:rsidRPr="00405179">
        <w:rPr>
          <w:rFonts w:cs="Arial"/>
          <w:i/>
          <w:color w:val="000000"/>
          <w:sz w:val="24"/>
          <w:szCs w:val="24"/>
        </w:rPr>
        <w:t>A60(</w:t>
      </w:r>
      <w:proofErr w:type="gramEnd"/>
      <w:r w:rsidRPr="00405179">
        <w:rPr>
          <w:rFonts w:cs="Arial"/>
          <w:i/>
          <w:color w:val="000000"/>
          <w:sz w:val="24"/>
          <w:szCs w:val="24"/>
        </w:rPr>
        <w:t>f, w, b) [MT]</w:t>
      </w:r>
    </w:p>
    <w:p w:rsidR="00405179" w:rsidRPr="00405179" w:rsidRDefault="00405179" w:rsidP="00405179">
      <w:pPr>
        <w:shd w:val="clear" w:color="auto" w:fill="FFFFFF"/>
        <w:ind w:left="360"/>
        <w:rPr>
          <w:rFonts w:cs="Arial"/>
          <w:i/>
          <w:color w:val="000000"/>
          <w:sz w:val="24"/>
          <w:szCs w:val="24"/>
        </w:rPr>
      </w:pPr>
    </w:p>
    <w:p w:rsidR="00405179" w:rsidRPr="00405179" w:rsidRDefault="00405179" w:rsidP="00405179">
      <w:pPr>
        <w:shd w:val="clear" w:color="auto" w:fill="FFFFFF"/>
        <w:ind w:left="360"/>
        <w:rPr>
          <w:rFonts w:cs="Arial"/>
          <w:i/>
          <w:color w:val="000000"/>
          <w:sz w:val="24"/>
          <w:szCs w:val="24"/>
        </w:rPr>
      </w:pPr>
      <w:proofErr w:type="spellStart"/>
      <w:proofErr w:type="gramStart"/>
      <w:r w:rsidRPr="00405179">
        <w:rPr>
          <w:rFonts w:cs="Arial"/>
          <w:i/>
          <w:color w:val="000000"/>
          <w:sz w:val="24"/>
          <w:szCs w:val="24"/>
        </w:rPr>
        <w:t>vars</w:t>
      </w:r>
      <w:proofErr w:type="spellEnd"/>
      <w:proofErr w:type="gramEnd"/>
      <w:r w:rsidRPr="00405179">
        <w:rPr>
          <w:rFonts w:cs="Arial"/>
          <w:i/>
          <w:color w:val="000000"/>
          <w:sz w:val="24"/>
          <w:szCs w:val="24"/>
        </w:rPr>
        <w:t xml:space="preserve">        : n  __ </w:t>
      </w:r>
      <w:proofErr w:type="spellStart"/>
      <w:r w:rsidRPr="00405179">
        <w:rPr>
          <w:rFonts w:cs="Arial"/>
          <w:i/>
          <w:color w:val="000000"/>
          <w:sz w:val="24"/>
          <w:szCs w:val="24"/>
        </w:rPr>
        <w:t>bank_count</w:t>
      </w:r>
      <w:proofErr w:type="spellEnd"/>
      <w:r w:rsidRPr="00405179">
        <w:rPr>
          <w:rFonts w:cs="Arial"/>
          <w:i/>
          <w:color w:val="000000"/>
          <w:sz w:val="24"/>
          <w:szCs w:val="24"/>
        </w:rPr>
        <w:t>(1)    # n &gt;= 1</w:t>
      </w:r>
    </w:p>
    <w:p w:rsidR="00405179" w:rsidRPr="00405179" w:rsidRDefault="00405179" w:rsidP="00405179">
      <w:pPr>
        <w:shd w:val="clear" w:color="auto" w:fill="FFFFFF"/>
        <w:ind w:left="360"/>
        <w:rPr>
          <w:rFonts w:cs="Arial"/>
          <w:i/>
          <w:color w:val="000000"/>
          <w:sz w:val="24"/>
          <w:szCs w:val="24"/>
        </w:rPr>
      </w:pPr>
      <w:r w:rsidRPr="00405179">
        <w:rPr>
          <w:rFonts w:cs="Arial"/>
          <w:i/>
          <w:color w:val="000000"/>
          <w:sz w:val="24"/>
          <w:szCs w:val="24"/>
        </w:rPr>
        <w:t xml:space="preserve">                  </w:t>
      </w:r>
      <w:proofErr w:type="spellStart"/>
      <w:proofErr w:type="gramStart"/>
      <w:r w:rsidRPr="00405179">
        <w:rPr>
          <w:rFonts w:cs="Arial"/>
          <w:i/>
          <w:color w:val="000000"/>
          <w:sz w:val="24"/>
          <w:szCs w:val="24"/>
        </w:rPr>
        <w:t>ws</w:t>
      </w:r>
      <w:proofErr w:type="spellEnd"/>
      <w:proofErr w:type="gramEnd"/>
      <w:r w:rsidRPr="00405179">
        <w:rPr>
          <w:rFonts w:cs="Arial"/>
          <w:i/>
          <w:color w:val="000000"/>
          <w:sz w:val="24"/>
          <w:szCs w:val="24"/>
        </w:rPr>
        <w:t xml:space="preserve"> __ </w:t>
      </w:r>
      <w:proofErr w:type="spellStart"/>
      <w:r w:rsidRPr="00405179">
        <w:rPr>
          <w:rFonts w:cs="Arial"/>
          <w:i/>
          <w:color w:val="000000"/>
          <w:sz w:val="24"/>
          <w:szCs w:val="24"/>
        </w:rPr>
        <w:t>words_array</w:t>
      </w:r>
      <w:proofErr w:type="spellEnd"/>
      <w:r w:rsidRPr="00405179">
        <w:rPr>
          <w:rFonts w:cs="Arial"/>
          <w:i/>
          <w:color w:val="000000"/>
          <w:sz w:val="24"/>
          <w:szCs w:val="24"/>
        </w:rPr>
        <w:t>(</w:t>
      </w:r>
      <w:proofErr w:type="spellStart"/>
      <w:r w:rsidRPr="00405179">
        <w:rPr>
          <w:rFonts w:cs="Arial"/>
          <w:i/>
          <w:color w:val="000000"/>
          <w:sz w:val="24"/>
          <w:szCs w:val="24"/>
        </w:rPr>
        <w:t>n,w</w:t>
      </w:r>
      <w:proofErr w:type="spellEnd"/>
      <w:r w:rsidRPr="00405179">
        <w:rPr>
          <w:rFonts w:cs="Arial"/>
          <w:i/>
          <w:color w:val="000000"/>
          <w:sz w:val="24"/>
          <w:szCs w:val="24"/>
        </w:rPr>
        <w:t>) # size=</w:t>
      </w:r>
      <w:proofErr w:type="spellStart"/>
      <w:r w:rsidRPr="00405179">
        <w:rPr>
          <w:rFonts w:cs="Arial"/>
          <w:i/>
          <w:color w:val="000000"/>
          <w:sz w:val="24"/>
          <w:szCs w:val="24"/>
        </w:rPr>
        <w:t>n,sum</w:t>
      </w:r>
      <w:proofErr w:type="spellEnd"/>
      <w:r w:rsidRPr="00405179">
        <w:rPr>
          <w:rFonts w:cs="Arial"/>
          <w:i/>
          <w:color w:val="000000"/>
          <w:sz w:val="24"/>
          <w:szCs w:val="24"/>
        </w:rPr>
        <w:t>(</w:t>
      </w:r>
      <w:proofErr w:type="spellStart"/>
      <w:r w:rsidRPr="00405179">
        <w:rPr>
          <w:rFonts w:cs="Arial"/>
          <w:i/>
          <w:color w:val="000000"/>
          <w:sz w:val="24"/>
          <w:szCs w:val="24"/>
        </w:rPr>
        <w:t>ws</w:t>
      </w:r>
      <w:proofErr w:type="spellEnd"/>
      <w:r w:rsidRPr="00405179">
        <w:rPr>
          <w:rFonts w:cs="Arial"/>
          <w:i/>
          <w:color w:val="000000"/>
          <w:sz w:val="24"/>
          <w:szCs w:val="24"/>
        </w:rPr>
        <w:t>)&gt;=</w:t>
      </w:r>
      <w:proofErr w:type="spellStart"/>
      <w:r w:rsidRPr="00405179">
        <w:rPr>
          <w:rFonts w:cs="Arial"/>
          <w:i/>
          <w:color w:val="000000"/>
          <w:sz w:val="24"/>
          <w:szCs w:val="24"/>
        </w:rPr>
        <w:t>w,nondec</w:t>
      </w:r>
      <w:proofErr w:type="spellEnd"/>
    </w:p>
    <w:p w:rsidR="00405179" w:rsidRPr="00405179" w:rsidRDefault="00405179" w:rsidP="00405179">
      <w:pPr>
        <w:shd w:val="clear" w:color="auto" w:fill="FFFFFF"/>
        <w:ind w:left="360"/>
        <w:rPr>
          <w:rFonts w:cs="Arial"/>
          <w:i/>
          <w:color w:val="000000"/>
          <w:sz w:val="24"/>
          <w:szCs w:val="24"/>
        </w:rPr>
      </w:pPr>
      <w:r w:rsidRPr="00405179">
        <w:rPr>
          <w:rFonts w:cs="Arial"/>
          <w:i/>
          <w:color w:val="000000"/>
          <w:sz w:val="24"/>
          <w:szCs w:val="24"/>
        </w:rPr>
        <w:t xml:space="preserve">                  </w:t>
      </w:r>
      <w:proofErr w:type="gramStart"/>
      <w:r w:rsidRPr="00405179">
        <w:rPr>
          <w:rFonts w:cs="Arial"/>
          <w:i/>
          <w:color w:val="000000"/>
          <w:sz w:val="24"/>
          <w:szCs w:val="24"/>
        </w:rPr>
        <w:t>b</w:t>
      </w:r>
      <w:proofErr w:type="gramEnd"/>
      <w:r w:rsidRPr="00405179">
        <w:rPr>
          <w:rFonts w:cs="Arial"/>
          <w:i/>
          <w:color w:val="000000"/>
          <w:sz w:val="24"/>
          <w:szCs w:val="24"/>
        </w:rPr>
        <w:t>' __ bits(b)          # b'&gt;= b</w:t>
      </w:r>
    </w:p>
    <w:p w:rsidR="00405179" w:rsidRPr="00405179" w:rsidRDefault="00405179" w:rsidP="00405179">
      <w:pPr>
        <w:shd w:val="clear" w:color="auto" w:fill="FFFFFF"/>
        <w:ind w:left="360"/>
        <w:rPr>
          <w:rFonts w:cs="Arial"/>
          <w:i/>
          <w:color w:val="000000"/>
          <w:sz w:val="24"/>
          <w:szCs w:val="24"/>
        </w:rPr>
      </w:pPr>
    </w:p>
    <w:p w:rsidR="00405179" w:rsidRPr="00405179" w:rsidRDefault="00405179" w:rsidP="00405179">
      <w:pPr>
        <w:shd w:val="clear" w:color="auto" w:fill="FFFFFF"/>
        <w:ind w:left="360"/>
        <w:rPr>
          <w:rFonts w:cs="Arial"/>
          <w:i/>
          <w:color w:val="000000"/>
          <w:sz w:val="24"/>
          <w:szCs w:val="24"/>
        </w:rPr>
      </w:pPr>
      <w:proofErr w:type="gramStart"/>
      <w:r w:rsidRPr="00405179">
        <w:rPr>
          <w:rFonts w:cs="Arial"/>
          <w:i/>
          <w:color w:val="000000"/>
          <w:sz w:val="24"/>
          <w:szCs w:val="24"/>
        </w:rPr>
        <w:t>formulae</w:t>
      </w:r>
      <w:proofErr w:type="gramEnd"/>
      <w:r w:rsidRPr="00405179">
        <w:rPr>
          <w:rFonts w:cs="Arial"/>
          <w:i/>
          <w:color w:val="000000"/>
          <w:sz w:val="24"/>
          <w:szCs w:val="24"/>
        </w:rPr>
        <w:t xml:space="preserve">    : p  = MT_BITS(n)</w:t>
      </w:r>
    </w:p>
    <w:p w:rsidR="00405179" w:rsidRPr="00405179" w:rsidRDefault="00405179" w:rsidP="00405179">
      <w:pPr>
        <w:shd w:val="clear" w:color="auto" w:fill="FFFFFF"/>
        <w:ind w:left="360"/>
        <w:rPr>
          <w:rFonts w:cs="Arial"/>
          <w:i/>
          <w:color w:val="000000"/>
          <w:sz w:val="24"/>
          <w:szCs w:val="24"/>
        </w:rPr>
      </w:pPr>
      <w:r w:rsidRPr="00405179">
        <w:rPr>
          <w:rFonts w:cs="Arial"/>
          <w:i/>
          <w:color w:val="000000"/>
          <w:sz w:val="24"/>
          <w:szCs w:val="24"/>
        </w:rPr>
        <w:t xml:space="preserve">                  </w:t>
      </w:r>
      <w:proofErr w:type="gramStart"/>
      <w:r w:rsidRPr="00405179">
        <w:rPr>
          <w:rFonts w:cs="Arial"/>
          <w:i/>
          <w:color w:val="000000"/>
          <w:sz w:val="24"/>
          <w:szCs w:val="24"/>
        </w:rPr>
        <w:t>w</w:t>
      </w:r>
      <w:proofErr w:type="gramEnd"/>
      <w:r w:rsidRPr="00405179">
        <w:rPr>
          <w:rFonts w:cs="Arial"/>
          <w:i/>
          <w:color w:val="000000"/>
          <w:sz w:val="24"/>
          <w:szCs w:val="24"/>
        </w:rPr>
        <w:t xml:space="preserve">' = </w:t>
      </w:r>
      <w:proofErr w:type="spellStart"/>
      <w:r w:rsidRPr="00405179">
        <w:rPr>
          <w:rFonts w:cs="Arial"/>
          <w:i/>
          <w:color w:val="000000"/>
          <w:sz w:val="24"/>
          <w:szCs w:val="24"/>
        </w:rPr>
        <w:t>ws.max</w:t>
      </w:r>
      <w:proofErr w:type="spellEnd"/>
      <w:r w:rsidRPr="00405179">
        <w:rPr>
          <w:rFonts w:cs="Arial"/>
          <w:i/>
          <w:color w:val="000000"/>
          <w:sz w:val="24"/>
          <w:szCs w:val="24"/>
        </w:rPr>
        <w:t>()</w:t>
      </w:r>
    </w:p>
    <w:p w:rsidR="00405179" w:rsidRPr="00405179" w:rsidRDefault="00405179" w:rsidP="00405179">
      <w:pPr>
        <w:shd w:val="clear" w:color="auto" w:fill="FFFFFF"/>
        <w:ind w:left="360"/>
        <w:rPr>
          <w:rFonts w:cs="Arial"/>
          <w:i/>
          <w:color w:val="000000"/>
          <w:sz w:val="24"/>
          <w:szCs w:val="24"/>
        </w:rPr>
      </w:pPr>
    </w:p>
    <w:p w:rsidR="00405179" w:rsidRPr="00405179" w:rsidRDefault="00405179" w:rsidP="00405179">
      <w:pPr>
        <w:shd w:val="clear" w:color="auto" w:fill="FFFFFF"/>
        <w:ind w:left="360"/>
        <w:rPr>
          <w:rFonts w:cs="Arial"/>
          <w:i/>
          <w:color w:val="000000"/>
          <w:sz w:val="24"/>
          <w:szCs w:val="24"/>
        </w:rPr>
      </w:pPr>
      <w:proofErr w:type="gramStart"/>
      <w:r w:rsidRPr="00405179">
        <w:rPr>
          <w:rFonts w:cs="Arial"/>
          <w:i/>
          <w:color w:val="000000"/>
          <w:sz w:val="24"/>
          <w:szCs w:val="24"/>
        </w:rPr>
        <w:t>macros</w:t>
      </w:r>
      <w:proofErr w:type="gramEnd"/>
      <w:r w:rsidRPr="00405179">
        <w:rPr>
          <w:rFonts w:cs="Arial"/>
          <w:i/>
          <w:color w:val="000000"/>
          <w:sz w:val="24"/>
          <w:szCs w:val="24"/>
        </w:rPr>
        <w:t>:</w:t>
      </w:r>
    </w:p>
    <w:p w:rsidR="00405179" w:rsidRPr="00405179" w:rsidRDefault="00405179" w:rsidP="00405179">
      <w:pPr>
        <w:shd w:val="clear" w:color="auto" w:fill="FFFFFF"/>
        <w:ind w:left="360"/>
        <w:rPr>
          <w:rFonts w:cs="Arial"/>
          <w:i/>
          <w:color w:val="000000"/>
          <w:sz w:val="24"/>
          <w:szCs w:val="24"/>
        </w:rPr>
      </w:pPr>
      <w:proofErr w:type="gramStart"/>
      <w:r w:rsidRPr="00405179">
        <w:rPr>
          <w:rFonts w:cs="Arial"/>
          <w:i/>
          <w:color w:val="000000"/>
          <w:sz w:val="24"/>
          <w:szCs w:val="24"/>
        </w:rPr>
        <w:t>type1(</w:t>
      </w:r>
      <w:proofErr w:type="gramEnd"/>
      <w:r w:rsidRPr="00405179">
        <w:rPr>
          <w:rFonts w:cs="Arial"/>
          <w:i/>
          <w:color w:val="000000"/>
          <w:sz w:val="24"/>
          <w:szCs w:val="24"/>
        </w:rPr>
        <w:t xml:space="preserve">BASE)       : n * 1RW(f, </w:t>
      </w:r>
      <w:proofErr w:type="spellStart"/>
      <w:r w:rsidRPr="00405179">
        <w:rPr>
          <w:rFonts w:cs="Arial"/>
          <w:i/>
          <w:color w:val="000000"/>
          <w:sz w:val="24"/>
          <w:szCs w:val="24"/>
        </w:rPr>
        <w:t>ws</w:t>
      </w:r>
      <w:proofErr w:type="spellEnd"/>
      <w:r w:rsidRPr="00405179">
        <w:rPr>
          <w:rFonts w:cs="Arial"/>
          <w:i/>
          <w:color w:val="000000"/>
          <w:sz w:val="24"/>
          <w:szCs w:val="24"/>
        </w:rPr>
        <w:t>, b')</w:t>
      </w:r>
    </w:p>
    <w:p w:rsidR="00405179" w:rsidRPr="00405179" w:rsidRDefault="00405179" w:rsidP="00405179">
      <w:pPr>
        <w:shd w:val="clear" w:color="auto" w:fill="FFFFFF"/>
        <w:ind w:left="360"/>
        <w:rPr>
          <w:rFonts w:cs="Arial"/>
          <w:i/>
          <w:color w:val="000000"/>
          <w:sz w:val="24"/>
          <w:szCs w:val="24"/>
        </w:rPr>
      </w:pPr>
      <w:proofErr w:type="gramStart"/>
      <w:r w:rsidRPr="00405179">
        <w:rPr>
          <w:rFonts w:cs="Arial"/>
          <w:i/>
          <w:color w:val="000000"/>
          <w:sz w:val="24"/>
          <w:szCs w:val="24"/>
        </w:rPr>
        <w:t>type2(</w:t>
      </w:r>
      <w:proofErr w:type="gramEnd"/>
      <w:r w:rsidRPr="00405179">
        <w:rPr>
          <w:rFonts w:cs="Arial"/>
          <w:i/>
          <w:color w:val="000000"/>
          <w:sz w:val="24"/>
          <w:szCs w:val="24"/>
        </w:rPr>
        <w:t>BASE,SPARE) : 1 * 1RW(f, w', b')</w:t>
      </w:r>
    </w:p>
    <w:p w:rsidR="00405179" w:rsidRPr="00405179" w:rsidRDefault="00405179" w:rsidP="00405179">
      <w:pPr>
        <w:shd w:val="clear" w:color="auto" w:fill="FFFFFF"/>
        <w:ind w:left="360"/>
        <w:rPr>
          <w:rFonts w:cs="Arial"/>
          <w:i/>
          <w:color w:val="000000"/>
          <w:sz w:val="24"/>
          <w:szCs w:val="24"/>
        </w:rPr>
      </w:pPr>
      <w:proofErr w:type="gramStart"/>
      <w:r w:rsidRPr="00405179">
        <w:rPr>
          <w:rFonts w:cs="Arial"/>
          <w:i/>
          <w:color w:val="000000"/>
          <w:sz w:val="24"/>
          <w:szCs w:val="24"/>
        </w:rPr>
        <w:t>type3(</w:t>
      </w:r>
      <w:proofErr w:type="gramEnd"/>
      <w:r w:rsidRPr="00405179">
        <w:rPr>
          <w:rFonts w:cs="Arial"/>
          <w:i/>
          <w:color w:val="000000"/>
          <w:sz w:val="24"/>
          <w:szCs w:val="24"/>
        </w:rPr>
        <w:t>MT)       : 2 * 1R1W(f, w', p)</w:t>
      </w:r>
    </w:p>
    <w:p w:rsidR="00405074" w:rsidRPr="00405074" w:rsidRDefault="00405074" w:rsidP="00405074">
      <w:pPr>
        <w:shd w:val="clear" w:color="auto" w:fill="FFFFFF"/>
        <w:ind w:left="360"/>
        <w:rPr>
          <w:rFonts w:cs="Arial"/>
          <w:i/>
          <w:color w:val="000000"/>
          <w:sz w:val="24"/>
          <w:szCs w:val="24"/>
        </w:rPr>
      </w:pPr>
    </w:p>
    <w:p w:rsidR="00DC0046" w:rsidRPr="00DC0046" w:rsidRDefault="00DC0046" w:rsidP="00DC0046">
      <w:pPr>
        <w:shd w:val="clear" w:color="auto" w:fill="FFFFFF"/>
        <w:ind w:left="360"/>
        <w:rPr>
          <w:rFonts w:cs="Arial"/>
          <w:color w:val="000000"/>
          <w:sz w:val="24"/>
          <w:szCs w:val="24"/>
        </w:rPr>
      </w:pPr>
    </w:p>
    <w:p w:rsidR="00DC0046" w:rsidRPr="00DC0046" w:rsidRDefault="00DC0046" w:rsidP="00DC0046">
      <w:pPr>
        <w:shd w:val="clear" w:color="auto" w:fill="FFFFFF"/>
        <w:ind w:left="360"/>
        <w:rPr>
          <w:rFonts w:cs="Arial"/>
          <w:color w:val="000000"/>
          <w:sz w:val="24"/>
          <w:szCs w:val="24"/>
        </w:rPr>
      </w:pPr>
      <w:r w:rsidRPr="00DC0046">
        <w:rPr>
          <w:rFonts w:cs="Arial"/>
          <w:color w:val="000000"/>
          <w:sz w:val="24"/>
          <w:szCs w:val="24"/>
        </w:rPr>
        <w:t xml:space="preserve">The above algorithmic description defines the characteristics (frequency, depth and width) of the </w:t>
      </w:r>
      <w:r w:rsidR="00F35F0C">
        <w:rPr>
          <w:rFonts w:cs="Arial"/>
          <w:color w:val="000000"/>
          <w:sz w:val="24"/>
          <w:szCs w:val="24"/>
        </w:rPr>
        <w:t>memory macros used for 1r1w_a60. There are three</w:t>
      </w:r>
      <w:r w:rsidRPr="00DC0046">
        <w:rPr>
          <w:rFonts w:cs="Arial"/>
          <w:color w:val="000000"/>
          <w:sz w:val="24"/>
          <w:szCs w:val="24"/>
        </w:rPr>
        <w:t xml:space="preserve"> types of memories in the IP that </w:t>
      </w:r>
      <w:proofErr w:type="spellStart"/>
      <w:r w:rsidRPr="00DC0046">
        <w:rPr>
          <w:rFonts w:cs="Arial"/>
          <w:color w:val="000000"/>
          <w:sz w:val="24"/>
          <w:szCs w:val="24"/>
        </w:rPr>
        <w:t>memogen</w:t>
      </w:r>
      <w:proofErr w:type="spellEnd"/>
      <w:r w:rsidRPr="00DC0046">
        <w:rPr>
          <w:rFonts w:cs="Arial"/>
          <w:color w:val="000000"/>
          <w:sz w:val="24"/>
          <w:szCs w:val="24"/>
        </w:rPr>
        <w:t xml:space="preserve"> software has to pick – type 1 (T1) and type2 (T2)</w:t>
      </w:r>
      <w:r w:rsidR="00F35F0C">
        <w:rPr>
          <w:rFonts w:cs="Arial"/>
          <w:color w:val="000000"/>
          <w:sz w:val="24"/>
          <w:szCs w:val="24"/>
        </w:rPr>
        <w:t xml:space="preserve"> and </w:t>
      </w:r>
      <w:proofErr w:type="gramStart"/>
      <w:r w:rsidR="00F35F0C">
        <w:rPr>
          <w:rFonts w:cs="Arial"/>
          <w:color w:val="000000"/>
          <w:sz w:val="24"/>
          <w:szCs w:val="24"/>
        </w:rPr>
        <w:t>type3(</w:t>
      </w:r>
      <w:proofErr w:type="gramEnd"/>
      <w:r w:rsidR="00F35F0C">
        <w:rPr>
          <w:rFonts w:cs="Arial"/>
          <w:color w:val="000000"/>
          <w:sz w:val="24"/>
          <w:szCs w:val="24"/>
        </w:rPr>
        <w:t>T3)</w:t>
      </w:r>
      <w:r w:rsidRPr="00DC0046">
        <w:rPr>
          <w:rFonts w:cs="Arial"/>
          <w:color w:val="000000"/>
          <w:sz w:val="24"/>
          <w:szCs w:val="24"/>
        </w:rPr>
        <w:t xml:space="preserve">. The software uses the process information, user-defined parameters and the algorithmic description to decide which memories will best suit the requirements. </w:t>
      </w:r>
    </w:p>
    <w:p w:rsidR="00DC0046" w:rsidRDefault="00DC0046" w:rsidP="00DC0046">
      <w:pPr>
        <w:shd w:val="clear" w:color="auto" w:fill="FFFFFF"/>
        <w:ind w:left="360"/>
        <w:rPr>
          <w:rFonts w:ascii="Calibri" w:hAnsi="Calibri"/>
          <w:color w:val="000000"/>
        </w:rPr>
      </w:pPr>
    </w:p>
    <w:p w:rsidR="00DC0046" w:rsidRDefault="00DC0046" w:rsidP="00DC0046">
      <w:pPr>
        <w:pStyle w:val="ListParagraph"/>
        <w:numPr>
          <w:ilvl w:val="0"/>
          <w:numId w:val="46"/>
        </w:numPr>
        <w:spacing w:after="200" w:line="276" w:lineRule="auto"/>
        <w:rPr>
          <w:sz w:val="24"/>
        </w:rPr>
      </w:pPr>
      <w:r w:rsidRPr="000E3336">
        <w:rPr>
          <w:b/>
          <w:sz w:val="24"/>
        </w:rPr>
        <w:t>T1 Memory:</w:t>
      </w:r>
      <w:r>
        <w:rPr>
          <w:sz w:val="24"/>
        </w:rPr>
        <w:t xml:space="preserve"> This memory is the bulk of </w:t>
      </w:r>
      <w:r w:rsidR="002027DD">
        <w:rPr>
          <w:sz w:val="24"/>
        </w:rPr>
        <w:t>the memory used in the 1r1w_a</w:t>
      </w:r>
      <w:r w:rsidR="00F35F0C">
        <w:rPr>
          <w:sz w:val="24"/>
        </w:rPr>
        <w:t>60</w:t>
      </w:r>
      <w:r>
        <w:rPr>
          <w:sz w:val="24"/>
        </w:rPr>
        <w:t xml:space="preserve"> and is used for the primary data storage. The size of this memory is equal to total capacity requirement of the algorithmic memory. The depth of the memory is equal to the depth of required memory and the width is equal to t</w:t>
      </w:r>
      <w:r w:rsidR="00F35F0C">
        <w:rPr>
          <w:sz w:val="24"/>
        </w:rPr>
        <w:t>he width of the IP. In 1r1w_a60</w:t>
      </w:r>
      <w:r>
        <w:rPr>
          <w:sz w:val="24"/>
        </w:rPr>
        <w:t xml:space="preserve"> 1RW (single port memory) is used as physical memory for T1 memory. </w:t>
      </w:r>
    </w:p>
    <w:p w:rsidR="00DC0046" w:rsidRDefault="00DC0046" w:rsidP="00DC0046">
      <w:pPr>
        <w:pStyle w:val="ListParagraph"/>
        <w:numPr>
          <w:ilvl w:val="1"/>
          <w:numId w:val="46"/>
        </w:numPr>
        <w:spacing w:after="200" w:line="276" w:lineRule="auto"/>
        <w:rPr>
          <w:sz w:val="24"/>
        </w:rPr>
      </w:pPr>
      <w:r>
        <w:rPr>
          <w:sz w:val="24"/>
        </w:rPr>
        <w:t xml:space="preserve">f – </w:t>
      </w:r>
      <w:proofErr w:type="gramStart"/>
      <w:r>
        <w:rPr>
          <w:sz w:val="24"/>
        </w:rPr>
        <w:t>target</w:t>
      </w:r>
      <w:proofErr w:type="gramEnd"/>
      <w:r>
        <w:rPr>
          <w:sz w:val="24"/>
        </w:rPr>
        <w:t xml:space="preserve"> frequency of T1 memory. This parameter is user defined.</w:t>
      </w:r>
    </w:p>
    <w:p w:rsidR="00DC0046" w:rsidRPr="00AD1FDC" w:rsidRDefault="00DC0046" w:rsidP="00DC0046">
      <w:pPr>
        <w:pStyle w:val="ListParagraph"/>
        <w:numPr>
          <w:ilvl w:val="1"/>
          <w:numId w:val="46"/>
        </w:numPr>
        <w:spacing w:after="200" w:line="276" w:lineRule="auto"/>
        <w:rPr>
          <w:sz w:val="24"/>
        </w:rPr>
      </w:pPr>
      <w:r>
        <w:rPr>
          <w:sz w:val="24"/>
        </w:rPr>
        <w:t xml:space="preserve">n – </w:t>
      </w:r>
      <w:proofErr w:type="gramStart"/>
      <w:r>
        <w:rPr>
          <w:sz w:val="24"/>
        </w:rPr>
        <w:t>is</w:t>
      </w:r>
      <w:proofErr w:type="gramEnd"/>
      <w:r>
        <w:rPr>
          <w:sz w:val="24"/>
        </w:rPr>
        <w:t xml:space="preserve"> the optimal number of T1 macros or number of banks, in which the complete memory depth/capacity will be split. This parameter is optimized based on the physical library.</w:t>
      </w:r>
    </w:p>
    <w:p w:rsidR="00DC0046" w:rsidRDefault="00DC0046" w:rsidP="00DC0046">
      <w:pPr>
        <w:pStyle w:val="ListParagraph"/>
        <w:numPr>
          <w:ilvl w:val="1"/>
          <w:numId w:val="46"/>
        </w:numPr>
        <w:spacing w:after="200" w:line="276" w:lineRule="auto"/>
        <w:rPr>
          <w:sz w:val="24"/>
        </w:rPr>
      </w:pPr>
      <w:proofErr w:type="spellStart"/>
      <w:r>
        <w:rPr>
          <w:sz w:val="24"/>
        </w:rPr>
        <w:t>ws</w:t>
      </w:r>
      <w:proofErr w:type="spellEnd"/>
      <w:r>
        <w:rPr>
          <w:sz w:val="24"/>
        </w:rPr>
        <w:t xml:space="preserve"> – The optimal depth of the T1 memory macros. For IP sizes which are non-power-of-two the tool can optimize the area using different size T1 macros. This parameter is optimized based on the physical library.</w:t>
      </w:r>
    </w:p>
    <w:p w:rsidR="00DC0046" w:rsidRDefault="00DC0046" w:rsidP="00DC0046">
      <w:pPr>
        <w:pStyle w:val="ListParagraph"/>
        <w:numPr>
          <w:ilvl w:val="1"/>
          <w:numId w:val="46"/>
        </w:numPr>
        <w:spacing w:after="200" w:line="276" w:lineRule="auto"/>
        <w:rPr>
          <w:sz w:val="24"/>
        </w:rPr>
      </w:pPr>
      <w:proofErr w:type="gramStart"/>
      <w:r>
        <w:rPr>
          <w:sz w:val="24"/>
        </w:rPr>
        <w:t>b</w:t>
      </w:r>
      <w:proofErr w:type="gramEnd"/>
      <w:r>
        <w:rPr>
          <w:sz w:val="24"/>
        </w:rPr>
        <w:t xml:space="preserve">’ – data width of the IP. This parameter is user defined. </w:t>
      </w:r>
    </w:p>
    <w:p w:rsidR="00F35F0C" w:rsidRDefault="00F35F0C" w:rsidP="00F35F0C">
      <w:pPr>
        <w:pStyle w:val="ListParagraph"/>
        <w:spacing w:after="200" w:line="276" w:lineRule="auto"/>
        <w:ind w:left="1800"/>
        <w:rPr>
          <w:sz w:val="24"/>
        </w:rPr>
      </w:pPr>
    </w:p>
    <w:p w:rsidR="00F35F0C" w:rsidRDefault="00F35F0C" w:rsidP="00F35F0C">
      <w:pPr>
        <w:pStyle w:val="ListParagraph"/>
        <w:numPr>
          <w:ilvl w:val="0"/>
          <w:numId w:val="46"/>
        </w:numPr>
        <w:spacing w:after="200" w:line="276" w:lineRule="auto"/>
        <w:rPr>
          <w:sz w:val="24"/>
        </w:rPr>
      </w:pPr>
      <w:r>
        <w:rPr>
          <w:b/>
          <w:sz w:val="24"/>
        </w:rPr>
        <w:t>T2</w:t>
      </w:r>
      <w:r w:rsidRPr="000E3336">
        <w:rPr>
          <w:b/>
          <w:sz w:val="24"/>
        </w:rPr>
        <w:t xml:space="preserve"> Memory:</w:t>
      </w:r>
      <w:r>
        <w:rPr>
          <w:sz w:val="24"/>
        </w:rPr>
        <w:t xml:space="preserve"> This is the spare memory, used to store data which has a clash with a read access. The size of this memory is equal to maximum bank size. The width is </w:t>
      </w:r>
      <w:r>
        <w:rPr>
          <w:sz w:val="24"/>
        </w:rPr>
        <w:lastRenderedPageBreak/>
        <w:t xml:space="preserve">equal to the width of the IP. In 1r1w_a60 1RW (single port memory) is used as spare memory. </w:t>
      </w:r>
    </w:p>
    <w:p w:rsidR="00F35F0C" w:rsidRDefault="00F35F0C" w:rsidP="00F35F0C">
      <w:pPr>
        <w:pStyle w:val="ListParagraph"/>
        <w:numPr>
          <w:ilvl w:val="1"/>
          <w:numId w:val="46"/>
        </w:numPr>
        <w:spacing w:after="200" w:line="276" w:lineRule="auto"/>
        <w:rPr>
          <w:sz w:val="24"/>
        </w:rPr>
      </w:pPr>
      <w:r>
        <w:rPr>
          <w:sz w:val="24"/>
        </w:rPr>
        <w:t xml:space="preserve">f – </w:t>
      </w:r>
      <w:proofErr w:type="gramStart"/>
      <w:r>
        <w:rPr>
          <w:sz w:val="24"/>
        </w:rPr>
        <w:t>target</w:t>
      </w:r>
      <w:proofErr w:type="gramEnd"/>
      <w:r>
        <w:rPr>
          <w:sz w:val="24"/>
        </w:rPr>
        <w:t xml:space="preserve"> frequency of T1 memory. This parameter is user defined.</w:t>
      </w:r>
    </w:p>
    <w:p w:rsidR="00F35F0C" w:rsidRDefault="00F35F0C" w:rsidP="00F35F0C">
      <w:pPr>
        <w:pStyle w:val="ListParagraph"/>
        <w:numPr>
          <w:ilvl w:val="1"/>
          <w:numId w:val="46"/>
        </w:numPr>
        <w:spacing w:after="200" w:line="276" w:lineRule="auto"/>
        <w:rPr>
          <w:sz w:val="24"/>
        </w:rPr>
      </w:pPr>
      <w:r>
        <w:rPr>
          <w:sz w:val="24"/>
        </w:rPr>
        <w:t xml:space="preserve">n – </w:t>
      </w:r>
      <w:proofErr w:type="gramStart"/>
      <w:r>
        <w:rPr>
          <w:sz w:val="24"/>
        </w:rPr>
        <w:t>is</w:t>
      </w:r>
      <w:proofErr w:type="gramEnd"/>
      <w:r>
        <w:rPr>
          <w:sz w:val="24"/>
        </w:rPr>
        <w:t xml:space="preserve"> the optimal number of T1 macros or number of banks, in which the complete memory depth/capacity will be split. This parameter is optimized based on the physical library.</w:t>
      </w:r>
    </w:p>
    <w:p w:rsidR="00F35F0C" w:rsidRDefault="00F35F0C" w:rsidP="00F35F0C">
      <w:pPr>
        <w:pStyle w:val="ListParagraph"/>
        <w:numPr>
          <w:ilvl w:val="1"/>
          <w:numId w:val="46"/>
        </w:numPr>
        <w:spacing w:after="200" w:line="276" w:lineRule="auto"/>
        <w:rPr>
          <w:sz w:val="24"/>
        </w:rPr>
      </w:pPr>
      <w:proofErr w:type="gramStart"/>
      <w:r>
        <w:rPr>
          <w:sz w:val="24"/>
        </w:rPr>
        <w:t>w</w:t>
      </w:r>
      <w:proofErr w:type="gramEnd"/>
      <w:r>
        <w:rPr>
          <w:sz w:val="24"/>
        </w:rPr>
        <w:t xml:space="preserve">’ – The maximum depth of the T1 memory macros. For IP sizes which are non-power-of-two the tool can optimize the area using different size T1 macros. </w:t>
      </w:r>
      <w:proofErr w:type="gramStart"/>
      <w:r>
        <w:rPr>
          <w:sz w:val="24"/>
        </w:rPr>
        <w:t>w</w:t>
      </w:r>
      <w:proofErr w:type="gramEnd"/>
      <w:r>
        <w:rPr>
          <w:sz w:val="24"/>
        </w:rPr>
        <w:t>’ would be the depth of the deepest T1 macro used. This parameter is optimized based on the physical library.</w:t>
      </w:r>
    </w:p>
    <w:p w:rsidR="00F35F0C" w:rsidRDefault="00F35F0C" w:rsidP="00F35F0C">
      <w:pPr>
        <w:pStyle w:val="ListParagraph"/>
        <w:numPr>
          <w:ilvl w:val="1"/>
          <w:numId w:val="46"/>
        </w:numPr>
        <w:spacing w:after="200" w:line="276" w:lineRule="auto"/>
        <w:rPr>
          <w:sz w:val="24"/>
        </w:rPr>
      </w:pPr>
      <w:proofErr w:type="gramStart"/>
      <w:r>
        <w:rPr>
          <w:sz w:val="24"/>
        </w:rPr>
        <w:t>b</w:t>
      </w:r>
      <w:proofErr w:type="gramEnd"/>
      <w:r>
        <w:rPr>
          <w:sz w:val="24"/>
        </w:rPr>
        <w:t xml:space="preserve">’ – data width of the IP. This parameter is user defined. </w:t>
      </w:r>
    </w:p>
    <w:p w:rsidR="00F35F0C" w:rsidRDefault="00F35F0C" w:rsidP="00F35F0C">
      <w:pPr>
        <w:pStyle w:val="ListParagraph"/>
        <w:spacing w:after="200" w:line="276" w:lineRule="auto"/>
        <w:ind w:left="1800"/>
        <w:rPr>
          <w:sz w:val="24"/>
        </w:rPr>
      </w:pPr>
    </w:p>
    <w:p w:rsidR="00DC0046" w:rsidRDefault="006B793B" w:rsidP="00DC0046">
      <w:pPr>
        <w:pStyle w:val="ListParagraph"/>
        <w:numPr>
          <w:ilvl w:val="0"/>
          <w:numId w:val="46"/>
        </w:numPr>
        <w:spacing w:after="200" w:line="276" w:lineRule="auto"/>
        <w:rPr>
          <w:sz w:val="24"/>
        </w:rPr>
      </w:pPr>
      <w:r>
        <w:rPr>
          <w:b/>
          <w:sz w:val="24"/>
        </w:rPr>
        <w:t>T3</w:t>
      </w:r>
      <w:r w:rsidR="00DC0046" w:rsidRPr="000E3336">
        <w:rPr>
          <w:b/>
          <w:sz w:val="24"/>
        </w:rPr>
        <w:t xml:space="preserve"> Memory:</w:t>
      </w:r>
      <w:r w:rsidR="00DC0046">
        <w:rPr>
          <w:sz w:val="24"/>
        </w:rPr>
        <w:t xml:space="preserve"> This memory is </w:t>
      </w:r>
      <w:r>
        <w:rPr>
          <w:sz w:val="24"/>
        </w:rPr>
        <w:t xml:space="preserve">called Mapping table and is </w:t>
      </w:r>
      <w:r w:rsidR="00DC0046">
        <w:rPr>
          <w:sz w:val="24"/>
        </w:rPr>
        <w:t>used</w:t>
      </w:r>
      <w:r>
        <w:rPr>
          <w:sz w:val="24"/>
        </w:rPr>
        <w:t xml:space="preserve"> to store</w:t>
      </w:r>
      <w:r w:rsidR="00DC0046">
        <w:rPr>
          <w:sz w:val="24"/>
        </w:rPr>
        <w:t xml:space="preserve"> </w:t>
      </w:r>
      <w:r w:rsidR="00686E85">
        <w:rPr>
          <w:sz w:val="24"/>
        </w:rPr>
        <w:t>mapping</w:t>
      </w:r>
      <w:r w:rsidR="00DC0046">
        <w:rPr>
          <w:sz w:val="24"/>
        </w:rPr>
        <w:t xml:space="preserve"> data</w:t>
      </w:r>
      <w:r>
        <w:rPr>
          <w:sz w:val="24"/>
        </w:rPr>
        <w:t xml:space="preserve"> for each bank</w:t>
      </w:r>
      <w:r w:rsidR="00BE7001">
        <w:rPr>
          <w:sz w:val="24"/>
        </w:rPr>
        <w:t>. Since reads are given higher priority</w:t>
      </w:r>
      <w:proofErr w:type="gramStart"/>
      <w:r w:rsidR="00BE7001">
        <w:rPr>
          <w:sz w:val="24"/>
        </w:rPr>
        <w:t>,  w</w:t>
      </w:r>
      <w:r>
        <w:rPr>
          <w:sz w:val="24"/>
        </w:rPr>
        <w:t>henever</w:t>
      </w:r>
      <w:proofErr w:type="gramEnd"/>
      <w:r>
        <w:rPr>
          <w:sz w:val="24"/>
        </w:rPr>
        <w:t xml:space="preserve"> there is a clash between read and write to the same bank, that data will be written into another bank</w:t>
      </w:r>
      <w:r w:rsidR="00686E85">
        <w:rPr>
          <w:sz w:val="24"/>
        </w:rPr>
        <w:t xml:space="preserve">. Mapping table has </w:t>
      </w:r>
      <w:proofErr w:type="gramStart"/>
      <w:r w:rsidR="00686E85">
        <w:rPr>
          <w:sz w:val="24"/>
        </w:rPr>
        <w:t>n+1 locations</w:t>
      </w:r>
      <w:proofErr w:type="gramEnd"/>
      <w:r w:rsidR="00686E85">
        <w:rPr>
          <w:sz w:val="24"/>
        </w:rPr>
        <w:t xml:space="preserve"> for each row. Each location indicates which bank </w:t>
      </w:r>
      <w:proofErr w:type="gramStart"/>
      <w:r w:rsidR="00686E85">
        <w:rPr>
          <w:sz w:val="24"/>
        </w:rPr>
        <w:t>does this data belong</w:t>
      </w:r>
      <w:proofErr w:type="gramEnd"/>
      <w:r w:rsidR="00686E85">
        <w:rPr>
          <w:sz w:val="24"/>
        </w:rPr>
        <w:t xml:space="preserve"> to. It has two 2-port memories, one for read</w:t>
      </w:r>
      <w:r w:rsidR="005723B0">
        <w:rPr>
          <w:sz w:val="24"/>
        </w:rPr>
        <w:t xml:space="preserve"> access </w:t>
      </w:r>
      <w:r w:rsidR="0038632B">
        <w:rPr>
          <w:sz w:val="24"/>
        </w:rPr>
        <w:t xml:space="preserve">check </w:t>
      </w:r>
      <w:r w:rsidR="005723B0">
        <w:rPr>
          <w:sz w:val="24"/>
        </w:rPr>
        <w:t xml:space="preserve">and </w:t>
      </w:r>
      <w:r w:rsidR="00E85D82">
        <w:rPr>
          <w:sz w:val="24"/>
        </w:rPr>
        <w:t xml:space="preserve">other for </w:t>
      </w:r>
      <w:r w:rsidR="005723B0">
        <w:rPr>
          <w:sz w:val="24"/>
        </w:rPr>
        <w:t>write access</w:t>
      </w:r>
      <w:r w:rsidR="0038632B">
        <w:rPr>
          <w:sz w:val="24"/>
        </w:rPr>
        <w:t xml:space="preserve"> check</w:t>
      </w:r>
      <w:r w:rsidR="005723B0">
        <w:rPr>
          <w:sz w:val="24"/>
        </w:rPr>
        <w:t>.</w:t>
      </w:r>
      <w:r>
        <w:rPr>
          <w:sz w:val="24"/>
        </w:rPr>
        <w:t xml:space="preserve"> </w:t>
      </w:r>
    </w:p>
    <w:p w:rsidR="00DC0046" w:rsidRDefault="00DC0046" w:rsidP="00DC0046">
      <w:pPr>
        <w:pStyle w:val="ListParagraph"/>
        <w:numPr>
          <w:ilvl w:val="1"/>
          <w:numId w:val="46"/>
        </w:numPr>
        <w:spacing w:after="200" w:line="276" w:lineRule="auto"/>
        <w:rPr>
          <w:sz w:val="24"/>
        </w:rPr>
      </w:pPr>
      <w:r>
        <w:rPr>
          <w:sz w:val="24"/>
        </w:rPr>
        <w:t xml:space="preserve">f – </w:t>
      </w:r>
      <w:proofErr w:type="gramStart"/>
      <w:r>
        <w:rPr>
          <w:sz w:val="24"/>
        </w:rPr>
        <w:t>target</w:t>
      </w:r>
      <w:proofErr w:type="gramEnd"/>
      <w:r>
        <w:rPr>
          <w:sz w:val="24"/>
        </w:rPr>
        <w:t xml:space="preserve"> frequency of T1 memory. This parameter is user defined.</w:t>
      </w:r>
    </w:p>
    <w:p w:rsidR="00DC0046" w:rsidRDefault="00DC0046" w:rsidP="00DC0046">
      <w:pPr>
        <w:pStyle w:val="ListParagraph"/>
        <w:numPr>
          <w:ilvl w:val="1"/>
          <w:numId w:val="46"/>
        </w:numPr>
        <w:spacing w:after="200" w:line="276" w:lineRule="auto"/>
        <w:rPr>
          <w:sz w:val="24"/>
        </w:rPr>
      </w:pPr>
      <w:proofErr w:type="gramStart"/>
      <w:r>
        <w:rPr>
          <w:sz w:val="24"/>
        </w:rPr>
        <w:t>w</w:t>
      </w:r>
      <w:proofErr w:type="gramEnd"/>
      <w:r>
        <w:rPr>
          <w:sz w:val="24"/>
        </w:rPr>
        <w:t xml:space="preserve">’ – The maximum depth of the T1 memory macros. For IP sizes which are non-power-of-two the tool can optimize the area using different size T1 macros. </w:t>
      </w:r>
      <w:proofErr w:type="gramStart"/>
      <w:r>
        <w:rPr>
          <w:sz w:val="24"/>
        </w:rPr>
        <w:t>w</w:t>
      </w:r>
      <w:proofErr w:type="gramEnd"/>
      <w:r>
        <w:rPr>
          <w:sz w:val="24"/>
        </w:rPr>
        <w:t>’ would be the depth of the deepest t1 macro used. This parameter is optimized based on the physical library.</w:t>
      </w:r>
    </w:p>
    <w:p w:rsidR="00DC0046" w:rsidRDefault="00DC0046" w:rsidP="00DC0046">
      <w:pPr>
        <w:pStyle w:val="ListParagraph"/>
        <w:numPr>
          <w:ilvl w:val="1"/>
          <w:numId w:val="46"/>
        </w:numPr>
        <w:spacing w:after="200" w:line="276" w:lineRule="auto"/>
        <w:rPr>
          <w:sz w:val="24"/>
        </w:rPr>
      </w:pPr>
      <w:proofErr w:type="gramStart"/>
      <w:r>
        <w:rPr>
          <w:sz w:val="24"/>
        </w:rPr>
        <w:t>b</w:t>
      </w:r>
      <w:proofErr w:type="gramEnd"/>
      <w:r>
        <w:rPr>
          <w:sz w:val="24"/>
        </w:rPr>
        <w:t xml:space="preserve">’ – data with of the IP. This parameter is user defined. </w:t>
      </w:r>
    </w:p>
    <w:p w:rsidR="00DC0046" w:rsidRDefault="00DC0046" w:rsidP="00DC0046">
      <w:pPr>
        <w:pStyle w:val="ListParagraph"/>
        <w:numPr>
          <w:ilvl w:val="1"/>
          <w:numId w:val="46"/>
        </w:numPr>
        <w:spacing w:after="200" w:line="276" w:lineRule="auto"/>
        <w:rPr>
          <w:sz w:val="24"/>
        </w:rPr>
      </w:pPr>
      <w:r w:rsidRPr="000E3336">
        <w:rPr>
          <w:sz w:val="24"/>
        </w:rPr>
        <w:t xml:space="preserve">p – </w:t>
      </w:r>
      <w:proofErr w:type="gramStart"/>
      <w:r w:rsidR="00E672E0">
        <w:rPr>
          <w:sz w:val="24"/>
        </w:rPr>
        <w:t>contains</w:t>
      </w:r>
      <w:proofErr w:type="gramEnd"/>
      <w:r w:rsidR="00E672E0">
        <w:rPr>
          <w:sz w:val="24"/>
        </w:rPr>
        <w:t xml:space="preserve"> n+1 * (log of n+1) bits to access.</w:t>
      </w:r>
      <w:r>
        <w:rPr>
          <w:sz w:val="24"/>
        </w:rPr>
        <w:t xml:space="preserve"> </w:t>
      </w:r>
    </w:p>
    <w:p w:rsidR="00DC0046" w:rsidRPr="00DC0046" w:rsidRDefault="00DC0046" w:rsidP="00DC0046">
      <w:pPr>
        <w:pStyle w:val="BodyText"/>
      </w:pPr>
    </w:p>
    <w:p w:rsidR="00A501A9" w:rsidRDefault="00A501A9" w:rsidP="0014285D">
      <w:pPr>
        <w:pStyle w:val="Heading1"/>
      </w:pPr>
      <w:bookmarkStart w:id="94" w:name="_Toc385371832"/>
      <w:r>
        <w:lastRenderedPageBreak/>
        <w:t>Block level description</w:t>
      </w:r>
      <w:bookmarkEnd w:id="94"/>
    </w:p>
    <w:p w:rsidR="000C4759" w:rsidRDefault="000C4759" w:rsidP="00792E89">
      <w:pPr>
        <w:pStyle w:val="ListParagraph"/>
        <w:ind w:left="432"/>
        <w:rPr>
          <w:sz w:val="24"/>
          <w:szCs w:val="24"/>
        </w:rPr>
      </w:pPr>
      <w:r>
        <w:rPr>
          <w:sz w:val="24"/>
          <w:szCs w:val="24"/>
        </w:rPr>
        <w:t>An algo_1r1we_rl2_pseudo_top instantiates:</w:t>
      </w:r>
    </w:p>
    <w:p w:rsidR="000C4759" w:rsidRPr="00E67AF5" w:rsidRDefault="00BE7001" w:rsidP="00792E89">
      <w:pPr>
        <w:pStyle w:val="ListParagraph"/>
        <w:numPr>
          <w:ilvl w:val="0"/>
          <w:numId w:val="47"/>
        </w:numPr>
        <w:spacing w:after="200" w:line="276" w:lineRule="auto"/>
        <w:ind w:left="957"/>
        <w:rPr>
          <w:b/>
          <w:sz w:val="32"/>
        </w:rPr>
      </w:pPr>
      <w:r>
        <w:rPr>
          <w:sz w:val="24"/>
          <w:szCs w:val="24"/>
        </w:rPr>
        <w:t xml:space="preserve">For </w:t>
      </w:r>
      <w:r w:rsidR="000C4759">
        <w:rPr>
          <w:sz w:val="24"/>
          <w:szCs w:val="24"/>
        </w:rPr>
        <w:t>a1_loop (</w:t>
      </w:r>
      <w:proofErr w:type="spellStart"/>
      <w:r w:rsidR="000C4759">
        <w:rPr>
          <w:sz w:val="24"/>
          <w:szCs w:val="24"/>
        </w:rPr>
        <w:t>algo</w:t>
      </w:r>
      <w:proofErr w:type="spellEnd"/>
      <w:proofErr w:type="gramStart"/>
      <w:r w:rsidR="000C4759">
        <w:rPr>
          <w:sz w:val="24"/>
          <w:szCs w:val="24"/>
        </w:rPr>
        <w:t>) :</w:t>
      </w:r>
      <w:proofErr w:type="gramEnd"/>
      <w:r w:rsidR="000C4759">
        <w:rPr>
          <w:sz w:val="24"/>
          <w:szCs w:val="24"/>
        </w:rPr>
        <w:t xml:space="preserve"> This </w:t>
      </w:r>
      <w:r>
        <w:rPr>
          <w:sz w:val="24"/>
          <w:szCs w:val="24"/>
        </w:rPr>
        <w:t>loop</w:t>
      </w:r>
      <w:r w:rsidR="000C4759">
        <w:rPr>
          <w:sz w:val="24"/>
          <w:szCs w:val="24"/>
        </w:rPr>
        <w:t xml:space="preserve"> consists of </w:t>
      </w:r>
      <w:r w:rsidR="00A52837">
        <w:rPr>
          <w:sz w:val="24"/>
          <w:szCs w:val="24"/>
        </w:rPr>
        <w:t xml:space="preserve">the module algo_mrnwpw_1rw_mt </w:t>
      </w:r>
      <w:r w:rsidR="000C4759">
        <w:rPr>
          <w:sz w:val="24"/>
          <w:szCs w:val="24"/>
        </w:rPr>
        <w:t xml:space="preserve"> – </w:t>
      </w:r>
      <w:r w:rsidR="00E81358">
        <w:rPr>
          <w:sz w:val="24"/>
          <w:szCs w:val="24"/>
        </w:rPr>
        <w:t>core_mrnrwpw_1rw_mt</w:t>
      </w:r>
      <w:r w:rsidR="000C4759">
        <w:rPr>
          <w:sz w:val="24"/>
          <w:szCs w:val="24"/>
        </w:rPr>
        <w:t xml:space="preserve"> and mux. The core consists of the bulk of the algorithm and the mux translates the data from the logical p-interfaces and s-interfaces to physical T1</w:t>
      </w:r>
      <w:r w:rsidR="008B352B">
        <w:rPr>
          <w:sz w:val="24"/>
          <w:szCs w:val="24"/>
        </w:rPr>
        <w:t>/</w:t>
      </w:r>
      <w:proofErr w:type="gramStart"/>
      <w:r w:rsidR="00D056B0">
        <w:rPr>
          <w:sz w:val="24"/>
          <w:szCs w:val="24"/>
        </w:rPr>
        <w:t xml:space="preserve">T2 </w:t>
      </w:r>
      <w:r w:rsidR="008B352B">
        <w:rPr>
          <w:sz w:val="24"/>
          <w:szCs w:val="24"/>
        </w:rPr>
        <w:t xml:space="preserve"> interfaces</w:t>
      </w:r>
      <w:proofErr w:type="gramEnd"/>
      <w:r w:rsidR="000C4759">
        <w:rPr>
          <w:sz w:val="24"/>
          <w:szCs w:val="24"/>
        </w:rPr>
        <w:t xml:space="preserve">. The core flops the primary inputs depending on the FLOPIN parameter and </w:t>
      </w:r>
      <w:r w:rsidR="008B352B">
        <w:rPr>
          <w:sz w:val="24"/>
          <w:szCs w:val="24"/>
        </w:rPr>
        <w:t>dispatches read commands to</w:t>
      </w:r>
      <w:r w:rsidR="000C4759">
        <w:rPr>
          <w:sz w:val="24"/>
          <w:szCs w:val="24"/>
        </w:rPr>
        <w:t xml:space="preserve"> T1 </w:t>
      </w:r>
      <w:r w:rsidR="00D056B0">
        <w:rPr>
          <w:sz w:val="24"/>
          <w:szCs w:val="24"/>
        </w:rPr>
        <w:t>and</w:t>
      </w:r>
      <w:r w:rsidR="008B352B">
        <w:rPr>
          <w:sz w:val="24"/>
          <w:szCs w:val="24"/>
        </w:rPr>
        <w:t xml:space="preserve"> </w:t>
      </w:r>
      <w:proofErr w:type="gramStart"/>
      <w:r w:rsidR="008B352B">
        <w:rPr>
          <w:sz w:val="24"/>
          <w:szCs w:val="24"/>
        </w:rPr>
        <w:t xml:space="preserve">T2 </w:t>
      </w:r>
      <w:r w:rsidR="000C4759">
        <w:rPr>
          <w:sz w:val="24"/>
          <w:szCs w:val="24"/>
        </w:rPr>
        <w:t xml:space="preserve"> memories</w:t>
      </w:r>
      <w:proofErr w:type="gramEnd"/>
      <w:r w:rsidR="000C4759">
        <w:rPr>
          <w:sz w:val="24"/>
          <w:szCs w:val="24"/>
        </w:rPr>
        <w:t xml:space="preserve">. If a write was scheduled to the same T1 bank as a read then read gets the priority, and the write gets </w:t>
      </w:r>
      <w:proofErr w:type="gramStart"/>
      <w:r w:rsidR="000C4759">
        <w:rPr>
          <w:sz w:val="24"/>
          <w:szCs w:val="24"/>
        </w:rPr>
        <w:t>sent</w:t>
      </w:r>
      <w:r w:rsidR="008B352B">
        <w:rPr>
          <w:sz w:val="24"/>
          <w:szCs w:val="24"/>
        </w:rPr>
        <w:t xml:space="preserve">  to</w:t>
      </w:r>
      <w:proofErr w:type="gramEnd"/>
      <w:r w:rsidR="008B352B">
        <w:rPr>
          <w:sz w:val="24"/>
          <w:szCs w:val="24"/>
        </w:rPr>
        <w:t xml:space="preserve"> the spare</w:t>
      </w:r>
      <w:r w:rsidR="000C4759">
        <w:rPr>
          <w:sz w:val="24"/>
          <w:szCs w:val="24"/>
        </w:rPr>
        <w:t xml:space="preserve"> memory, </w:t>
      </w:r>
      <w:r w:rsidR="008B352B">
        <w:rPr>
          <w:sz w:val="24"/>
          <w:szCs w:val="24"/>
        </w:rPr>
        <w:t>and a mapping info will be written to the mapping table</w:t>
      </w:r>
      <w:r w:rsidR="000C4759">
        <w:rPr>
          <w:sz w:val="24"/>
          <w:szCs w:val="24"/>
        </w:rPr>
        <w:t>.</w:t>
      </w:r>
    </w:p>
    <w:p w:rsidR="000C4759" w:rsidRPr="00F25D0B" w:rsidRDefault="000C4759" w:rsidP="00792E89">
      <w:pPr>
        <w:pStyle w:val="ListParagraph"/>
        <w:numPr>
          <w:ilvl w:val="0"/>
          <w:numId w:val="47"/>
        </w:numPr>
        <w:spacing w:after="200" w:line="276" w:lineRule="auto"/>
        <w:ind w:left="957"/>
        <w:rPr>
          <w:b/>
          <w:sz w:val="32"/>
        </w:rPr>
      </w:pPr>
      <w:r>
        <w:rPr>
          <w:sz w:val="24"/>
          <w:szCs w:val="24"/>
        </w:rPr>
        <w:t>For t1_loop (t1 memories): This mo</w:t>
      </w:r>
      <w:r w:rsidR="000548D9">
        <w:rPr>
          <w:sz w:val="24"/>
          <w:szCs w:val="24"/>
        </w:rPr>
        <w:t xml:space="preserve">dule consists </w:t>
      </w:r>
      <w:r w:rsidR="003C32EB">
        <w:rPr>
          <w:sz w:val="24"/>
          <w:szCs w:val="24"/>
        </w:rPr>
        <w:t xml:space="preserve">of </w:t>
      </w:r>
      <w:r w:rsidR="000515AE">
        <w:rPr>
          <w:sz w:val="24"/>
          <w:szCs w:val="24"/>
        </w:rPr>
        <w:t>n+1</w:t>
      </w:r>
      <w:r w:rsidR="00267EFE">
        <w:rPr>
          <w:sz w:val="24"/>
          <w:szCs w:val="24"/>
        </w:rPr>
        <w:t xml:space="preserve"> instance</w:t>
      </w:r>
      <w:r w:rsidR="000515AE">
        <w:rPr>
          <w:sz w:val="24"/>
          <w:szCs w:val="24"/>
        </w:rPr>
        <w:t xml:space="preserve">s of </w:t>
      </w:r>
      <w:proofErr w:type="spellStart"/>
      <w:r>
        <w:rPr>
          <w:sz w:val="24"/>
          <w:szCs w:val="24"/>
        </w:rPr>
        <w:t>infra_align_</w:t>
      </w:r>
      <w:r w:rsidR="003C32EB">
        <w:rPr>
          <w:sz w:val="24"/>
          <w:szCs w:val="24"/>
        </w:rPr>
        <w:t>ecc_dwsn</w:t>
      </w:r>
      <w:proofErr w:type="spellEnd"/>
      <w:r w:rsidR="00267EFE">
        <w:rPr>
          <w:sz w:val="24"/>
          <w:szCs w:val="24"/>
        </w:rPr>
        <w:t>. Th</w:t>
      </w:r>
      <w:r w:rsidR="003C32EB">
        <w:rPr>
          <w:sz w:val="24"/>
          <w:szCs w:val="24"/>
        </w:rPr>
        <w:t>is module talks to the T1 memories</w:t>
      </w:r>
      <w:r w:rsidR="005C18E1">
        <w:rPr>
          <w:sz w:val="24"/>
          <w:szCs w:val="24"/>
        </w:rPr>
        <w:t xml:space="preserve"> and the spare T2 memory.</w:t>
      </w:r>
    </w:p>
    <w:p w:rsidR="000C4759" w:rsidRDefault="00BE4A94" w:rsidP="000548D9">
      <w:pPr>
        <w:pStyle w:val="BodyText"/>
        <w:ind w:left="-360"/>
      </w:pPr>
      <w:r>
        <w:rPr>
          <w:noProof/>
        </w:rPr>
        <w:lastRenderedPageBreak/>
        <w:drawing>
          <wp:inline distT="0" distB="0" distL="0" distR="0">
            <wp:extent cx="6226810" cy="7578090"/>
            <wp:effectExtent l="0" t="0" r="2540" b="381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_top_block_diagram_a60.jpg"/>
                    <pic:cNvPicPr/>
                  </pic:nvPicPr>
                  <pic:blipFill>
                    <a:blip r:embed="rId23">
                      <a:extLst>
                        <a:ext uri="{28A0092B-C50C-407E-A947-70E740481C1C}">
                          <a14:useLocalDpi xmlns:a14="http://schemas.microsoft.com/office/drawing/2010/main" val="0"/>
                        </a:ext>
                      </a:extLst>
                    </a:blip>
                    <a:stretch>
                      <a:fillRect/>
                    </a:stretch>
                  </pic:blipFill>
                  <pic:spPr>
                    <a:xfrm>
                      <a:off x="0" y="0"/>
                      <a:ext cx="6226810" cy="7578090"/>
                    </a:xfrm>
                    <a:prstGeom prst="rect">
                      <a:avLst/>
                    </a:prstGeom>
                  </pic:spPr>
                </pic:pic>
              </a:graphicData>
            </a:graphic>
          </wp:inline>
        </w:drawing>
      </w:r>
    </w:p>
    <w:p w:rsidR="000C4759" w:rsidRPr="008355F3" w:rsidRDefault="000C4759" w:rsidP="000C4759">
      <w:pPr>
        <w:jc w:val="center"/>
        <w:rPr>
          <w:b/>
          <w:sz w:val="24"/>
          <w:szCs w:val="24"/>
        </w:rPr>
      </w:pPr>
      <w:r w:rsidRPr="008355F3">
        <w:rPr>
          <w:b/>
          <w:sz w:val="24"/>
          <w:szCs w:val="24"/>
        </w:rPr>
        <w:t xml:space="preserve">Figure1: Block diagram for </w:t>
      </w:r>
      <w:proofErr w:type="spellStart"/>
      <w:r w:rsidRPr="008355F3">
        <w:rPr>
          <w:b/>
          <w:sz w:val="24"/>
          <w:szCs w:val="24"/>
        </w:rPr>
        <w:t>Algo_top</w:t>
      </w:r>
      <w:proofErr w:type="spellEnd"/>
    </w:p>
    <w:p w:rsidR="000C4759" w:rsidRPr="00A501A9" w:rsidRDefault="000C4759" w:rsidP="00A501A9">
      <w:pPr>
        <w:pStyle w:val="BodyText"/>
      </w:pPr>
    </w:p>
    <w:p w:rsidR="00A501A9" w:rsidRDefault="00A501A9" w:rsidP="0014285D">
      <w:pPr>
        <w:pStyle w:val="Heading1"/>
      </w:pPr>
      <w:bookmarkStart w:id="95" w:name="_Toc385371833"/>
      <w:r>
        <w:lastRenderedPageBreak/>
        <w:t>Key Parameters</w:t>
      </w:r>
      <w:bookmarkEnd w:id="95"/>
    </w:p>
    <w:p w:rsidR="000C4759" w:rsidRDefault="0070528E" w:rsidP="000C4759">
      <w:pPr>
        <w:ind w:left="0"/>
        <w:rPr>
          <w:sz w:val="24"/>
          <w:szCs w:val="24"/>
        </w:rPr>
      </w:pPr>
      <w:r>
        <w:rPr>
          <w:sz w:val="24"/>
          <w:szCs w:val="24"/>
        </w:rPr>
        <w:t>The 1r1w_a121</w:t>
      </w:r>
      <w:r w:rsidR="000C4759">
        <w:rPr>
          <w:sz w:val="24"/>
          <w:szCs w:val="24"/>
        </w:rPr>
        <w:t xml:space="preserve"> </w:t>
      </w:r>
      <w:proofErr w:type="spellStart"/>
      <w:r w:rsidR="000C4759">
        <w:rPr>
          <w:sz w:val="24"/>
          <w:szCs w:val="24"/>
        </w:rPr>
        <w:t>algo</w:t>
      </w:r>
      <w:proofErr w:type="spellEnd"/>
      <w:r w:rsidR="000C4759">
        <w:rPr>
          <w:sz w:val="24"/>
          <w:szCs w:val="24"/>
        </w:rPr>
        <w:t xml:space="preserve"> uses the following key parameters:</w:t>
      </w:r>
    </w:p>
    <w:p w:rsidR="000548D9" w:rsidRDefault="000548D9" w:rsidP="000C4759">
      <w:pPr>
        <w:ind w:left="0"/>
        <w:rPr>
          <w:sz w:val="24"/>
          <w:szCs w:val="24"/>
        </w:rPr>
      </w:pPr>
    </w:p>
    <w:p w:rsidR="000548D9" w:rsidRPr="00BC0E59" w:rsidRDefault="000548D9" w:rsidP="000C4759">
      <w:pPr>
        <w:ind w:left="0"/>
        <w:rPr>
          <w:sz w:val="24"/>
          <w:szCs w:val="24"/>
        </w:rPr>
      </w:pPr>
    </w:p>
    <w:tbl>
      <w:tblPr>
        <w:tblStyle w:val="TableGrid"/>
        <w:tblW w:w="9800" w:type="dxa"/>
        <w:tblLayout w:type="fixed"/>
        <w:tblLook w:val="04A0" w:firstRow="1" w:lastRow="0" w:firstColumn="1" w:lastColumn="0" w:noHBand="0" w:noVBand="1"/>
      </w:tblPr>
      <w:tblGrid>
        <w:gridCol w:w="2735"/>
        <w:gridCol w:w="2600"/>
        <w:gridCol w:w="2171"/>
        <w:gridCol w:w="2294"/>
      </w:tblGrid>
      <w:tr w:rsidR="003B1529" w:rsidTr="00BE7001">
        <w:tc>
          <w:tcPr>
            <w:tcW w:w="2735" w:type="dxa"/>
          </w:tcPr>
          <w:p w:rsidR="003B1529" w:rsidRPr="00BE7001" w:rsidRDefault="003B1529" w:rsidP="003B1529">
            <w:pPr>
              <w:jc w:val="center"/>
              <w:rPr>
                <w:b/>
                <w:sz w:val="18"/>
                <w:szCs w:val="18"/>
              </w:rPr>
            </w:pPr>
            <w:r w:rsidRPr="00BE7001">
              <w:rPr>
                <w:b/>
                <w:sz w:val="18"/>
                <w:szCs w:val="18"/>
              </w:rPr>
              <w:t>Parameter</w:t>
            </w:r>
          </w:p>
        </w:tc>
        <w:tc>
          <w:tcPr>
            <w:tcW w:w="2600" w:type="dxa"/>
          </w:tcPr>
          <w:p w:rsidR="003B1529" w:rsidRPr="00BE7001" w:rsidRDefault="003B1529" w:rsidP="003B1529">
            <w:pPr>
              <w:jc w:val="center"/>
              <w:rPr>
                <w:b/>
                <w:sz w:val="18"/>
                <w:szCs w:val="18"/>
              </w:rPr>
            </w:pPr>
            <w:r w:rsidRPr="00BE7001">
              <w:rPr>
                <w:b/>
                <w:sz w:val="18"/>
                <w:szCs w:val="18"/>
              </w:rPr>
              <w:t>Description</w:t>
            </w:r>
          </w:p>
        </w:tc>
        <w:tc>
          <w:tcPr>
            <w:tcW w:w="2171" w:type="dxa"/>
          </w:tcPr>
          <w:p w:rsidR="003B1529" w:rsidRPr="00BE7001" w:rsidRDefault="003B1529" w:rsidP="003B1529">
            <w:pPr>
              <w:jc w:val="center"/>
              <w:rPr>
                <w:b/>
                <w:sz w:val="18"/>
                <w:szCs w:val="18"/>
              </w:rPr>
            </w:pPr>
            <w:r w:rsidRPr="00BE7001">
              <w:rPr>
                <w:b/>
                <w:sz w:val="18"/>
                <w:szCs w:val="18"/>
              </w:rPr>
              <w:t>Software Controlled</w:t>
            </w:r>
          </w:p>
        </w:tc>
        <w:tc>
          <w:tcPr>
            <w:tcW w:w="2294" w:type="dxa"/>
          </w:tcPr>
          <w:p w:rsidR="003B1529" w:rsidRPr="00BE7001" w:rsidRDefault="003B1529" w:rsidP="003B1529">
            <w:pPr>
              <w:jc w:val="center"/>
              <w:rPr>
                <w:b/>
                <w:sz w:val="18"/>
                <w:szCs w:val="18"/>
              </w:rPr>
            </w:pPr>
            <w:proofErr w:type="spellStart"/>
            <w:r w:rsidRPr="00BE7001">
              <w:rPr>
                <w:b/>
                <w:sz w:val="18"/>
                <w:szCs w:val="18"/>
              </w:rPr>
              <w:t>Hadware</w:t>
            </w:r>
            <w:proofErr w:type="spellEnd"/>
            <w:r w:rsidRPr="00BE7001">
              <w:rPr>
                <w:b/>
                <w:sz w:val="18"/>
                <w:szCs w:val="18"/>
              </w:rPr>
              <w:t xml:space="preserve"> controlled</w:t>
            </w:r>
          </w:p>
        </w:tc>
      </w:tr>
      <w:tr w:rsidR="003B1529" w:rsidTr="00BE7001">
        <w:tc>
          <w:tcPr>
            <w:tcW w:w="2735" w:type="dxa"/>
          </w:tcPr>
          <w:p w:rsidR="003B1529" w:rsidRPr="00BE7001" w:rsidRDefault="003B1529" w:rsidP="000C4759">
            <w:pPr>
              <w:rPr>
                <w:sz w:val="18"/>
                <w:szCs w:val="18"/>
              </w:rPr>
            </w:pPr>
            <w:r w:rsidRPr="00BE7001">
              <w:rPr>
                <w:sz w:val="18"/>
                <w:szCs w:val="18"/>
              </w:rPr>
              <w:t>WIDTH</w:t>
            </w:r>
          </w:p>
        </w:tc>
        <w:tc>
          <w:tcPr>
            <w:tcW w:w="2600" w:type="dxa"/>
          </w:tcPr>
          <w:p w:rsidR="003B1529" w:rsidRPr="00BE7001" w:rsidRDefault="003B1529" w:rsidP="00596E51">
            <w:pPr>
              <w:ind w:left="0"/>
              <w:rPr>
                <w:sz w:val="18"/>
                <w:szCs w:val="18"/>
              </w:rPr>
            </w:pPr>
            <w:r w:rsidRPr="00BE7001">
              <w:rPr>
                <w:sz w:val="18"/>
                <w:szCs w:val="18"/>
              </w:rPr>
              <w:t>Data width of the IP; It defines width of the data bus</w:t>
            </w:r>
          </w:p>
        </w:tc>
        <w:tc>
          <w:tcPr>
            <w:tcW w:w="2171" w:type="dxa"/>
          </w:tcPr>
          <w:p w:rsidR="003B1529" w:rsidRPr="00D079F9" w:rsidRDefault="00D079F9" w:rsidP="000C4759">
            <w:pPr>
              <w:rPr>
                <w:sz w:val="18"/>
                <w:szCs w:val="18"/>
              </w:rPr>
            </w:pPr>
            <w:r w:rsidRPr="00D079F9">
              <w:rPr>
                <w:sz w:val="18"/>
                <w:szCs w:val="18"/>
              </w:rPr>
              <w:t xml:space="preserve">&lt;To </w:t>
            </w:r>
            <w:r>
              <w:rPr>
                <w:sz w:val="18"/>
                <w:szCs w:val="18"/>
              </w:rPr>
              <w:t>be filled&gt;</w:t>
            </w:r>
          </w:p>
        </w:tc>
        <w:tc>
          <w:tcPr>
            <w:tcW w:w="2294" w:type="dxa"/>
          </w:tcPr>
          <w:p w:rsidR="003B1529" w:rsidRPr="00EA5604" w:rsidRDefault="00D079F9" w:rsidP="000C4759">
            <w:pPr>
              <w:rPr>
                <w:sz w:val="24"/>
                <w:szCs w:val="24"/>
              </w:rPr>
            </w:pPr>
            <w:r w:rsidRPr="00D079F9">
              <w:rPr>
                <w:sz w:val="18"/>
                <w:szCs w:val="18"/>
              </w:rPr>
              <w:t xml:space="preserve">&lt;To </w:t>
            </w:r>
            <w:r>
              <w:rPr>
                <w:sz w:val="18"/>
                <w:szCs w:val="18"/>
              </w:rPr>
              <w:t>be filled&gt;</w:t>
            </w:r>
          </w:p>
        </w:tc>
      </w:tr>
      <w:tr w:rsidR="003B1529" w:rsidTr="00BE7001">
        <w:tc>
          <w:tcPr>
            <w:tcW w:w="2735" w:type="dxa"/>
          </w:tcPr>
          <w:p w:rsidR="003B1529" w:rsidRPr="00BE7001" w:rsidRDefault="003B1529" w:rsidP="000C4759">
            <w:pPr>
              <w:rPr>
                <w:sz w:val="18"/>
                <w:szCs w:val="18"/>
              </w:rPr>
            </w:pPr>
            <w:r w:rsidRPr="00BE7001">
              <w:rPr>
                <w:sz w:val="18"/>
                <w:szCs w:val="18"/>
              </w:rPr>
              <w:t>NUMADDR</w:t>
            </w:r>
          </w:p>
        </w:tc>
        <w:tc>
          <w:tcPr>
            <w:tcW w:w="2600" w:type="dxa"/>
          </w:tcPr>
          <w:p w:rsidR="003B1529" w:rsidRPr="00BE7001" w:rsidRDefault="003B1529" w:rsidP="00596E51">
            <w:pPr>
              <w:ind w:left="0"/>
              <w:rPr>
                <w:sz w:val="18"/>
                <w:szCs w:val="18"/>
              </w:rPr>
            </w:pPr>
            <w:r w:rsidRPr="00BE7001">
              <w:rPr>
                <w:sz w:val="18"/>
                <w:szCs w:val="18"/>
              </w:rPr>
              <w:t>Depth of memory IP; Total address space for the IP</w:t>
            </w:r>
          </w:p>
        </w:tc>
        <w:tc>
          <w:tcPr>
            <w:tcW w:w="2171" w:type="dxa"/>
          </w:tcPr>
          <w:p w:rsidR="003B1529" w:rsidRDefault="003B1529" w:rsidP="000C4759">
            <w:pPr>
              <w:rPr>
                <w:sz w:val="24"/>
                <w:szCs w:val="24"/>
              </w:rPr>
            </w:pPr>
          </w:p>
        </w:tc>
        <w:tc>
          <w:tcPr>
            <w:tcW w:w="2294" w:type="dxa"/>
          </w:tcPr>
          <w:p w:rsidR="003B1529" w:rsidRDefault="003B1529" w:rsidP="000C4759">
            <w:pPr>
              <w:rPr>
                <w:sz w:val="24"/>
                <w:szCs w:val="24"/>
              </w:rPr>
            </w:pPr>
          </w:p>
        </w:tc>
      </w:tr>
      <w:tr w:rsidR="003B1529" w:rsidTr="00BE7001">
        <w:tc>
          <w:tcPr>
            <w:tcW w:w="2735" w:type="dxa"/>
          </w:tcPr>
          <w:p w:rsidR="003B1529" w:rsidRPr="00BE7001" w:rsidRDefault="003B1529" w:rsidP="000C4759">
            <w:pPr>
              <w:rPr>
                <w:b/>
                <w:sz w:val="18"/>
                <w:szCs w:val="18"/>
              </w:rPr>
            </w:pPr>
            <w:r w:rsidRPr="00BE7001">
              <w:rPr>
                <w:sz w:val="18"/>
                <w:szCs w:val="18"/>
              </w:rPr>
              <w:t>NUMVROW</w:t>
            </w:r>
          </w:p>
        </w:tc>
        <w:tc>
          <w:tcPr>
            <w:tcW w:w="2600" w:type="dxa"/>
          </w:tcPr>
          <w:p w:rsidR="003B1529" w:rsidRPr="00BE7001" w:rsidRDefault="003B1529" w:rsidP="00596E51">
            <w:pPr>
              <w:ind w:left="0"/>
              <w:rPr>
                <w:sz w:val="18"/>
                <w:szCs w:val="18"/>
              </w:rPr>
            </w:pPr>
            <w:r w:rsidRPr="00BE7001">
              <w:rPr>
                <w:sz w:val="18"/>
                <w:szCs w:val="18"/>
              </w:rPr>
              <w:t>Number of Virtual Rows; Number of rows in the T1 bank</w:t>
            </w:r>
          </w:p>
        </w:tc>
        <w:tc>
          <w:tcPr>
            <w:tcW w:w="2171" w:type="dxa"/>
          </w:tcPr>
          <w:p w:rsidR="003B1529" w:rsidRDefault="003B1529" w:rsidP="000C4759">
            <w:pPr>
              <w:rPr>
                <w:sz w:val="24"/>
                <w:szCs w:val="24"/>
              </w:rPr>
            </w:pPr>
          </w:p>
        </w:tc>
        <w:tc>
          <w:tcPr>
            <w:tcW w:w="2294" w:type="dxa"/>
          </w:tcPr>
          <w:p w:rsidR="003B1529" w:rsidRDefault="003B1529" w:rsidP="000C4759">
            <w:pPr>
              <w:rPr>
                <w:sz w:val="24"/>
                <w:szCs w:val="24"/>
              </w:rPr>
            </w:pPr>
          </w:p>
        </w:tc>
      </w:tr>
      <w:tr w:rsidR="003B1529" w:rsidTr="00BE7001">
        <w:tc>
          <w:tcPr>
            <w:tcW w:w="2735" w:type="dxa"/>
          </w:tcPr>
          <w:p w:rsidR="003B1529" w:rsidRPr="00BE7001" w:rsidRDefault="003B1529" w:rsidP="000C4759">
            <w:pPr>
              <w:rPr>
                <w:b/>
                <w:sz w:val="18"/>
                <w:szCs w:val="18"/>
              </w:rPr>
            </w:pPr>
            <w:r w:rsidRPr="00BE7001">
              <w:rPr>
                <w:sz w:val="18"/>
                <w:szCs w:val="18"/>
              </w:rPr>
              <w:t>NUMVBNK</w:t>
            </w:r>
          </w:p>
        </w:tc>
        <w:tc>
          <w:tcPr>
            <w:tcW w:w="2600" w:type="dxa"/>
          </w:tcPr>
          <w:p w:rsidR="003B1529" w:rsidRPr="00BE7001" w:rsidRDefault="003B1529" w:rsidP="00596E51">
            <w:pPr>
              <w:ind w:left="0"/>
              <w:rPr>
                <w:sz w:val="18"/>
                <w:szCs w:val="18"/>
              </w:rPr>
            </w:pPr>
            <w:r w:rsidRPr="00BE7001">
              <w:rPr>
                <w:sz w:val="18"/>
                <w:szCs w:val="18"/>
              </w:rPr>
              <w:t>Number of Virtual Banks; Number of T1 banks</w:t>
            </w:r>
          </w:p>
        </w:tc>
        <w:tc>
          <w:tcPr>
            <w:tcW w:w="2171" w:type="dxa"/>
          </w:tcPr>
          <w:p w:rsidR="003B1529" w:rsidRDefault="003B1529" w:rsidP="000C4759">
            <w:pPr>
              <w:rPr>
                <w:sz w:val="24"/>
                <w:szCs w:val="24"/>
              </w:rPr>
            </w:pPr>
          </w:p>
        </w:tc>
        <w:tc>
          <w:tcPr>
            <w:tcW w:w="2294" w:type="dxa"/>
          </w:tcPr>
          <w:p w:rsidR="003B1529" w:rsidRDefault="003B1529" w:rsidP="000C4759">
            <w:pPr>
              <w:rPr>
                <w:sz w:val="24"/>
                <w:szCs w:val="24"/>
              </w:rPr>
            </w:pPr>
          </w:p>
        </w:tc>
      </w:tr>
      <w:tr w:rsidR="003B1529" w:rsidTr="00BE7001">
        <w:tc>
          <w:tcPr>
            <w:tcW w:w="2735" w:type="dxa"/>
          </w:tcPr>
          <w:p w:rsidR="003B1529" w:rsidRPr="00BE7001" w:rsidRDefault="003B1529" w:rsidP="000C4759">
            <w:pPr>
              <w:rPr>
                <w:sz w:val="18"/>
                <w:szCs w:val="18"/>
              </w:rPr>
            </w:pPr>
            <w:r w:rsidRPr="00BE7001">
              <w:rPr>
                <w:sz w:val="18"/>
                <w:szCs w:val="18"/>
              </w:rPr>
              <w:t>BITPADR</w:t>
            </w:r>
          </w:p>
        </w:tc>
        <w:tc>
          <w:tcPr>
            <w:tcW w:w="2600" w:type="dxa"/>
          </w:tcPr>
          <w:p w:rsidR="003B1529" w:rsidRPr="00BE7001" w:rsidRDefault="003B1529" w:rsidP="00596E51">
            <w:pPr>
              <w:ind w:left="0"/>
              <w:rPr>
                <w:sz w:val="18"/>
                <w:szCs w:val="18"/>
              </w:rPr>
            </w:pPr>
            <w:r w:rsidRPr="00BE7001">
              <w:rPr>
                <w:sz w:val="18"/>
                <w:szCs w:val="18"/>
              </w:rPr>
              <w:t>Number of bits sufficient for all the banks in the design (T1 and T2 banks), used for physical address interface</w:t>
            </w:r>
          </w:p>
        </w:tc>
        <w:tc>
          <w:tcPr>
            <w:tcW w:w="2171" w:type="dxa"/>
          </w:tcPr>
          <w:p w:rsidR="003B1529" w:rsidRDefault="003B1529" w:rsidP="000C4759">
            <w:pPr>
              <w:rPr>
                <w:sz w:val="24"/>
                <w:szCs w:val="24"/>
              </w:rPr>
            </w:pPr>
          </w:p>
        </w:tc>
        <w:tc>
          <w:tcPr>
            <w:tcW w:w="2294" w:type="dxa"/>
          </w:tcPr>
          <w:p w:rsidR="003B1529" w:rsidRDefault="003B1529" w:rsidP="000C4759">
            <w:pPr>
              <w:rPr>
                <w:sz w:val="24"/>
                <w:szCs w:val="24"/>
              </w:rPr>
            </w:pPr>
          </w:p>
        </w:tc>
      </w:tr>
      <w:tr w:rsidR="003B1529" w:rsidTr="00BE7001">
        <w:tc>
          <w:tcPr>
            <w:tcW w:w="2735" w:type="dxa"/>
          </w:tcPr>
          <w:p w:rsidR="003B1529" w:rsidRPr="00BE7001" w:rsidRDefault="003B1529" w:rsidP="000C4759">
            <w:pPr>
              <w:rPr>
                <w:sz w:val="18"/>
                <w:szCs w:val="18"/>
              </w:rPr>
            </w:pPr>
            <w:r w:rsidRPr="00BE7001">
              <w:rPr>
                <w:sz w:val="18"/>
                <w:szCs w:val="18"/>
              </w:rPr>
              <w:t xml:space="preserve">NUMWRDS </w:t>
            </w:r>
          </w:p>
        </w:tc>
        <w:tc>
          <w:tcPr>
            <w:tcW w:w="2600" w:type="dxa"/>
          </w:tcPr>
          <w:p w:rsidR="003B1529" w:rsidRPr="00BE7001" w:rsidRDefault="003B1529" w:rsidP="00596E51">
            <w:pPr>
              <w:ind w:left="0"/>
              <w:rPr>
                <w:sz w:val="18"/>
                <w:szCs w:val="18"/>
              </w:rPr>
            </w:pPr>
            <w:r w:rsidRPr="00BE7001">
              <w:rPr>
                <w:sz w:val="18"/>
                <w:szCs w:val="18"/>
              </w:rPr>
              <w:t>Align Parameter</w:t>
            </w:r>
          </w:p>
        </w:tc>
        <w:tc>
          <w:tcPr>
            <w:tcW w:w="2171" w:type="dxa"/>
          </w:tcPr>
          <w:p w:rsidR="003B1529" w:rsidRDefault="003B1529" w:rsidP="000C4759">
            <w:pPr>
              <w:rPr>
                <w:sz w:val="24"/>
                <w:szCs w:val="24"/>
              </w:rPr>
            </w:pPr>
          </w:p>
        </w:tc>
        <w:tc>
          <w:tcPr>
            <w:tcW w:w="2294" w:type="dxa"/>
          </w:tcPr>
          <w:p w:rsidR="003B1529" w:rsidRDefault="003B1529" w:rsidP="000C4759">
            <w:pPr>
              <w:rPr>
                <w:sz w:val="24"/>
                <w:szCs w:val="24"/>
              </w:rPr>
            </w:pPr>
          </w:p>
        </w:tc>
      </w:tr>
      <w:tr w:rsidR="003B1529" w:rsidTr="00BE7001">
        <w:tc>
          <w:tcPr>
            <w:tcW w:w="2735" w:type="dxa"/>
          </w:tcPr>
          <w:p w:rsidR="003B1529" w:rsidRPr="00BE7001" w:rsidRDefault="003B1529" w:rsidP="000C4759">
            <w:pPr>
              <w:rPr>
                <w:sz w:val="18"/>
                <w:szCs w:val="18"/>
              </w:rPr>
            </w:pPr>
            <w:r w:rsidRPr="00BE7001">
              <w:rPr>
                <w:sz w:val="18"/>
                <w:szCs w:val="18"/>
              </w:rPr>
              <w:t xml:space="preserve">NUMSROW </w:t>
            </w:r>
          </w:p>
        </w:tc>
        <w:tc>
          <w:tcPr>
            <w:tcW w:w="2600" w:type="dxa"/>
          </w:tcPr>
          <w:p w:rsidR="003B1529" w:rsidRPr="00BE7001" w:rsidRDefault="003B1529" w:rsidP="00596E51">
            <w:pPr>
              <w:ind w:left="0"/>
              <w:rPr>
                <w:sz w:val="18"/>
                <w:szCs w:val="18"/>
              </w:rPr>
            </w:pPr>
            <w:r w:rsidRPr="00BE7001">
              <w:rPr>
                <w:sz w:val="18"/>
                <w:szCs w:val="18"/>
              </w:rPr>
              <w:t>Number of rows for select address; Select address is used for formal verification convergence</w:t>
            </w:r>
          </w:p>
        </w:tc>
        <w:tc>
          <w:tcPr>
            <w:tcW w:w="2171" w:type="dxa"/>
          </w:tcPr>
          <w:p w:rsidR="003B1529" w:rsidRDefault="003B1529" w:rsidP="000C4759">
            <w:pPr>
              <w:rPr>
                <w:sz w:val="24"/>
                <w:szCs w:val="24"/>
              </w:rPr>
            </w:pPr>
          </w:p>
        </w:tc>
        <w:tc>
          <w:tcPr>
            <w:tcW w:w="2294" w:type="dxa"/>
          </w:tcPr>
          <w:p w:rsidR="003B1529" w:rsidRDefault="003B1529" w:rsidP="000C4759">
            <w:pPr>
              <w:rPr>
                <w:sz w:val="24"/>
                <w:szCs w:val="24"/>
              </w:rPr>
            </w:pPr>
          </w:p>
        </w:tc>
      </w:tr>
      <w:tr w:rsidR="003B1529" w:rsidTr="00BE7001">
        <w:tc>
          <w:tcPr>
            <w:tcW w:w="2735" w:type="dxa"/>
          </w:tcPr>
          <w:p w:rsidR="003B1529" w:rsidRPr="00BE7001" w:rsidRDefault="003B1529" w:rsidP="000C4759">
            <w:pPr>
              <w:rPr>
                <w:sz w:val="18"/>
                <w:szCs w:val="18"/>
              </w:rPr>
            </w:pPr>
            <w:r w:rsidRPr="00BE7001">
              <w:rPr>
                <w:sz w:val="18"/>
                <w:szCs w:val="18"/>
              </w:rPr>
              <w:t>NUMWBNK</w:t>
            </w:r>
          </w:p>
        </w:tc>
        <w:tc>
          <w:tcPr>
            <w:tcW w:w="2600" w:type="dxa"/>
          </w:tcPr>
          <w:p w:rsidR="003B1529" w:rsidRPr="00BE7001" w:rsidRDefault="003B1529" w:rsidP="00596E51">
            <w:pPr>
              <w:ind w:left="0"/>
              <w:rPr>
                <w:sz w:val="18"/>
                <w:szCs w:val="18"/>
              </w:rPr>
            </w:pPr>
            <w:r w:rsidRPr="00BE7001">
              <w:rPr>
                <w:sz w:val="18"/>
                <w:szCs w:val="18"/>
              </w:rPr>
              <w:t>T2 packing parameter. Internally: T1 Number of banks per stack</w:t>
            </w:r>
          </w:p>
        </w:tc>
        <w:tc>
          <w:tcPr>
            <w:tcW w:w="2171" w:type="dxa"/>
          </w:tcPr>
          <w:p w:rsidR="003B1529" w:rsidRDefault="003B1529" w:rsidP="000C4759">
            <w:pPr>
              <w:rPr>
                <w:sz w:val="24"/>
                <w:szCs w:val="24"/>
              </w:rPr>
            </w:pPr>
          </w:p>
        </w:tc>
        <w:tc>
          <w:tcPr>
            <w:tcW w:w="2294" w:type="dxa"/>
          </w:tcPr>
          <w:p w:rsidR="003B1529" w:rsidRDefault="003B1529" w:rsidP="000C4759">
            <w:pPr>
              <w:rPr>
                <w:sz w:val="24"/>
                <w:szCs w:val="24"/>
              </w:rPr>
            </w:pPr>
          </w:p>
        </w:tc>
      </w:tr>
      <w:tr w:rsidR="003B1529" w:rsidTr="00BE7001">
        <w:tc>
          <w:tcPr>
            <w:tcW w:w="2735" w:type="dxa"/>
          </w:tcPr>
          <w:p w:rsidR="003B1529" w:rsidRPr="00BE7001" w:rsidRDefault="003B1529" w:rsidP="000C4759">
            <w:pPr>
              <w:rPr>
                <w:sz w:val="18"/>
                <w:szCs w:val="18"/>
              </w:rPr>
            </w:pPr>
            <w:r w:rsidRPr="00BE7001">
              <w:rPr>
                <w:sz w:val="18"/>
                <w:szCs w:val="18"/>
              </w:rPr>
              <w:t>SRAM_DELAY</w:t>
            </w:r>
          </w:p>
        </w:tc>
        <w:tc>
          <w:tcPr>
            <w:tcW w:w="2600" w:type="dxa"/>
          </w:tcPr>
          <w:p w:rsidR="003B1529" w:rsidRPr="00BE7001" w:rsidRDefault="003B1529" w:rsidP="00596E51">
            <w:pPr>
              <w:ind w:left="0"/>
              <w:rPr>
                <w:sz w:val="18"/>
                <w:szCs w:val="18"/>
              </w:rPr>
            </w:pPr>
            <w:r w:rsidRPr="00BE7001">
              <w:rPr>
                <w:sz w:val="18"/>
                <w:szCs w:val="18"/>
              </w:rPr>
              <w:t>Delay to access T1 banks</w:t>
            </w:r>
          </w:p>
        </w:tc>
        <w:tc>
          <w:tcPr>
            <w:tcW w:w="2171" w:type="dxa"/>
          </w:tcPr>
          <w:p w:rsidR="003B1529" w:rsidRDefault="003B1529" w:rsidP="000C4759">
            <w:pPr>
              <w:rPr>
                <w:sz w:val="24"/>
                <w:szCs w:val="24"/>
              </w:rPr>
            </w:pPr>
          </w:p>
        </w:tc>
        <w:tc>
          <w:tcPr>
            <w:tcW w:w="2294" w:type="dxa"/>
          </w:tcPr>
          <w:p w:rsidR="003B1529" w:rsidRDefault="003B1529" w:rsidP="000C4759">
            <w:pPr>
              <w:rPr>
                <w:sz w:val="24"/>
                <w:szCs w:val="24"/>
              </w:rPr>
            </w:pPr>
          </w:p>
        </w:tc>
      </w:tr>
      <w:tr w:rsidR="003B1529" w:rsidTr="00BE7001">
        <w:tc>
          <w:tcPr>
            <w:tcW w:w="2735" w:type="dxa"/>
          </w:tcPr>
          <w:p w:rsidR="003B1529" w:rsidRPr="00BE7001" w:rsidRDefault="003B1529" w:rsidP="000C4759">
            <w:pPr>
              <w:rPr>
                <w:sz w:val="18"/>
                <w:szCs w:val="18"/>
              </w:rPr>
            </w:pPr>
            <w:r w:rsidRPr="00BE7001">
              <w:rPr>
                <w:sz w:val="18"/>
                <w:szCs w:val="18"/>
              </w:rPr>
              <w:t>DRAM_DELAY</w:t>
            </w:r>
          </w:p>
        </w:tc>
        <w:tc>
          <w:tcPr>
            <w:tcW w:w="2600" w:type="dxa"/>
          </w:tcPr>
          <w:p w:rsidR="003B1529" w:rsidRPr="00BE7001" w:rsidRDefault="003B1529" w:rsidP="00596E51">
            <w:pPr>
              <w:ind w:left="0"/>
              <w:rPr>
                <w:sz w:val="18"/>
                <w:szCs w:val="18"/>
              </w:rPr>
            </w:pPr>
            <w:r w:rsidRPr="00BE7001">
              <w:rPr>
                <w:sz w:val="18"/>
                <w:szCs w:val="18"/>
              </w:rPr>
              <w:t>Delay to access T2 banks</w:t>
            </w:r>
          </w:p>
        </w:tc>
        <w:tc>
          <w:tcPr>
            <w:tcW w:w="2171" w:type="dxa"/>
          </w:tcPr>
          <w:p w:rsidR="003B1529" w:rsidRDefault="003B1529" w:rsidP="000C4759">
            <w:pPr>
              <w:rPr>
                <w:sz w:val="24"/>
                <w:szCs w:val="24"/>
              </w:rPr>
            </w:pPr>
          </w:p>
        </w:tc>
        <w:tc>
          <w:tcPr>
            <w:tcW w:w="2294" w:type="dxa"/>
          </w:tcPr>
          <w:p w:rsidR="003B1529" w:rsidRDefault="003B1529" w:rsidP="000C4759">
            <w:pPr>
              <w:rPr>
                <w:sz w:val="24"/>
                <w:szCs w:val="24"/>
              </w:rPr>
            </w:pPr>
          </w:p>
        </w:tc>
      </w:tr>
      <w:tr w:rsidR="003B1529" w:rsidTr="00BE7001">
        <w:tc>
          <w:tcPr>
            <w:tcW w:w="2735" w:type="dxa"/>
          </w:tcPr>
          <w:p w:rsidR="003B1529" w:rsidRPr="00BE7001" w:rsidRDefault="003B1529" w:rsidP="000C4759">
            <w:pPr>
              <w:rPr>
                <w:sz w:val="18"/>
                <w:szCs w:val="18"/>
              </w:rPr>
            </w:pPr>
            <w:r w:rsidRPr="00BE7001">
              <w:rPr>
                <w:sz w:val="18"/>
                <w:szCs w:val="18"/>
              </w:rPr>
              <w:t>FLOPIN</w:t>
            </w:r>
          </w:p>
        </w:tc>
        <w:tc>
          <w:tcPr>
            <w:tcW w:w="2600" w:type="dxa"/>
          </w:tcPr>
          <w:p w:rsidR="003B1529" w:rsidRPr="00BE7001" w:rsidRDefault="003B1529" w:rsidP="00596E51">
            <w:pPr>
              <w:ind w:left="0"/>
              <w:rPr>
                <w:sz w:val="18"/>
                <w:szCs w:val="18"/>
              </w:rPr>
            </w:pPr>
            <w:r w:rsidRPr="00BE7001">
              <w:rPr>
                <w:sz w:val="18"/>
                <w:szCs w:val="18"/>
              </w:rPr>
              <w:t>Controls the flopping option on input command signals.</w:t>
            </w:r>
          </w:p>
        </w:tc>
        <w:tc>
          <w:tcPr>
            <w:tcW w:w="2171" w:type="dxa"/>
          </w:tcPr>
          <w:p w:rsidR="003B1529" w:rsidRDefault="003B1529" w:rsidP="000C4759">
            <w:pPr>
              <w:rPr>
                <w:sz w:val="24"/>
                <w:szCs w:val="24"/>
              </w:rPr>
            </w:pPr>
          </w:p>
        </w:tc>
        <w:tc>
          <w:tcPr>
            <w:tcW w:w="2294" w:type="dxa"/>
          </w:tcPr>
          <w:p w:rsidR="003B1529" w:rsidRDefault="003B1529" w:rsidP="000C4759">
            <w:pPr>
              <w:rPr>
                <w:sz w:val="24"/>
                <w:szCs w:val="24"/>
              </w:rPr>
            </w:pPr>
          </w:p>
        </w:tc>
      </w:tr>
      <w:tr w:rsidR="003B1529" w:rsidTr="00BE7001">
        <w:tc>
          <w:tcPr>
            <w:tcW w:w="2735" w:type="dxa"/>
          </w:tcPr>
          <w:p w:rsidR="003B1529" w:rsidRPr="00BE7001" w:rsidRDefault="003B1529" w:rsidP="000C4759">
            <w:pPr>
              <w:rPr>
                <w:sz w:val="18"/>
                <w:szCs w:val="18"/>
              </w:rPr>
            </w:pPr>
            <w:r w:rsidRPr="00BE7001">
              <w:rPr>
                <w:sz w:val="18"/>
                <w:szCs w:val="18"/>
              </w:rPr>
              <w:t>FLOPOUT</w:t>
            </w:r>
          </w:p>
        </w:tc>
        <w:tc>
          <w:tcPr>
            <w:tcW w:w="2600" w:type="dxa"/>
          </w:tcPr>
          <w:p w:rsidR="003B1529" w:rsidRPr="00BE7001" w:rsidRDefault="003B1529" w:rsidP="00596E51">
            <w:pPr>
              <w:ind w:left="0"/>
              <w:rPr>
                <w:sz w:val="18"/>
                <w:szCs w:val="18"/>
              </w:rPr>
            </w:pPr>
            <w:r w:rsidRPr="00BE7001">
              <w:rPr>
                <w:sz w:val="18"/>
                <w:szCs w:val="18"/>
              </w:rPr>
              <w:t>Controls the flopping option on output signals.</w:t>
            </w:r>
          </w:p>
        </w:tc>
        <w:tc>
          <w:tcPr>
            <w:tcW w:w="2171" w:type="dxa"/>
          </w:tcPr>
          <w:p w:rsidR="003B1529" w:rsidRDefault="003B1529" w:rsidP="000C4759">
            <w:pPr>
              <w:rPr>
                <w:sz w:val="24"/>
                <w:szCs w:val="24"/>
              </w:rPr>
            </w:pPr>
          </w:p>
        </w:tc>
        <w:tc>
          <w:tcPr>
            <w:tcW w:w="2294" w:type="dxa"/>
          </w:tcPr>
          <w:p w:rsidR="003B1529" w:rsidRDefault="003B1529" w:rsidP="000C4759">
            <w:pPr>
              <w:rPr>
                <w:sz w:val="24"/>
                <w:szCs w:val="24"/>
              </w:rPr>
            </w:pPr>
          </w:p>
        </w:tc>
      </w:tr>
      <w:tr w:rsidR="00BE7001" w:rsidTr="00BE7001">
        <w:tc>
          <w:tcPr>
            <w:tcW w:w="2735" w:type="dxa"/>
          </w:tcPr>
          <w:p w:rsidR="00BE7001" w:rsidRPr="00BE7001" w:rsidRDefault="00BE7001" w:rsidP="000C4759">
            <w:pPr>
              <w:rPr>
                <w:sz w:val="18"/>
                <w:szCs w:val="18"/>
              </w:rPr>
            </w:pPr>
            <w:r w:rsidRPr="00BE7001">
              <w:rPr>
                <w:sz w:val="18"/>
                <w:szCs w:val="18"/>
              </w:rPr>
              <w:t>FLOPCMD</w:t>
            </w:r>
          </w:p>
        </w:tc>
        <w:tc>
          <w:tcPr>
            <w:tcW w:w="2600" w:type="dxa"/>
          </w:tcPr>
          <w:p w:rsidR="00BE7001" w:rsidRPr="00BE7001" w:rsidRDefault="00BE7001" w:rsidP="00596E51">
            <w:pPr>
              <w:ind w:left="0"/>
              <w:rPr>
                <w:sz w:val="18"/>
                <w:szCs w:val="18"/>
              </w:rPr>
            </w:pPr>
            <w:r w:rsidRPr="00BE7001">
              <w:rPr>
                <w:sz w:val="18"/>
                <w:szCs w:val="18"/>
              </w:rPr>
              <w:t>Controls the option to flop the command to memory.</w:t>
            </w:r>
          </w:p>
        </w:tc>
        <w:tc>
          <w:tcPr>
            <w:tcW w:w="2171" w:type="dxa"/>
          </w:tcPr>
          <w:p w:rsidR="00BE7001" w:rsidRDefault="00BE7001" w:rsidP="000C4759">
            <w:pPr>
              <w:rPr>
                <w:sz w:val="24"/>
                <w:szCs w:val="24"/>
              </w:rPr>
            </w:pPr>
          </w:p>
        </w:tc>
        <w:tc>
          <w:tcPr>
            <w:tcW w:w="2294" w:type="dxa"/>
          </w:tcPr>
          <w:p w:rsidR="00BE7001" w:rsidRDefault="00BE7001" w:rsidP="000C4759">
            <w:pPr>
              <w:rPr>
                <w:sz w:val="24"/>
                <w:szCs w:val="24"/>
              </w:rPr>
            </w:pPr>
          </w:p>
        </w:tc>
      </w:tr>
      <w:tr w:rsidR="00BE7001" w:rsidRPr="00BE7001" w:rsidTr="00BE7001">
        <w:tc>
          <w:tcPr>
            <w:tcW w:w="2735" w:type="dxa"/>
          </w:tcPr>
          <w:p w:rsidR="00BE7001" w:rsidRPr="00BE7001" w:rsidRDefault="00BE7001" w:rsidP="000C4759">
            <w:pPr>
              <w:rPr>
                <w:sz w:val="18"/>
                <w:szCs w:val="18"/>
              </w:rPr>
            </w:pPr>
            <w:r w:rsidRPr="00BE7001">
              <w:rPr>
                <w:sz w:val="18"/>
                <w:szCs w:val="18"/>
              </w:rPr>
              <w:t>FLOPMEM</w:t>
            </w:r>
          </w:p>
        </w:tc>
        <w:tc>
          <w:tcPr>
            <w:tcW w:w="2600" w:type="dxa"/>
          </w:tcPr>
          <w:p w:rsidR="00BE7001" w:rsidRPr="00BE7001" w:rsidRDefault="00BE7001" w:rsidP="00596E51">
            <w:pPr>
              <w:ind w:left="0"/>
              <w:rPr>
                <w:sz w:val="18"/>
                <w:szCs w:val="18"/>
              </w:rPr>
            </w:pPr>
            <w:r w:rsidRPr="00BE7001">
              <w:rPr>
                <w:sz w:val="18"/>
                <w:szCs w:val="18"/>
              </w:rPr>
              <w:t>Controls the flopping option of data from memory.</w:t>
            </w:r>
          </w:p>
        </w:tc>
        <w:tc>
          <w:tcPr>
            <w:tcW w:w="2171" w:type="dxa"/>
          </w:tcPr>
          <w:p w:rsidR="00BE7001" w:rsidRPr="00BE7001" w:rsidRDefault="00BE7001" w:rsidP="000C4759">
            <w:pPr>
              <w:rPr>
                <w:sz w:val="18"/>
                <w:szCs w:val="18"/>
              </w:rPr>
            </w:pPr>
          </w:p>
        </w:tc>
        <w:tc>
          <w:tcPr>
            <w:tcW w:w="2294" w:type="dxa"/>
          </w:tcPr>
          <w:p w:rsidR="00BE7001" w:rsidRPr="00BE7001" w:rsidRDefault="00BE7001" w:rsidP="000C4759">
            <w:pPr>
              <w:rPr>
                <w:sz w:val="18"/>
                <w:szCs w:val="18"/>
              </w:rPr>
            </w:pPr>
          </w:p>
        </w:tc>
      </w:tr>
      <w:tr w:rsidR="00BE7001" w:rsidRPr="00BE7001" w:rsidTr="00BE7001">
        <w:tc>
          <w:tcPr>
            <w:tcW w:w="2735" w:type="dxa"/>
          </w:tcPr>
          <w:p w:rsidR="00BE7001" w:rsidRPr="00BE7001" w:rsidRDefault="00BE7001" w:rsidP="000C4759">
            <w:pPr>
              <w:rPr>
                <w:sz w:val="18"/>
                <w:szCs w:val="18"/>
              </w:rPr>
            </w:pPr>
            <w:r w:rsidRPr="00BE7001">
              <w:rPr>
                <w:sz w:val="18"/>
                <w:szCs w:val="18"/>
              </w:rPr>
              <w:t>ECCBITS</w:t>
            </w:r>
          </w:p>
        </w:tc>
        <w:tc>
          <w:tcPr>
            <w:tcW w:w="2600" w:type="dxa"/>
          </w:tcPr>
          <w:p w:rsidR="00BE7001" w:rsidRPr="00BE7001" w:rsidRDefault="00BE7001" w:rsidP="00596E51">
            <w:pPr>
              <w:ind w:left="0"/>
              <w:rPr>
                <w:sz w:val="18"/>
                <w:szCs w:val="18"/>
              </w:rPr>
            </w:pPr>
            <w:r w:rsidRPr="00BE7001">
              <w:rPr>
                <w:sz w:val="18"/>
                <w:szCs w:val="18"/>
              </w:rPr>
              <w:t>Controls the ECC bits in the state memory</w:t>
            </w:r>
          </w:p>
        </w:tc>
        <w:tc>
          <w:tcPr>
            <w:tcW w:w="2171" w:type="dxa"/>
          </w:tcPr>
          <w:p w:rsidR="00BE7001" w:rsidRPr="00BE7001" w:rsidRDefault="00BE7001" w:rsidP="000C4759">
            <w:pPr>
              <w:rPr>
                <w:sz w:val="18"/>
                <w:szCs w:val="18"/>
              </w:rPr>
            </w:pPr>
          </w:p>
        </w:tc>
        <w:tc>
          <w:tcPr>
            <w:tcW w:w="2294" w:type="dxa"/>
          </w:tcPr>
          <w:p w:rsidR="00BE7001" w:rsidRPr="00BE7001" w:rsidRDefault="00BE7001" w:rsidP="000C4759">
            <w:pPr>
              <w:rPr>
                <w:sz w:val="18"/>
                <w:szCs w:val="18"/>
              </w:rPr>
            </w:pPr>
          </w:p>
        </w:tc>
      </w:tr>
    </w:tbl>
    <w:p w:rsidR="000C4759" w:rsidRPr="00BE7001" w:rsidRDefault="000C4759" w:rsidP="000C4759">
      <w:pPr>
        <w:rPr>
          <w:b/>
          <w:sz w:val="18"/>
          <w:szCs w:val="18"/>
        </w:rPr>
      </w:pPr>
    </w:p>
    <w:p w:rsidR="000C4759" w:rsidRPr="00BE7001" w:rsidRDefault="000C4759" w:rsidP="000C4759">
      <w:pPr>
        <w:pStyle w:val="BodyText"/>
        <w:rPr>
          <w:sz w:val="18"/>
          <w:szCs w:val="18"/>
        </w:rPr>
      </w:pPr>
    </w:p>
    <w:p w:rsidR="00A501A9" w:rsidRDefault="00A501A9" w:rsidP="0014285D">
      <w:pPr>
        <w:pStyle w:val="Heading1"/>
      </w:pPr>
      <w:bookmarkStart w:id="96" w:name="_Toc385371834"/>
      <w:r>
        <w:lastRenderedPageBreak/>
        <w:t>Formal</w:t>
      </w:r>
      <w:bookmarkEnd w:id="96"/>
    </w:p>
    <w:p w:rsidR="000C4759" w:rsidRDefault="000C4759" w:rsidP="000C4759">
      <w:pPr>
        <w:ind w:left="432"/>
        <w:rPr>
          <w:sz w:val="24"/>
          <w:szCs w:val="24"/>
        </w:rPr>
      </w:pPr>
      <w:r w:rsidRPr="00BC2AE4">
        <w:rPr>
          <w:sz w:val="24"/>
          <w:szCs w:val="24"/>
        </w:rPr>
        <w:t xml:space="preserve">The </w:t>
      </w:r>
      <w:r>
        <w:rPr>
          <w:sz w:val="24"/>
          <w:szCs w:val="24"/>
        </w:rPr>
        <w:t>Cadence’s formal tool (</w:t>
      </w:r>
      <w:proofErr w:type="spellStart"/>
      <w:r>
        <w:rPr>
          <w:sz w:val="24"/>
          <w:szCs w:val="24"/>
        </w:rPr>
        <w:t>ifv</w:t>
      </w:r>
      <w:proofErr w:type="spellEnd"/>
      <w:r>
        <w:rPr>
          <w:sz w:val="24"/>
          <w:szCs w:val="24"/>
        </w:rPr>
        <w:t xml:space="preserve">) is run using the frun.sh script which takes </w:t>
      </w:r>
      <w:proofErr w:type="spellStart"/>
      <w:r>
        <w:rPr>
          <w:sz w:val="24"/>
          <w:szCs w:val="24"/>
        </w:rPr>
        <w:t>run_ifv</w:t>
      </w:r>
      <w:proofErr w:type="spellEnd"/>
      <w:r>
        <w:rPr>
          <w:sz w:val="24"/>
          <w:szCs w:val="24"/>
        </w:rPr>
        <w:t xml:space="preserve"> as </w:t>
      </w:r>
      <w:proofErr w:type="spellStart"/>
      <w:proofErr w:type="gramStart"/>
      <w:r>
        <w:rPr>
          <w:sz w:val="24"/>
          <w:szCs w:val="24"/>
        </w:rPr>
        <w:t>it’s</w:t>
      </w:r>
      <w:proofErr w:type="spellEnd"/>
      <w:proofErr w:type="gramEnd"/>
      <w:r>
        <w:rPr>
          <w:sz w:val="24"/>
          <w:szCs w:val="24"/>
        </w:rPr>
        <w:t xml:space="preserve"> input. It is run under </w:t>
      </w:r>
      <w:proofErr w:type="spellStart"/>
      <w:r>
        <w:rPr>
          <w:sz w:val="24"/>
          <w:szCs w:val="24"/>
        </w:rPr>
        <w:t>run_sample</w:t>
      </w:r>
      <w:proofErr w:type="spellEnd"/>
      <w:r>
        <w:rPr>
          <w:sz w:val="24"/>
          <w:szCs w:val="24"/>
        </w:rPr>
        <w:t>/</w:t>
      </w:r>
      <w:proofErr w:type="spellStart"/>
      <w:r>
        <w:rPr>
          <w:sz w:val="24"/>
          <w:szCs w:val="24"/>
        </w:rPr>
        <w:t>ifv</w:t>
      </w:r>
      <w:proofErr w:type="spellEnd"/>
      <w:r>
        <w:rPr>
          <w:sz w:val="24"/>
          <w:szCs w:val="24"/>
        </w:rPr>
        <w:t xml:space="preserve">/&lt;cut&gt; directory. It pulls </w:t>
      </w:r>
      <w:proofErr w:type="spellStart"/>
      <w:r>
        <w:rPr>
          <w:sz w:val="24"/>
          <w:szCs w:val="24"/>
        </w:rPr>
        <w:t>tcl</w:t>
      </w:r>
      <w:proofErr w:type="spellEnd"/>
      <w:r>
        <w:rPr>
          <w:sz w:val="24"/>
          <w:szCs w:val="24"/>
        </w:rPr>
        <w:t xml:space="preserve"> scripts from the tree and runs all the formal proofs. To run a specific proof, frun.sh can be run with –r &lt;check&gt; option. And to run in </w:t>
      </w:r>
      <w:proofErr w:type="spellStart"/>
      <w:proofErr w:type="gramStart"/>
      <w:r>
        <w:rPr>
          <w:sz w:val="24"/>
          <w:szCs w:val="24"/>
        </w:rPr>
        <w:t>gui</w:t>
      </w:r>
      <w:proofErr w:type="spellEnd"/>
      <w:proofErr w:type="gramEnd"/>
      <w:r>
        <w:rPr>
          <w:sz w:val="24"/>
          <w:szCs w:val="24"/>
        </w:rPr>
        <w:t xml:space="preserve"> mode, a –</w:t>
      </w:r>
      <w:proofErr w:type="spellStart"/>
      <w:r>
        <w:rPr>
          <w:sz w:val="24"/>
          <w:szCs w:val="24"/>
        </w:rPr>
        <w:t>gui</w:t>
      </w:r>
      <w:proofErr w:type="spellEnd"/>
      <w:r>
        <w:rPr>
          <w:sz w:val="24"/>
          <w:szCs w:val="24"/>
        </w:rPr>
        <w:t xml:space="preserve"> option may be used.</w:t>
      </w:r>
    </w:p>
    <w:p w:rsidR="000C4759" w:rsidRDefault="000C4759" w:rsidP="000C4759">
      <w:pPr>
        <w:ind w:left="432"/>
        <w:rPr>
          <w:sz w:val="24"/>
          <w:szCs w:val="24"/>
        </w:rPr>
      </w:pPr>
      <w:r>
        <w:rPr>
          <w:sz w:val="24"/>
          <w:szCs w:val="24"/>
        </w:rPr>
        <w:t xml:space="preserve">Following are the primary design constraints and </w:t>
      </w:r>
      <w:r w:rsidR="00696A2A">
        <w:rPr>
          <w:sz w:val="24"/>
          <w:szCs w:val="24"/>
        </w:rPr>
        <w:t>the assertions for the 1r1w_a60</w:t>
      </w:r>
      <w:r>
        <w:rPr>
          <w:sz w:val="24"/>
          <w:szCs w:val="24"/>
        </w:rPr>
        <w:t xml:space="preserve"> </w:t>
      </w:r>
      <w:proofErr w:type="spellStart"/>
      <w:r>
        <w:rPr>
          <w:sz w:val="24"/>
          <w:szCs w:val="24"/>
        </w:rPr>
        <w:t>algo</w:t>
      </w:r>
      <w:proofErr w:type="spellEnd"/>
      <w:r>
        <w:rPr>
          <w:sz w:val="24"/>
          <w:szCs w:val="24"/>
        </w:rPr>
        <w:t>:</w:t>
      </w:r>
    </w:p>
    <w:p w:rsidR="003127E0" w:rsidRDefault="003127E0" w:rsidP="00B64FC4">
      <w:pPr>
        <w:ind w:left="0"/>
        <w:rPr>
          <w:sz w:val="24"/>
          <w:szCs w:val="24"/>
        </w:rPr>
      </w:pPr>
    </w:p>
    <w:p w:rsidR="00B64FC4" w:rsidRDefault="00B64FC4" w:rsidP="00B64FC4">
      <w:pPr>
        <w:ind w:left="432"/>
        <w:rPr>
          <w:b/>
          <w:i/>
        </w:rPr>
      </w:pPr>
      <w:r w:rsidRPr="00F3502B">
        <w:rPr>
          <w:b/>
          <w:sz w:val="24"/>
          <w:szCs w:val="24"/>
        </w:rPr>
        <w:t>Assumptions:</w:t>
      </w:r>
      <w:r w:rsidRPr="00F3502B">
        <w:rPr>
          <w:b/>
          <w:i/>
        </w:rPr>
        <w:t xml:space="preserve"> </w:t>
      </w:r>
    </w:p>
    <w:p w:rsidR="00B64FC4" w:rsidRPr="00F3502B" w:rsidRDefault="00B64FC4" w:rsidP="00B64FC4">
      <w:pPr>
        <w:ind w:left="432"/>
        <w:rPr>
          <w:b/>
          <w:sz w:val="24"/>
          <w:szCs w:val="24"/>
        </w:rPr>
      </w:pPr>
    </w:p>
    <w:p w:rsidR="00B64FC4" w:rsidRPr="00F418AD" w:rsidRDefault="00B64FC4" w:rsidP="00B64FC4">
      <w:pPr>
        <w:ind w:left="432"/>
        <w:rPr>
          <w:i/>
        </w:rPr>
      </w:pPr>
      <w:r w:rsidRPr="00D14659">
        <w:rPr>
          <w:i/>
        </w:rPr>
        <w:t xml:space="preserve">  </w:t>
      </w:r>
      <w:r>
        <w:rPr>
          <w:i/>
        </w:rPr>
        <w:t>None</w:t>
      </w:r>
    </w:p>
    <w:p w:rsidR="00B64FC4" w:rsidRDefault="00B64FC4" w:rsidP="00B64FC4">
      <w:pPr>
        <w:ind w:left="0"/>
        <w:rPr>
          <w:i/>
        </w:rPr>
      </w:pPr>
    </w:p>
    <w:p w:rsidR="00B64FC4" w:rsidRDefault="00B64FC4" w:rsidP="00B64FC4">
      <w:pPr>
        <w:ind w:left="432"/>
        <w:rPr>
          <w:sz w:val="24"/>
          <w:szCs w:val="24"/>
        </w:rPr>
      </w:pPr>
    </w:p>
    <w:p w:rsidR="00B64FC4" w:rsidRDefault="00B64FC4" w:rsidP="00B64FC4">
      <w:pPr>
        <w:ind w:left="432"/>
        <w:rPr>
          <w:sz w:val="24"/>
          <w:szCs w:val="24"/>
        </w:rPr>
      </w:pPr>
    </w:p>
    <w:p w:rsidR="00B64FC4" w:rsidRPr="00F3502B" w:rsidRDefault="00B64FC4" w:rsidP="00B64FC4">
      <w:pPr>
        <w:ind w:left="432"/>
        <w:rPr>
          <w:b/>
          <w:sz w:val="24"/>
          <w:szCs w:val="24"/>
        </w:rPr>
      </w:pPr>
      <w:r w:rsidRPr="00F3502B">
        <w:rPr>
          <w:b/>
          <w:sz w:val="24"/>
          <w:szCs w:val="24"/>
        </w:rPr>
        <w:t>Leaf nodes/assertions to prove:</w:t>
      </w:r>
      <w:r w:rsidRPr="00F3502B">
        <w:rPr>
          <w:b/>
          <w:i/>
        </w:rPr>
        <w:t xml:space="preserve">  </w:t>
      </w:r>
    </w:p>
    <w:p w:rsidR="00B64FC4" w:rsidRPr="00EB171F" w:rsidRDefault="00B64FC4" w:rsidP="00B64FC4">
      <w:pPr>
        <w:ind w:left="432"/>
        <w:rPr>
          <w:b/>
          <w:i/>
        </w:rPr>
      </w:pPr>
    </w:p>
    <w:p w:rsidR="00B64FC4" w:rsidRPr="00EB171F" w:rsidRDefault="00B64FC4" w:rsidP="00B64FC4">
      <w:pPr>
        <w:ind w:left="432"/>
        <w:rPr>
          <w:i/>
        </w:rPr>
      </w:pPr>
      <w:proofErr w:type="spellStart"/>
      <w:r w:rsidRPr="00C673BF">
        <w:rPr>
          <w:b/>
          <w:i/>
        </w:rPr>
        <w:t>assert_dout_check</w:t>
      </w:r>
      <w:proofErr w:type="spellEnd"/>
      <w:r w:rsidRPr="00C673BF">
        <w:rPr>
          <w:b/>
          <w:i/>
        </w:rPr>
        <w:t>:</w:t>
      </w:r>
      <w:r w:rsidRPr="00EB171F">
        <w:rPr>
          <w:i/>
        </w:rPr>
        <w:t xml:space="preserve"> assert property (</w:t>
      </w:r>
      <w:proofErr w:type="gramStart"/>
      <w:r w:rsidRPr="00EB171F">
        <w:rPr>
          <w:i/>
        </w:rPr>
        <w:t>@(</w:t>
      </w:r>
      <w:proofErr w:type="spellStart"/>
      <w:proofErr w:type="gramEnd"/>
      <w:r w:rsidRPr="00EB171F">
        <w:rPr>
          <w:i/>
        </w:rPr>
        <w:t>posedge</w:t>
      </w:r>
      <w:proofErr w:type="spellEnd"/>
      <w:r w:rsidRPr="00EB171F">
        <w:rPr>
          <w:i/>
        </w:rPr>
        <w:t xml:space="preserve"> </w:t>
      </w:r>
      <w:proofErr w:type="spellStart"/>
      <w:r w:rsidRPr="00EB171F">
        <w:rPr>
          <w:i/>
        </w:rPr>
        <w:t>clk</w:t>
      </w:r>
      <w:proofErr w:type="spellEnd"/>
      <w:r w:rsidRPr="00EB171F">
        <w:rPr>
          <w:i/>
        </w:rPr>
        <w:t xml:space="preserve">) disable </w:t>
      </w:r>
      <w:proofErr w:type="spellStart"/>
      <w:r w:rsidRPr="00EB171F">
        <w:rPr>
          <w:i/>
        </w:rPr>
        <w:t>iff</w:t>
      </w:r>
      <w:proofErr w:type="spellEnd"/>
      <w:r w:rsidRPr="00EB171F">
        <w:rPr>
          <w:i/>
        </w:rPr>
        <w:t xml:space="preserve"> (</w:t>
      </w:r>
      <w:proofErr w:type="spellStart"/>
      <w:r w:rsidRPr="00EB171F">
        <w:rPr>
          <w:i/>
        </w:rPr>
        <w:t>rst</w:t>
      </w:r>
      <w:proofErr w:type="spellEnd"/>
      <w:r w:rsidRPr="00EB171F">
        <w:rPr>
          <w:i/>
        </w:rPr>
        <w:t>) (read &amp;&amp; (</w:t>
      </w:r>
      <w:proofErr w:type="spellStart"/>
      <w:r w:rsidRPr="00EB171F">
        <w:rPr>
          <w:i/>
        </w:rPr>
        <w:t>rd_adr</w:t>
      </w:r>
      <w:proofErr w:type="spellEnd"/>
      <w:r w:rsidRPr="00EB171F">
        <w:rPr>
          <w:i/>
        </w:rPr>
        <w:t xml:space="preserve"> == </w:t>
      </w:r>
      <w:proofErr w:type="spellStart"/>
      <w:r w:rsidRPr="00EB171F">
        <w:rPr>
          <w:i/>
        </w:rPr>
        <w:t>select_addr</w:t>
      </w:r>
      <w:proofErr w:type="spellEnd"/>
      <w:r w:rsidRPr="00EB171F">
        <w:rPr>
          <w:i/>
        </w:rPr>
        <w:t>)) |-&gt; ##(FLOPIN+DRAM_DELAY+FLOPOUT)</w:t>
      </w:r>
    </w:p>
    <w:p w:rsidR="00B64FC4" w:rsidRDefault="00B64FC4" w:rsidP="00B64FC4">
      <w:pPr>
        <w:ind w:left="432"/>
        <w:rPr>
          <w:i/>
        </w:rPr>
      </w:pPr>
      <w:r w:rsidRPr="00EB171F">
        <w:rPr>
          <w:i/>
        </w:rPr>
        <w:t xml:space="preserve">                                    (</w:t>
      </w:r>
      <w:proofErr w:type="spellStart"/>
      <w:r w:rsidRPr="00EB171F">
        <w:rPr>
          <w:i/>
        </w:rPr>
        <w:t>rd_vld</w:t>
      </w:r>
      <w:proofErr w:type="spellEnd"/>
      <w:r w:rsidRPr="00EB171F">
        <w:rPr>
          <w:i/>
        </w:rPr>
        <w:t xml:space="preserve"> &amp;&amp; ($</w:t>
      </w:r>
      <w:proofErr w:type="gramStart"/>
      <w:r w:rsidRPr="00EB171F">
        <w:rPr>
          <w:i/>
        </w:rPr>
        <w:t>past(</w:t>
      </w:r>
      <w:proofErr w:type="spellStart"/>
      <w:proofErr w:type="gramEnd"/>
      <w:r w:rsidRPr="00EB171F">
        <w:rPr>
          <w:i/>
        </w:rPr>
        <w:t>fakememinv,FLOPIN+DRAM_DELAY+FLOPOUT</w:t>
      </w:r>
      <w:proofErr w:type="spellEnd"/>
      <w:r w:rsidRPr="00EB171F">
        <w:rPr>
          <w:i/>
        </w:rPr>
        <w:t>) || (</w:t>
      </w:r>
      <w:proofErr w:type="spellStart"/>
      <w:r w:rsidRPr="00EB171F">
        <w:rPr>
          <w:i/>
        </w:rPr>
        <w:t>rd_dout</w:t>
      </w:r>
      <w:proofErr w:type="spellEnd"/>
      <w:r w:rsidRPr="00EB171F">
        <w:rPr>
          <w:i/>
        </w:rPr>
        <w:t>[</w:t>
      </w:r>
      <w:proofErr w:type="spellStart"/>
      <w:r w:rsidRPr="00EB171F">
        <w:rPr>
          <w:i/>
        </w:rPr>
        <w:t>select_bit</w:t>
      </w:r>
      <w:proofErr w:type="spellEnd"/>
      <w:r w:rsidRPr="00EB171F">
        <w:rPr>
          <w:i/>
        </w:rPr>
        <w:t>] == $past(</w:t>
      </w:r>
      <w:proofErr w:type="spellStart"/>
      <w:r w:rsidRPr="00EB171F">
        <w:rPr>
          <w:i/>
        </w:rPr>
        <w:t>fakemem,FLOPIN+DRAM_DELAY+FLOPOUT</w:t>
      </w:r>
      <w:proofErr w:type="spellEnd"/>
      <w:r w:rsidRPr="00EB171F">
        <w:rPr>
          <w:i/>
        </w:rPr>
        <w:t>)))));</w:t>
      </w:r>
    </w:p>
    <w:p w:rsidR="00B64FC4" w:rsidRPr="00C673BF" w:rsidRDefault="00B64FC4" w:rsidP="00B64FC4">
      <w:pPr>
        <w:pStyle w:val="ListParagraph"/>
        <w:numPr>
          <w:ilvl w:val="0"/>
          <w:numId w:val="49"/>
        </w:numPr>
        <w:rPr>
          <w:i/>
        </w:rPr>
      </w:pPr>
      <w:r w:rsidRPr="00C673BF">
        <w:rPr>
          <w:i/>
        </w:rPr>
        <w:t xml:space="preserve">Checks that the data on </w:t>
      </w:r>
      <w:proofErr w:type="spellStart"/>
      <w:r w:rsidRPr="00C673BF">
        <w:rPr>
          <w:i/>
        </w:rPr>
        <w:t>rd_dout</w:t>
      </w:r>
      <w:proofErr w:type="spellEnd"/>
      <w:r w:rsidRPr="00C673BF">
        <w:rPr>
          <w:i/>
        </w:rPr>
        <w:t xml:space="preserve"> bus is the same as what was stored on </w:t>
      </w:r>
      <w:proofErr w:type="spellStart"/>
      <w:r w:rsidRPr="00C673BF">
        <w:rPr>
          <w:i/>
        </w:rPr>
        <w:t>fakemem</w:t>
      </w:r>
      <w:proofErr w:type="spellEnd"/>
      <w:r w:rsidRPr="00C673BF">
        <w:rPr>
          <w:i/>
        </w:rPr>
        <w:t>.</w:t>
      </w:r>
      <w:r>
        <w:rPr>
          <w:i/>
        </w:rPr>
        <w:t xml:space="preserve"> The </w:t>
      </w:r>
      <w:proofErr w:type="spellStart"/>
      <w:r>
        <w:rPr>
          <w:i/>
        </w:rPr>
        <w:t>rd_vld</w:t>
      </w:r>
      <w:proofErr w:type="spellEnd"/>
      <w:r>
        <w:rPr>
          <w:i/>
        </w:rPr>
        <w:t xml:space="preserve"> and data are checked FLOPIN+DRAM_DELAY+FLOPOUT cycles after the read access.</w:t>
      </w:r>
    </w:p>
    <w:p w:rsidR="00B64FC4" w:rsidRPr="00F047EA" w:rsidRDefault="00B64FC4" w:rsidP="00B64FC4">
      <w:pPr>
        <w:ind w:left="432"/>
        <w:rPr>
          <w:i/>
        </w:rPr>
      </w:pPr>
    </w:p>
    <w:p w:rsidR="00B64FC4" w:rsidRDefault="00B64FC4" w:rsidP="00B64FC4">
      <w:pPr>
        <w:ind w:left="432"/>
        <w:rPr>
          <w:b/>
          <w:i/>
        </w:rPr>
      </w:pPr>
      <w:r w:rsidRPr="00EB171F">
        <w:rPr>
          <w:b/>
          <w:i/>
        </w:rPr>
        <w:t xml:space="preserve">  </w:t>
      </w:r>
    </w:p>
    <w:p w:rsidR="00B64FC4" w:rsidRPr="00EB171F" w:rsidRDefault="00B64FC4" w:rsidP="00B64FC4">
      <w:pPr>
        <w:ind w:left="432"/>
        <w:rPr>
          <w:i/>
        </w:rPr>
      </w:pPr>
      <w:proofErr w:type="spellStart"/>
      <w:r w:rsidRPr="00C673BF">
        <w:rPr>
          <w:b/>
          <w:i/>
        </w:rPr>
        <w:t>assert_fwrd_check</w:t>
      </w:r>
      <w:proofErr w:type="spellEnd"/>
      <w:r w:rsidRPr="00EB171F">
        <w:rPr>
          <w:i/>
        </w:rPr>
        <w:t>: assert property (</w:t>
      </w:r>
      <w:proofErr w:type="gramStart"/>
      <w:r w:rsidRPr="00EB171F">
        <w:rPr>
          <w:i/>
        </w:rPr>
        <w:t>@(</w:t>
      </w:r>
      <w:proofErr w:type="spellStart"/>
      <w:proofErr w:type="gramEnd"/>
      <w:r w:rsidRPr="00EB171F">
        <w:rPr>
          <w:i/>
        </w:rPr>
        <w:t>posedge</w:t>
      </w:r>
      <w:proofErr w:type="spellEnd"/>
      <w:r w:rsidRPr="00EB171F">
        <w:rPr>
          <w:i/>
        </w:rPr>
        <w:t xml:space="preserve"> </w:t>
      </w:r>
      <w:proofErr w:type="spellStart"/>
      <w:r w:rsidRPr="00EB171F">
        <w:rPr>
          <w:i/>
        </w:rPr>
        <w:t>clk</w:t>
      </w:r>
      <w:proofErr w:type="spellEnd"/>
      <w:r w:rsidRPr="00EB171F">
        <w:rPr>
          <w:i/>
        </w:rPr>
        <w:t xml:space="preserve">) disable </w:t>
      </w:r>
      <w:proofErr w:type="spellStart"/>
      <w:r w:rsidRPr="00EB171F">
        <w:rPr>
          <w:i/>
        </w:rPr>
        <w:t>iff</w:t>
      </w:r>
      <w:proofErr w:type="spellEnd"/>
      <w:r w:rsidRPr="00EB171F">
        <w:rPr>
          <w:i/>
        </w:rPr>
        <w:t xml:space="preserve"> (</w:t>
      </w:r>
      <w:proofErr w:type="spellStart"/>
      <w:r w:rsidRPr="00EB171F">
        <w:rPr>
          <w:i/>
        </w:rPr>
        <w:t>rst</w:t>
      </w:r>
      <w:proofErr w:type="spellEnd"/>
      <w:r w:rsidRPr="00EB171F">
        <w:rPr>
          <w:i/>
        </w:rPr>
        <w:t>) (read &amp;&amp; (</w:t>
      </w:r>
      <w:proofErr w:type="spellStart"/>
      <w:r w:rsidRPr="00EB171F">
        <w:rPr>
          <w:i/>
        </w:rPr>
        <w:t>rd_adr</w:t>
      </w:r>
      <w:proofErr w:type="spellEnd"/>
      <w:r w:rsidRPr="00EB171F">
        <w:rPr>
          <w:i/>
        </w:rPr>
        <w:t xml:space="preserve"> == </w:t>
      </w:r>
      <w:proofErr w:type="spellStart"/>
      <w:r w:rsidRPr="00EB171F">
        <w:rPr>
          <w:i/>
        </w:rPr>
        <w:t>select_addr</w:t>
      </w:r>
      <w:proofErr w:type="spellEnd"/>
      <w:r w:rsidRPr="00EB171F">
        <w:rPr>
          <w:i/>
        </w:rPr>
        <w:t>)) |-&gt; ##(FLOPIN+DRAM_DELAY+FLOPOUT)</w:t>
      </w:r>
    </w:p>
    <w:p w:rsidR="00B64FC4" w:rsidRPr="00EB171F" w:rsidRDefault="00B64FC4" w:rsidP="00B64FC4">
      <w:pPr>
        <w:ind w:left="432"/>
        <w:rPr>
          <w:i/>
        </w:rPr>
      </w:pPr>
      <w:r w:rsidRPr="00EB171F">
        <w:rPr>
          <w:i/>
        </w:rPr>
        <w:t xml:space="preserve">                                    ($</w:t>
      </w:r>
      <w:proofErr w:type="gramStart"/>
      <w:r w:rsidRPr="00EB171F">
        <w:rPr>
          <w:i/>
        </w:rPr>
        <w:t>past(</w:t>
      </w:r>
      <w:proofErr w:type="spellStart"/>
      <w:proofErr w:type="gramEnd"/>
      <w:r w:rsidRPr="00EB171F">
        <w:rPr>
          <w:i/>
        </w:rPr>
        <w:t>fakememinv,FLOPIN+DRAM_DELAY+FLOPOUT</w:t>
      </w:r>
      <w:proofErr w:type="spellEnd"/>
      <w:r w:rsidRPr="00EB171F">
        <w:rPr>
          <w:i/>
        </w:rPr>
        <w:t>) ||</w:t>
      </w:r>
    </w:p>
    <w:p w:rsidR="00B64FC4" w:rsidRPr="00EB171F" w:rsidRDefault="00B64FC4" w:rsidP="00B64FC4">
      <w:pPr>
        <w:ind w:left="432"/>
        <w:rPr>
          <w:i/>
        </w:rPr>
      </w:pPr>
      <w:r w:rsidRPr="00EB171F">
        <w:rPr>
          <w:i/>
        </w:rPr>
        <w:t xml:space="preserve">                                     $</w:t>
      </w:r>
      <w:proofErr w:type="gramStart"/>
      <w:r w:rsidRPr="00EB171F">
        <w:rPr>
          <w:i/>
        </w:rPr>
        <w:t>past(</w:t>
      </w:r>
      <w:proofErr w:type="spellStart"/>
      <w:proofErr w:type="gramEnd"/>
      <w:r w:rsidRPr="00EB171F">
        <w:rPr>
          <w:i/>
        </w:rPr>
        <w:t>fakemem</w:t>
      </w:r>
      <w:proofErr w:type="spellEnd"/>
      <w:r w:rsidRPr="00EB171F">
        <w:rPr>
          <w:i/>
        </w:rPr>
        <w:t>==</w:t>
      </w:r>
      <w:proofErr w:type="spellStart"/>
      <w:r w:rsidRPr="00EB171F">
        <w:rPr>
          <w:i/>
        </w:rPr>
        <w:t>mem_wire,FLOPIN+DRAM_DELAY+FLOPOUT</w:t>
      </w:r>
      <w:proofErr w:type="spellEnd"/>
      <w:r w:rsidRPr="00EB171F">
        <w:rPr>
          <w:i/>
        </w:rPr>
        <w:t xml:space="preserve">) || </w:t>
      </w:r>
      <w:proofErr w:type="spellStart"/>
      <w:r w:rsidRPr="00EB171F">
        <w:rPr>
          <w:i/>
        </w:rPr>
        <w:t>rd_fwrd</w:t>
      </w:r>
      <w:proofErr w:type="spellEnd"/>
      <w:r w:rsidRPr="00EB171F">
        <w:rPr>
          <w:i/>
        </w:rPr>
        <w:t>) &amp;&amp;</w:t>
      </w:r>
    </w:p>
    <w:p w:rsidR="00B64FC4" w:rsidRPr="00EB171F" w:rsidRDefault="00B64FC4" w:rsidP="00B64FC4">
      <w:pPr>
        <w:ind w:left="432"/>
        <w:rPr>
          <w:i/>
        </w:rPr>
      </w:pPr>
      <w:r w:rsidRPr="00EB171F">
        <w:rPr>
          <w:i/>
        </w:rPr>
        <w:t xml:space="preserve">                                    (</w:t>
      </w:r>
      <w:proofErr w:type="spellStart"/>
      <w:r w:rsidRPr="00EB171F">
        <w:rPr>
          <w:i/>
        </w:rPr>
        <w:t>rd_fwrd</w:t>
      </w:r>
      <w:proofErr w:type="spellEnd"/>
      <w:r w:rsidRPr="00EB171F">
        <w:rPr>
          <w:i/>
        </w:rPr>
        <w:t xml:space="preserve"> |</w:t>
      </w:r>
      <w:proofErr w:type="gramStart"/>
      <w:r w:rsidRPr="00EB171F">
        <w:rPr>
          <w:i/>
        </w:rPr>
        <w:t>| !</w:t>
      </w:r>
      <w:proofErr w:type="gramEnd"/>
      <w:r w:rsidRPr="00EB171F">
        <w:rPr>
          <w:i/>
        </w:rPr>
        <w:t>((</w:t>
      </w:r>
      <w:proofErr w:type="spellStart"/>
      <w:r w:rsidRPr="00EB171F">
        <w:rPr>
          <w:i/>
        </w:rPr>
        <w:t>rd_padr</w:t>
      </w:r>
      <w:proofErr w:type="spellEnd"/>
      <w:r w:rsidRPr="00EB171F">
        <w:rPr>
          <w:i/>
        </w:rPr>
        <w:t>[BITPADR-1:BITPADR-BITPBNK] == NUMVBNK) ?</w:t>
      </w:r>
    </w:p>
    <w:p w:rsidR="00B64FC4" w:rsidRPr="00EB171F" w:rsidRDefault="00B64FC4" w:rsidP="00B64FC4">
      <w:pPr>
        <w:ind w:left="432"/>
        <w:rPr>
          <w:i/>
        </w:rPr>
      </w:pPr>
      <w:r w:rsidRPr="00EB171F">
        <w:rPr>
          <w:i/>
        </w:rPr>
        <w:t xml:space="preserve">                                                  (</w:t>
      </w:r>
      <w:proofErr w:type="gramStart"/>
      <w:r w:rsidRPr="00EB171F">
        <w:rPr>
          <w:i/>
        </w:rPr>
        <w:t>FLOPOUT ?</w:t>
      </w:r>
      <w:proofErr w:type="gramEnd"/>
      <w:r w:rsidRPr="00EB171F">
        <w:rPr>
          <w:i/>
        </w:rPr>
        <w:t xml:space="preserve"> $</w:t>
      </w:r>
      <w:proofErr w:type="gramStart"/>
      <w:r w:rsidRPr="00EB171F">
        <w:rPr>
          <w:i/>
        </w:rPr>
        <w:t>past(</w:t>
      </w:r>
      <w:proofErr w:type="gramEnd"/>
      <w:r w:rsidRPr="00EB171F">
        <w:rPr>
          <w:i/>
        </w:rPr>
        <w:t>t2_fwrdB_1_wire) : t2_fwrdB_1_wire) :</w:t>
      </w:r>
    </w:p>
    <w:p w:rsidR="00B64FC4" w:rsidRDefault="00B64FC4" w:rsidP="00B64FC4">
      <w:pPr>
        <w:ind w:left="432"/>
        <w:rPr>
          <w:i/>
        </w:rPr>
      </w:pPr>
      <w:r w:rsidRPr="00EB171F">
        <w:rPr>
          <w:i/>
        </w:rPr>
        <w:t xml:space="preserve">                                                  (</w:t>
      </w:r>
      <w:proofErr w:type="gramStart"/>
      <w:r w:rsidRPr="00EB171F">
        <w:rPr>
          <w:i/>
        </w:rPr>
        <w:t>FLOPOUT ?</w:t>
      </w:r>
      <w:proofErr w:type="gramEnd"/>
      <w:r w:rsidRPr="00EB171F">
        <w:rPr>
          <w:i/>
        </w:rPr>
        <w:t xml:space="preserve"> $</w:t>
      </w:r>
      <w:proofErr w:type="gramStart"/>
      <w:r w:rsidRPr="00EB171F">
        <w:rPr>
          <w:i/>
        </w:rPr>
        <w:t>past(</w:t>
      </w:r>
      <w:proofErr w:type="gramEnd"/>
      <w:r w:rsidRPr="00EB171F">
        <w:rPr>
          <w:i/>
        </w:rPr>
        <w:t>t1_fwrdA_sel_wire) : t1_fwrdA_sel_wire))));</w:t>
      </w:r>
    </w:p>
    <w:p w:rsidR="00B64FC4" w:rsidRPr="00C673BF" w:rsidRDefault="00B64FC4" w:rsidP="00B64FC4">
      <w:pPr>
        <w:pStyle w:val="ListParagraph"/>
        <w:numPr>
          <w:ilvl w:val="0"/>
          <w:numId w:val="49"/>
        </w:numPr>
        <w:rPr>
          <w:i/>
        </w:rPr>
      </w:pPr>
      <w:r w:rsidRPr="00C673BF">
        <w:rPr>
          <w:i/>
        </w:rPr>
        <w:t xml:space="preserve">Checks that if data going out on </w:t>
      </w:r>
      <w:proofErr w:type="spellStart"/>
      <w:r w:rsidRPr="00C673BF">
        <w:rPr>
          <w:i/>
        </w:rPr>
        <w:t>mem_wire</w:t>
      </w:r>
      <w:proofErr w:type="spellEnd"/>
      <w:r w:rsidRPr="00C673BF">
        <w:rPr>
          <w:i/>
        </w:rPr>
        <w:t xml:space="preserve"> doesn’t match with </w:t>
      </w:r>
      <w:proofErr w:type="spellStart"/>
      <w:r w:rsidRPr="00C673BF">
        <w:rPr>
          <w:i/>
        </w:rPr>
        <w:t>fakemem</w:t>
      </w:r>
      <w:proofErr w:type="spellEnd"/>
      <w:r w:rsidRPr="00C673BF">
        <w:rPr>
          <w:i/>
        </w:rPr>
        <w:t xml:space="preserve">, then the </w:t>
      </w:r>
      <w:proofErr w:type="spellStart"/>
      <w:r w:rsidRPr="00C673BF">
        <w:rPr>
          <w:i/>
        </w:rPr>
        <w:t>rd_fwrd</w:t>
      </w:r>
      <w:proofErr w:type="spellEnd"/>
      <w:r w:rsidRPr="00C673BF">
        <w:rPr>
          <w:i/>
        </w:rPr>
        <w:t xml:space="preserve"> signal should be high. And then it checks that the forwarding is happening from the cache or t1 memories.</w:t>
      </w:r>
    </w:p>
    <w:p w:rsidR="00B64FC4" w:rsidRPr="00EB171F" w:rsidRDefault="00B64FC4" w:rsidP="00B64FC4">
      <w:pPr>
        <w:ind w:left="432"/>
        <w:rPr>
          <w:i/>
        </w:rPr>
      </w:pPr>
    </w:p>
    <w:p w:rsidR="00B64FC4" w:rsidRPr="00EB171F" w:rsidRDefault="00B64FC4" w:rsidP="00B64FC4">
      <w:pPr>
        <w:ind w:left="432"/>
        <w:rPr>
          <w:b/>
          <w:i/>
        </w:rPr>
      </w:pPr>
      <w:r>
        <w:rPr>
          <w:i/>
        </w:rPr>
        <w:t xml:space="preserve">  </w:t>
      </w:r>
    </w:p>
    <w:p w:rsidR="00B64FC4" w:rsidRPr="00EB171F" w:rsidRDefault="00B64FC4" w:rsidP="00B64FC4">
      <w:pPr>
        <w:ind w:left="432"/>
        <w:rPr>
          <w:i/>
        </w:rPr>
      </w:pPr>
      <w:proofErr w:type="spellStart"/>
      <w:r w:rsidRPr="00C673BF">
        <w:rPr>
          <w:b/>
          <w:i/>
        </w:rPr>
        <w:t>assert_padr_check</w:t>
      </w:r>
      <w:proofErr w:type="spellEnd"/>
      <w:r w:rsidRPr="00EB171F">
        <w:rPr>
          <w:i/>
        </w:rPr>
        <w:t>: assert property (</w:t>
      </w:r>
      <w:proofErr w:type="gramStart"/>
      <w:r w:rsidRPr="00EB171F">
        <w:rPr>
          <w:i/>
        </w:rPr>
        <w:t>@(</w:t>
      </w:r>
      <w:proofErr w:type="spellStart"/>
      <w:proofErr w:type="gramEnd"/>
      <w:r w:rsidRPr="00EB171F">
        <w:rPr>
          <w:i/>
        </w:rPr>
        <w:t>posedge</w:t>
      </w:r>
      <w:proofErr w:type="spellEnd"/>
      <w:r w:rsidRPr="00EB171F">
        <w:rPr>
          <w:i/>
        </w:rPr>
        <w:t xml:space="preserve"> </w:t>
      </w:r>
      <w:proofErr w:type="spellStart"/>
      <w:r w:rsidRPr="00EB171F">
        <w:rPr>
          <w:i/>
        </w:rPr>
        <w:t>clk</w:t>
      </w:r>
      <w:proofErr w:type="spellEnd"/>
      <w:r w:rsidRPr="00EB171F">
        <w:rPr>
          <w:i/>
        </w:rPr>
        <w:t xml:space="preserve">) disable </w:t>
      </w:r>
      <w:proofErr w:type="spellStart"/>
      <w:r w:rsidRPr="00EB171F">
        <w:rPr>
          <w:i/>
        </w:rPr>
        <w:t>iff</w:t>
      </w:r>
      <w:proofErr w:type="spellEnd"/>
      <w:r w:rsidRPr="00EB171F">
        <w:rPr>
          <w:i/>
        </w:rPr>
        <w:t xml:space="preserve"> (</w:t>
      </w:r>
      <w:proofErr w:type="spellStart"/>
      <w:r w:rsidRPr="00EB171F">
        <w:rPr>
          <w:i/>
        </w:rPr>
        <w:t>rst</w:t>
      </w:r>
      <w:proofErr w:type="spellEnd"/>
      <w:r w:rsidRPr="00EB171F">
        <w:rPr>
          <w:i/>
        </w:rPr>
        <w:t>) (read &amp;&amp; (</w:t>
      </w:r>
      <w:proofErr w:type="spellStart"/>
      <w:r w:rsidRPr="00EB171F">
        <w:rPr>
          <w:i/>
        </w:rPr>
        <w:t>rd_adr</w:t>
      </w:r>
      <w:proofErr w:type="spellEnd"/>
      <w:r w:rsidRPr="00EB171F">
        <w:rPr>
          <w:i/>
        </w:rPr>
        <w:t xml:space="preserve"> == </w:t>
      </w:r>
      <w:proofErr w:type="spellStart"/>
      <w:r w:rsidRPr="00EB171F">
        <w:rPr>
          <w:i/>
        </w:rPr>
        <w:t>select_addr</w:t>
      </w:r>
      <w:proofErr w:type="spellEnd"/>
      <w:r w:rsidRPr="00EB171F">
        <w:rPr>
          <w:i/>
        </w:rPr>
        <w:t>)) |-&gt; ##(FLOPIN+DRAM_DELAY+FLOPOUT)</w:t>
      </w:r>
    </w:p>
    <w:p w:rsidR="00B64FC4" w:rsidRPr="00EB171F" w:rsidRDefault="00B64FC4" w:rsidP="00B64FC4">
      <w:pPr>
        <w:ind w:left="432"/>
        <w:rPr>
          <w:i/>
        </w:rPr>
      </w:pPr>
      <w:r w:rsidRPr="00EB171F">
        <w:rPr>
          <w:i/>
        </w:rPr>
        <w:t xml:space="preserve">                                    ((</w:t>
      </w:r>
      <w:proofErr w:type="spellStart"/>
      <w:r w:rsidRPr="00EB171F">
        <w:rPr>
          <w:i/>
        </w:rPr>
        <w:t>rd_padr</w:t>
      </w:r>
      <w:proofErr w:type="spellEnd"/>
      <w:r w:rsidRPr="00EB171F">
        <w:rPr>
          <w:i/>
        </w:rPr>
        <w:t xml:space="preserve"> == {NUMVBNK</w:t>
      </w:r>
      <w:proofErr w:type="gramStart"/>
      <w:r w:rsidRPr="00EB171F">
        <w:rPr>
          <w:i/>
        </w:rPr>
        <w:t>,(</w:t>
      </w:r>
      <w:proofErr w:type="gramEnd"/>
      <w:r w:rsidRPr="00EB171F">
        <w:rPr>
          <w:i/>
        </w:rPr>
        <w:t>FLOPOUT ? $</w:t>
      </w:r>
      <w:proofErr w:type="gramStart"/>
      <w:r w:rsidRPr="00EB171F">
        <w:rPr>
          <w:i/>
        </w:rPr>
        <w:t>past(</w:t>
      </w:r>
      <w:proofErr w:type="gramEnd"/>
      <w:r w:rsidRPr="00EB171F">
        <w:rPr>
          <w:i/>
        </w:rPr>
        <w:t>t2_padrB_1_wire) : t2_padrB_1_wire)}) ||</w:t>
      </w:r>
    </w:p>
    <w:p w:rsidR="00B64FC4" w:rsidRDefault="00B64FC4" w:rsidP="00B64FC4">
      <w:pPr>
        <w:ind w:left="432"/>
        <w:rPr>
          <w:i/>
        </w:rPr>
      </w:pPr>
      <w:r w:rsidRPr="00EB171F">
        <w:rPr>
          <w:i/>
        </w:rPr>
        <w:t xml:space="preserve">                                     (</w:t>
      </w:r>
      <w:proofErr w:type="spellStart"/>
      <w:r w:rsidRPr="00EB171F">
        <w:rPr>
          <w:i/>
        </w:rPr>
        <w:t>rd_padr</w:t>
      </w:r>
      <w:proofErr w:type="spellEnd"/>
      <w:r w:rsidRPr="00EB171F">
        <w:rPr>
          <w:i/>
        </w:rPr>
        <w:t xml:space="preserve"> == {</w:t>
      </w:r>
      <w:proofErr w:type="spellStart"/>
      <w:r w:rsidRPr="00EB171F">
        <w:rPr>
          <w:i/>
        </w:rPr>
        <w:t>select_bank</w:t>
      </w:r>
      <w:proofErr w:type="spellEnd"/>
      <w:proofErr w:type="gramStart"/>
      <w:r w:rsidRPr="00EB171F">
        <w:rPr>
          <w:i/>
        </w:rPr>
        <w:t>,(</w:t>
      </w:r>
      <w:proofErr w:type="gramEnd"/>
      <w:r w:rsidRPr="00EB171F">
        <w:rPr>
          <w:i/>
        </w:rPr>
        <w:t>FLOPOUT ? $</w:t>
      </w:r>
      <w:proofErr w:type="gramStart"/>
      <w:r w:rsidRPr="00EB171F">
        <w:rPr>
          <w:i/>
        </w:rPr>
        <w:t>past(</w:t>
      </w:r>
      <w:proofErr w:type="gramEnd"/>
      <w:r w:rsidRPr="00EB171F">
        <w:rPr>
          <w:i/>
        </w:rPr>
        <w:t>t1_padrA_sel_wire) : t1_padrA_sel_wire)})));</w:t>
      </w:r>
      <w:r>
        <w:rPr>
          <w:i/>
        </w:rPr>
        <w:t xml:space="preserve">  </w:t>
      </w:r>
    </w:p>
    <w:p w:rsidR="00B64FC4" w:rsidRDefault="00B64FC4" w:rsidP="00B64FC4">
      <w:pPr>
        <w:pStyle w:val="ListParagraph"/>
        <w:numPr>
          <w:ilvl w:val="0"/>
          <w:numId w:val="49"/>
        </w:numPr>
        <w:rPr>
          <w:i/>
        </w:rPr>
      </w:pPr>
      <w:r w:rsidRPr="00C673BF">
        <w:rPr>
          <w:i/>
        </w:rPr>
        <w:t xml:space="preserve">Checks that the value of </w:t>
      </w:r>
      <w:proofErr w:type="spellStart"/>
      <w:r w:rsidRPr="00C673BF">
        <w:rPr>
          <w:i/>
        </w:rPr>
        <w:t>padr</w:t>
      </w:r>
      <w:proofErr w:type="spellEnd"/>
      <w:r w:rsidRPr="00C673BF">
        <w:rPr>
          <w:i/>
        </w:rPr>
        <w:t xml:space="preserve"> matches </w:t>
      </w:r>
      <w:r>
        <w:rPr>
          <w:i/>
        </w:rPr>
        <w:t xml:space="preserve">the physical bank value; </w:t>
      </w:r>
      <w:r w:rsidRPr="00C673BF">
        <w:rPr>
          <w:i/>
        </w:rPr>
        <w:t>either t1 bank address or cache.</w:t>
      </w:r>
    </w:p>
    <w:p w:rsidR="00B64FC4" w:rsidRPr="00C673BF" w:rsidRDefault="00B64FC4" w:rsidP="00B64FC4">
      <w:pPr>
        <w:pStyle w:val="ListParagraph"/>
        <w:ind w:left="1208"/>
        <w:rPr>
          <w:i/>
        </w:rPr>
      </w:pPr>
    </w:p>
    <w:p w:rsidR="00B64FC4" w:rsidRPr="002B03A4" w:rsidRDefault="00B64FC4" w:rsidP="00B64FC4">
      <w:pPr>
        <w:ind w:left="432"/>
        <w:rPr>
          <w:i/>
        </w:rPr>
      </w:pPr>
      <w:proofErr w:type="spellStart"/>
      <w:r w:rsidRPr="00C673BF">
        <w:rPr>
          <w:b/>
          <w:i/>
        </w:rPr>
        <w:t>assert_derr_check</w:t>
      </w:r>
      <w:proofErr w:type="spellEnd"/>
      <w:r w:rsidRPr="002B03A4">
        <w:rPr>
          <w:i/>
        </w:rPr>
        <w:t>: assert property (</w:t>
      </w:r>
      <w:proofErr w:type="gramStart"/>
      <w:r w:rsidRPr="002B03A4">
        <w:rPr>
          <w:i/>
        </w:rPr>
        <w:t>@(</w:t>
      </w:r>
      <w:proofErr w:type="spellStart"/>
      <w:proofErr w:type="gramEnd"/>
      <w:r w:rsidRPr="002B03A4">
        <w:rPr>
          <w:i/>
        </w:rPr>
        <w:t>posedge</w:t>
      </w:r>
      <w:proofErr w:type="spellEnd"/>
      <w:r w:rsidRPr="002B03A4">
        <w:rPr>
          <w:i/>
        </w:rPr>
        <w:t xml:space="preserve"> </w:t>
      </w:r>
      <w:proofErr w:type="spellStart"/>
      <w:r w:rsidRPr="002B03A4">
        <w:rPr>
          <w:i/>
        </w:rPr>
        <w:t>clk</w:t>
      </w:r>
      <w:proofErr w:type="spellEnd"/>
      <w:r w:rsidRPr="002B03A4">
        <w:rPr>
          <w:i/>
        </w:rPr>
        <w:t xml:space="preserve">) disable </w:t>
      </w:r>
      <w:proofErr w:type="spellStart"/>
      <w:r w:rsidRPr="002B03A4">
        <w:rPr>
          <w:i/>
        </w:rPr>
        <w:t>iff</w:t>
      </w:r>
      <w:proofErr w:type="spellEnd"/>
      <w:r w:rsidRPr="002B03A4">
        <w:rPr>
          <w:i/>
        </w:rPr>
        <w:t xml:space="preserve"> (</w:t>
      </w:r>
      <w:proofErr w:type="spellStart"/>
      <w:r w:rsidRPr="002B03A4">
        <w:rPr>
          <w:i/>
        </w:rPr>
        <w:t>rst</w:t>
      </w:r>
      <w:proofErr w:type="spellEnd"/>
      <w:r w:rsidRPr="002B03A4">
        <w:rPr>
          <w:i/>
        </w:rPr>
        <w:t>) (read &amp;&amp; (</w:t>
      </w:r>
      <w:proofErr w:type="spellStart"/>
      <w:r w:rsidRPr="002B03A4">
        <w:rPr>
          <w:i/>
        </w:rPr>
        <w:t>rd_adr</w:t>
      </w:r>
      <w:proofErr w:type="spellEnd"/>
      <w:r w:rsidRPr="002B03A4">
        <w:rPr>
          <w:i/>
        </w:rPr>
        <w:t xml:space="preserve"> == </w:t>
      </w:r>
      <w:proofErr w:type="spellStart"/>
      <w:r w:rsidRPr="002B03A4">
        <w:rPr>
          <w:i/>
        </w:rPr>
        <w:t>select_addr</w:t>
      </w:r>
      <w:proofErr w:type="spellEnd"/>
      <w:r w:rsidRPr="002B03A4">
        <w:rPr>
          <w:i/>
        </w:rPr>
        <w:t>)) |-&gt; ##(FLOPIN+DRAM_DELAY+FLOPOUT)</w:t>
      </w:r>
    </w:p>
    <w:p w:rsidR="00B64FC4" w:rsidRPr="002B03A4" w:rsidRDefault="00B64FC4" w:rsidP="00B64FC4">
      <w:pPr>
        <w:ind w:left="432"/>
        <w:rPr>
          <w:i/>
        </w:rPr>
      </w:pPr>
      <w:r w:rsidRPr="002B03A4">
        <w:rPr>
          <w:i/>
        </w:rPr>
        <w:t xml:space="preserve">                                    ($</w:t>
      </w:r>
      <w:proofErr w:type="gramStart"/>
      <w:r w:rsidRPr="002B03A4">
        <w:rPr>
          <w:i/>
        </w:rPr>
        <w:t>past(</w:t>
      </w:r>
      <w:proofErr w:type="spellStart"/>
      <w:proofErr w:type="gramEnd"/>
      <w:r w:rsidRPr="002B03A4">
        <w:rPr>
          <w:i/>
        </w:rPr>
        <w:t>fakememinv,FLOPIN+DRAM_DELAY+FLOPOUT</w:t>
      </w:r>
      <w:proofErr w:type="spellEnd"/>
      <w:r w:rsidRPr="002B03A4">
        <w:rPr>
          <w:i/>
        </w:rPr>
        <w:t>) ||</w:t>
      </w:r>
    </w:p>
    <w:p w:rsidR="00B64FC4" w:rsidRPr="002B03A4" w:rsidRDefault="00B64FC4" w:rsidP="00B64FC4">
      <w:pPr>
        <w:ind w:left="432"/>
        <w:rPr>
          <w:i/>
        </w:rPr>
      </w:pPr>
      <w:r w:rsidRPr="002B03A4">
        <w:rPr>
          <w:i/>
        </w:rPr>
        <w:t xml:space="preserve">                                     ((</w:t>
      </w:r>
      <w:proofErr w:type="spellStart"/>
      <w:r w:rsidRPr="002B03A4">
        <w:rPr>
          <w:i/>
        </w:rPr>
        <w:t>rd_</w:t>
      </w:r>
      <w:proofErr w:type="gramStart"/>
      <w:r w:rsidRPr="002B03A4">
        <w:rPr>
          <w:i/>
        </w:rPr>
        <w:t>padr</w:t>
      </w:r>
      <w:proofErr w:type="spellEnd"/>
      <w:r w:rsidRPr="002B03A4">
        <w:rPr>
          <w:i/>
        </w:rPr>
        <w:t>[</w:t>
      </w:r>
      <w:proofErr w:type="gramEnd"/>
      <w:r w:rsidRPr="002B03A4">
        <w:rPr>
          <w:i/>
        </w:rPr>
        <w:t>BITPADR-1:BITPADR-BITPBNK] == NUMVBNK) ?</w:t>
      </w:r>
    </w:p>
    <w:p w:rsidR="00B64FC4" w:rsidRPr="002B03A4" w:rsidRDefault="00B64FC4" w:rsidP="00B64FC4">
      <w:pPr>
        <w:ind w:left="432"/>
        <w:rPr>
          <w:i/>
        </w:rPr>
      </w:pPr>
      <w:r w:rsidRPr="002B03A4">
        <w:rPr>
          <w:i/>
        </w:rPr>
        <w:t xml:space="preserve">                                      (</w:t>
      </w:r>
      <w:proofErr w:type="spellStart"/>
      <w:r w:rsidRPr="002B03A4">
        <w:rPr>
          <w:i/>
        </w:rPr>
        <w:t>rd_serr</w:t>
      </w:r>
      <w:proofErr w:type="spellEnd"/>
      <w:r w:rsidRPr="002B03A4">
        <w:rPr>
          <w:i/>
        </w:rPr>
        <w:t xml:space="preserve"> == (</w:t>
      </w:r>
      <w:proofErr w:type="gramStart"/>
      <w:r w:rsidRPr="002B03A4">
        <w:rPr>
          <w:i/>
        </w:rPr>
        <w:t>FLOPOUT ?</w:t>
      </w:r>
      <w:proofErr w:type="gramEnd"/>
      <w:r w:rsidRPr="002B03A4">
        <w:rPr>
          <w:i/>
        </w:rPr>
        <w:t xml:space="preserve"> $</w:t>
      </w:r>
      <w:proofErr w:type="gramStart"/>
      <w:r w:rsidRPr="002B03A4">
        <w:rPr>
          <w:i/>
        </w:rPr>
        <w:t>past(</w:t>
      </w:r>
      <w:proofErr w:type="gramEnd"/>
      <w:r w:rsidRPr="002B03A4">
        <w:rPr>
          <w:i/>
        </w:rPr>
        <w:t>t2_serrB_1_wire) : t2_serrB_1_wire)) &amp;&amp;</w:t>
      </w:r>
    </w:p>
    <w:p w:rsidR="00B64FC4" w:rsidRPr="002B03A4" w:rsidRDefault="00B64FC4" w:rsidP="00B64FC4">
      <w:pPr>
        <w:ind w:left="432"/>
        <w:rPr>
          <w:i/>
        </w:rPr>
      </w:pPr>
      <w:r w:rsidRPr="002B03A4">
        <w:rPr>
          <w:i/>
        </w:rPr>
        <w:t xml:space="preserve">                                      (</w:t>
      </w:r>
      <w:proofErr w:type="spellStart"/>
      <w:r w:rsidRPr="002B03A4">
        <w:rPr>
          <w:i/>
        </w:rPr>
        <w:t>rd_derr</w:t>
      </w:r>
      <w:proofErr w:type="spellEnd"/>
      <w:r w:rsidRPr="002B03A4">
        <w:rPr>
          <w:i/>
        </w:rPr>
        <w:t xml:space="preserve"> == (</w:t>
      </w:r>
      <w:proofErr w:type="gramStart"/>
      <w:r w:rsidRPr="002B03A4">
        <w:rPr>
          <w:i/>
        </w:rPr>
        <w:t>FLOPOUT ?</w:t>
      </w:r>
      <w:proofErr w:type="gramEnd"/>
      <w:r w:rsidRPr="002B03A4">
        <w:rPr>
          <w:i/>
        </w:rPr>
        <w:t xml:space="preserve"> $</w:t>
      </w:r>
      <w:proofErr w:type="gramStart"/>
      <w:r w:rsidRPr="002B03A4">
        <w:rPr>
          <w:i/>
        </w:rPr>
        <w:t>past(</w:t>
      </w:r>
      <w:proofErr w:type="gramEnd"/>
      <w:r w:rsidRPr="002B03A4">
        <w:rPr>
          <w:i/>
        </w:rPr>
        <w:t>t2_derrB_1_wire) : t2_derrB_1_wire)) :</w:t>
      </w:r>
    </w:p>
    <w:p w:rsidR="00B64FC4" w:rsidRPr="002B03A4" w:rsidRDefault="00B64FC4" w:rsidP="00B64FC4">
      <w:pPr>
        <w:ind w:left="432"/>
        <w:rPr>
          <w:i/>
        </w:rPr>
      </w:pPr>
      <w:r w:rsidRPr="002B03A4">
        <w:rPr>
          <w:i/>
        </w:rPr>
        <w:t xml:space="preserve">                                      (</w:t>
      </w:r>
      <w:proofErr w:type="spellStart"/>
      <w:r w:rsidRPr="002B03A4">
        <w:rPr>
          <w:i/>
        </w:rPr>
        <w:t>rd_serr</w:t>
      </w:r>
      <w:proofErr w:type="spellEnd"/>
      <w:r w:rsidRPr="002B03A4">
        <w:rPr>
          <w:i/>
        </w:rPr>
        <w:t xml:space="preserve"> == (</w:t>
      </w:r>
      <w:proofErr w:type="gramStart"/>
      <w:r w:rsidRPr="002B03A4">
        <w:rPr>
          <w:i/>
        </w:rPr>
        <w:t>FLOPOUT ?</w:t>
      </w:r>
      <w:proofErr w:type="gramEnd"/>
      <w:r w:rsidRPr="002B03A4">
        <w:rPr>
          <w:i/>
        </w:rPr>
        <w:t xml:space="preserve"> $</w:t>
      </w:r>
      <w:proofErr w:type="gramStart"/>
      <w:r w:rsidRPr="002B03A4">
        <w:rPr>
          <w:i/>
        </w:rPr>
        <w:t>past(</w:t>
      </w:r>
      <w:proofErr w:type="gramEnd"/>
      <w:r w:rsidRPr="002B03A4">
        <w:rPr>
          <w:i/>
        </w:rPr>
        <w:t>t1_serrA_sel_wire) : t1_serrA_sel_wire)) &amp;&amp;</w:t>
      </w:r>
    </w:p>
    <w:p w:rsidR="00B64FC4" w:rsidRPr="0021363A" w:rsidRDefault="00B64FC4" w:rsidP="00B64FC4">
      <w:pPr>
        <w:ind w:left="432"/>
        <w:rPr>
          <w:i/>
        </w:rPr>
      </w:pPr>
      <w:r w:rsidRPr="002B03A4">
        <w:rPr>
          <w:i/>
        </w:rPr>
        <w:t xml:space="preserve">                                      (</w:t>
      </w:r>
      <w:proofErr w:type="spellStart"/>
      <w:r w:rsidRPr="002B03A4">
        <w:rPr>
          <w:i/>
        </w:rPr>
        <w:t>rd_derr</w:t>
      </w:r>
      <w:proofErr w:type="spellEnd"/>
      <w:r w:rsidRPr="002B03A4">
        <w:rPr>
          <w:i/>
        </w:rPr>
        <w:t xml:space="preserve"> == (</w:t>
      </w:r>
      <w:proofErr w:type="gramStart"/>
      <w:r w:rsidRPr="002B03A4">
        <w:rPr>
          <w:i/>
        </w:rPr>
        <w:t>FLOPOUT ?</w:t>
      </w:r>
      <w:proofErr w:type="gramEnd"/>
      <w:r w:rsidRPr="002B03A4">
        <w:rPr>
          <w:i/>
        </w:rPr>
        <w:t xml:space="preserve"> $</w:t>
      </w:r>
      <w:proofErr w:type="gramStart"/>
      <w:r w:rsidRPr="002B03A4">
        <w:rPr>
          <w:i/>
        </w:rPr>
        <w:t>past(</w:t>
      </w:r>
      <w:proofErr w:type="gramEnd"/>
      <w:r w:rsidRPr="002B03A4">
        <w:rPr>
          <w:i/>
        </w:rPr>
        <w:t>t1_derrA_sel_wire) : t1_derrA_sel_wire)))));</w:t>
      </w:r>
    </w:p>
    <w:p w:rsidR="00B64FC4" w:rsidRPr="007F121B" w:rsidRDefault="00B64FC4" w:rsidP="00B64FC4">
      <w:pPr>
        <w:pStyle w:val="ListParagraph"/>
        <w:numPr>
          <w:ilvl w:val="0"/>
          <w:numId w:val="49"/>
        </w:numPr>
        <w:rPr>
          <w:i/>
        </w:rPr>
      </w:pPr>
      <w:r>
        <w:rPr>
          <w:i/>
        </w:rPr>
        <w:t xml:space="preserve">Checks all possible combinations of </w:t>
      </w:r>
      <w:proofErr w:type="spellStart"/>
      <w:r>
        <w:rPr>
          <w:i/>
        </w:rPr>
        <w:t>derr</w:t>
      </w:r>
      <w:proofErr w:type="spellEnd"/>
      <w:r>
        <w:rPr>
          <w:i/>
        </w:rPr>
        <w:t xml:space="preserve"> and </w:t>
      </w:r>
      <w:proofErr w:type="spellStart"/>
      <w:r>
        <w:rPr>
          <w:i/>
        </w:rPr>
        <w:t>serr</w:t>
      </w:r>
      <w:proofErr w:type="spellEnd"/>
      <w:r>
        <w:rPr>
          <w:i/>
        </w:rPr>
        <w:t>.</w:t>
      </w:r>
    </w:p>
    <w:p w:rsidR="00B64FC4" w:rsidRDefault="00B64FC4" w:rsidP="00B64FC4">
      <w:pPr>
        <w:ind w:left="0"/>
        <w:rPr>
          <w:i/>
        </w:rPr>
      </w:pPr>
    </w:p>
    <w:p w:rsidR="003127E0" w:rsidRDefault="003127E0" w:rsidP="0070528E">
      <w:pPr>
        <w:ind w:left="432"/>
        <w:rPr>
          <w:i/>
        </w:rPr>
      </w:pPr>
    </w:p>
    <w:p w:rsidR="003127E0" w:rsidRDefault="003127E0" w:rsidP="0070528E">
      <w:pPr>
        <w:ind w:left="432"/>
        <w:rPr>
          <w:i/>
        </w:rPr>
      </w:pPr>
    </w:p>
    <w:p w:rsidR="00867A7C" w:rsidRDefault="00867A7C" w:rsidP="00B64FC4">
      <w:pPr>
        <w:ind w:left="0"/>
        <w:rPr>
          <w:i/>
        </w:rPr>
      </w:pPr>
    </w:p>
    <w:p w:rsidR="00867A7C" w:rsidRDefault="00867A7C" w:rsidP="00B64FC4">
      <w:pPr>
        <w:ind w:left="0"/>
        <w:rPr>
          <w:i/>
        </w:rPr>
      </w:pPr>
    </w:p>
    <w:p w:rsidR="00867A7C" w:rsidRDefault="006518A8" w:rsidP="0070528E">
      <w:pPr>
        <w:ind w:left="432"/>
        <w:rPr>
          <w:i/>
        </w:rPr>
      </w:pPr>
      <w:r>
        <w:rPr>
          <w:i/>
          <w:noProof/>
        </w:rPr>
        <mc:AlternateContent>
          <mc:Choice Requires="wpg">
            <w:drawing>
              <wp:anchor distT="0" distB="0" distL="114300" distR="114300" simplePos="0" relativeHeight="251862016" behindDoc="0" locked="0" layoutInCell="1" allowOverlap="1" wp14:anchorId="023A0563" wp14:editId="06ED54D3">
                <wp:simplePos x="0" y="0"/>
                <wp:positionH relativeFrom="column">
                  <wp:posOffset>-636104</wp:posOffset>
                </wp:positionH>
                <wp:positionV relativeFrom="paragraph">
                  <wp:posOffset>107564</wp:posOffset>
                </wp:positionV>
                <wp:extent cx="7453630" cy="4277718"/>
                <wp:effectExtent l="0" t="0" r="0" b="0"/>
                <wp:wrapNone/>
                <wp:docPr id="470" name="Group 470"/>
                <wp:cNvGraphicFramePr/>
                <a:graphic xmlns:a="http://schemas.openxmlformats.org/drawingml/2006/main">
                  <a:graphicData uri="http://schemas.microsoft.com/office/word/2010/wordprocessingGroup">
                    <wpg:wgp>
                      <wpg:cNvGrpSpPr/>
                      <wpg:grpSpPr>
                        <a:xfrm>
                          <a:off x="0" y="0"/>
                          <a:ext cx="7453630" cy="4277718"/>
                          <a:chOff x="0" y="-49588"/>
                          <a:chExt cx="8518033" cy="5138030"/>
                        </a:xfrm>
                      </wpg:grpSpPr>
                      <wps:wsp>
                        <wps:cNvPr id="114" name="Text Box 350"/>
                        <wps:cNvSpPr txBox="1"/>
                        <wps:spPr>
                          <a:xfrm>
                            <a:off x="4344894" y="-49588"/>
                            <a:ext cx="1431235" cy="53457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6A2A" w:rsidRDefault="00696A2A" w:rsidP="00C75889">
                              <w:pPr>
                                <w:pStyle w:val="NormalWeb"/>
                                <w:spacing w:before="0" w:beforeAutospacing="0" w:after="200" w:afterAutospacing="0" w:line="276" w:lineRule="auto"/>
                                <w:textAlignment w:val="baseline"/>
                              </w:pPr>
                              <w:r>
                                <w:rPr>
                                  <w:rFonts w:asciiTheme="minorHAnsi" w:eastAsia="Calibri" w:hAnsi="Calibri"/>
                                  <w:b/>
                                  <w:bCs/>
                                  <w:color w:val="000000" w:themeColor="dark1"/>
                                  <w:kern w:val="24"/>
                                </w:rPr>
                                <w:t xml:space="preserve">Memoir </w:t>
                              </w:r>
                              <w:proofErr w:type="spellStart"/>
                              <w:r>
                                <w:rPr>
                                  <w:rFonts w:asciiTheme="minorHAnsi" w:eastAsia="Calibri" w:hAnsi="Calibri"/>
                                  <w:b/>
                                  <w:bCs/>
                                  <w:color w:val="000000" w:themeColor="dark1"/>
                                  <w:kern w:val="24"/>
                                </w:rPr>
                                <w:t>ip</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 name="Rectangle 38"/>
                        <wps:cNvSpPr/>
                        <wps:spPr>
                          <a:xfrm>
                            <a:off x="628153" y="254442"/>
                            <a:ext cx="4597400" cy="3786505"/>
                          </a:xfrm>
                          <a:prstGeom prst="rect">
                            <a:avLst/>
                          </a:prstGeom>
                          <a:solidFill>
                            <a:schemeClr val="tx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Rectangle 39"/>
                        <wps:cNvSpPr/>
                        <wps:spPr>
                          <a:xfrm>
                            <a:off x="2401294" y="588396"/>
                            <a:ext cx="767715" cy="118999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Rectangle 40"/>
                        <wps:cNvSpPr/>
                        <wps:spPr>
                          <a:xfrm>
                            <a:off x="4007458" y="588396"/>
                            <a:ext cx="1060450" cy="4572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Rectangle 41"/>
                        <wps:cNvSpPr/>
                        <wps:spPr>
                          <a:xfrm>
                            <a:off x="826936" y="588396"/>
                            <a:ext cx="689610" cy="30010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Rectangle 42"/>
                        <wps:cNvSpPr/>
                        <wps:spPr>
                          <a:xfrm>
                            <a:off x="2449002" y="2345635"/>
                            <a:ext cx="1060450" cy="43942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Rectangle 43"/>
                        <wps:cNvSpPr/>
                        <wps:spPr>
                          <a:xfrm>
                            <a:off x="4381169" y="2345635"/>
                            <a:ext cx="688975" cy="50863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 name="Rectangle 44"/>
                        <wps:cNvSpPr/>
                        <wps:spPr>
                          <a:xfrm>
                            <a:off x="5677231" y="2297927"/>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Rectangle 45"/>
                        <wps:cNvSpPr/>
                        <wps:spPr>
                          <a:xfrm>
                            <a:off x="5724939" y="3037398"/>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 name="Rectangle 46"/>
                        <wps:cNvSpPr/>
                        <wps:spPr>
                          <a:xfrm>
                            <a:off x="5375082" y="588396"/>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Rectangle 47"/>
                        <wps:cNvSpPr/>
                        <wps:spPr>
                          <a:xfrm>
                            <a:off x="5526157" y="739471"/>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Rectangle 48"/>
                        <wps:cNvSpPr/>
                        <wps:spPr>
                          <a:xfrm>
                            <a:off x="5677231" y="890546"/>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Rectangle 49"/>
                        <wps:cNvSpPr/>
                        <wps:spPr>
                          <a:xfrm>
                            <a:off x="5836258" y="1041621"/>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Rectangle 50"/>
                        <wps:cNvSpPr/>
                        <wps:spPr>
                          <a:xfrm>
                            <a:off x="5987332" y="1192695"/>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Rectangle 51"/>
                        <wps:cNvSpPr/>
                        <wps:spPr>
                          <a:xfrm>
                            <a:off x="6138407" y="1343770"/>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696A2A" w:rsidRDefault="00696A2A"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 name="Rectangle 52"/>
                        <wps:cNvSpPr/>
                        <wps:spPr>
                          <a:xfrm>
                            <a:off x="2449002" y="3108960"/>
                            <a:ext cx="1060450" cy="4654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Rectangle 53"/>
                        <wps:cNvSpPr/>
                        <wps:spPr>
                          <a:xfrm>
                            <a:off x="4381169" y="3108960"/>
                            <a:ext cx="688975" cy="4737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 name="Rectangle 54"/>
                        <wps:cNvSpPr/>
                        <wps:spPr>
                          <a:xfrm>
                            <a:off x="4007458" y="1399429"/>
                            <a:ext cx="1060450" cy="4572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5"/>
                        <wps:cNvCnPr/>
                        <wps:spPr>
                          <a:xfrm flipV="1">
                            <a:off x="47708" y="739471"/>
                            <a:ext cx="5330825" cy="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7" name="Straight Arrow Connector 56"/>
                        <wps:cNvCnPr/>
                        <wps:spPr>
                          <a:xfrm flipH="1">
                            <a:off x="3546282" y="890546"/>
                            <a:ext cx="177609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58" name="Straight Arrow Connector 57"/>
                        <wps:cNvCnPr/>
                        <wps:spPr>
                          <a:xfrm flipH="1">
                            <a:off x="3522428" y="1653871"/>
                            <a:ext cx="2569210" cy="8255"/>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59" name="Straight Arrow Connector 58"/>
                        <wps:cNvCnPr/>
                        <wps:spPr>
                          <a:xfrm flipH="1">
                            <a:off x="1884459" y="1558455"/>
                            <a:ext cx="128460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0" name="Straight Arrow Connector 59"/>
                        <wps:cNvCnPr/>
                        <wps:spPr>
                          <a:xfrm flipH="1">
                            <a:off x="1884459" y="2727297"/>
                            <a:ext cx="1620520" cy="8255"/>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1" name="Straight Arrow Connector 60"/>
                        <wps:cNvCnPr/>
                        <wps:spPr>
                          <a:xfrm flipH="1">
                            <a:off x="1884459" y="3395207"/>
                            <a:ext cx="1621790"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2" name="Straight Arrow Connector 61"/>
                        <wps:cNvCnPr/>
                        <wps:spPr>
                          <a:xfrm flipH="1">
                            <a:off x="3792772" y="2743200"/>
                            <a:ext cx="127571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3" name="Straight Arrow Connector 62"/>
                        <wps:cNvCnPr/>
                        <wps:spPr>
                          <a:xfrm flipH="1">
                            <a:off x="3808675" y="3403158"/>
                            <a:ext cx="127571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4" name="Straight Arrow Connector 63"/>
                        <wps:cNvCnPr/>
                        <wps:spPr>
                          <a:xfrm>
                            <a:off x="1367624" y="2472855"/>
                            <a:ext cx="4338320" cy="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5" name="Straight Arrow Connector 64"/>
                        <wps:cNvCnPr/>
                        <wps:spPr>
                          <a:xfrm>
                            <a:off x="1367624" y="3228229"/>
                            <a:ext cx="4346575" cy="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6" name="Straight Arrow Connector 65"/>
                        <wps:cNvCnPr/>
                        <wps:spPr>
                          <a:xfrm flipH="1">
                            <a:off x="349858" y="2973788"/>
                            <a:ext cx="1163955" cy="17145"/>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67" name="Oval 66"/>
                        <wps:cNvSpPr/>
                        <wps:spPr>
                          <a:xfrm>
                            <a:off x="3172571" y="1518699"/>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 name="Oval 67"/>
                        <wps:cNvSpPr/>
                        <wps:spPr>
                          <a:xfrm>
                            <a:off x="3196424" y="795130"/>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696A2A" w:rsidRDefault="00696A2A"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Oval 68"/>
                        <wps:cNvSpPr/>
                        <wps:spPr>
                          <a:xfrm>
                            <a:off x="1518699" y="1439186"/>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 name="Oval 69"/>
                        <wps:cNvSpPr/>
                        <wps:spPr>
                          <a:xfrm>
                            <a:off x="1518699" y="2615979"/>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1" name="Oval 70"/>
                        <wps:cNvSpPr/>
                        <wps:spPr>
                          <a:xfrm>
                            <a:off x="3482671" y="2639833"/>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Oval 71"/>
                        <wps:cNvSpPr/>
                        <wps:spPr>
                          <a:xfrm>
                            <a:off x="3482671" y="3244132"/>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696A2A" w:rsidRDefault="00696A2A" w:rsidP="00C75889">
                              <w:pPr>
                                <w:pStyle w:val="NormalWeb"/>
                                <w:spacing w:before="0" w:beforeAutospacing="0" w:after="200" w:afterAutospacing="0" w:line="276" w:lineRule="auto"/>
                                <w:jc w:val="center"/>
                                <w:textAlignment w:val="baseline"/>
                              </w:pPr>
                              <w:proofErr w:type="gramStart"/>
                              <w:r>
                                <w:rPr>
                                  <w:rFonts w:asciiTheme="minorHAnsi" w:eastAsia="Calibri" w:hAnsi="Calibri"/>
                                  <w:color w:val="FFFFFF" w:themeColor="light1"/>
                                  <w:kern w:val="24"/>
                                  <w:sz w:val="22"/>
                                  <w:szCs w:val="22"/>
                                </w:rPr>
                                <w:t>v</w:t>
                              </w:r>
                              <w:proofErr w:type="gramEnd"/>
                              <w:r>
                                <w:rPr>
                                  <w:rFonts w:asciiTheme="minorHAnsi" w:eastAsia="Calibri" w:hAnsi="Calibri"/>
                                  <w:color w:val="FFFFFF" w:themeColor="light1"/>
                                  <w:kern w:val="24"/>
                                  <w:sz w:val="22"/>
                                  <w:szCs w:val="22"/>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Oval 72"/>
                        <wps:cNvSpPr/>
                        <wps:spPr>
                          <a:xfrm>
                            <a:off x="1510748" y="3267986"/>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696A2A" w:rsidRDefault="00696A2A" w:rsidP="00C75889">
                              <w:pPr>
                                <w:pStyle w:val="NormalWeb"/>
                                <w:spacing w:before="0" w:beforeAutospacing="0" w:after="200" w:afterAutospacing="0" w:line="276" w:lineRule="auto"/>
                                <w:jc w:val="center"/>
                                <w:textAlignment w:val="baseline"/>
                              </w:pPr>
                              <w:proofErr w:type="gramStart"/>
                              <w:r>
                                <w:rPr>
                                  <w:rFonts w:asciiTheme="minorHAnsi" w:eastAsia="Calibri" w:hAnsi="Calibri"/>
                                  <w:color w:val="FFFFFF" w:themeColor="light1"/>
                                  <w:kern w:val="24"/>
                                  <w:sz w:val="22"/>
                                  <w:szCs w:val="22"/>
                                </w:rPr>
                                <w:t>v</w:t>
                              </w:r>
                              <w:proofErr w:type="gramEnd"/>
                              <w:r>
                                <w:rPr>
                                  <w:rFonts w:asciiTheme="minorHAnsi" w:eastAsia="Calibri" w:hAnsi="Calibri"/>
                                  <w:color w:val="FFFFFF" w:themeColor="light1"/>
                                  <w:kern w:val="24"/>
                                  <w:sz w:val="22"/>
                                  <w:szCs w:val="22"/>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Oval 73"/>
                        <wps:cNvSpPr/>
                        <wps:spPr>
                          <a:xfrm>
                            <a:off x="0" y="2878372"/>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 name="Rounded Rectangle 74"/>
                        <wps:cNvSpPr/>
                        <wps:spPr>
                          <a:xfrm>
                            <a:off x="2401294" y="1852654"/>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696A2A" w:rsidRDefault="00696A2A"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7" name="Rounded Rectangle 75"/>
                        <wps:cNvSpPr/>
                        <wps:spPr>
                          <a:xfrm>
                            <a:off x="4126727" y="1924215"/>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696A2A" w:rsidRDefault="00696A2A"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8" name="Rounded Rectangle 76"/>
                        <wps:cNvSpPr/>
                        <wps:spPr>
                          <a:xfrm>
                            <a:off x="4126727" y="1081377"/>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696A2A" w:rsidRDefault="00696A2A"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4" name="Rounded Rectangle 77"/>
                        <wps:cNvSpPr/>
                        <wps:spPr>
                          <a:xfrm>
                            <a:off x="930303" y="3665551"/>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696A2A" w:rsidRDefault="00696A2A"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 name="Rounded Rectangle 78"/>
                        <wps:cNvSpPr/>
                        <wps:spPr>
                          <a:xfrm>
                            <a:off x="2568271" y="3673502"/>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696A2A" w:rsidRDefault="00696A2A"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Rounded Rectangle 79"/>
                        <wps:cNvSpPr/>
                        <wps:spPr>
                          <a:xfrm>
                            <a:off x="4293704" y="3657600"/>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696A2A" w:rsidRDefault="00696A2A"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 name="Straight Arrow Connector 80"/>
                        <wps:cNvCnPr/>
                        <wps:spPr>
                          <a:xfrm>
                            <a:off x="3267986" y="1470991"/>
                            <a:ext cx="2767965" cy="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2" name="Elbow Connector 81"/>
                        <wps:cNvCnPr/>
                        <wps:spPr>
                          <a:xfrm>
                            <a:off x="3927944" y="723569"/>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3" name="Elbow Connector 82"/>
                        <wps:cNvCnPr/>
                        <wps:spPr>
                          <a:xfrm>
                            <a:off x="3943847" y="1470991"/>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4" name="Rounded Rectangle 83"/>
                        <wps:cNvSpPr/>
                        <wps:spPr>
                          <a:xfrm>
                            <a:off x="4301656" y="2838615"/>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696A2A" w:rsidRDefault="00696A2A"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8" name="Elbow Connector 84"/>
                        <wps:cNvCnPr/>
                        <wps:spPr>
                          <a:xfrm>
                            <a:off x="4182386" y="2464904"/>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6" name="Elbow Connector 85"/>
                        <wps:cNvCnPr/>
                        <wps:spPr>
                          <a:xfrm>
                            <a:off x="4190338" y="3212327"/>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7" name="Straight Connector 86"/>
                        <wps:cNvCnPr/>
                        <wps:spPr>
                          <a:xfrm flipH="1">
                            <a:off x="3355451" y="2178657"/>
                            <a:ext cx="775970" cy="0"/>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88" name="Straight Arrow Connector 87"/>
                        <wps:cNvCnPr/>
                        <wps:spPr>
                          <a:xfrm flipV="1">
                            <a:off x="3331597" y="1781092"/>
                            <a:ext cx="0" cy="405130"/>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89" name="Elbow Connector 88"/>
                        <wps:cNvCnPr/>
                        <wps:spPr>
                          <a:xfrm rot="16200000" flipH="1">
                            <a:off x="1586286" y="1164866"/>
                            <a:ext cx="1250315" cy="378460"/>
                          </a:xfrm>
                          <a:prstGeom prst="bentConnector3">
                            <a:avLst>
                              <a:gd name="adj1" fmla="val 94824"/>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0" name="Elbow Connector 89"/>
                        <wps:cNvCnPr/>
                        <wps:spPr>
                          <a:xfrm>
                            <a:off x="2337684" y="3220278"/>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1" name="Elbow Connector 90"/>
                        <wps:cNvCnPr/>
                        <wps:spPr>
                          <a:xfrm>
                            <a:off x="2337684" y="2464904"/>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2" name="Rounded Rectangle 91"/>
                        <wps:cNvSpPr/>
                        <wps:spPr>
                          <a:xfrm>
                            <a:off x="2592125" y="2838615"/>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696A2A" w:rsidRDefault="00696A2A"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3" name="Straight Connector 92"/>
                        <wps:cNvCnPr/>
                        <wps:spPr>
                          <a:xfrm flipH="1">
                            <a:off x="3371353" y="1351722"/>
                            <a:ext cx="775970" cy="0"/>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94" name="Straight Arrow Connector 93"/>
                        <wps:cNvCnPr/>
                        <wps:spPr>
                          <a:xfrm flipV="1">
                            <a:off x="3355451" y="946205"/>
                            <a:ext cx="0" cy="405130"/>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95" name="Straight Connector 94"/>
                        <wps:cNvCnPr/>
                        <wps:spPr>
                          <a:xfrm flipH="1">
                            <a:off x="3641698" y="3101009"/>
                            <a:ext cx="646430" cy="635"/>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96" name="Straight Arrow Connector 95"/>
                        <wps:cNvCnPr/>
                        <wps:spPr>
                          <a:xfrm flipV="1">
                            <a:off x="3633746" y="2806810"/>
                            <a:ext cx="0" cy="300990"/>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97" name="Straight Connector 96"/>
                        <wps:cNvCnPr/>
                        <wps:spPr>
                          <a:xfrm flipH="1">
                            <a:off x="3633746" y="3840480"/>
                            <a:ext cx="646430" cy="635"/>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98" name="Straight Arrow Connector 97"/>
                        <wps:cNvCnPr/>
                        <wps:spPr>
                          <a:xfrm flipV="1">
                            <a:off x="3633746" y="3490622"/>
                            <a:ext cx="0" cy="352425"/>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99" name="Text Box 343"/>
                        <wps:cNvSpPr txBox="1"/>
                        <wps:spPr>
                          <a:xfrm>
                            <a:off x="6225871" y="1431235"/>
                            <a:ext cx="92138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6A2A" w:rsidRDefault="00696A2A"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1RW SRAM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 name="Text Box 344"/>
                        <wps:cNvSpPr txBox="1"/>
                        <wps:spPr>
                          <a:xfrm>
                            <a:off x="5732891" y="2369489"/>
                            <a:ext cx="92138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6A2A" w:rsidRDefault="00696A2A"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1R1W SRAM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Text Box 347"/>
                        <wps:cNvSpPr txBox="1"/>
                        <wps:spPr>
                          <a:xfrm>
                            <a:off x="4039263" y="636104"/>
                            <a:ext cx="104330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96A2A" w:rsidRDefault="00696A2A" w:rsidP="00C7588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8"/>
                                  <w:szCs w:val="18"/>
                                </w:rPr>
                                <w:t xml:space="preserve">Logic Cone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Text Box 345"/>
                        <wps:cNvSpPr txBox="1"/>
                        <wps:spPr>
                          <a:xfrm>
                            <a:off x="5796501" y="3132814"/>
                            <a:ext cx="92138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6A2A" w:rsidRDefault="00696A2A"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1R1W SRAM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3" name="Text Box 346"/>
                        <wps:cNvSpPr txBox="1"/>
                        <wps:spPr>
                          <a:xfrm>
                            <a:off x="2449002" y="1041621"/>
                            <a:ext cx="698500" cy="4743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6A2A" w:rsidRDefault="00696A2A" w:rsidP="00C7588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6"/>
                                  <w:szCs w:val="16"/>
                                </w:rPr>
                                <w:t xml:space="preserve">Logic Cone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4" name="Text Box 349"/>
                        <wps:cNvSpPr txBox="1"/>
                        <wps:spPr>
                          <a:xfrm>
                            <a:off x="866692" y="1622066"/>
                            <a:ext cx="586105" cy="4743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6A2A" w:rsidRDefault="00696A2A" w:rsidP="00C7588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6"/>
                                  <w:szCs w:val="16"/>
                                </w:rPr>
                                <w:t xml:space="preserve">Logic Cone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 name="Text Box 351"/>
                        <wps:cNvSpPr txBox="1"/>
                        <wps:spPr>
                          <a:xfrm>
                            <a:off x="31805" y="2528515"/>
                            <a:ext cx="1267460" cy="2495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6A2A" w:rsidRDefault="00696A2A"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18"/>
                                  <w:szCs w:val="18"/>
                                </w:rPr>
                                <w:t>Read Data Bus (</w:t>
                              </w:r>
                              <w:proofErr w:type="spellStart"/>
                              <w:r>
                                <w:rPr>
                                  <w:rFonts w:asciiTheme="minorHAnsi" w:eastAsia="Calibri" w:hAnsi="Calibri"/>
                                  <w:color w:val="000000" w:themeColor="dark1"/>
                                  <w:kern w:val="24"/>
                                  <w:sz w:val="18"/>
                                  <w:szCs w:val="18"/>
                                </w:rPr>
                                <w:t>dout</w:t>
                              </w:r>
                              <w:proofErr w:type="spellEnd"/>
                              <w:r>
                                <w:rPr>
                                  <w:rFonts w:asciiTheme="minorHAnsi" w:eastAsia="Calibri" w:hAnsi="Calibri"/>
                                  <w:color w:val="000000" w:themeColor="dark1"/>
                                  <w:kern w:val="24"/>
                                  <w:sz w:val="18"/>
                                  <w:szCs w:val="18"/>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 name="Text Box 352"/>
                        <wps:cNvSpPr txBox="1"/>
                        <wps:spPr>
                          <a:xfrm>
                            <a:off x="3029447" y="254442"/>
                            <a:ext cx="914400" cy="2813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96A2A" w:rsidRDefault="00696A2A" w:rsidP="00C75889">
                              <w:pPr>
                                <w:pStyle w:val="NormalWeb"/>
                                <w:spacing w:before="0" w:beforeAutospacing="0" w:after="200" w:afterAutospacing="0" w:line="276" w:lineRule="auto"/>
                                <w:textAlignment w:val="baseline"/>
                              </w:pPr>
                              <w:proofErr w:type="spellStart"/>
                              <w:proofErr w:type="gramStart"/>
                              <w:r>
                                <w:rPr>
                                  <w:rFonts w:asciiTheme="minorHAnsi" w:eastAsia="Calibri" w:hAnsi="Calibri"/>
                                  <w:color w:val="000000" w:themeColor="dark1"/>
                                  <w:kern w:val="24"/>
                                  <w:sz w:val="22"/>
                                  <w:szCs w:val="22"/>
                                </w:rPr>
                                <w:t>dout</w:t>
                              </w:r>
                              <w:proofErr w:type="spellEnd"/>
                              <w:proofErr w:type="gramEnd"/>
                              <w:r>
                                <w:rPr>
                                  <w:rFonts w:asciiTheme="minorHAnsi" w:eastAsia="Calibri" w:hAnsi="Calibri"/>
                                  <w:color w:val="000000" w:themeColor="dark1"/>
                                  <w:kern w:val="24"/>
                                  <w:sz w:val="22"/>
                                  <w:szCs w:val="22"/>
                                </w:rPr>
                                <w:t xml:space="preserve"> check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8" name="Straight Arrow Connector 107"/>
                        <wps:cNvCnPr/>
                        <wps:spPr>
                          <a:xfrm flipV="1">
                            <a:off x="1717482" y="405516"/>
                            <a:ext cx="1311275" cy="10261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9" name="Straight Arrow Connector 108"/>
                        <wps:cNvCnPr/>
                        <wps:spPr>
                          <a:xfrm flipV="1">
                            <a:off x="3371353" y="540689"/>
                            <a:ext cx="16510" cy="2590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0" name="Straight Arrow Connector 109"/>
                        <wps:cNvCnPr/>
                        <wps:spPr>
                          <a:xfrm flipV="1">
                            <a:off x="1709531" y="532737"/>
                            <a:ext cx="1517650" cy="20961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1" name="Straight Arrow Connector 110"/>
                        <wps:cNvCnPr/>
                        <wps:spPr>
                          <a:xfrm flipV="1">
                            <a:off x="198783" y="532737"/>
                            <a:ext cx="2837815" cy="23285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2" name="Oval 111"/>
                        <wps:cNvSpPr/>
                        <wps:spPr>
                          <a:xfrm>
                            <a:off x="6639339" y="4230094"/>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3" name="Rounded Rectangle 112"/>
                        <wps:cNvSpPr/>
                        <wps:spPr>
                          <a:xfrm>
                            <a:off x="6392849" y="3808675"/>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696A2A" w:rsidRPr="00B032FD" w:rsidRDefault="00696A2A" w:rsidP="00C75889">
                              <w:pPr>
                                <w:pStyle w:val="NormalWeb"/>
                                <w:spacing w:before="0" w:beforeAutospacing="0" w:after="200" w:afterAutospacing="0" w:line="276" w:lineRule="auto"/>
                                <w:jc w:val="center"/>
                                <w:textAlignment w:val="baseline"/>
                                <w:rPr>
                                  <w:sz w:val="14"/>
                                  <w:szCs w:val="14"/>
                                </w:rPr>
                              </w:pPr>
                              <w:r w:rsidRPr="00B032FD">
                                <w:rPr>
                                  <w:rFonts w:asciiTheme="minorHAnsi" w:eastAsia="Calibri" w:hAnsi="Calibri"/>
                                  <w:color w:val="FFFFFF" w:themeColor="light1"/>
                                  <w:kern w:val="24"/>
                                  <w:sz w:val="14"/>
                                  <w:szCs w:val="14"/>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9" name="TextBox 5"/>
                        <wps:cNvSpPr txBox="1"/>
                        <wps:spPr>
                          <a:xfrm>
                            <a:off x="7329313" y="3632157"/>
                            <a:ext cx="1188720" cy="718543"/>
                          </a:xfrm>
                          <a:prstGeom prst="rect">
                            <a:avLst/>
                          </a:prstGeom>
                          <a:noFill/>
                        </wps:spPr>
                        <wps:txbx>
                          <w:txbxContent>
                            <w:p w:rsidR="00696A2A" w:rsidRDefault="00696A2A" w:rsidP="00C75889">
                              <w:pPr>
                                <w:pStyle w:val="NormalWeb"/>
                                <w:spacing w:before="0" w:beforeAutospacing="0" w:after="0" w:afterAutospacing="0"/>
                                <w:textAlignment w:val="baseline"/>
                              </w:pPr>
                              <w:r>
                                <w:rPr>
                                  <w:rFonts w:ascii="Arial" w:hAnsi="Arial" w:cs="Arial"/>
                                  <w:color w:val="000000" w:themeColor="text1"/>
                                  <w:kern w:val="24"/>
                                  <w:sz w:val="20"/>
                                  <w:szCs w:val="20"/>
                                </w:rPr>
                                <w:t>Golden Reference Model</w:t>
                              </w:r>
                            </w:p>
                          </w:txbxContent>
                        </wps:txbx>
                        <wps:bodyPr wrap="square" rtlCol="0">
                          <a:noAutofit/>
                        </wps:bodyPr>
                      </wps:wsp>
                      <wps:wsp>
                        <wps:cNvPr id="115" name="TextBox 114"/>
                        <wps:cNvSpPr txBox="1"/>
                        <wps:spPr>
                          <a:xfrm>
                            <a:off x="7322545" y="4197934"/>
                            <a:ext cx="1188720" cy="256054"/>
                          </a:xfrm>
                          <a:prstGeom prst="rect">
                            <a:avLst/>
                          </a:prstGeom>
                          <a:noFill/>
                        </wps:spPr>
                        <wps:txbx>
                          <w:txbxContent>
                            <w:p w:rsidR="00696A2A" w:rsidRDefault="00696A2A" w:rsidP="00C75889">
                              <w:pPr>
                                <w:pStyle w:val="NormalWeb"/>
                                <w:spacing w:before="0" w:beforeAutospacing="0" w:after="0" w:afterAutospacing="0"/>
                                <w:textAlignment w:val="baseline"/>
                              </w:pPr>
                              <w:r>
                                <w:rPr>
                                  <w:rFonts w:ascii="Arial" w:hAnsi="Arial" w:cs="Arial"/>
                                  <w:color w:val="000000" w:themeColor="text1"/>
                                  <w:kern w:val="24"/>
                                  <w:sz w:val="20"/>
                                  <w:szCs w:val="20"/>
                                </w:rPr>
                                <w:t>Assertion</w:t>
                              </w:r>
                            </w:p>
                          </w:txbxContent>
                        </wps:txbx>
                        <wps:bodyPr wrap="square" rtlCol="0">
                          <a:noAutofit/>
                        </wps:bodyPr>
                      </wps:wsp>
                      <wps:wsp>
                        <wps:cNvPr id="116" name="Elbow Connector 115"/>
                        <wps:cNvCnPr/>
                        <wps:spPr>
                          <a:xfrm>
                            <a:off x="6631388" y="4659464"/>
                            <a:ext cx="555625" cy="12700"/>
                          </a:xfrm>
                          <a:prstGeom prst="bentConnector3">
                            <a:avLst>
                              <a:gd name="adj1" fmla="val 50000"/>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7"/>
                        <wps:cNvCnPr/>
                        <wps:spPr>
                          <a:xfrm flipH="1">
                            <a:off x="6591631" y="4898003"/>
                            <a:ext cx="60515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119" name="TextBox 118"/>
                        <wps:cNvSpPr txBox="1"/>
                        <wps:spPr>
                          <a:xfrm>
                            <a:off x="7322247" y="4555443"/>
                            <a:ext cx="1188720" cy="294245"/>
                          </a:xfrm>
                          <a:prstGeom prst="rect">
                            <a:avLst/>
                          </a:prstGeom>
                          <a:noFill/>
                        </wps:spPr>
                        <wps:txbx>
                          <w:txbxContent>
                            <w:p w:rsidR="00696A2A" w:rsidRDefault="00696A2A" w:rsidP="00C75889">
                              <w:pPr>
                                <w:pStyle w:val="NormalWeb"/>
                                <w:spacing w:before="0" w:beforeAutospacing="0" w:after="0" w:afterAutospacing="0"/>
                                <w:textAlignment w:val="baseline"/>
                              </w:pPr>
                              <w:r>
                                <w:rPr>
                                  <w:rFonts w:ascii="Arial" w:hAnsi="Arial" w:cs="Arial"/>
                                  <w:color w:val="000000" w:themeColor="text1"/>
                                  <w:kern w:val="24"/>
                                  <w:sz w:val="20"/>
                                  <w:szCs w:val="20"/>
                                </w:rPr>
                                <w:t>Write path</w:t>
                              </w:r>
                            </w:p>
                          </w:txbxContent>
                        </wps:txbx>
                        <wps:bodyPr wrap="square" rtlCol="0">
                          <a:noAutofit/>
                        </wps:bodyPr>
                      </wps:wsp>
                      <wps:wsp>
                        <wps:cNvPr id="120" name="TextBox 119"/>
                        <wps:cNvSpPr txBox="1"/>
                        <wps:spPr>
                          <a:xfrm>
                            <a:off x="7322545" y="4794229"/>
                            <a:ext cx="1188720" cy="294213"/>
                          </a:xfrm>
                          <a:prstGeom prst="rect">
                            <a:avLst/>
                          </a:prstGeom>
                          <a:noFill/>
                        </wps:spPr>
                        <wps:txbx>
                          <w:txbxContent>
                            <w:p w:rsidR="00696A2A" w:rsidRDefault="00696A2A" w:rsidP="00C75889">
                              <w:pPr>
                                <w:pStyle w:val="NormalWeb"/>
                                <w:spacing w:before="0" w:beforeAutospacing="0" w:after="0" w:afterAutospacing="0"/>
                                <w:textAlignment w:val="baseline"/>
                              </w:pPr>
                              <w:r>
                                <w:rPr>
                                  <w:rFonts w:ascii="Arial" w:hAnsi="Arial" w:cs="Arial"/>
                                  <w:color w:val="000000" w:themeColor="text1"/>
                                  <w:kern w:val="24"/>
                                  <w:sz w:val="20"/>
                                  <w:szCs w:val="20"/>
                                </w:rPr>
                                <w:t>Read path</w:t>
                              </w:r>
                            </w:p>
                          </w:txbxContent>
                        </wps:txbx>
                        <wps:bodyPr wrap="square" rtlCol="0">
                          <a:noAutofit/>
                        </wps:bodyPr>
                      </wps:wsp>
                      <wps:wsp>
                        <wps:cNvPr id="105" name="Text Box 350"/>
                        <wps:cNvSpPr txBox="1"/>
                        <wps:spPr>
                          <a:xfrm>
                            <a:off x="0" y="353360"/>
                            <a:ext cx="972185" cy="2827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6A2A" w:rsidRDefault="00696A2A"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18"/>
                                  <w:szCs w:val="18"/>
                                </w:rPr>
                                <w:t xml:space="preserve">Write Data Bus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70" o:spid="_x0000_s1033" style="position:absolute;left:0;text-align:left;margin-left:-50.1pt;margin-top:8.45pt;width:586.9pt;height:336.85pt;z-index:251862016;mso-width-relative:margin;mso-height-relative:margin" coordorigin=",-495" coordsize="85180,51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">
                <v:shape id="Text Box 350" o:spid="_x0000_s1034" type="#_x0000_t202" style="position:absolute;left:43448;top:-495;width:14313;height:5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KvIMQA&#10;AADcAAAADwAAAGRycy9kb3ducmV2LnhtbERPS2vCQBC+F/oflil4Ed2otS3RVYr4wluNbeltyI5J&#10;aHY2ZNck/nu3IPQ2H99z5svOlKKh2hWWFYyGEQji1OqCMwWnZDN4A+E8ssbSMim4koPl4vFhjrG2&#10;LX9Qc/SZCCHsYlSQe1/FUro0J4NuaCviwJ1tbdAHWGdS19iGcFPKcRS9SIMFh4YcK1rllP4eL0bB&#10;Tz/7Prhu+9lOppNqvWuS1y+dKNV76t5nIDx1/l98d+91mD96hr9nw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SryDEAAAA3AAAAA8AAAAAAAAAAAAAAAAAmAIAAGRycy9k&#10;b3ducmV2LnhtbFBLBQYAAAAABAAEAPUAAACJAwAAAAA=&#10;" fillcolor="white [3201]" stroked="f" strokeweight=".5pt">
                  <v:textbox>
                    <w:txbxContent>
                      <w:p w:rsidR="00696A2A" w:rsidRDefault="00696A2A" w:rsidP="00C75889">
                        <w:pPr>
                          <w:pStyle w:val="NormalWeb"/>
                          <w:spacing w:before="0" w:beforeAutospacing="0" w:after="200" w:afterAutospacing="0" w:line="276" w:lineRule="auto"/>
                          <w:textAlignment w:val="baseline"/>
                        </w:pPr>
                        <w:r>
                          <w:rPr>
                            <w:rFonts w:asciiTheme="minorHAnsi" w:eastAsia="Calibri" w:hAnsi="Calibri"/>
                            <w:b/>
                            <w:bCs/>
                            <w:color w:val="000000" w:themeColor="dark1"/>
                            <w:kern w:val="24"/>
                          </w:rPr>
                          <w:t>Memoir ip</w:t>
                        </w:r>
                      </w:p>
                    </w:txbxContent>
                  </v:textbox>
                </v:shape>
                <v:rect id="Rectangle 38" o:spid="_x0000_s1035" style="position:absolute;left:6281;top:2544;width:45974;height:378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gvHsQA&#10;AADbAAAADwAAAGRycy9kb3ducmV2LnhtbESPQWvCQBSE7wX/w/KEXopu2kLR1FVEaMi1VkVvz+xL&#10;NjT7NmS3Mfn33ULB4zAz3zCrzWAb0VPna8cKnucJCOLC6ZorBYevj9kChA/IGhvHpGAkD5v15GGF&#10;qXY3/qR+HyoRIexTVGBCaFMpfWHIop+7ljh6pesshii7SuoObxFuG/mSJG/SYs1xwWBLO0PF9/7H&#10;KpDH8mLL6+kQnsx4Nvkyq+iaKfU4HbbvIAIN4R7+b+dawesS/r7EH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ILx7EAAAA2wAAAA8AAAAAAAAAAAAAAAAAmAIAAGRycy9k&#10;b3ducmV2LnhtbFBLBQYAAAAABAAEAPUAAACJAwAAAAA=&#10;" fillcolor="#c6d9f1 [671]" strokecolor="#243f60 [1604]" strokeweight="2pt"/>
                <v:rect id="Rectangle 39" o:spid="_x0000_s1036" style="position:absolute;left:24012;top:5883;width:7678;height:119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oUsMMA&#10;AADbAAAADwAAAGRycy9kb3ducmV2LnhtbERPz2vCMBS+C/4P4Q12EU0dbkg1iijiBl7qRD2+Nc+2&#10;2LyUJNO6v345CB4/vt/TeWtqcSXnK8sKhoMEBHFudcWFgv33uj8G4QOyxtoyKbiTh/ms25liqu2N&#10;M7ruQiFiCPsUFZQhNKmUPi/JoB/YhjhyZ+sMhghdIbXDWww3tXxLkg9psOLYUGJDy5Lyy+7XKMjG&#10;p4Xb9s6bJPvZNvz3dXxfHTZKvb60iwmIQG14ih/uT61gFNfHL/EHyN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oUsMMAAADbAAAADwAAAAAAAAAAAAAAAACYAgAAZHJzL2Rv&#10;d25yZXYueG1sUEsFBgAAAAAEAAQA9QAAAIgDAAAAAA==&#10;" fillcolor="white [3212]" strokecolor="#243f60 [1604]" strokeweight="2pt"/>
                <v:rect id="Rectangle 40" o:spid="_x0000_s1037" style="position:absolute;left:40074;top:5883;width:10605;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axK8YA&#10;AADbAAAADwAAAGRycy9kb3ducmV2LnhtbESPQWsCMRSE74L/IbyCF6lZRYtsjSItogUva0vb4+vm&#10;ubu4eVmSqFt/vREEj8PMfMPMFq2pxYmcrywrGA4SEMS51RUXCr4+V89TED4ga6wtk4J/8rCYdzsz&#10;TLU9c0anXShEhLBPUUEZQpNK6fOSDPqBbYijt7fOYIjSFVI7PEe4qeUoSV6kwYrjQokNvZWUH3ZH&#10;oyCb/i7dtr9fJ9nftuHLx8/k/XutVO+pXb6CCNSGR/je3mgF4yHcvsQf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UaxK8YAAADbAAAADwAAAAAAAAAAAAAAAACYAgAAZHJz&#10;L2Rvd25yZXYueG1sUEsFBgAAAAAEAAQA9QAAAIsDAAAAAA==&#10;" fillcolor="white [3212]" strokecolor="#243f60 [1604]" strokeweight="2pt"/>
                <v:rect id="Rectangle 41" o:spid="_x0000_s1038" style="position:absolute;left:8269;top:5883;width:6896;height:300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QvXMYA&#10;AADbAAAADwAAAGRycy9kb3ducmV2LnhtbESPQWsCMRSE74X+h/CEXopmK1VkNYq0FCt4WRX1+Nw8&#10;d5duXpYk1bW/vhEEj8PMfMNMZq2pxZmcrywreOslIIhzqysuFGw3X90RCB+QNdaWScGVPMymz08T&#10;TLW9cEbndShEhLBPUUEZQpNK6fOSDPqebYijd7LOYIjSFVI7vES4qWU/SYbSYMVxocSGPkrKf9a/&#10;RkE2Oszd6vW0SLLjquG/5X7wuVso9dJp52MQgdrwCN/b31rBex9uX+IPkN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ZQvXMYAAADbAAAADwAAAAAAAAAAAAAAAACYAgAAZHJz&#10;L2Rvd25yZXYueG1sUEsFBgAAAAAEAAQA9QAAAIsDAAAAAA==&#10;" fillcolor="white [3212]" strokecolor="#243f60 [1604]" strokeweight="2pt"/>
                <v:rect id="Rectangle 42" o:spid="_x0000_s1039" style="position:absolute;left:24490;top:23456;width:10604;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iKx8YA&#10;AADbAAAADwAAAGRycy9kb3ducmV2LnhtbESPQWsCMRSE70L/Q3iFXkSz1SqyNYpUiha8rErb4+vm&#10;ubt087IkUVd/fSMUPA4z8w0znbemFidyvrKs4LmfgCDOra64ULDfvfcmIHxA1lhbJgUX8jCfPXSm&#10;mGp75oxO21CICGGfooIyhCaV0uclGfR92xBH72CdwRClK6R2eI5wU8tBkoylwYrjQokNvZWU/26P&#10;RkE2+V64TfewSrKfTcPXj6/R8nOl1NNju3gFEagN9/B/e60VvAzh9iX+AD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tiKx8YAAADbAAAADwAAAAAAAAAAAAAAAACYAgAAZHJz&#10;L2Rvd25yZXYueG1sUEsFBgAAAAAEAAQA9QAAAIsDAAAAAA==&#10;" fillcolor="white [3212]" strokecolor="#243f60 [1604]" strokeweight="2pt"/>
                <v:rect id="Rectangle 43" o:spid="_x0000_s1040" style="position:absolute;left:43811;top:23456;width:6890;height:5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ESs8YA&#10;AADbAAAADwAAAGRycy9kb3ducmV2LnhtbESPQWsCMRSE74X+h/AEL6VmK1pkNYpURAUva0vr8bl5&#10;7i7dvCxJ1LW/vhEEj8PMfMNMZq2pxZmcrywreOslIIhzqysuFHx9Ll9HIHxA1lhbJgVX8jCbPj9N&#10;MNX2whmdd6EQEcI+RQVlCE0qpc9LMuh7tiGO3tE6gyFKV0jt8BLhppb9JHmXBiuOCyU29FFS/rs7&#10;GQXZaD9325fjKskO24b/Nj/DxfdKqW6nnY9BBGrDI3xvr7WCwQBuX+IPkN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ESs8YAAADbAAAADwAAAAAAAAAAAAAAAACYAgAAZHJz&#10;L2Rvd25yZXYueG1sUEsFBgAAAAAEAAQA9QAAAIsDAAAAAA==&#10;" fillcolor="white [3212]" strokecolor="#243f60 [1604]" strokeweight="2pt"/>
                <v:rect id="Rectangle 44" o:spid="_x0000_s1041" style="position:absolute;left:56772;top:22979;width:10604;height:43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23KMYA&#10;AADbAAAADwAAAGRycy9kb3ducmV2LnhtbESPQWvCQBSE74X+h+UJXkrdVGoJ0VWkIlrwEltaj8/s&#10;MwnNvg27q6b99a4geBxm5htmMutMI07kfG1ZwcsgAUFcWF1zqeDrc/mcgvABWWNjmRT8kYfZ9PFh&#10;gpm2Z87ptA2liBD2GSqoQmgzKX1RkUE/sC1x9A7WGQxRulJqh+cIN40cJsmbNFhzXKiwpfeKit/t&#10;0SjI093cbZ4OqyTfb1r+//gZLb5XSvV73XwMIlAX7uFbe60VvI7g+iX+ADm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23KMYAAADbAAAADwAAAAAAAAAAAAAAAACYAgAAZHJz&#10;L2Rvd25yZXYueG1sUEsFBgAAAAAEAAQA9QAAAIsDAAAAAA==&#10;" fillcolor="white [3212]" strokecolor="#243f60 [1604]" strokeweight="2pt"/>
                <v:rect id="Rectangle 45" o:spid="_x0000_s1042" style="position:absolute;left:57249;top:30373;width:10604;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8pX8YA&#10;AADbAAAADwAAAGRycy9kb3ducmV2LnhtbESPQWvCQBSE74X+h+UJXkrdVKqE6CpSES14iS2tx2f2&#10;mYRm34bdVdP+elcQehxm5htmOu9MI87kfG1ZwcsgAUFcWF1zqeDzY/WcgvABWWNjmRT8kof57PFh&#10;ipm2F87pvAuliBD2GSqoQmgzKX1RkUE/sC1x9I7WGQxRulJqh5cIN40cJslYGqw5LlTY0ltFxc/u&#10;ZBTk6X7htk/HdZIfti3/vX+Pll9rpfq9bjEBEagL/+F7e6MVvI7h9iX+ADm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8pX8YAAADbAAAADwAAAAAAAAAAAAAAAACYAgAAZHJz&#10;L2Rvd25yZXYueG1sUEsFBgAAAAAEAAQA9QAAAIsDAAAAAA==&#10;" fillcolor="white [3212]" strokecolor="#243f60 [1604]" strokeweight="2pt"/>
                <v:rect id="Rectangle 46" o:spid="_x0000_s1043" style="position:absolute;left:53750;top:5883;width:10605;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OMxMYA&#10;AADbAAAADwAAAGRycy9kb3ducmV2LnhtbESPQWsCMRSE70L/Q3iFXkSzFauyNYpUiha8rErb4+vm&#10;ubt087IkUVd/fSMUPA4z8w0znbemFidyvrKs4LmfgCDOra64ULDfvfcmIHxA1lhbJgUX8jCfPXSm&#10;mGp75oxO21CICGGfooIyhCaV0uclGfR92xBH72CdwRClK6R2eI5wU8tBkoykwYrjQokNvZWU/26P&#10;RkE2+V64TfewSrKfTcPXj6+X5edKqafHdvEKIlAb7uH/9lorGI7h9iX+AD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OMxMYAAADbAAAADwAAAAAAAAAAAAAAAACYAgAAZHJz&#10;L2Rvd25yZXYueG1sUEsFBgAAAAAEAAQA9QAAAIsDAAAAAA==&#10;" fillcolor="white [3212]" strokecolor="#243f60 [1604]" strokeweight="2pt"/>
                <v:rect id="Rectangle 47" o:spid="_x0000_s1044" style="position:absolute;left:55261;top:7394;width:10605;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wYtsMA&#10;AADbAAAADwAAAGRycy9kb3ducmV2LnhtbERPz2vCMBS+C/4P4Q12EU0dbkg1iijiBl7qRD2+Nc+2&#10;2LyUJNO6v345CB4/vt/TeWtqcSXnK8sKhoMEBHFudcWFgv33uj8G4QOyxtoyKbiTh/ms25liqu2N&#10;M7ruQiFiCPsUFZQhNKmUPi/JoB/YhjhyZ+sMhghdIbXDWww3tXxLkg9psOLYUGJDy5Lyy+7XKMjG&#10;p4Xb9s6bJPvZNvz3dXxfHTZKvb60iwmIQG14ih/uT61gFMfGL/EHyN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wYtsMAAADbAAAADwAAAAAAAAAAAAAAAACYAgAAZHJzL2Rv&#10;d25yZXYueG1sUEsFBgAAAAAEAAQA9QAAAIgDAAAAAA==&#10;" fillcolor="white [3212]" strokecolor="#243f60 [1604]" strokeweight="2pt"/>
                <v:rect id="Rectangle 48" o:spid="_x0000_s1045" style="position:absolute;left:56772;top:8905;width:10604;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C9LcYA&#10;AADbAAAADwAAAGRycy9kb3ducmV2LnhtbESPQWsCMRSE70L/Q3hCL6LZii12NYpUii14WRXr8bl5&#10;7i7dvCxJ1K2/vhEKPQ4z8w0znbemFhdyvrKs4GmQgCDOra64ULDbvvfHIHxA1lhbJgU/5GE+e+hM&#10;MdX2yhldNqEQEcI+RQVlCE0qpc9LMugHtiGO3sk6gyFKV0jt8BrhppbDJHmRBiuOCyU29FZS/r05&#10;GwXZ+LBw695plWTHdcO3z6/n5X6l1GO3XUxABGrDf/iv/aEVjF7h/iX+AD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C9LcYAAADbAAAADwAAAAAAAAAAAAAAAACYAgAAZHJz&#10;L2Rvd25yZXYueG1sUEsFBgAAAAAEAAQA9QAAAIsDAAAAAA==&#10;" fillcolor="white [3212]" strokecolor="#243f60 [1604]" strokeweight="2pt"/>
                <v:rect id="Rectangle 49" o:spid="_x0000_s1046" style="position:absolute;left:58362;top:10416;width:10605;height:43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OCbcIA&#10;AADbAAAADwAAAGRycy9kb3ducmV2LnhtbERPz2vCMBS+C/4P4QleRFMFRapRZEN04KU6pse35tmW&#10;NS8lidrtr18OgseP7/dy3Zpa3Mn5yrKC8SgBQZxbXXGh4PO0Hc5B+ICssbZMCn7Jw3rV7Swx1fbB&#10;Gd2PoRAxhH2KCsoQmlRKn5dk0I9sQxy5q3UGQ4SukNrhI4abWk6SZCYNVhwbSmzoraT853gzCrL5&#10;ZeMOg+suyb4PDf99nKfvXzul+r12swARqA0v8dO91wqmcX38En+A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04JtwgAAANsAAAAPAAAAAAAAAAAAAAAAAJgCAABkcnMvZG93&#10;bnJldi54bWxQSwUGAAAAAAQABAD1AAAAhwMAAAAA&#10;" fillcolor="white [3212]" strokecolor="#243f60 [1604]" strokeweight="2pt"/>
                <v:rect id="Rectangle 50" o:spid="_x0000_s1047" style="position:absolute;left:59873;top:11926;width:10604;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8n9sYA&#10;AADbAAAADwAAAGRycy9kb3ducmV2LnhtbESPT2sCMRTE7wW/Q3hCL0WzFiyyNStiKbbgZVXU4+vm&#10;7R/cvCxJqls/fSMUehxm5jfMfNGbVlzI+caygsk4AUFcWN1wpWC/ex/NQPiArLG1TAp+yMMiGzzM&#10;MdX2yjldtqESEcI+RQV1CF0qpS9qMujHtiOOXmmdwRClq6R2eI1w08rnJHmRBhuOCzV2tKqpOG+/&#10;jYJ8dlq6zVO5TvKvTce3z+P07bBW6nHYL19BBOrDf/iv/aEVTCdw/xJ/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8n9sYAAADbAAAADwAAAAAAAAAAAAAAAACYAgAAZHJz&#10;L2Rvd25yZXYueG1sUEsFBgAAAAAEAAQA9QAAAIsDAAAAAA==&#10;" fillcolor="white [3212]" strokecolor="#243f60 [1604]" strokeweight="2pt"/>
                <v:rect id="Rectangle 51" o:spid="_x0000_s1048" style="position:absolute;left:61384;top:13437;width:10604;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25gcUA&#10;AADbAAAADwAAAGRycy9kb3ducmV2LnhtbESPQWsCMRSE70L/Q3gFL1KzCoqsRpGKqOBlbWl7fG6e&#10;u0s3L0sSde2vNwXB4zAz3zCzRWtqcSHnK8sKBv0EBHFudcWFgs+P9dsEhA/IGmvLpOBGHhbzl84M&#10;U22vnNHlEAoRIexTVFCG0KRS+rwkg75vG+LonawzGKJ0hdQOrxFuajlMkrE0WHFcKLGh95Ly38PZ&#10;KMgmP0u37502SXbcN/y3+x6tvjZKdV/b5RREoDY8w4/2VisYDeH/S/wB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TbmBxQAAANsAAAAPAAAAAAAAAAAAAAAAAJgCAABkcnMv&#10;ZG93bnJldi54bWxQSwUGAAAAAAQABAD1AAAAigMAAAAA&#10;" fillcolor="white [3212]" strokecolor="#243f60 [1604]" strokeweight="2pt">
                  <v:textbox>
                    <w:txbxContent>
                      <w:p w:rsidR="00696A2A" w:rsidRDefault="00696A2A"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 </w:t>
                        </w:r>
                      </w:p>
                    </w:txbxContent>
                  </v:textbox>
                </v:rect>
                <v:rect id="Rectangle 52" o:spid="_x0000_s1049" style="position:absolute;left:24490;top:31089;width:10604;height:4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EcGsYA&#10;AADbAAAADwAAAGRycy9kb3ducmV2LnhtbESPQWvCQBSE74X+h+UJXkrd1GIJ0VWkIlrwEltaj8/s&#10;MwnNvg27q6b99a4geBxm5htmMutMI07kfG1ZwcsgAUFcWF1zqeDrc/mcgvABWWNjmRT8kYfZ9PFh&#10;gpm2Z87ptA2liBD2GSqoQmgzKX1RkUE/sC1x9A7WGQxRulJqh+cIN40cJsmbNFhzXKiwpfeKit/t&#10;0SjI093cbZ4OqyTfb1r+//gZLb5XSvV73XwMIlAX7uFbe60VjF7h+iX+ADm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wEcGsYAAADbAAAADwAAAAAAAAAAAAAAAACYAgAAZHJz&#10;L2Rvd25yZXYueG1sUEsFBgAAAAAEAAQA9QAAAIsDAAAAAA==&#10;" fillcolor="white [3212]" strokecolor="#243f60 [1604]" strokeweight="2pt"/>
                <v:rect id="Rectangle 53" o:spid="_x0000_s1050" style="position:absolute;left:43811;top:31089;width:6890;height:47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iEbsYA&#10;AADbAAAADwAAAGRycy9kb3ducmV2LnhtbESPQWvCQBSE74X+h+UJXkrdVGoJ0VWkIlrwEltaj8/s&#10;MwnNvg27q6b99a4geBxm5htmMutMI07kfG1ZwcsgAUFcWF1zqeDrc/mcgvABWWNjmRT8kYfZ9PFh&#10;gpm2Z87ptA2liBD2GSqoQmgzKX1RkUE/sC1x9A7WGQxRulJqh+cIN40cJsmbNFhzXKiwpfeKit/t&#10;0SjI093cbZ4OqyTfb1r+//gZLb5XSvV73XwMIlAX7uFbe60VjF7h+iX+ADm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iEbsYAAADbAAAADwAAAAAAAAAAAAAAAACYAgAAZHJz&#10;L2Rvd25yZXYueG1sUEsFBgAAAAAEAAQA9QAAAIsDAAAAAA==&#10;" fillcolor="white [3212]" strokecolor="#243f60 [1604]" strokeweight="2pt"/>
                <v:rect id="Rectangle 54" o:spid="_x0000_s1051" style="position:absolute;left:40074;top:13994;width:10605;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Qh9cUA&#10;AADbAAAADwAAAGRycy9kb3ducmV2LnhtbESPQWvCQBSE70L/w/IKXkQ3FSISXUVaii14iS3V4zP7&#10;TILZt2F3q6m/3hWEHoeZ+YaZLzvTiDM5X1tW8DJKQBAXVtdcKvj+eh9OQfiArLGxTAr+yMNy8dSb&#10;Y6bthXM6b0MpIoR9hgqqENpMSl9UZNCPbEscvaN1BkOUrpTa4SXCTSPHSTKRBmuOCxW29FpRcdr+&#10;GgX5dL9ym8FxneSHTcvXz1369rNWqv/crWYgAnXhP/xof2gFaQr3L/EH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CH1xQAAANsAAAAPAAAAAAAAAAAAAAAAAJgCAABkcnMv&#10;ZG93bnJldi54bWxQSwUGAAAAAAQABAD1AAAAigMAAAAA&#10;" fillcolor="white [3212]" strokecolor="#243f60 [1604]" strokeweight="2pt"/>
                <v:shapetype id="_x0000_t32" coordsize="21600,21600" o:spt="32" o:oned="t" path="m,l21600,21600e" filled="f">
                  <v:path arrowok="t" fillok="f" o:connecttype="none"/>
                  <o:lock v:ext="edit" shapetype="t"/>
                </v:shapetype>
                <v:shape id="Straight Arrow Connector 55" o:spid="_x0000_s1052" type="#_x0000_t32" style="position:absolute;left:477;top:7394;width:53308;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7ZJcQAAADbAAAADwAAAGRycy9kb3ducmV2LnhtbESPQWsCMRSE7wX/Q3iCt5pVUGRrlCIo&#10;C73YVSi9PTbPzbablyVJ121/fSMIHoeZ+YZZbwfbip58aBwrmE0zEMSV0w3XCs6n/fMKRIjIGlvH&#10;pOCXAmw3o6c15tpd+Z36MtYiQTjkqMDE2OVShsqQxTB1HXHyLs5bjEn6WmqP1wS3rZxn2VJabDgt&#10;GOxoZ6j6Ln+sgrc++/r7PJeHeJz540fhL8XK9EpNxsPrC4hIQ3yE7+1CK1gs4fYl/QC5+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btklxAAAANsAAAAPAAAAAAAAAAAA&#10;AAAAAKECAABkcnMvZG93bnJldi54bWxQSwUGAAAAAAQABAD5AAAAkgMAAAAA&#10;" strokecolor="black [3213]" strokeweight="3pt">
                  <v:stroke endarrow="open"/>
                </v:shape>
                <v:shape id="Straight Arrow Connector 56" o:spid="_x0000_s1053" type="#_x0000_t32" style="position:absolute;left:35462;top:8905;width:1776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Y9JMQAAADbAAAADwAAAGRycy9kb3ducmV2LnhtbESPQWvCQBSE74L/YXlCL1I3lmpi6ipS&#10;KKQXwTQXb4/dZxKafRuyW5P++26h0OMwM98w++NkO3GnwbeOFaxXCQhi7UzLtYLq4+0xA+EDssHO&#10;MSn4Jg/Hw3y2x9y4kS90L0MtIoR9jgqaEPpcSq8bsuhXrieO3s0NFkOUQy3NgGOE204+JclWWmw5&#10;LjTY02tD+rP8sgq663t2xp2tUi1dUixv5bPGUqmHxXR6ARFoCv/hv3ZhFGxS+P0Sf4A8/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5pj0kxAAAANsAAAAPAAAAAAAAAAAA&#10;AAAAAKECAABkcnMvZG93bnJldi54bWxQSwUGAAAAAAQABAD5AAAAkgMAAAAA&#10;" strokecolor="#4579b8 [3044]" strokeweight="3pt">
                  <v:stroke endarrow="open"/>
                </v:shape>
                <v:shape id="Straight Arrow Connector 57" o:spid="_x0000_s1054" type="#_x0000_t32" style="position:absolute;left:35224;top:16538;width:25692;height:8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mpVsAAAADbAAAADwAAAGRycy9kb3ducmV2LnhtbERPy4rCMBTdC/MP4Q64EZvOoI5Wo8iA&#10;oBvBjht3l+T2wTQ3pYla/94sBJeH815tetuIG3W+dqzgK0lBEGtnai4VnP924zkIH5ANNo5JwYM8&#10;bNYfgxVmxt35RLc8lCKGsM9QQRVCm0npdUUWfeJa4sgVrrMYIuxKaTq8x3DbyO80nUmLNceGClv6&#10;rUj/51eroLkc5kdc2POPli7dj4p8ojFXavjZb5cgAvXhLX6590bBNI6NX+IPkOs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g5qVbAAAAA2wAAAA8AAAAAAAAAAAAAAAAA&#10;oQIAAGRycy9kb3ducmV2LnhtbFBLBQYAAAAABAAEAPkAAACOAwAAAAA=&#10;" strokecolor="#4579b8 [3044]" strokeweight="3pt">
                  <v:stroke endarrow="open"/>
                </v:shape>
                <v:shape id="Straight Arrow Connector 58" o:spid="_x0000_s1055" type="#_x0000_t32" style="position:absolute;left:18844;top:15584;width:128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UMzcQAAADbAAAADwAAAGRycy9kb3ducmV2LnhtbESPQWvCQBSE70L/w/IKvYjZtFSN0VVK&#10;oZBeBGMu3h67zySYfRuyW5P++26h0OMwM98wu8NkO3GnwbeOFTwnKQhi7UzLtYLq/LHIQPiAbLBz&#10;TAq+ycNh/zDbYW7cyCe6l6EWEcI+RwVNCH0updcNWfSJ64mjd3WDxRDlUEsz4BjhtpMvabqSFluO&#10;Cw329N6QvpVfVkF3+cyOuLHVWkuXFvNr+aqxVOrpcXrbggg0hf/wX7swCpYb+P0Sf4D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dQzNxAAAANsAAAAPAAAAAAAAAAAA&#10;AAAAAKECAABkcnMvZG93bnJldi54bWxQSwUGAAAAAAQABAD5AAAAkgMAAAAA&#10;" strokecolor="#4579b8 [3044]" strokeweight="3pt">
                  <v:stroke endarrow="open"/>
                </v:shape>
                <v:shape id="Straight Arrow Connector 59" o:spid="_x0000_s1056" type="#_x0000_t32" style="position:absolute;left:18844;top:27272;width:16205;height:8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Nv7cAAAADbAAAADwAAAGRycy9kb3ducmV2LnhtbERPy4rCMBTdD/gP4QpuBk1HBh+1UUQQ&#10;nM3A1G7cXZLbBzY3pclo/XuzEFwezjvbDbYVN+p941jB1ywBQaydabhSUJyP0xUIH5ANto5JwYM8&#10;7LajjwxT4+78R7c8VCKGsE9RQR1Cl0rpdU0W/cx1xJErXW8xRNhX0vR4j+G2lfMkWUiLDceGGjs6&#10;1KSv+b9V0F5+Vr+4tsVSS5ecPsv8W2Ou1GQ87DcgAg3hLX65T0bBIq6PX+IPkNs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gjb+3AAAAA2wAAAA8AAAAAAAAAAAAAAAAA&#10;oQIAAGRycy9kb3ducmV2LnhtbFBLBQYAAAAABAAEAPkAAACOAwAAAAA=&#10;" strokecolor="#4579b8 [3044]" strokeweight="3pt">
                  <v:stroke endarrow="open"/>
                </v:shape>
                <v:shape id="Straight Arrow Connector 60" o:spid="_x0000_s1057" type="#_x0000_t32" style="position:absolute;left:18844;top:33952;width:1621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2/KdsIAAADbAAAADwAAAGRycy9kb3ducmV2LnhtbESPQYvCMBSE74L/ITxhL6KpIq7WpiKC&#10;4F6E7Xrx9kiebbF5KU3U7r/fCMIeh5n5hsm2vW3EgzpfO1YwmyYgiLUzNZcKzj+HyQqED8gGG8ek&#10;4Jc8bPPhIMPUuCd/06MIpYgQ9ikqqEJoUym9rsiin7qWOHpX11kMUXalNB0+I9w2cp4kS2mx5rhQ&#10;YUv7ivStuFsFzeVrdcK1PX9q6ZLj+FosNBZKfYz63QZEoD78h9/to1GwnMHrS/wBM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2/KdsIAAADbAAAADwAAAAAAAAAAAAAA&#10;AAChAgAAZHJzL2Rvd25yZXYueG1sUEsFBgAAAAAEAAQA+QAAAJADAAAAAA==&#10;" strokecolor="#4579b8 [3044]" strokeweight="3pt">
                  <v:stroke endarrow="open"/>
                </v:shape>
                <v:shape id="Straight Arrow Connector 61" o:spid="_x0000_s1058" type="#_x0000_t32" style="position:absolute;left:37927;top:27432;width:1275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1UAcMAAADbAAAADwAAAGRycy9kb3ducmV2LnhtbESPT2vCQBTE7wW/w/IKXkqzqUjU6CpS&#10;KKQXweilt8fuyx+afRuyW43fvisIHoeZ+Q2z2Y22ExcafOtYwUeSgiDWzrRcKzifvt6XIHxANtg5&#10;JgU38rDbTl42mBt35SNdylCLCGGfo4ImhD6X0uuGLPrE9cTRq9xgMUQ51NIMeI1w28lZmmbSYstx&#10;ocGePhvSv+WfVdD9fC8PuLLnhZYuLd6qcq6xVGr6Ou7XIAKN4Rl+tAujIJvB/Uv8AXL7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e9VAHDAAAA2wAAAA8AAAAAAAAAAAAA&#10;AAAAoQIAAGRycy9kb3ducmV2LnhtbFBLBQYAAAAABAAEAPkAAACRAwAAAAA=&#10;" strokecolor="#4579b8 [3044]" strokeweight="3pt">
                  <v:stroke endarrow="open"/>
                </v:shape>
                <v:shape id="Straight Arrow Connector 62" o:spid="_x0000_s1059" type="#_x0000_t32" style="position:absolute;left:38086;top:34031;width:1275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HxmsQAAADbAAAADwAAAGRycy9kb3ducmV2LnhtbESPQWvCQBSE74L/YXlCL1I3tpLG1FWk&#10;UEgvgjEXb4/dZxKafRuyW5P++26h0OMwM98wu8NkO3GnwbeOFaxXCQhi7UzLtYLq8v6YgfAB2WDn&#10;mBR8k4fDfj7bYW7cyGe6l6EWEcI+RwVNCH0updcNWfQr1xNH7+YGiyHKoZZmwDHCbSefkiSVFluO&#10;Cw329NaQ/iy/rILu+pGdcGurFy1dUixv5UZjqdTDYjq+ggg0hf/wX7swCtJn+P0Sf4D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8fGaxAAAANsAAAAPAAAAAAAAAAAA&#10;AAAAAKECAABkcnMvZG93bnJldi54bWxQSwUGAAAAAAQABAD5AAAAkgMAAAAA&#10;" strokecolor="#4579b8 [3044]" strokeweight="3pt">
                  <v:stroke endarrow="open"/>
                </v:shape>
                <v:shape id="Straight Arrow Connector 63" o:spid="_x0000_s1060" type="#_x0000_t32" style="position:absolute;left:13676;top:24728;width:4338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L4sMUAAADbAAAADwAAAGRycy9kb3ducmV2LnhtbESPQWvCQBSE7wX/w/KEXopuWopodBOs&#10;pVApCIl6f2SfSTD7NmS3uvbXdwsFj8PMfMOs8mA6caHBtZYVPE8TEMSV1S3XCg77j8kchPPIGjvL&#10;pOBGDvJs9LDCVNsrF3QpfS0ihF2KChrv+1RKVzVk0E1tTxy9kx0M+iiHWuoBrxFuOvmSJDNpsOW4&#10;0GBPm4aqc/ltFIS3zfy2W5gf/b49lkXxFLZfOij1OA7rJQhPwd/D/+1PrWD2Cn9f4g+Q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sL4sMUAAADbAAAADwAAAAAAAAAA&#10;AAAAAAChAgAAZHJzL2Rvd25yZXYueG1sUEsFBgAAAAAEAAQA+QAAAJMDAAAAAA==&#10;" strokecolor="black [3213]" strokeweight="3pt">
                  <v:stroke endarrow="open"/>
                </v:shape>
                <v:shape id="Straight Arrow Connector 64" o:spid="_x0000_s1061" type="#_x0000_t32" style="position:absolute;left:13676;top:32282;width:4346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5dK8UAAADbAAAADwAAAGRycy9kb3ducmV2LnhtbESPQWvCQBSE7wX/w/KEXopuWqhodBOs&#10;pVApCIl6f2SfSTD7NmS3uvbXdwsFj8PMfMOs8mA6caHBtZYVPE8TEMSV1S3XCg77j8kchPPIGjvL&#10;pOBGDvJs9LDCVNsrF3QpfS0ihF2KChrv+1RKVzVk0E1tTxy9kx0M+iiHWuoBrxFuOvmSJDNpsOW4&#10;0GBPm4aqc/ltFIS3zfy2W5gf/b49lkXxFLZfOij1OA7rJQhPwd/D/+1PrWD2Cn9f4g+Q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Y5dK8UAAADbAAAADwAAAAAAAAAA&#10;AAAAAAChAgAAZHJzL2Rvd25yZXYueG1sUEsFBgAAAAAEAAQA+QAAAJMDAAAAAA==&#10;" strokecolor="black [3213]" strokeweight="3pt">
                  <v:stroke endarrow="open"/>
                </v:shape>
                <v:shape id="Straight Arrow Connector 65" o:spid="_x0000_s1062" type="#_x0000_t32" style="position:absolute;left:3498;top:29737;width:11640;height:1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mo5MIAAADbAAAADwAAAGRycy9kb3ducmV2LnhtbESP0WrCQBRE3wv+w3KFvtWNQoJEVxGx&#10;4FOw0Q+4ZK9JMHs3ZLebtF/fFQo+DjNzhtnuJ9OJQINrLStYLhIQxJXVLdcKbtfPjzUI55E1dpZJ&#10;wQ852O9mb1vMtR35i0LpaxEh7HJU0Hjf51K6qiGDbmF74ujd7WDQRznUUg84Rrjp5CpJMmmw5bjQ&#10;YE/HhqpH+W0U/B5PIfRdWSzHNJ0KMzp9eayVep9Phw0IT5N/hf/bZ60gy+D5Jf4Auf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hmo5MIAAADbAAAADwAAAAAAAAAAAAAA&#10;AAChAgAAZHJzL2Rvd25yZXYueG1sUEsFBgAAAAAEAAQA+QAAAJADAAAAAA==&#10;" strokecolor="#4f81bd [3204]" strokeweight="3pt">
                  <v:stroke endarrow="open"/>
                </v:shape>
                <v:oval id="Oval 66" o:spid="_x0000_s1063" style="position:absolute;left:31725;top:15186;width:3455;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YZScEA&#10;AADbAAAADwAAAGRycy9kb3ducmV2LnhtbESPzarCMBSE94LvEI7gTtPbhUqvUaQgFBeCP7g+NOe2&#10;xeSkt4la394IgsthZr5hluveGnGnzjeOFfxMExDEpdMNVwrOp+1kAcIHZI3GMSl4kof1ajhYYqbd&#10;gw90P4ZKRAj7DBXUIbSZlL6syaKfupY4en+usxii7CqpO3xEuDUyTZKZtNhwXKixpbym8nq8WQW7&#10;Tbrofbo/mWvR5ub/kheOn0qNR/3mF0SgPnzDn3ahFczm8P4Sf4B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uGGUnBAAAA2wAAAA8AAAAAAAAAAAAAAAAAmAIAAGRycy9kb3du&#10;cmV2LnhtbFBLBQYAAAAABAAEAPUAAACGAwAAAAA=&#10;" fillcolor="#9bbb59 [3206]" strokecolor="#243f60 [1604]" strokeweight="2pt"/>
                <v:oval id="Oval 67" o:spid="_x0000_s1064" style="position:absolute;left:31964;top:7951;width:3454;height:2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mNO7wA&#10;AADbAAAADwAAAGRycy9kb3ducmV2LnhtbERPuwrCMBTdBf8hXMFNUzuIVKNIQSgOgg+cL821LSY3&#10;tYla/94MguPhvFeb3hrxos43jhXMpgkI4tLphisFl/NusgDhA7JG45gUfMjDZj0crDDT7s1Hep1C&#10;JWII+wwV1CG0mZS+rMmin7qWOHI311kMEXaV1B2+Y7g1Mk2SubTYcGyosaW8pvJ+eloF+2266H16&#10;OJt70ebmcc0Lxx+lxqN+uwQRqA9/8c9daAXzODZ+iT9Arr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qGY07vAAAANsAAAAPAAAAAAAAAAAAAAAAAJgCAABkcnMvZG93bnJldi54&#10;bWxQSwUGAAAAAAQABAD1AAAAgQMAAAAA&#10;" fillcolor="#9bbb59 [3206]" strokecolor="#243f60 [1604]" strokeweight="2pt">
                  <v:textbox>
                    <w:txbxContent>
                      <w:p w:rsidR="00696A2A" w:rsidRDefault="00696A2A"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w:t>
                        </w:r>
                      </w:p>
                    </w:txbxContent>
                  </v:textbox>
                </v:oval>
                <v:oval id="Oval 68" o:spid="_x0000_s1065" style="position:absolute;left:15186;top:14391;width:3455;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UooMEA&#10;AADbAAAADwAAAGRycy9kb3ducmV2LnhtbESPzarCMBSE94LvEI7gTtPbhWivUaQgFBeCP7g+NOe2&#10;xeSkt4la394IgsthZr5hluveGnGnzjeOFfxMExDEpdMNVwrOp+1kDsIHZI3GMSl4kof1ajhYYqbd&#10;gw90P4ZKRAj7DBXUIbSZlL6syaKfupY4en+usxii7CqpO3xEuDUyTZKZtNhwXKixpbym8nq8WQW7&#10;TTrvfbo/mWvR5ub/kheOn0qNR/3mF0SgPnzDn3ahFcwW8P4Sf4B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VVKKDBAAAA2wAAAA8AAAAAAAAAAAAAAAAAmAIAAGRycy9kb3du&#10;cmV2LnhtbFBLBQYAAAAABAAEAPUAAACGAwAAAAA=&#10;" fillcolor="#9bbb59 [3206]" strokecolor="#243f60 [1604]" strokeweight="2pt"/>
                <v:oval id="Oval 69" o:spid="_x0000_s1066" style="position:absolute;left:15186;top:26159;width:3455;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YX4MAA&#10;AADbAAAADwAAAGRycy9kb3ducmV2LnhtbERPz2vCMBS+D/wfwhN2m6k9bFIbpRSE4kGYDs+P5tmW&#10;Ji+1ibX+98thsOPH9zvfz9aIiUbfOVawXiUgiGunO24U/FwOHxsQPiBrNI5JwYs87HeLtxwz7Z78&#10;TdM5NCKGsM9QQRvCkEnp65Ys+pUbiCN3c6PFEOHYSD3iM4ZbI9Mk+ZQWO44NLQ5UtlT354dVcCzS&#10;zezT08X01VCa+7WsHL+Uel/OxRZEoDn8i//clVbwFdfHL/EHyN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bYX4MAAAADbAAAADwAAAAAAAAAAAAAAAACYAgAAZHJzL2Rvd25y&#10;ZXYueG1sUEsFBgAAAAAEAAQA9QAAAIUDAAAAAA==&#10;" fillcolor="#9bbb59 [3206]" strokecolor="#243f60 [1604]" strokeweight="2pt"/>
                <v:oval id="Oval 70" o:spid="_x0000_s1067" style="position:absolute;left:34826;top:26398;width:3455;height:2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qye8IA&#10;AADbAAAADwAAAGRycy9kb3ducmV2LnhtbESPQYvCMBSE74L/ITzBm6b2sErXVKQgFA8Lq4vnR/O2&#10;LU1eahO1/nuzIOxxmJlvmO1utEbcafCtYwWrZQKCuHK65VrBz/mw2IDwAVmjcUwKnuRhl08nW8y0&#10;e/A33U+hFhHCPkMFTQh9JqWvGrLol64njt6vGyyGKIda6gEfEW6NTJPkQ1psOS402FPRUNWdblbB&#10;cZ9uRp9+nU1X9oW5XorS8VOp+Wzcf4IINIb/8LtdagXrFfx9iT9A5i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J7wgAAANsAAAAPAAAAAAAAAAAAAAAAAJgCAABkcnMvZG93&#10;bnJldi54bWxQSwUGAAAAAAQABAD1AAAAhwMAAAAA&#10;" fillcolor="#9bbb59 [3206]" strokecolor="#243f60 [1604]" strokeweight="2pt"/>
                <v:oval id="Oval 71" o:spid="_x0000_s1068" style="position:absolute;left:34826;top:32441;width:3455;height:2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gsDMIA&#10;AADbAAAADwAAAGRycy9kb3ducmV2LnhtbESPQYvCMBSE78L+h/AEb5rag0o1FSksFA/C6uL50bxt&#10;S5OXbhO1/nuzIOxxmJlvmN1+tEbcafCtYwXLRQKCuHK65VrB9+VzvgHhA7JG45gUPMnDPv+Y7DDT&#10;7sFfdD+HWkQI+wwVNCH0mZS+asiiX7ieOHo/brAYohxqqQd8RLg1Mk2SlbTYclxosKeioao736yC&#10;4yHdjD49XUxX9oX5vRal46dSs+l42IIINIb/8LtdagXrFP6+xB8g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KCwMwgAAANsAAAAPAAAAAAAAAAAAAAAAAJgCAABkcnMvZG93&#10;bnJldi54bWxQSwUGAAAAAAQABAD1AAAAhwMAAAAA&#10;" fillcolor="#9bbb59 [3206]" strokecolor="#243f60 [1604]" strokeweight="2pt">
                  <v:textbox>
                    <w:txbxContent>
                      <w:p w:rsidR="00696A2A" w:rsidRDefault="00696A2A"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 xml:space="preserve">v </w:t>
                        </w:r>
                      </w:p>
                    </w:txbxContent>
                  </v:textbox>
                </v:oval>
                <v:oval id="Oval 72" o:spid="_x0000_s1069" style="position:absolute;left:15107;top:32679;width:3454;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SJl8IA&#10;AADbAAAADwAAAGRycy9kb3ducmV2LnhtbESPT4vCMBTE74LfITxhbza1Cypdo0hhoXhY8A97fjTP&#10;tpi8dJuo9dtvBMHjMDO/YVabwRpxo963jhXMkhQEceV0y7WC0/F7ugThA7JG45gUPMjDZj0erTDX&#10;7s57uh1CLSKEfY4KmhC6XEpfNWTRJ64jjt7Z9RZDlH0tdY/3CLdGZmk6lxZbjgsNdlQ0VF0OV6tg&#10;t82Wg89+juZSdoX5+y1Kxw+lPibD9gtEoCG8w692qRUsPuH5Jf4A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ZImXwgAAANsAAAAPAAAAAAAAAAAAAAAAAJgCAABkcnMvZG93&#10;bnJldi54bWxQSwUGAAAAAAQABAD1AAAAhwMAAAAA&#10;" fillcolor="#9bbb59 [3206]" strokecolor="#243f60 [1604]" strokeweight="2pt">
                  <v:textbox>
                    <w:txbxContent>
                      <w:p w:rsidR="00696A2A" w:rsidRDefault="00696A2A"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 xml:space="preserve">v </w:t>
                        </w:r>
                      </w:p>
                    </w:txbxContent>
                  </v:textbox>
                </v:oval>
                <v:oval id="Oval 73" o:spid="_x0000_s1070" style="position:absolute;top:28783;width:3454;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0R48IA&#10;AADbAAAADwAAAGRycy9kb3ducmV2LnhtbESPT4vCMBTE74LfITxhbza1LCpdo0hhoXhY8A97fjTP&#10;tpi8dJuo9dtvBMHjMDO/YVabwRpxo963jhXMkhQEceV0y7WC0/F7ugThA7JG45gUPMjDZj0erTDX&#10;7s57uh1CLSKEfY4KmhC6XEpfNWTRJ64jjt7Z9RZDlH0tdY/3CLdGZmk6lxZbjgsNdlQ0VF0OV6tg&#10;t82Wg89+juZSdoX5+y1Kxw+lPibD9gtEoCG8w692qRUsPuH5Jf4A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jRHjwgAAANsAAAAPAAAAAAAAAAAAAAAAAJgCAABkcnMvZG93&#10;bnJldi54bWxQSwUGAAAAAAQABAD1AAAAhwMAAAAA&#10;" fillcolor="#9bbb59 [3206]" strokecolor="#243f60 [1604]" strokeweight="2pt"/>
                <v:roundrect id="Rounded Rectangle 74" o:spid="_x0000_s1071" style="position:absolute;left:24012;top:18526;width:7932;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bHq8IA&#10;AADbAAAADwAAAGRycy9kb3ducmV2LnhtbESPT4vCMBTE7wt+h/AEL4umFXSlGkUUQfDkH9jrs3m2&#10;xealNqlmv/1GWNjjMDO/YRarYGrxpNZVlhWkowQEcW51xYWCy3k3nIFwHlljbZkU/JCD1bL3scBM&#10;2xcf6XnyhYgQdhkqKL1vMildXpJBN7INcfRutjXoo2wLqVt8Rbip5ThJptJgxXGhxIY2JeX3U2cU&#10;hDT93H4318vDhfPUBtul4dApNeiH9RyEp+D/w3/tvVbwNYH3l/gD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5serwgAAANsAAAAPAAAAAAAAAAAAAAAAAJgCAABkcnMvZG93&#10;bnJldi54bWxQSwUGAAAAAAQABAD1AAAAhwMAAAAA&#10;" fillcolor="#ffc000" strokecolor="#243f60 [1604]" strokeweight="2pt">
                  <v:textbox>
                    <w:txbxContent>
                      <w:p w:rsidR="00696A2A" w:rsidRDefault="00696A2A"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roundrect id="Rounded Rectangle 75" o:spid="_x0000_s1072" style="position:absolute;left:41267;top:19242;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oLd8QA&#10;AADcAAAADwAAAGRycy9kb3ducmV2LnhtbESPQWvCQBSE74X+h+UVvBTdRFor0U0oilDoqSr0+sw+&#10;k2D2bZrd6Prvu4LgcZiZb5hlEUwrztS7xrKCdJKAIC6tbrhSsN9txnMQziNrbC2Tgis5KPLnpyVm&#10;2l74h85bX4kIYZehgtr7LpPSlTUZdBPbEUfvaHuDPsq+krrHS4SbVk6TZCYNNhwXauxoVVN52g5G&#10;QUjT1/Vvd9j/ubCb2WCHNHwPSo1ewucChKfgH+F7+0sreHv/gNuZeAR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qC3fEAAAA3AAAAA8AAAAAAAAAAAAAAAAAmAIAAGRycy9k&#10;b3ducmV2LnhtbFBLBQYAAAAABAAEAPUAAACJAwAAAAA=&#10;" fillcolor="#ffc000" strokecolor="#243f60 [1604]" strokeweight="2pt">
                  <v:textbox>
                    <w:txbxContent>
                      <w:p w:rsidR="00696A2A" w:rsidRDefault="00696A2A"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roundrect id="Rounded Rectangle 76" o:spid="_x0000_s1073" style="position:absolute;left:41267;top:10813;width:7931;height:26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WfBcAA&#10;AADcAAAADwAAAGRycy9kb3ducmV2LnhtbERPTYvCMBC9C/6HMIIX0bSyinSNIoog7Gmt4HW2mW3L&#10;NpPapBr/vTkseHy87/U2mEbcqXO1ZQXpLAFBXFhdc6ngkh+nKxDOI2tsLJOCJznYboaDNWbaPvib&#10;7mdfihjCLkMFlfdtJqUrKjLoZrYljtyv7Qz6CLtS6g4fMdw0cp4kS2mw5thQYUv7ioq/c28UhDSd&#10;HK7tz+XmQr60wfZp+OqVGo/C7hOEp+Df4n/3SSv4WMS18Uw8AnL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vWfBcAAAADcAAAADwAAAAAAAAAAAAAAAACYAgAAZHJzL2Rvd25y&#10;ZXYueG1sUEsFBgAAAAAEAAQA9QAAAIUDAAAAAA==&#10;" fillcolor="#ffc000" strokecolor="#243f60 [1604]" strokeweight="2pt">
                  <v:textbox>
                    <w:txbxContent>
                      <w:p w:rsidR="00696A2A" w:rsidRDefault="00696A2A"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roundrect id="Rounded Rectangle 77" o:spid="_x0000_s1074" style="position:absolute;left:9303;top:36655;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RfvcQA&#10;AADcAAAADwAAAGRycy9kb3ducmV2LnhtbESPwWrDMBBE74H+g9hCL6GRXYIpjpVQGgKFnGobet1a&#10;G9vUWrmWnKh/HxUCOQ4z84YpdsEM4kyT6y0rSFcJCOLG6p5bBXV1eH4F4TyyxsEyKfgjB7vtw6LA&#10;XNsLf9K59K2IEHY5Kui8H3MpXdORQbeyI3H0TnYy6KOcWqknvES4GeRLkmTSYM9xocOR3jtqfsrZ&#10;KAhputx/jd/1rwtVZoOd03CclXp6DG8bEJ6Cv4dv7Q+tYJ2t4f9MPAJye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UX73EAAAA3AAAAA8AAAAAAAAAAAAAAAAAmAIAAGRycy9k&#10;b3ducmV2LnhtbFBLBQYAAAAABAAEAPUAAACJAwAAAAA=&#10;" fillcolor="#ffc000" strokecolor="#243f60 [1604]" strokeweight="2pt">
                  <v:textbox>
                    <w:txbxContent>
                      <w:p w:rsidR="00696A2A" w:rsidRDefault="00696A2A"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roundrect id="Rounded Rectangle 78" o:spid="_x0000_s1075" style="position:absolute;left:25682;top:36735;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vNrsIA&#10;AADbAAAADwAAAGRycy9kb3ducmV2LnhtbESPQYvCMBSE7wv+h/AEL4um9eCu1SiiCIKnVWGvz+bZ&#10;FpuX2qQa/70RFvY4zMw3zHwZTC3u1LrKsoJ0lIAgzq2uuFBwOm6H3yCcR9ZYWyYFT3KwXPQ+5php&#10;++Afuh98ISKEXYYKSu+bTEqXl2TQjWxDHL2LbQ36KNtC6hYfEW5qOU6SiTRYcVwosaF1Sfn10BkF&#10;IU0/N7/N+XRz4TixwXZp2HdKDfphNQPhKfj/8F97pxV8TeH9Jf4A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q82uwgAAANsAAAAPAAAAAAAAAAAAAAAAAJgCAABkcnMvZG93&#10;bnJldi54bWxQSwUGAAAAAAQABAD1AAAAhwMAAAAA&#10;" fillcolor="#ffc000" strokecolor="#243f60 [1604]" strokeweight="2pt">
                  <v:textbox>
                    <w:txbxContent>
                      <w:p w:rsidR="00696A2A" w:rsidRDefault="00696A2A"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roundrect id="Rounded Rectangle 79" o:spid="_x0000_s1076" style="position:absolute;left:42937;top:36576;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QUFMAA&#10;AADbAAAADwAAAGRycy9kb3ducmV2LnhtbERPz2uDMBS+D/o/hFfYZazRHYo4Uxkrg8FOrcKub+ZV&#10;pebFmqjZf98cBjt+fL+LMphBLDS53rKCdJeAIG6s7rlVUFcfzxkI55E1DpZJwS85KA+bhwJzbVc+&#10;0XL2rYgh7HJU0Hk/5lK6piODbmdH4shd7GTQRzi1Uk+4xnAzyJck2UuDPceGDkd676i5nmejIKTp&#10;0/F7/KlvLlR7G+ychq9ZqcdteHsF4Sn4f/Gf+1MryOL6+CX+AHm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QUFMAAAADbAAAADwAAAAAAAAAAAAAAAACYAgAAZHJzL2Rvd25y&#10;ZXYueG1sUEsFBgAAAAAEAAQA9QAAAIUDAAAAAA==&#10;" fillcolor="#ffc000" strokecolor="#243f60 [1604]" strokeweight="2pt">
                  <v:textbox>
                    <w:txbxContent>
                      <w:p w:rsidR="00696A2A" w:rsidRDefault="00696A2A"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shape id="Straight Arrow Connector 80" o:spid="_x0000_s1077" type="#_x0000_t32" style="position:absolute;left:32679;top:14709;width:276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m90sQAAADbAAAADwAAAGRycy9kb3ducmV2LnhtbESPQWvCQBSE70L/w/IKXkQ3epAYXaW1&#10;FJSCkLTeH9lnEpp9G7JbXf31bkHwOMzMN8xqE0wrztS7xrKC6SQBQVxa3XCl4Of7c5yCcB5ZY2uZ&#10;FFzJwWb9Mlhhpu2FczoXvhIRwi5DBbX3XSalK2sy6Ca2I47eyfYGfZR9JXWPlwg3rZwlyVwabDgu&#10;1NjRtqbyt/gzCsL7Nr0eFuamP/bHIs9HYf+lg1LD1/C2BOEp+Gf40d5pBekU/r/EH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ub3SxAAAANsAAAAPAAAAAAAAAAAA&#10;AAAAAKECAABkcnMvZG93bnJldi54bWxQSwUGAAAAAAQABAD5AAAAkgMAAAAA&#10;" strokecolor="black [3213]" strokeweight="3pt">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1" o:spid="_x0000_s1078" type="#_x0000_t34" style="position:absolute;left:39279;top:7235;width:2324;height:50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elscIAAADbAAAADwAAAGRycy9kb3ducmV2LnhtbESPQYvCMBSE7wv+h/AEb2tiBZFqFCkK&#10;gqdVYdfbo3m21ealNFHrv98IgsdhZr5h5svO1uJOra8caxgNFQji3JmKCw3Hw+Z7CsIHZIO1Y9Lw&#10;JA/LRe9rjqlxD/6h+z4UIkLYp6ihDKFJpfR5SRb90DXE0Tu71mKIsi2kafER4baWiVITabHiuFBi&#10;Q1lJ+XV/sxq8uuDxkJ2K5LzLLuPftfqr3VXrQb9bzUAE6sIn/G5vjYZpAq8v8QfI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UelscIAAADbAAAADwAAAAAAAAAAAAAA&#10;AAChAgAAZHJzL2Rvd25yZXYueG1sUEsFBgAAAAAEAAQA+QAAAJADAAAAAA==&#10;" adj="-20423" strokecolor="black [3213]" strokeweight="3pt">
                  <v:stroke endarrow="open"/>
                </v:shape>
                <v:shape id="Elbow Connector 82" o:spid="_x0000_s1079" type="#_x0000_t34" style="position:absolute;left:39438;top:14709;width:2324;height:50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sAKsIAAADbAAAADwAAAGRycy9kb3ducmV2LnhtbESPzarCMBSE94LvEI7gThMVLlKNIkVB&#10;cOUPqLtDc2yrzUlpota3Nxcu3OUwM98w82VrK/GixpeONYyGCgRx5kzJuYbTcTOYgvAB2WDlmDR8&#10;yMNy0e3MMTHuzXt6HUIuIoR9ghqKEOpESp8VZNEPXU0cvZtrLIYom1yaBt8Rbis5VupHWiw5LhRY&#10;U1pQ9jg8rQav7ng6ptd8fNul98l5rS6Ve2jd77WrGYhAbfgP/7W3RsN0Ar9f4g+Qi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gsAKsIAAADbAAAADwAAAAAAAAAAAAAA&#10;AAChAgAAZHJzL2Rvd25yZXYueG1sUEsFBgAAAAAEAAQA+QAAAJADAAAAAA==&#10;" adj="-20423" strokecolor="black [3213]" strokeweight="3pt">
                  <v:stroke endarrow="open"/>
                </v:shape>
                <v:roundrect id="Rounded Rectangle 83" o:spid="_x0000_s1080" style="position:absolute;left:43016;top:28386;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8SF8IA&#10;AADbAAAADwAAAGRycy9kb3ducmV2LnhtbESPQYvCMBSE74L/ITzBi2haWUSqUUQRhD2phb2+bZ5t&#10;sXmpTarZf28WFvY4zMw3zHobTCOe1LnasoJ0loAgLqyuuVSQX4/TJQjnkTU2lknBDznYboaDNWba&#10;vvhMz4svRYSwy1BB5X2bSemKigy6mW2Jo3eznUEfZVdK3eErwk0j50mykAZrjgsVtrSvqLhfeqMg&#10;pOnk8NV+5w8XrgsbbJ+Gz16p8SjsViA8Bf8f/muftILlB/x+iT9Ab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fxIXwgAAANsAAAAPAAAAAAAAAAAAAAAAAJgCAABkcnMvZG93&#10;bnJldi54bWxQSwUGAAAAAAQABAD1AAAAhwMAAAAA&#10;" fillcolor="#ffc000" strokecolor="#243f60 [1604]" strokeweight="2pt">
                  <v:textbox>
                    <w:txbxContent>
                      <w:p w:rsidR="00696A2A" w:rsidRDefault="00696A2A"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shape id="Elbow Connector 84" o:spid="_x0000_s1081" type="#_x0000_t34" style="position:absolute;left:41823;top:24649;width:2324;height:50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6olsAAAADcAAAADwAAAGRycy9kb3ducmV2LnhtbERPy4rCMBTdD/gP4QruxsQHMlSjSFEQ&#10;XPmA0d2lubbV5qY0Uevfm4Xg8nDes0VrK/GgxpeONQz6CgRx5kzJuYbjYf37B8IHZIOVY9LwIg+L&#10;eednholxT97RYx9yEUPYJ6ihCKFOpPRZQRZ939XEkbu4xmKIsMmlafAZw20lh0pNpMWSY0OBNaUF&#10;Zbf93Wrw6orHQ3rOh5dteh39r9Spcjete912OQURqA1f8ce9MRrGk7g2nolHQM7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geqJbAAAAA3AAAAA8AAAAAAAAAAAAAAAAA&#10;oQIAAGRycy9kb3ducmV2LnhtbFBLBQYAAAAABAAEAPkAAACOAwAAAAA=&#10;" adj="-20423" strokecolor="black [3213]" strokeweight="3pt">
                  <v:stroke endarrow="open"/>
                </v:shape>
                <v:shape id="Elbow Connector 85" o:spid="_x0000_s1082" type="#_x0000_t34" style="position:absolute;left:41903;top:32123;width:2324;height:50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yjssMAAADbAAAADwAAAGRycy9kb3ducmV2LnhtbESPQWvCQBSE7wX/w/KE3uquFkSiq0iw&#10;UOipiaDeHtlnEs2+Ddltkv77bkHwOMzMN8xmN9pG9NT52rGG+UyBIC6cqbnUcMw/3lYgfEA22Dgm&#10;Db/kYbedvGwwMW7gb+qzUIoIYZ+ghiqENpHSFxVZ9DPXEkfv6jqLIcqulKbDIcJtIxdKLaXFmuNC&#10;hS2lFRX37Mdq8OqGxzy9lIvrV3p7Px3UuXF3rV+n434NItAYnuFH+9NoWC3h/0v8AXL7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8o7LDAAAA2wAAAA8AAAAAAAAAAAAA&#10;AAAAoQIAAGRycy9kb3ducmV2LnhtbFBLBQYAAAAABAAEAPkAAACRAwAAAAA=&#10;" adj="-20423" strokecolor="black [3213]" strokeweight="3pt">
                  <v:stroke endarrow="open"/>
                </v:shape>
                <v:line id="Straight Connector 86" o:spid="_x0000_s1083" style="position:absolute;flip:x;visibility:visible;mso-wrap-style:square" from="33554,21786" to="41314,217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G+RcYAAADbAAAADwAAAGRycy9kb3ducmV2LnhtbESPT2vCQBTE70K/w/IKvZlNPdQQ3QSp&#10;f1ALttVeentkn0kw+zZmV43fvlso9DjMzG+Yad6bRlypc7VlBc9RDIK4sLrmUsHXYTlMQDiPrLGx&#10;TAru5CDPHgZTTLW98Sdd974UAcIuRQWV920qpSsqMugi2xIH72g7gz7IrpS6w1uAm0aO4vhFGqw5&#10;LFTY0mtFxWl/MQp6X2/e3ufnRbJabz92iTt9b2Ws1NNjP5uA8NT7//Bfe60VJGP4/RJ+gM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RhvkXGAAAA2wAAAA8AAAAAAAAA&#10;AAAAAAAAoQIAAGRycy9kb3ducmV2LnhtbFBLBQYAAAAABAAEAPkAAACUAwAAAAA=&#10;" strokecolor="#4f81bd [3204]" strokeweight="3pt"/>
                <v:shape id="Straight Arrow Connector 87" o:spid="_x0000_s1084" type="#_x0000_t32" style="position:absolute;left:33315;top:17810;width:0;height:40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Z/97wAAADbAAAADwAAAGRycy9kb3ducmV2LnhtbERPSwrCMBDdC94hjOBOUwWlVKOIKLgS&#10;rR5gaMa22ExKE9vq6c1CcPl4//W2N5VoqXGlZQWzaQSCOLO65FzB/XacxCCcR9ZYWSYFb3Kw3QwH&#10;a0y07fhKbepzEULYJaig8L5OpHRZQQbd1NbEgXvYxqAPsMmlbrAL4aaS8yhaSoMlh4YCa9oXlD3T&#10;l1Hw2R/atq7S86xbLPqz6Zy+PGOlxqN+twLhqfd/8c990griMDZ8CT9Abr4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sMZ/97wAAADbAAAADwAAAAAAAAAAAAAAAAChAgAA&#10;ZHJzL2Rvd25yZXYueG1sUEsFBgAAAAAEAAQA+QAAAIoDAAAAAA==&#10;" strokecolor="#4f81bd [3204]" strokeweight="3pt">
                  <v:stroke endarrow="open"/>
                </v:shape>
                <v:shape id="Elbow Connector 88" o:spid="_x0000_s1085" type="#_x0000_t34" style="position:absolute;left:15862;top:11649;width:12503;height:378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pDG78AAADbAAAADwAAAGRycy9kb3ducmV2LnhtbESPwQrCMBBE74L/EFbwpqkiUqtRRBAE&#10;8VD1A5ZmbYvNpjax1r83guBxmJk3zGrTmUq01LjSsoLJOAJBnFldcq7getmPYhDOI2usLJOCNznY&#10;rPu9FSbavjil9uxzESDsElRQeF8nUrqsIINubGvi4N1sY9AH2eRSN/gKcFPJaRTNpcGSw0KBNe0K&#10;yu7np1HgT9G+OqbzuHvPdo+HnS7aFE9KDQfddgnCU+f/4V/7oBXEC/h+CT9Arj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dpDG78AAADbAAAADwAAAAAAAAAAAAAAAACh&#10;AgAAZHJzL2Rvd25yZXYueG1sUEsFBgAAAAAEAAQA+QAAAI0DAAAAAA==&#10;" adj="20482" strokecolor="black [3213]" strokeweight="3pt">
                  <v:stroke endarrow="open"/>
                </v:shape>
                <v:shape id="Elbow Connector 89" o:spid="_x0000_s1086" type="#_x0000_t34" style="position:absolute;left:23376;top:32202;width:2324;height:50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AIgMEAAADbAAAADwAAAGRycy9kb3ducmV2LnhtbERPz2vCMBS+D/wfwhN2WxMdDK1GkbLB&#10;YCdrQb09mmdbbV5Kk9nuvzeHgceP7/d6O9pW3Kn3jWMNs0SBIC6dabjSUBy+3hYgfEA22DomDX/k&#10;YbuZvKwxNW7gPd3zUIkYwj5FDXUIXSqlL2uy6BPXEUfu4nqLIcK+kqbHIYbbVs6V+pAWG44NNXaU&#10;1VTe8l+rwasrFofsXM0vP9n1/fipTq27af06HXcrEIHG8BT/u7+NhmVcH7/EHyA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AAiAwQAAANsAAAAPAAAAAAAAAAAAAAAA&#10;AKECAABkcnMvZG93bnJldi54bWxQSwUGAAAAAAQABAD5AAAAjwMAAAAA&#10;" adj="-20423" strokecolor="black [3213]" strokeweight="3pt">
                  <v:stroke endarrow="open"/>
                </v:shape>
                <v:shape id="Elbow Connector 90" o:spid="_x0000_s1087" type="#_x0000_t34" style="position:absolute;left:23376;top:24649;width:2324;height:50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ytG8MAAADbAAAADwAAAGRycy9kb3ducmV2LnhtbESPT2sCMRTE7wW/Q3hCb91EhVLXjSKL&#10;BaGnqqDeHpvn/s3Lskl1++2bQqHHYWZ+w2Sb0XbiToOvHWuYJQoEceFMzaWG0/H95Q2ED8gGO8ek&#10;4Zs8bNaTpwxT4x78SfdDKEWEsE9RQxVCn0rpi4os+sT1xNG7ucFiiHIopRnwEeG2k3OlXqXFmuNC&#10;hT3lFRXt4ctq8KrB0zG/lvPbR94szjt16Vyr9fN03K5ABBrDf/ivvTcaljP4/RJ/gF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MrRvDAAAA2wAAAA8AAAAAAAAAAAAA&#10;AAAAoQIAAGRycy9kb3ducmV2LnhtbFBLBQYAAAAABAAEAPkAAACRAwAAAAA=&#10;" adj="-20423" strokecolor="black [3213]" strokeweight="3pt">
                  <v:stroke endarrow="open"/>
                </v:shape>
                <v:roundrect id="Rounded Rectangle 91" o:spid="_x0000_s1088" style="position:absolute;left:25921;top:28386;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O5JcIA&#10;AADbAAAADwAAAGRycy9kb3ducmV2LnhtbESPQYvCMBSE7wv+h/AEL4um9SDaNcqiCIKn1YLXZ/O2&#10;Ldu81CbV+O83guBxmJlvmOU6mEbcqHO1ZQXpJAFBXFhdc6kgP+3GcxDOI2tsLJOCBzlYrwYfS8y0&#10;vfMP3Y6+FBHCLkMFlfdtJqUrKjLoJrYljt6v7Qz6KLtS6g7vEW4aOU2SmTRYc1yosKVNRcXfsTcK&#10;Qpp+bs/tJb+6cJrZYPs0HHqlRsPw/QXCU/Dv8Ku91woWU3h+iT9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A7klwgAAANsAAAAPAAAAAAAAAAAAAAAAAJgCAABkcnMvZG93&#10;bnJldi54bWxQSwUGAAAAAAQABAD1AAAAhwMAAAAA&#10;" fillcolor="#ffc000" strokecolor="#243f60 [1604]" strokeweight="2pt">
                  <v:textbox>
                    <w:txbxContent>
                      <w:p w:rsidR="00696A2A" w:rsidRDefault="00696A2A"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line id="Straight Connector 92" o:spid="_x0000_s1089" style="position:absolute;flip:x;visibility:visible;mso-wrap-style:square" from="33713,13517" to="41473,135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Mum8UAAADbAAAADwAAAGRycy9kb3ducmV2LnhtbESPW2vCQBSE34X+h+UUfNONFUqMriJt&#10;LV7A+0vfDtnTJJg9G7Nbjf++Kwg+DjPzDTOaNKYUF6pdYVlBrxuBIE6tLjhTcDzMOjEI55E1lpZJ&#10;wY0cTMYvrREm2l55R5e9z0SAsEtQQe59lUjp0pwMuq6tiIP3a2uDPsg6k7rGa4CbUr5F0bs0WHBY&#10;yLGij5zS0/7PKGh8sVhtPs9f8fd8uV3H7vSzlJFS7ddmOgThqfHP8KM91woGfbh/CT9Aj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oMum8UAAADbAAAADwAAAAAAAAAA&#10;AAAAAAChAgAAZHJzL2Rvd25yZXYueG1sUEsFBgAAAAAEAAQA+QAAAJMDAAAAAA==&#10;" strokecolor="#4f81bd [3204]" strokeweight="3pt"/>
                <v:shape id="Straight Arrow Connector 93" o:spid="_x0000_s1090" type="#_x0000_t32" style="position:absolute;left:33554;top:9462;width:0;height:405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LjL8EAAADbAAAADwAAAGRycy9kb3ducmV2LnhtbESP0YrCMBRE3wX/IVzBN01ddNFqFBEF&#10;n8StfsClubbF5qY02bb69UYQfBxm5gyz2nSmFA3VrrCsYDKOQBCnVhecKbheDqM5COeRNZaWScGD&#10;HGzW/d4KY21b/qMm8ZkIEHYxKsi9r2IpXZqTQTe2FXHwbrY26IOsM6lrbAPclPInin6lwYLDQo4V&#10;7XJK78m/UfDc7ZumKpPTpJ3NupNpnT7f50oNB912CcJT57/hT/uoFSym8P4SfoBc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0UuMvwQAAANsAAAAPAAAAAAAAAAAAAAAA&#10;AKECAABkcnMvZG93bnJldi54bWxQSwUGAAAAAAQABAD5AAAAjwMAAAAA&#10;" strokecolor="#4f81bd [3204]" strokeweight="3pt">
                  <v:stroke endarrow="open"/>
                </v:shape>
                <v:line id="Straight Connector 94" o:spid="_x0000_s1091" style="position:absolute;flip:x;visibility:visible;mso-wrap-style:square" from="36416,31010" to="42881,310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YTdMUAAADbAAAADwAAAGRycy9kb3ducmV2LnhtbESPW2vCQBSE34X+h+UUfNONBUuMriJt&#10;LV7A+0vfDtnTJJg9G7Nbjf++Kwg+DjPzDTOaNKYUF6pdYVlBrxuBIE6tLjhTcDzMOjEI55E1lpZJ&#10;wY0cTMYvrREm2l55R5e9z0SAsEtQQe59lUjp0pwMuq6tiIP3a2uDPsg6k7rGa4CbUr5F0bs0WHBY&#10;yLGij5zS0/7PKGh8sVhtPs9f8fd8uV3H7vSzlJFS7ddmOgThqfHP8KM91woGfbh/CT9Aj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iYTdMUAAADbAAAADwAAAAAAAAAA&#10;AAAAAAChAgAAZHJzL2Rvd25yZXYueG1sUEsFBgAAAAAEAAQA+QAAAJMDAAAAAA==&#10;" strokecolor="#4f81bd [3204]" strokeweight="3pt"/>
                <v:shape id="Straight Arrow Connector 95" o:spid="_x0000_s1092" type="#_x0000_t32" style="position:absolute;left:36337;top:28068;width:0;height:30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zYw8MAAADbAAAADwAAAGRycy9kb3ducmV2LnhtbESP0WqDQBRE3wP9h+UW+hbXFCLGuEoI&#10;KfQptLYfcHFvVHTvirtR26/vFgp9HGbmDJOXqxnETJPrLCvYRTEI4trqjhsFnx8v2xSE88gaB8uk&#10;4IsclMXDJsdM24Xfaa58IwKEXYYKWu/HTEpXt2TQRXYkDt7NTgZ9kFMj9YRLgJtBPsdxIg12HBZa&#10;HOncUt1Xd6Pg+3yZ53Gorrtlv1+vZnH6rU+VenpcT0cQnlb/H/5rv2oFhwR+v4QfII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vM2MPDAAAA2wAAAA8AAAAAAAAAAAAA&#10;AAAAoQIAAGRycy9kb3ducmV2LnhtbFBLBQYAAAAABAAEAPkAAACRAwAAAAA=&#10;" strokecolor="#4f81bd [3204]" strokeweight="3pt">
                  <v:stroke endarrow="open"/>
                </v:shape>
                <v:line id="Straight Connector 96" o:spid="_x0000_s1093" style="position:absolute;flip:x;visibility:visible;mso-wrap-style:square" from="36337,38404" to="42801,384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gomMUAAADbAAAADwAAAGRycy9kb3ducmV2LnhtbESPS2/CMBCE70j9D9ZW4gYOPdAQMAi1&#10;peIh8b70toq3SUS8DrEL4d/XSEgcRzPzjWY0aUwpLlS7wrKCXjcCQZxaXXCm4HiYdWIQziNrLC2T&#10;ghs5mIxfWiNMtL3yji57n4kAYZeggtz7KpHSpTkZdF1bEQfv19YGfZB1JnWN1wA3pXyLor40WHBY&#10;yLGij5zS0/7PKGh8sVhtPs9f8fd8uV3H7vSzlJFS7ddmOgThqfHP8KM91woG73D/En6AH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bgomMUAAADbAAAADwAAAAAAAAAA&#10;AAAAAAChAgAAZHJzL2Rvd25yZXYueG1sUEsFBgAAAAAEAAQA+QAAAJMDAAAAAA==&#10;" strokecolor="#4f81bd [3204]" strokeweight="3pt"/>
                <v:shape id="Straight Arrow Connector 97" o:spid="_x0000_s1094" type="#_x0000_t32" style="position:absolute;left:36337;top:34906;width:0;height:35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pKrwAAADbAAAADwAAAGRycy9kb3ducmV2LnhtbERPSwrCMBDdC94hjOBOUwVFq1FEFFyJ&#10;Vg8wNGNbbCaliW319GYhuHy8/3rbmVI0VLvCsoLJOAJBnFpdcKbgfjuOFiCcR9ZYWiYFb3Kw3fR7&#10;a4y1bflKTeIzEULYxagg976KpXRpTgbd2FbEgXvY2qAPsM6krrEN4aaU0yiaS4MFh4YcK9rnlD6T&#10;l1Hw2R+apiqT86SdzbqzaZ2+PBdKDQfdbgXCU+f/4p/7pBUsw9jwJfwAufkC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NR/pKrwAAADbAAAADwAAAAAAAAAAAAAAAAChAgAA&#10;ZHJzL2Rvd25yZXYueG1sUEsFBgAAAAAEAAQA+QAAAIoDAAAAAA==&#10;" strokecolor="#4f81bd [3204]" strokeweight="3pt">
                  <v:stroke endarrow="open"/>
                </v:shape>
                <v:shape id="Text Box 343" o:spid="_x0000_s1095" type="#_x0000_t202" style="position:absolute;left:62258;top:14312;width:921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rtH8YA&#10;AADbAAAADwAAAGRycy9kb3ducmV2LnhtbESPT2vCQBTE74LfYXmCF9FNK/1jdJVStJXeaqzi7ZF9&#10;JsHs25Bdk/TbdwuCx2FmfsMsVp0pRUO1KywreJhEIIhTqwvOFOyTzfgVhPPIGkvLpOCXHKyW/d4C&#10;Y21b/qZm5zMRIOxiVJB7X8VSujQng25iK+LgnW1t0AdZZ1LX2Aa4KeVjFD1LgwWHhRwres8pveyu&#10;RsFplB2/XPfx006fptX6s0leDjpRajjo3uYgPHX+Hr61t1rBbAb/X8IP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rtH8YAAADbAAAADwAAAAAAAAAAAAAAAACYAgAAZHJz&#10;L2Rvd25yZXYueG1sUEsFBgAAAAAEAAQA9QAAAIsDAAAAAA==&#10;" fillcolor="white [3201]" stroked="f" strokeweight=".5pt">
                  <v:textbox>
                    <w:txbxContent>
                      <w:p w:rsidR="00696A2A" w:rsidRDefault="00696A2A"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1RW SRAM</w:t>
                        </w:r>
                      </w:p>
                    </w:txbxContent>
                  </v:textbox>
                </v:shape>
                <v:shape id="Text Box 344" o:spid="_x0000_s1096" type="#_x0000_t202" style="position:absolute;left:57328;top:23694;width:921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A//scA&#10;AADcAAAADwAAAGRycy9kb3ducmV2LnhtbESPS2vDQAyE74H+h0WFXkqybkOT4GQTSumL3hrnQW7C&#10;q9qmXq3xbm3n30eHQm4SM5r5tNoMrlYdtaHybOBhkoAizr2tuDCwy97GC1AhIlusPZOBMwXYrG9G&#10;K0yt7/mbum0slIRwSNFAGWOTah3ykhyGiW+IRfvxrcMoa1to22Iv4a7Wj0ky0w4rloYSG3opKf/d&#10;/jkDp/vi+BWG930/fZo2rx9dNj/YzJi72+F5CSrSEK/m/+tPK/iJ4MszMoFe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wP/7HAAAA3AAAAA8AAAAAAAAAAAAAAAAAmAIAAGRy&#10;cy9kb3ducmV2LnhtbFBLBQYAAAAABAAEAPUAAACMAwAAAAA=&#10;" fillcolor="white [3201]" stroked="f" strokeweight=".5pt">
                  <v:textbox>
                    <w:txbxContent>
                      <w:p w:rsidR="00696A2A" w:rsidRDefault="00696A2A"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1R1W SRAM</w:t>
                        </w:r>
                      </w:p>
                    </w:txbxContent>
                  </v:textbox>
                </v:shape>
                <v:shape id="Text Box 347" o:spid="_x0000_s1097" type="#_x0000_t202" style="position:absolute;left:40392;top:6361;width:10433;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696A2A" w:rsidRDefault="00696A2A" w:rsidP="00C7588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8"/>
                            <w:szCs w:val="18"/>
                          </w:rPr>
                          <w:t xml:space="preserve">Logic Cone </w:t>
                        </w:r>
                      </w:p>
                    </w:txbxContent>
                  </v:textbox>
                </v:shape>
                <v:shape id="Text Box 345" o:spid="_x0000_s1098" type="#_x0000_t202" style="position:absolute;left:57965;top:31328;width:921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4EEsQA&#10;AADcAAAADwAAAGRycy9kb3ducmV2LnhtbERPS2vCQBC+C/6HZQq9SN2oqCV1FSmtSm9N+qC3ITtN&#10;gtnZkF2T+O9dQfA2H99zVpveVKKlxpWWFUzGEQjizOqScwVf6fvTMwjnkTVWlknBmRxs1sPBCmNt&#10;O/6kNvG5CCHsYlRQeF/HUrqsIINubGviwP3bxqAPsMmlbrAL4aaS0yhaSIMlh4YCa3otKDsmJ6Pg&#10;b5T/frh+993N5rP6bd+myx+dKvX40G9fQHjq/V18cx90mB9N4fpMuECu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uBBLEAAAA3AAAAA8AAAAAAAAAAAAAAAAAmAIAAGRycy9k&#10;b3ducmV2LnhtbFBLBQYAAAAABAAEAPUAAACJAwAAAAA=&#10;" fillcolor="white [3201]" stroked="f" strokeweight=".5pt">
                  <v:textbox>
                    <w:txbxContent>
                      <w:p w:rsidR="00696A2A" w:rsidRDefault="00696A2A"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1R1W SRAM</w:t>
                        </w:r>
                      </w:p>
                    </w:txbxContent>
                  </v:textbox>
                </v:shape>
                <v:shape id="Text Box 346" o:spid="_x0000_s1099" type="#_x0000_t202" style="position:absolute;left:24490;top:10416;width:6985;height:4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hicQA&#10;AADcAAAADwAAAGRycy9kb3ducmV2LnhtbERPTWvCQBC9C/0PyxR6Ed1oaJXUVUSsLd5q1NLbkJ0m&#10;wexsyK5J+u+7BcHbPN7nLFa9qURLjSstK5iMIxDEmdUl5wqO6dtoDsJ5ZI2VZVLwSw5Wy4fBAhNt&#10;O/6k9uBzEULYJaig8L5OpHRZQQbd2NbEgfuxjUEfYJNL3WAXwk0lp1H0Ig2WHBoKrGlTUHY5XI2C&#10;72H+tXf97tTFz3G9fW/T2VmnSj099utXEJ56fxff3B86zI9i+H8mXC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ioYnEAAAA3AAAAA8AAAAAAAAAAAAAAAAAmAIAAGRycy9k&#10;b3ducmV2LnhtbFBLBQYAAAAABAAEAPUAAACJAwAAAAA=&#10;" fillcolor="white [3201]" stroked="f" strokeweight=".5pt">
                  <v:textbox>
                    <w:txbxContent>
                      <w:p w:rsidR="00696A2A" w:rsidRDefault="00696A2A" w:rsidP="00C7588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6"/>
                            <w:szCs w:val="16"/>
                          </w:rPr>
                          <w:t xml:space="preserve">Logic Cone </w:t>
                        </w:r>
                      </w:p>
                    </w:txbxContent>
                  </v:textbox>
                </v:shape>
                <v:shape id="Text Box 349" o:spid="_x0000_s1100" type="#_x0000_t202" style="position:absolute;left:8666;top:16220;width:5861;height:4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s5/cQA&#10;AADcAAAADwAAAGRycy9kb3ducmV2LnhtbERPTWvCQBC9F/wPywi9lLqp1laiqxRpVbxpquJtyI5J&#10;MDsbstsk/nu3UOhtHu9zZovOlKKh2hWWFbwMIhDEqdUFZwq+k6/nCQjnkTWWlknBjRws5r2HGcba&#10;tryjZu8zEULYxagg976KpXRpTgbdwFbEgbvY2qAPsM6krrEN4aaUwyh6kwYLDg05VrTMKb3uf4yC&#10;81N22rpudWhH41H1uW6S96NOlHrsdx9TEJ46/y/+c290mB+9wu8z4QI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LOf3EAAAA3AAAAA8AAAAAAAAAAAAAAAAAmAIAAGRycy9k&#10;b3ducmV2LnhtbFBLBQYAAAAABAAEAPUAAACJAwAAAAA=&#10;" fillcolor="white [3201]" stroked="f" strokeweight=".5pt">
                  <v:textbox>
                    <w:txbxContent>
                      <w:p w:rsidR="00696A2A" w:rsidRDefault="00696A2A" w:rsidP="00C7588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6"/>
                            <w:szCs w:val="16"/>
                          </w:rPr>
                          <w:t xml:space="preserve">Logic Cone </w:t>
                        </w:r>
                      </w:p>
                    </w:txbxContent>
                  </v:textbox>
                </v:shape>
                <v:shape id="Text Box 351" o:spid="_x0000_s1101" type="#_x0000_t202" style="position:absolute;left:318;top:25285;width:12674;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UCEcQA&#10;AADcAAAADwAAAGRycy9kb3ducmV2LnhtbERPS2vCQBC+C/6HZQpepG5U1JK6ipTaFm8mfdDbkJ0m&#10;wexsyK5J/PduQfA2H99z1tveVKKlxpWWFUwnEQjizOqScwWf6f7xCYTzyBory6TgQg62m+FgjbG2&#10;HR+pTXwuQgi7GBUU3texlC4ryKCb2Jo4cH+2MegDbHKpG+xCuKnkLIqW0mDJoaHAml4Kyk7J2Sj4&#10;Hec/B9e/fXXzxbx+fW/T1bdOlRo99LtnEJ56fxff3B86zI+W8P9MuEB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VAhHEAAAA3AAAAA8AAAAAAAAAAAAAAAAAmAIAAGRycy9k&#10;b3ducmV2LnhtbFBLBQYAAAAABAAEAPUAAACJAwAAAAA=&#10;" fillcolor="white [3201]" stroked="f" strokeweight=".5pt">
                  <v:textbox>
                    <w:txbxContent>
                      <w:p w:rsidR="00696A2A" w:rsidRDefault="00696A2A"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18"/>
                            <w:szCs w:val="18"/>
                          </w:rPr>
                          <w:t xml:space="preserve">Read Data Bus (dout) </w:t>
                        </w:r>
                      </w:p>
                    </w:txbxContent>
                  </v:textbox>
                </v:shape>
                <v:shape id="Text Box 352" o:spid="_x0000_s1102" type="#_x0000_t202" style="position:absolute;left:30294;top:2544;width:9144;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4XJcAA&#10;AADcAAAADwAAAGRycy9kb3ducmV2LnhtbERPTWsCMRC9F/ofwhR6q9n2UNfVKLbYUvBUFc/DZkyC&#10;m8mSpOv23zeC0Ns83ucsVqPvxEAxucAKnicVCOI2aMdGwWH/8VSDSBlZYxeYFPxSgtXy/m6BjQ4X&#10;/qZhl40oIZwaVGBz7hspU2vJY5qEnrhwpxA95gKjkTripYT7Tr5U1av06Lg0WOzp3VJ73v14BZs3&#10;MzNtjdFuau3cMB5PW/Op1OPDuJ6DyDTmf/HN/aXL/GoK12fKBXL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O4XJcAAAADcAAAADwAAAAAAAAAAAAAAAACYAgAAZHJzL2Rvd25y&#10;ZXYueG1sUEsFBgAAAAAEAAQA9QAAAIUDAAAAAA==&#10;" fillcolor="white [3201]" strokeweight=".5pt">
                  <v:textbox>
                    <w:txbxContent>
                      <w:p w:rsidR="00696A2A" w:rsidRDefault="00696A2A"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dout check</w:t>
                        </w:r>
                      </w:p>
                    </w:txbxContent>
                  </v:textbox>
                </v:shape>
                <v:shape id="Straight Arrow Connector 107" o:spid="_x0000_s1103" type="#_x0000_t32" style="position:absolute;left:17174;top:4055;width:13113;height:1026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Xo+cUAAADcAAAADwAAAGRycy9kb3ducmV2LnhtbESPTWvCQBCG74X+h2UKvdVNxZYSXUUq&#10;hRahJSqItzE7JsHsbNjdmvjvnUOhtxnm/Xhmthhcqy4UYuPZwPMoA0VcettwZWC3/Xh6AxUTssXW&#10;Mxm4UoTF/P5uhrn1PRd02aRKSQjHHA3UKXW51rGsyWEc+Y5YbicfHCZZQ6VtwF7CXavHWfaqHTYs&#10;DTV29F5Ted78OilZTYqX9X59nFCx/OmPX4fvFA7GPD4MyymoREP6F/+5P63gZ0Irz8gEen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gXo+cUAAADcAAAADwAAAAAAAAAA&#10;AAAAAAChAgAAZHJzL2Rvd25yZXYueG1sUEsFBgAAAAAEAAQA+QAAAJMDAAAAAA==&#10;" strokecolor="#4579b8 [3044]">
                  <v:stroke endarrow="open"/>
                </v:shape>
                <v:shape id="Straight Arrow Connector 108" o:spid="_x0000_s1104" type="#_x0000_t32" style="position:absolute;left:33713;top:5406;width:165;height:259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UlNYsYAAADcAAAADwAAAGRycy9kb3ducmV2LnhtbESPQWvCQBCF70L/wzIFb7qpqLSpq0hF&#10;UIRK0kLxNmanSWh2NuyuJv333YLgbYb35n1vFqveNOJKzteWFTyNExDEhdU1lwo+P7ajZxA+IGts&#10;LJOCX/KwWj4MFphq23FG1zyUIoawT1FBFUKbSumLigz6sW2Jo/ZtncEQV1dK7bCL4aaRkySZS4M1&#10;R0KFLb1VVPzkFxMhm2k2O3wdzlPK1sfuvD+9B3dSavjYr19BBOrD3Xy73ulYP3mB/2fiBH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VJTWLGAAAA3AAAAA8AAAAAAAAA&#10;AAAAAAAAoQIAAGRycy9kb3ducmV2LnhtbFBLBQYAAAAABAAEAPkAAACUAwAAAAA=&#10;" strokecolor="#4579b8 [3044]">
                  <v:stroke endarrow="open"/>
                </v:shape>
                <v:shape id="Straight Arrow Connector 109" o:spid="_x0000_s1105" type="#_x0000_t32" style="position:absolute;left:17095;top:5327;width:15176;height:2096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apyIsUAAADcAAAADwAAAGRycy9kb3ducmV2LnhtbESPTWvCQBCG74X+h2UKvdWNxZYSXUVa&#10;Ci2CJVYQb2N2TEKzs2F3a+K/dw6Ctxnm/Xhmthhcq04UYuPZwHiUgSIuvW24MrD9/Xx6AxUTssXW&#10;Mxk4U4TF/P5uhrn1PRd02qRKSQjHHA3UKXW51rGsyWEc+Y5YbkcfHCZZQ6VtwF7CXaufs+xVO2xY&#10;Gmrs6L2m8m/z76TkY1K8rHarw4SK5U9/+N6vU9gb8/gwLKegEg3pJr66v6zgjwVfnpEJ9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apyIsUAAADcAAAADwAAAAAAAAAA&#10;AAAAAAChAgAAZHJzL2Rvd25yZXYueG1sUEsFBgAAAAAEAAQA+QAAAJMDAAAAAA==&#10;" strokecolor="#4579b8 [3044]">
                  <v:stroke endarrow="open"/>
                </v:shape>
                <v:shape id="Straight Arrow Connector 110" o:spid="_x0000_s1106" type="#_x0000_t32" style="position:absolute;left:1987;top:5327;width:28378;height:232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bXucYAAADcAAAADwAAAGRycy9kb3ducmV2LnhtbESPQWvCQBCF7wX/wzKCt7pJsVKiq4hS&#10;sAgtUUG8jdkxCWZnw+7WpP++WxB6m+G9ed+b+bI3jbiT87VlBek4AUFcWF1zqeB4eH9+A+EDssbG&#10;Min4IQ/LxeBpjpm2Hed034dSxBD2GSqoQmgzKX1RkUE/ti1x1K7WGQxxdaXUDrsYbhr5kiRTabDm&#10;SKiwpXVFxW3/bSJkM8lfd6fdZUL56qu7fJw/gzsrNRr2qxmIQH34Nz+utzrWT1P4eyZO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7m17nGAAAA3AAAAA8AAAAAAAAA&#10;AAAAAAAAoQIAAGRycy9kb3ducmV2LnhtbFBLBQYAAAAABAAEAPkAAACUAwAAAAA=&#10;" strokecolor="#4579b8 [3044]">
                  <v:stroke endarrow="open"/>
                </v:shape>
                <v:oval id="Oval 111" o:spid="_x0000_s1107" style="position:absolute;left:66393;top:42300;width:3454;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FgusAA&#10;AADcAAAADwAAAGRycy9kb3ducmV2LnhtbERPTYvCMBC9C/sfwizszab2sEg1FikIZQ/CqngemrEt&#10;TSa1yWr992ZB8DaP9znrYrJG3Gj0nWMFiyQFQVw73XGj4HTczZcgfEDWaByTggd5KDYfszXm2t35&#10;l26H0IgYwj5HBW0IQy6lr1uy6BM3EEfu4kaLIcKxkXrEewy3RmZp+i0tdhwbWhyobKnuD39Wwc82&#10;W04+2x9NXw2luZ7LyvFDqa/PabsCEWgKb/HLXek4f5HB/zPxArl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2FgusAAAADcAAAADwAAAAAAAAAAAAAAAACYAgAAZHJzL2Rvd25y&#10;ZXYueG1sUEsFBgAAAAAEAAQA9QAAAIUDAAAAAA==&#10;" fillcolor="#9bbb59 [3206]" strokecolor="#243f60 [1604]" strokeweight="2pt"/>
                <v:roundrect id="Rounded Rectangle 112" o:spid="_x0000_s1108" style="position:absolute;left:63928;top:38086;width:7931;height:26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XMMEA&#10;AADcAAAADwAAAGRycy9kb3ducmV2LnhtbERP32vCMBB+F/Y/hBvsRTTNBBnVKEMZDPakFny9NWdb&#10;bC5dk2r23xtB8O0+vp+3XEfbigv1vnGsQU0zEMSlMw1XGorD1+QDhA/IBlvHpOGfPKxXL6Ml5sZd&#10;eUeXfahECmGfo4Y6hC6X0pc1WfRT1xEn7uR6iyHBvpKmx2sKt618z7K5tNhwaqixo01N5Xk/WA1R&#10;qfH22P0Wfz4e5i66QcWfQeu31/i5ABEohqf44f42ab6awf2ZdIFc3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9VFzDBAAAA3AAAAA8AAAAAAAAAAAAAAAAAmAIAAGRycy9kb3du&#10;cmV2LnhtbFBLBQYAAAAABAAEAPUAAACGAwAAAAA=&#10;" fillcolor="#ffc000" strokecolor="#243f60 [1604]" strokeweight="2pt">
                  <v:textbox>
                    <w:txbxContent>
                      <w:p w:rsidR="00696A2A" w:rsidRPr="00B032FD" w:rsidRDefault="00696A2A" w:rsidP="00C75889">
                        <w:pPr>
                          <w:pStyle w:val="NormalWeb"/>
                          <w:spacing w:before="0" w:beforeAutospacing="0" w:after="200" w:afterAutospacing="0" w:line="276" w:lineRule="auto"/>
                          <w:jc w:val="center"/>
                          <w:textAlignment w:val="baseline"/>
                          <w:rPr>
                            <w:sz w:val="14"/>
                            <w:szCs w:val="14"/>
                          </w:rPr>
                        </w:pPr>
                        <w:r w:rsidRPr="00B032FD">
                          <w:rPr>
                            <w:rFonts w:asciiTheme="minorHAnsi" w:eastAsia="Calibri" w:hAnsi="Calibri"/>
                            <w:color w:val="FFFFFF" w:themeColor="light1"/>
                            <w:kern w:val="24"/>
                            <w:sz w:val="14"/>
                            <w:szCs w:val="14"/>
                          </w:rPr>
                          <w:t>FAKEMEM</w:t>
                        </w:r>
                      </w:p>
                    </w:txbxContent>
                  </v:textbox>
                </v:roundrect>
                <v:shape id="TextBox 5" o:spid="_x0000_s1109" type="#_x0000_t202" style="position:absolute;left:73293;top:36321;width:11887;height:7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vwWcMA&#10;AADcAAAADwAAAGRycy9kb3ducmV2LnhtbESPQYvCMBSE7wv+h/AEb2uiqGg1iiiCJ5d1VfD2aJ5t&#10;sXkpTbT135uFhT0OM/MNs1i1thRPqn3hWMOgr0AQp84UnGk4/ew+pyB8QDZYOiYNL/KwWnY+FpgY&#10;1/A3PY8hExHCPkENeQhVIqVPc7Lo+64ijt7N1RZDlHUmTY1NhNtSDpWaSIsFx4UcK9rklN6PD6vh&#10;fLhdLyP1lW3tuGpcqyTbmdS6123XcxCB2vAf/mvvjYbRZAa/Z+IR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vwWcMAAADcAAAADwAAAAAAAAAAAAAAAACYAgAAZHJzL2Rv&#10;d25yZXYueG1sUEsFBgAAAAAEAAQA9QAAAIgDAAAAAA==&#10;" filled="f" stroked="f">
                  <v:textbox>
                    <w:txbxContent>
                      <w:p w:rsidR="00696A2A" w:rsidRDefault="00696A2A" w:rsidP="00C75889">
                        <w:pPr>
                          <w:pStyle w:val="NormalWeb"/>
                          <w:spacing w:before="0" w:beforeAutospacing="0" w:after="0" w:afterAutospacing="0"/>
                          <w:textAlignment w:val="baseline"/>
                        </w:pPr>
                        <w:r>
                          <w:rPr>
                            <w:rFonts w:ascii="Arial" w:hAnsi="Arial" w:cs="Arial"/>
                            <w:color w:val="000000" w:themeColor="text1"/>
                            <w:kern w:val="24"/>
                            <w:sz w:val="20"/>
                            <w:szCs w:val="20"/>
                          </w:rPr>
                          <w:t>Golden Reference Model</w:t>
                        </w:r>
                      </w:p>
                    </w:txbxContent>
                  </v:textbox>
                </v:shape>
                <v:shape id="TextBox 114" o:spid="_x0000_s1110" type="#_x0000_t202" style="position:absolute;left:73225;top:41979;width:11887;height:25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4qpcIA&#10;AADcAAAADwAAAGRycy9kb3ducmV2LnhtbERPyWrDMBC9F/IPYgK91ZJLUhLHigktgZ5amg1yG6yJ&#10;bWKNjKXG7t9XhUJu83jr5MVoW3Gj3jeONaSJAkFcOtNwpeGw3z4tQPiAbLB1TBp+yEOxnjzkmBk3&#10;8BfddqESMYR9hhrqELpMSl/WZNEnriOO3MX1FkOEfSVNj0MMt618VupFWmw4NtTY0WtN5XX3bTUc&#10;Py7n00x9Vm923g1uVJLtUmr9OB03KxCBxnAX/7vfTZyfzuHvmXiB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iqlwgAAANwAAAAPAAAAAAAAAAAAAAAAAJgCAABkcnMvZG93&#10;bnJldi54bWxQSwUGAAAAAAQABAD1AAAAhwMAAAAA&#10;" filled="f" stroked="f">
                  <v:textbox>
                    <w:txbxContent>
                      <w:p w:rsidR="00696A2A" w:rsidRDefault="00696A2A" w:rsidP="00C75889">
                        <w:pPr>
                          <w:pStyle w:val="NormalWeb"/>
                          <w:spacing w:before="0" w:beforeAutospacing="0" w:after="0" w:afterAutospacing="0"/>
                          <w:textAlignment w:val="baseline"/>
                        </w:pPr>
                        <w:r>
                          <w:rPr>
                            <w:rFonts w:ascii="Arial" w:hAnsi="Arial" w:cs="Arial"/>
                            <w:color w:val="000000" w:themeColor="text1"/>
                            <w:kern w:val="24"/>
                            <w:sz w:val="20"/>
                            <w:szCs w:val="20"/>
                          </w:rPr>
                          <w:t>Assertion</w:t>
                        </w:r>
                      </w:p>
                    </w:txbxContent>
                  </v:textbox>
                </v:shape>
                <v:shape id="Elbow Connector 115" o:spid="_x0000_s1111" type="#_x0000_t34" style="position:absolute;left:66313;top:46594;width:5557;height:12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wFvsMAAADcAAAADwAAAGRycy9kb3ducmV2LnhtbERPTWvCQBC9C/6HZYRexGzsIUjMKiqW&#10;FppLYy+9TbPTbDA7G7JbE/99t1DobR7vc4r9ZDtxo8G3jhWskxQEce10y42C98vTagPCB2SNnWNS&#10;cCcP+918VmCu3chvdKtCI2II+xwVmBD6XEpfG7LoE9cTR+7LDRZDhEMj9YBjDLedfEzTTFpsOTYY&#10;7OlkqL5W31bB6z18Hu3mqM0SP/pnGsv0PJZKPSymwxZEoCn8i//cLzrOX2fw+0y8QO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S8Bb7DAAAA3AAAAA8AAAAAAAAAAAAA&#10;AAAAoQIAAGRycy9kb3ducmV2LnhtbFBLBQYAAAAABAAEAPkAAACRAwAAAAA=&#10;" strokecolor="black [3213]" strokeweight="3pt">
                  <v:stroke endarrow="open"/>
                </v:shape>
                <v:shape id="Straight Arrow Connector 117" o:spid="_x0000_s1112" type="#_x0000_t32" style="position:absolute;left:65916;top:48980;width:605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qDFMUAAADcAAAADwAAAGRycy9kb3ducmV2LnhtbESPT2sCQQzF74LfYUjBi+isUqzd7ihS&#10;EOyl0K0Xb2Em+4fuZJadqa7fvjkUvCW8l/d+Kfaj79SVhtgGNrBaZqCIbXAt1wbO38fFFlRMyA67&#10;wGTgThH2u+mkwNyFG3/RtUy1khCOORpoUupzraNtyGNchp5YtCoMHpOsQ63dgDcJ951eZ9lGe2xZ&#10;Ghrs6b0h+1P+egPd5WP7ia/+/GJ1yE7zqny2WBozexoPb6ASjelh/r8+OcFfCa08IxPo3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qDFMUAAADcAAAADwAAAAAAAAAA&#10;AAAAAAChAgAAZHJzL2Rvd25yZXYueG1sUEsFBgAAAAAEAAQA+QAAAJMDAAAAAA==&#10;" strokecolor="#4579b8 [3044]" strokeweight="3pt">
                  <v:stroke endarrow="open"/>
                </v:shape>
                <v:shape id="TextBox 118" o:spid="_x0000_s1113" type="#_x0000_t202" style="position:absolute;left:73222;top:45554;width:11887;height:29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goMAA&#10;AADcAAAADwAAAGRycy9kb3ducmV2LnhtbERPS4vCMBC+L/gfwgh7WxNlV7QaRRRhTys+wdvQjG2x&#10;mZQm2u6/N4LgbT6+50znrS3FnWpfONbQ7ykQxKkzBWcaDvv11wiED8gGS8ek4Z88zGedjykmxjW8&#10;pfsuZCKGsE9QQx5ClUjp05ws+p6riCN3cbXFEGGdSVNjE8NtKQdKDaXFgmNDjhUtc0qvu5vVcPy7&#10;nE/fapOt7E/VuFZJtmOp9We3XUxABGrDW/xy/5o4vz+G5zPxAjl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MgoMAAAADcAAAADwAAAAAAAAAAAAAAAACYAgAAZHJzL2Rvd25y&#10;ZXYueG1sUEsFBgAAAAAEAAQA9QAAAIUDAAAAAA==&#10;" filled="f" stroked="f">
                  <v:textbox>
                    <w:txbxContent>
                      <w:p w:rsidR="00696A2A" w:rsidRDefault="00696A2A" w:rsidP="00C75889">
                        <w:pPr>
                          <w:pStyle w:val="NormalWeb"/>
                          <w:spacing w:before="0" w:beforeAutospacing="0" w:after="0" w:afterAutospacing="0"/>
                          <w:textAlignment w:val="baseline"/>
                        </w:pPr>
                        <w:r>
                          <w:rPr>
                            <w:rFonts w:ascii="Arial" w:hAnsi="Arial" w:cs="Arial"/>
                            <w:color w:val="000000" w:themeColor="text1"/>
                            <w:kern w:val="24"/>
                            <w:sz w:val="20"/>
                            <w:szCs w:val="20"/>
                          </w:rPr>
                          <w:t>Write path</w:t>
                        </w:r>
                      </w:p>
                    </w:txbxContent>
                  </v:textbox>
                </v:shape>
                <v:shape id="TextBox 119" o:spid="_x0000_s1114" type="#_x0000_t202" style="position:absolute;left:73225;top:47942;width:11887;height:29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DgMQA&#10;AADcAAAADwAAAGRycy9kb3ducmV2LnhtbESPQWvCQBCF70L/wzKF3nS3UqWNrlJaBE8WtRW8Ddkx&#10;CWZnQ3Y18d93DoK3Gd6b976ZL3tfqyu1sQps4XVkQBHnwVVcWPjdr4bvoGJCdlgHJgs3irBcPA3m&#10;mLnQ8Zauu1QoCeGYoYUypSbTOuYleYyj0BCLdgqtxyRrW2jXYifhvtZjY6baY8XSUGJDXyXl593F&#10;W/jbnI6HN/NTfPtJ04XeaPYf2tqX5/5zBipRnx7m+/XaCf5Y8OUZmUA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lQ4DEAAAA3AAAAA8AAAAAAAAAAAAAAAAAmAIAAGRycy9k&#10;b3ducmV2LnhtbFBLBQYAAAAABAAEAPUAAACJAwAAAAA=&#10;" filled="f" stroked="f">
                  <v:textbox>
                    <w:txbxContent>
                      <w:p w:rsidR="00696A2A" w:rsidRDefault="00696A2A" w:rsidP="00C75889">
                        <w:pPr>
                          <w:pStyle w:val="NormalWeb"/>
                          <w:spacing w:before="0" w:beforeAutospacing="0" w:after="0" w:afterAutospacing="0"/>
                          <w:textAlignment w:val="baseline"/>
                        </w:pPr>
                        <w:r>
                          <w:rPr>
                            <w:rFonts w:ascii="Arial" w:hAnsi="Arial" w:cs="Arial"/>
                            <w:color w:val="000000" w:themeColor="text1"/>
                            <w:kern w:val="24"/>
                            <w:sz w:val="20"/>
                            <w:szCs w:val="20"/>
                          </w:rPr>
                          <w:t>Read path</w:t>
                        </w:r>
                      </w:p>
                    </w:txbxContent>
                  </v:textbox>
                </v:shape>
                <v:shape id="Text Box 350" o:spid="_x0000_s1115" type="#_x0000_t202" style="position:absolute;top:3533;width:9721;height:2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ecZsQA&#10;AADcAAAADwAAAGRycy9kb3ducmV2LnhtbERPS2vCQBC+C/6HZQpeim6q+CB1lVLqg95qtKW3ITtN&#10;gtnZkF2T+O9doeBtPr7nLNedKUVDtSssK3gZRSCIU6sLzhQck81wAcJ5ZI2lZVJwJQfrVb+3xFjb&#10;lr+oOfhMhBB2MSrIva9iKV2ak0E3shVx4P5sbdAHWGdS19iGcFPKcRTNpMGCQ0OOFb3nlJ4PF6Pg&#10;9zn7+XTd9tROppPqY9ck82+dKDV46t5eQXjq/EP8797rMD+awv2ZcIF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HnGbEAAAA3AAAAA8AAAAAAAAAAAAAAAAAmAIAAGRycy9k&#10;b3ducmV2LnhtbFBLBQYAAAAABAAEAPUAAACJAwAAAAA=&#10;" fillcolor="white [3201]" stroked="f" strokeweight=".5pt">
                  <v:textbox>
                    <w:txbxContent>
                      <w:p w:rsidR="00696A2A" w:rsidRDefault="00696A2A"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18"/>
                            <w:szCs w:val="18"/>
                          </w:rPr>
                          <w:t xml:space="preserve">Write Data Bus </w:t>
                        </w:r>
                      </w:p>
                    </w:txbxContent>
                  </v:textbox>
                </v:shape>
              </v:group>
            </w:pict>
          </mc:Fallback>
        </mc:AlternateContent>
      </w: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70528E" w:rsidRPr="00591946" w:rsidRDefault="0070528E" w:rsidP="0070528E">
      <w:pPr>
        <w:ind w:left="432"/>
        <w:rPr>
          <w:i/>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C75889" w:rsidRDefault="00C75889" w:rsidP="000C4759">
      <w:pPr>
        <w:ind w:left="432"/>
        <w:rPr>
          <w:sz w:val="24"/>
          <w:szCs w:val="24"/>
        </w:rPr>
      </w:pPr>
    </w:p>
    <w:p w:rsidR="00C75889" w:rsidRDefault="00C75889" w:rsidP="000C4759">
      <w:pPr>
        <w:ind w:left="432"/>
        <w:rPr>
          <w:sz w:val="24"/>
          <w:szCs w:val="24"/>
        </w:rPr>
      </w:pPr>
    </w:p>
    <w:p w:rsidR="00C75889" w:rsidRDefault="00C75889" w:rsidP="000C4759">
      <w:pPr>
        <w:ind w:left="432"/>
        <w:rPr>
          <w:sz w:val="24"/>
          <w:szCs w:val="24"/>
        </w:rPr>
      </w:pPr>
    </w:p>
    <w:p w:rsidR="000C4759" w:rsidRDefault="00C75889" w:rsidP="000C4759">
      <w:pPr>
        <w:ind w:left="432"/>
        <w:rPr>
          <w:sz w:val="24"/>
          <w:szCs w:val="24"/>
        </w:rPr>
      </w:pPr>
      <w:r>
        <w:rPr>
          <w:sz w:val="24"/>
          <w:szCs w:val="24"/>
        </w:rPr>
        <w:t xml:space="preserve">The diagram above shows the logical view of how the IP is verified formally. </w:t>
      </w:r>
      <w:r w:rsidR="000C4759">
        <w:rPr>
          <w:sz w:val="24"/>
          <w:szCs w:val="24"/>
        </w:rPr>
        <w:t>T</w:t>
      </w:r>
      <w:r w:rsidR="000C4759" w:rsidRPr="005B734F">
        <w:rPr>
          <w:sz w:val="24"/>
          <w:szCs w:val="24"/>
        </w:rPr>
        <w:t xml:space="preserve">he complete IP </w:t>
      </w:r>
      <w:r w:rsidR="000C4759">
        <w:rPr>
          <w:sz w:val="24"/>
          <w:szCs w:val="24"/>
        </w:rPr>
        <w:t xml:space="preserve">is sliced </w:t>
      </w:r>
      <w:r w:rsidR="000C4759" w:rsidRPr="005B734F">
        <w:rPr>
          <w:sz w:val="24"/>
          <w:szCs w:val="24"/>
        </w:rPr>
        <w:t>into several logic cones. Each cone has a corresponding golden memory model (</w:t>
      </w:r>
      <w:proofErr w:type="spellStart"/>
      <w:r w:rsidR="000C4759" w:rsidRPr="005B734F">
        <w:rPr>
          <w:sz w:val="24"/>
          <w:szCs w:val="24"/>
        </w:rPr>
        <w:t>fakemem</w:t>
      </w:r>
      <w:proofErr w:type="spellEnd"/>
      <w:r w:rsidR="000C4759" w:rsidRPr="005B734F">
        <w:rPr>
          <w:sz w:val="24"/>
          <w:szCs w:val="24"/>
        </w:rPr>
        <w:t xml:space="preserve">). When a write request is launched at the input of any logic cone, it gets captured in the golden memory. On a read, we compare the read data returned by the logic cone with golden memory. The read check happens on the interface of the cone of logic. </w:t>
      </w:r>
      <w:r>
        <w:rPr>
          <w:sz w:val="24"/>
          <w:szCs w:val="24"/>
        </w:rPr>
        <w:t xml:space="preserve">This check is captured in the form of an SVA assertion or a property.  </w:t>
      </w:r>
      <w:proofErr w:type="gramStart"/>
      <w:r>
        <w:rPr>
          <w:sz w:val="24"/>
          <w:szCs w:val="24"/>
        </w:rPr>
        <w:t>Formal verification when run, will try to prove or break these assertions.</w:t>
      </w:r>
      <w:proofErr w:type="gramEnd"/>
      <w:r>
        <w:rPr>
          <w:sz w:val="24"/>
          <w:szCs w:val="24"/>
        </w:rPr>
        <w:t xml:space="preserve"> </w:t>
      </w:r>
      <w:r w:rsidR="000C4759">
        <w:rPr>
          <w:sz w:val="24"/>
          <w:szCs w:val="24"/>
        </w:rPr>
        <w:t>The</w:t>
      </w:r>
      <w:r w:rsidR="000C4759" w:rsidRPr="005B734F">
        <w:rPr>
          <w:sz w:val="24"/>
          <w:szCs w:val="24"/>
        </w:rPr>
        <w:t xml:space="preserve"> </w:t>
      </w:r>
      <w:proofErr w:type="gramStart"/>
      <w:r w:rsidR="000C4759" w:rsidRPr="005B734F">
        <w:rPr>
          <w:sz w:val="24"/>
          <w:szCs w:val="24"/>
        </w:rPr>
        <w:t>assertions  cover</w:t>
      </w:r>
      <w:proofErr w:type="gramEnd"/>
      <w:r w:rsidR="000C4759" w:rsidRPr="005B734F">
        <w:rPr>
          <w:sz w:val="24"/>
          <w:szCs w:val="24"/>
        </w:rPr>
        <w:t xml:space="preserve"> the complete code, including the logic inside each cone and all the interfaces between the cones. </w:t>
      </w:r>
    </w:p>
    <w:p w:rsidR="000C4759" w:rsidRDefault="000C4759" w:rsidP="00F86429">
      <w:pPr>
        <w:ind w:left="432"/>
        <w:rPr>
          <w:sz w:val="24"/>
          <w:szCs w:val="24"/>
        </w:rPr>
      </w:pPr>
      <w:r w:rsidRPr="00194867">
        <w:rPr>
          <w:sz w:val="24"/>
          <w:szCs w:val="24"/>
        </w:rPr>
        <w:lastRenderedPageBreak/>
        <w:t>The diagram below zooms into one of the logical cones.</w:t>
      </w:r>
      <w:r>
        <w:rPr>
          <w:sz w:val="24"/>
          <w:szCs w:val="24"/>
        </w:rPr>
        <w:t xml:space="preserve"> </w:t>
      </w:r>
      <w:r w:rsidRPr="00194867">
        <w:rPr>
          <w:sz w:val="24"/>
          <w:szCs w:val="24"/>
        </w:rPr>
        <w:t xml:space="preserve">It shows a simplified golden memory model and a simplified code for a read </w:t>
      </w:r>
      <w:proofErr w:type="spellStart"/>
      <w:r w:rsidRPr="00194867">
        <w:rPr>
          <w:sz w:val="24"/>
          <w:szCs w:val="24"/>
        </w:rPr>
        <w:t>dout</w:t>
      </w:r>
      <w:proofErr w:type="spellEnd"/>
      <w:r w:rsidRPr="00194867">
        <w:rPr>
          <w:sz w:val="24"/>
          <w:szCs w:val="24"/>
        </w:rPr>
        <w:t xml:space="preserve"> assertion.  The formal tool exhaustively toggles all the (primary) input pins, </w:t>
      </w:r>
      <w:proofErr w:type="gramStart"/>
      <w:r w:rsidRPr="00194867">
        <w:rPr>
          <w:sz w:val="24"/>
          <w:szCs w:val="24"/>
        </w:rPr>
        <w:t>complying  with</w:t>
      </w:r>
      <w:proofErr w:type="gramEnd"/>
      <w:r w:rsidRPr="00194867">
        <w:rPr>
          <w:sz w:val="24"/>
          <w:szCs w:val="24"/>
        </w:rPr>
        <w:t xml:space="preserve"> the constraints,  to try and break the assertions.</w:t>
      </w:r>
      <w:r w:rsidRPr="007E66AC">
        <w:rPr>
          <w:noProof/>
          <w:sz w:val="24"/>
          <w:szCs w:val="24"/>
        </w:rPr>
        <mc:AlternateContent>
          <mc:Choice Requires="wps">
            <w:drawing>
              <wp:anchor distT="0" distB="0" distL="114300" distR="114300" simplePos="0" relativeHeight="251746304" behindDoc="0" locked="0" layoutInCell="1" allowOverlap="1" wp14:anchorId="4A40F5C0" wp14:editId="392095E0">
                <wp:simplePos x="0" y="0"/>
                <wp:positionH relativeFrom="column">
                  <wp:posOffset>2860040</wp:posOffset>
                </wp:positionH>
                <wp:positionV relativeFrom="paragraph">
                  <wp:posOffset>2390140</wp:posOffset>
                </wp:positionV>
                <wp:extent cx="646430" cy="465455"/>
                <wp:effectExtent l="0" t="0" r="1270"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430" cy="465455"/>
                        </a:xfrm>
                        <a:prstGeom prst="rect">
                          <a:avLst/>
                        </a:prstGeom>
                        <a:solidFill>
                          <a:srgbClr val="FFFFFF"/>
                        </a:solidFill>
                        <a:ln w="9525">
                          <a:noFill/>
                          <a:miter lim="800000"/>
                          <a:headEnd/>
                          <a:tailEnd/>
                        </a:ln>
                      </wps:spPr>
                      <wps:txbx>
                        <w:txbxContent>
                          <w:p w:rsidR="00696A2A" w:rsidRDefault="00696A2A" w:rsidP="000C4759">
                            <w:pPr>
                              <w:pStyle w:val="NormalWeb"/>
                              <w:spacing w:before="0" w:beforeAutospacing="0" w:after="200" w:afterAutospacing="0" w:line="276" w:lineRule="auto"/>
                              <w:textAlignment w:val="baseline"/>
                            </w:pPr>
                            <w:proofErr w:type="spellStart"/>
                            <w:r>
                              <w:rPr>
                                <w:rFonts w:ascii="Calibri" w:eastAsia="Calibri" w:hAnsi="Calibri"/>
                                <w:color w:val="000000" w:themeColor="text1"/>
                                <w:kern w:val="24"/>
                                <w:sz w:val="16"/>
                                <w:szCs w:val="16"/>
                              </w:rPr>
                              <w:t>rd_dout</w:t>
                            </w:r>
                            <w:proofErr w:type="spellEnd"/>
                          </w:p>
                        </w:txbxContent>
                      </wps:txbx>
                      <wps:bodyPr rot="0" vert="horz" wrap="square" lIns="91440" tIns="45720" rIns="91440" bIns="45720" anchor="t" anchorCtr="0">
                        <a:noAutofit/>
                      </wps:bodyPr>
                    </wps:wsp>
                  </a:graphicData>
                </a:graphic>
              </wp:anchor>
            </w:drawing>
          </mc:Choice>
          <mc:Fallback>
            <w:pict>
              <v:shape id="Text Box 2" o:spid="_x0000_s1116" type="#_x0000_t202" style="position:absolute;left:0;text-align:left;margin-left:225.2pt;margin-top:188.2pt;width:50.9pt;height:36.6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" stroked="f">
                <v:textbox>
                  <w:txbxContent>
                    <w:p w:rsidR="00696A2A" w:rsidRDefault="00696A2A" w:rsidP="000C4759">
                      <w:pPr>
                        <w:pStyle w:val="NormalWeb"/>
                        <w:spacing w:before="0" w:beforeAutospacing="0" w:after="200" w:afterAutospacing="0" w:line="276" w:lineRule="auto"/>
                        <w:textAlignment w:val="baseline"/>
                      </w:pPr>
                      <w:r>
                        <w:rPr>
                          <w:rFonts w:ascii="Calibri" w:eastAsia="Calibri" w:hAnsi="Calibri"/>
                          <w:color w:val="000000" w:themeColor="text1"/>
                          <w:kern w:val="24"/>
                          <w:sz w:val="16"/>
                          <w:szCs w:val="16"/>
                        </w:rPr>
                        <w:t>rd_dout</w:t>
                      </w:r>
                    </w:p>
                  </w:txbxContent>
                </v:textbox>
              </v:shape>
            </w:pict>
          </mc:Fallback>
        </mc:AlternateContent>
      </w:r>
      <w:r w:rsidRPr="007E66AC">
        <w:rPr>
          <w:noProof/>
          <w:sz w:val="24"/>
          <w:szCs w:val="24"/>
        </w:rPr>
        <mc:AlternateContent>
          <mc:Choice Requires="wps">
            <w:drawing>
              <wp:anchor distT="0" distB="0" distL="114300" distR="114300" simplePos="0" relativeHeight="251747328" behindDoc="0" locked="0" layoutInCell="1" allowOverlap="1" wp14:anchorId="32228506" wp14:editId="7155F811">
                <wp:simplePos x="0" y="0"/>
                <wp:positionH relativeFrom="column">
                  <wp:posOffset>2773680</wp:posOffset>
                </wp:positionH>
                <wp:positionV relativeFrom="paragraph">
                  <wp:posOffset>2138045</wp:posOffset>
                </wp:positionV>
                <wp:extent cx="1038225" cy="198120"/>
                <wp:effectExtent l="0" t="0" r="9525"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198120"/>
                        </a:xfrm>
                        <a:prstGeom prst="rect">
                          <a:avLst/>
                        </a:prstGeom>
                        <a:solidFill>
                          <a:srgbClr val="FFFFFF"/>
                        </a:solidFill>
                        <a:ln w="9525">
                          <a:noFill/>
                          <a:miter lim="800000"/>
                          <a:headEnd/>
                          <a:tailEnd/>
                        </a:ln>
                      </wps:spPr>
                      <wps:txbx>
                        <w:txbxContent>
                          <w:p w:rsidR="00696A2A" w:rsidRDefault="00696A2A" w:rsidP="000C4759">
                            <w:pPr>
                              <w:pStyle w:val="NormalWeb"/>
                              <w:spacing w:before="0" w:beforeAutospacing="0" w:after="200" w:afterAutospacing="0" w:line="276" w:lineRule="auto"/>
                              <w:textAlignment w:val="baseline"/>
                            </w:pPr>
                            <w:proofErr w:type="spellStart"/>
                            <w:r>
                              <w:rPr>
                                <w:rFonts w:ascii="Calibri" w:eastAsia="Calibri" w:hAnsi="Calibri"/>
                                <w:color w:val="000000" w:themeColor="text1"/>
                                <w:kern w:val="24"/>
                                <w:sz w:val="16"/>
                                <w:szCs w:val="16"/>
                              </w:rPr>
                              <w:t>rd_addr</w:t>
                            </w:r>
                            <w:proofErr w:type="spellEnd"/>
                            <w:r>
                              <w:rPr>
                                <w:rFonts w:ascii="Calibri" w:eastAsia="Calibri" w:hAnsi="Calibri"/>
                                <w:color w:val="000000" w:themeColor="text1"/>
                                <w:kern w:val="24"/>
                                <w:sz w:val="16"/>
                                <w:szCs w:val="16"/>
                              </w:rPr>
                              <w:t>, read</w:t>
                            </w:r>
                          </w:p>
                        </w:txbxContent>
                      </wps:txbx>
                      <wps:bodyPr rot="0" vert="horz" wrap="square" lIns="91440" tIns="45720" rIns="91440" bIns="45720" anchor="t" anchorCtr="0">
                        <a:noAutofit/>
                      </wps:bodyPr>
                    </wps:wsp>
                  </a:graphicData>
                </a:graphic>
              </wp:anchor>
            </w:drawing>
          </mc:Choice>
          <mc:Fallback>
            <w:pict>
              <v:shape id="_x0000_s1117" type="#_x0000_t202" style="position:absolute;left:0;text-align:left;margin-left:218.4pt;margin-top:168.35pt;width:81.75pt;height:15.6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" stroked="f">
                <v:textbox>
                  <w:txbxContent>
                    <w:p w:rsidR="00696A2A" w:rsidRDefault="00696A2A" w:rsidP="000C4759">
                      <w:pPr>
                        <w:pStyle w:val="NormalWeb"/>
                        <w:spacing w:before="0" w:beforeAutospacing="0" w:after="200" w:afterAutospacing="0" w:line="276" w:lineRule="auto"/>
                        <w:textAlignment w:val="baseline"/>
                      </w:pPr>
                      <w:r>
                        <w:rPr>
                          <w:rFonts w:ascii="Calibri" w:eastAsia="Calibri" w:hAnsi="Calibri"/>
                          <w:color w:val="000000" w:themeColor="text1"/>
                          <w:kern w:val="24"/>
                          <w:sz w:val="16"/>
                          <w:szCs w:val="16"/>
                        </w:rPr>
                        <w:t>rd_addr, read</w:t>
                      </w:r>
                    </w:p>
                  </w:txbxContent>
                </v:textbox>
              </v:shape>
            </w:pict>
          </mc:Fallback>
        </mc:AlternateContent>
      </w:r>
      <w:r w:rsidRPr="007E66AC">
        <w:rPr>
          <w:noProof/>
          <w:sz w:val="24"/>
          <w:szCs w:val="24"/>
        </w:rPr>
        <mc:AlternateContent>
          <mc:Choice Requires="wps">
            <w:drawing>
              <wp:anchor distT="0" distB="0" distL="114300" distR="114300" simplePos="0" relativeHeight="251748352" behindDoc="0" locked="0" layoutInCell="1" allowOverlap="1" wp14:anchorId="0A1A898F" wp14:editId="371BDD49">
                <wp:simplePos x="0" y="0"/>
                <wp:positionH relativeFrom="column">
                  <wp:posOffset>2809875</wp:posOffset>
                </wp:positionH>
                <wp:positionV relativeFrom="paragraph">
                  <wp:posOffset>2791460</wp:posOffset>
                </wp:positionV>
                <wp:extent cx="923925" cy="590550"/>
                <wp:effectExtent l="0" t="0" r="9525" b="0"/>
                <wp:wrapNone/>
                <wp:docPr id="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590550"/>
                        </a:xfrm>
                        <a:prstGeom prst="rect">
                          <a:avLst/>
                        </a:prstGeom>
                        <a:solidFill>
                          <a:srgbClr val="FFFFFF"/>
                        </a:solidFill>
                        <a:ln w="9525">
                          <a:noFill/>
                          <a:miter lim="800000"/>
                          <a:headEnd/>
                          <a:tailEnd/>
                        </a:ln>
                      </wps:spPr>
                      <wps:txbx>
                        <w:txbxContent>
                          <w:p w:rsidR="00696A2A" w:rsidRDefault="00696A2A" w:rsidP="000C4759">
                            <w:pPr>
                              <w:pStyle w:val="NormalWeb"/>
                              <w:spacing w:before="0" w:beforeAutospacing="0" w:after="200" w:afterAutospacing="0" w:line="276" w:lineRule="auto"/>
                              <w:textAlignment w:val="baseline"/>
                            </w:pPr>
                            <w:proofErr w:type="spellStart"/>
                            <w:r>
                              <w:rPr>
                                <w:rFonts w:ascii="Calibri" w:eastAsia="Calibri" w:hAnsi="Calibri"/>
                                <w:color w:val="000000" w:themeColor="text1"/>
                                <w:kern w:val="24"/>
                                <w:sz w:val="16"/>
                                <w:szCs w:val="16"/>
                              </w:rPr>
                              <w:t>wr_adr</w:t>
                            </w:r>
                            <w:proofErr w:type="spellEnd"/>
                            <w:r>
                              <w:rPr>
                                <w:rFonts w:ascii="Calibri" w:eastAsia="Calibri" w:hAnsi="Calibri"/>
                                <w:color w:val="000000" w:themeColor="text1"/>
                                <w:kern w:val="24"/>
                                <w:sz w:val="16"/>
                                <w:szCs w:val="16"/>
                              </w:rPr>
                              <w:t xml:space="preserve">, </w:t>
                            </w:r>
                            <w:proofErr w:type="spellStart"/>
                            <w:proofErr w:type="gramStart"/>
                            <w:r>
                              <w:rPr>
                                <w:rFonts w:ascii="Calibri" w:eastAsia="Calibri" w:hAnsi="Calibri"/>
                                <w:color w:val="000000" w:themeColor="text1"/>
                                <w:kern w:val="24"/>
                                <w:sz w:val="16"/>
                                <w:szCs w:val="16"/>
                              </w:rPr>
                              <w:t>bw</w:t>
                            </w:r>
                            <w:proofErr w:type="spellEnd"/>
                            <w:proofErr w:type="gramEnd"/>
                            <w:r>
                              <w:rPr>
                                <w:rFonts w:ascii="Calibri" w:eastAsia="Calibri" w:hAnsi="Calibri"/>
                                <w:color w:val="000000" w:themeColor="text1"/>
                                <w:kern w:val="24"/>
                                <w:sz w:val="16"/>
                                <w:szCs w:val="16"/>
                              </w:rPr>
                              <w:t>, din</w:t>
                            </w:r>
                          </w:p>
                        </w:txbxContent>
                      </wps:txbx>
                      <wps:bodyPr rot="0" vert="horz" wrap="square" lIns="91440" tIns="45720" rIns="91440" bIns="45720" anchor="t" anchorCtr="0">
                        <a:noAutofit/>
                      </wps:bodyPr>
                    </wps:wsp>
                  </a:graphicData>
                </a:graphic>
              </wp:anchor>
            </w:drawing>
          </mc:Choice>
          <mc:Fallback>
            <w:pict>
              <v:shape id="_x0000_s1118" type="#_x0000_t202" style="position:absolute;left:0;text-align:left;margin-left:221.25pt;margin-top:219.8pt;width:72.75pt;height:46.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" stroked="f">
                <v:textbox>
                  <w:txbxContent>
                    <w:p w:rsidR="00696A2A" w:rsidRDefault="00696A2A" w:rsidP="000C4759">
                      <w:pPr>
                        <w:pStyle w:val="NormalWeb"/>
                        <w:spacing w:before="0" w:beforeAutospacing="0" w:after="200" w:afterAutospacing="0" w:line="276" w:lineRule="auto"/>
                        <w:textAlignment w:val="baseline"/>
                      </w:pPr>
                      <w:r>
                        <w:rPr>
                          <w:rFonts w:ascii="Calibri" w:eastAsia="Calibri" w:hAnsi="Calibri"/>
                          <w:color w:val="000000" w:themeColor="text1"/>
                          <w:kern w:val="24"/>
                          <w:sz w:val="16"/>
                          <w:szCs w:val="16"/>
                        </w:rPr>
                        <w:t>wr_adr, bw, din</w:t>
                      </w:r>
                    </w:p>
                  </w:txbxContent>
                </v:textbox>
              </v:shape>
            </w:pict>
          </mc:Fallback>
        </mc:AlternateContent>
      </w:r>
      <w:r w:rsidRPr="007E66AC">
        <w:rPr>
          <w:noProof/>
          <w:sz w:val="24"/>
          <w:szCs w:val="24"/>
        </w:rPr>
        <mc:AlternateContent>
          <mc:Choice Requires="wps">
            <w:drawing>
              <wp:anchor distT="0" distB="0" distL="114300" distR="114300" simplePos="0" relativeHeight="251749376" behindDoc="0" locked="0" layoutInCell="1" allowOverlap="1" wp14:anchorId="4305050C" wp14:editId="329F7ACC">
                <wp:simplePos x="0" y="0"/>
                <wp:positionH relativeFrom="column">
                  <wp:posOffset>3705225</wp:posOffset>
                </wp:positionH>
                <wp:positionV relativeFrom="paragraph">
                  <wp:posOffset>2174875</wp:posOffset>
                </wp:positionV>
                <wp:extent cx="974090" cy="1470660"/>
                <wp:effectExtent l="0" t="0" r="16510" b="15240"/>
                <wp:wrapNone/>
                <wp:docPr id="8" name="Rectangle 7"/>
                <wp:cNvGraphicFramePr/>
                <a:graphic xmlns:a="http://schemas.openxmlformats.org/drawingml/2006/main">
                  <a:graphicData uri="http://schemas.microsoft.com/office/word/2010/wordprocessingShape">
                    <wps:wsp>
                      <wps:cNvSpPr/>
                      <wps:spPr>
                        <a:xfrm>
                          <a:off x="0" y="0"/>
                          <a:ext cx="974090" cy="147066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696A2A" w:rsidRDefault="00696A2A" w:rsidP="000C4759">
                            <w:pPr>
                              <w:pStyle w:val="NormalWeb"/>
                              <w:spacing w:before="0" w:beforeAutospacing="0" w:after="200" w:afterAutospacing="0" w:line="276" w:lineRule="auto"/>
                              <w:textAlignment w:val="baseline"/>
                            </w:pPr>
                            <w:r>
                              <w:rPr>
                                <w:rFonts w:asciiTheme="minorHAnsi" w:eastAsia="Calibri" w:hAnsi="Calibri"/>
                                <w:color w:val="FFFFFF" w:themeColor="ligh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 o:spid="_x0000_s1119" style="position:absolute;left:0;text-align:left;margin-left:291.75pt;margin-top:171.25pt;width:76.7pt;height:115.8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" fillcolor="white [3212]" strokecolor="#243f60 [1604]" strokeweight="2pt">
                <v:textbox>
                  <w:txbxContent>
                    <w:p w:rsidR="00696A2A" w:rsidRDefault="00696A2A" w:rsidP="000C4759">
                      <w:pPr>
                        <w:pStyle w:val="NormalWeb"/>
                        <w:spacing w:before="0" w:beforeAutospacing="0" w:after="200" w:afterAutospacing="0" w:line="276" w:lineRule="auto"/>
                        <w:textAlignment w:val="baseline"/>
                      </w:pPr>
                      <w:r>
                        <w:rPr>
                          <w:rFonts w:asciiTheme="minorHAnsi" w:eastAsia="Calibri" w:hAnsi="Calibri"/>
                          <w:color w:val="FFFFFF" w:themeColor="light1"/>
                          <w:kern w:val="24"/>
                          <w:sz w:val="22"/>
                          <w:szCs w:val="22"/>
                        </w:rPr>
                        <w:t> </w:t>
                      </w:r>
                    </w:p>
                  </w:txbxContent>
                </v:textbox>
              </v:rect>
            </w:pict>
          </mc:Fallback>
        </mc:AlternateContent>
      </w:r>
      <w:r w:rsidRPr="007E66AC">
        <w:rPr>
          <w:noProof/>
          <w:sz w:val="24"/>
          <w:szCs w:val="24"/>
        </w:rPr>
        <mc:AlternateContent>
          <mc:Choice Requires="wps">
            <w:drawing>
              <wp:anchor distT="0" distB="0" distL="114300" distR="114300" simplePos="0" relativeHeight="251750400" behindDoc="0" locked="0" layoutInCell="1" allowOverlap="1" wp14:anchorId="2B36AAFE" wp14:editId="6B4AA5AB">
                <wp:simplePos x="0" y="0"/>
                <wp:positionH relativeFrom="column">
                  <wp:posOffset>858520</wp:posOffset>
                </wp:positionH>
                <wp:positionV relativeFrom="paragraph">
                  <wp:posOffset>2347595</wp:posOffset>
                </wp:positionV>
                <wp:extent cx="2850515" cy="0"/>
                <wp:effectExtent l="0" t="133350" r="0" b="133350"/>
                <wp:wrapNone/>
                <wp:docPr id="9" name="Straight Arrow Connector 8"/>
                <wp:cNvGraphicFramePr/>
                <a:graphic xmlns:a="http://schemas.openxmlformats.org/drawingml/2006/main">
                  <a:graphicData uri="http://schemas.microsoft.com/office/word/2010/wordprocessingShape">
                    <wps:wsp>
                      <wps:cNvCnPr/>
                      <wps:spPr>
                        <a:xfrm>
                          <a:off x="0" y="0"/>
                          <a:ext cx="2850515" cy="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8" o:spid="_x0000_s1026" type="#_x0000_t32" style="position:absolute;margin-left:67.6pt;margin-top:184.85pt;width:224.45pt;height:0;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" strokecolor="#4579b8 [3044]" strokeweight="2.25pt">
                <v:stroke endarrow="open"/>
              </v:shape>
            </w:pict>
          </mc:Fallback>
        </mc:AlternateContent>
      </w:r>
      <w:r w:rsidRPr="007E66AC">
        <w:rPr>
          <w:noProof/>
          <w:sz w:val="24"/>
          <w:szCs w:val="24"/>
        </w:rPr>
        <mc:AlternateContent>
          <mc:Choice Requires="wps">
            <w:drawing>
              <wp:anchor distT="0" distB="0" distL="114300" distR="114300" simplePos="0" relativeHeight="251751424" behindDoc="0" locked="0" layoutInCell="1" allowOverlap="1" wp14:anchorId="29C27155" wp14:editId="2382860C">
                <wp:simplePos x="0" y="0"/>
                <wp:positionH relativeFrom="column">
                  <wp:posOffset>927735</wp:posOffset>
                </wp:positionH>
                <wp:positionV relativeFrom="paragraph">
                  <wp:posOffset>2976880</wp:posOffset>
                </wp:positionV>
                <wp:extent cx="2781300" cy="0"/>
                <wp:effectExtent l="0" t="133350" r="0" b="133350"/>
                <wp:wrapNone/>
                <wp:docPr id="10" name="Straight Arrow Connector 9"/>
                <wp:cNvGraphicFramePr/>
                <a:graphic xmlns:a="http://schemas.openxmlformats.org/drawingml/2006/main">
                  <a:graphicData uri="http://schemas.microsoft.com/office/word/2010/wordprocessingShape">
                    <wps:wsp>
                      <wps:cNvCnPr/>
                      <wps:spPr>
                        <a:xfrm>
                          <a:off x="0" y="0"/>
                          <a:ext cx="2781300" cy="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 o:spid="_x0000_s1026" type="#_x0000_t32" style="position:absolute;margin-left:73.05pt;margin-top:234.4pt;width:219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" strokecolor="black [3213]" strokeweight="2.25pt">
                <v:stroke endarrow="open"/>
              </v:shape>
            </w:pict>
          </mc:Fallback>
        </mc:AlternateContent>
      </w:r>
      <w:r w:rsidRPr="007E66AC">
        <w:rPr>
          <w:noProof/>
          <w:sz w:val="24"/>
          <w:szCs w:val="24"/>
        </w:rPr>
        <mc:AlternateContent>
          <mc:Choice Requires="wps">
            <w:drawing>
              <wp:anchor distT="0" distB="0" distL="114300" distR="114300" simplePos="0" relativeHeight="251752448" behindDoc="0" locked="0" layoutInCell="1" allowOverlap="1" wp14:anchorId="615D4EBA" wp14:editId="53A223A4">
                <wp:simplePos x="0" y="0"/>
                <wp:positionH relativeFrom="column">
                  <wp:posOffset>3317240</wp:posOffset>
                </wp:positionH>
                <wp:positionV relativeFrom="paragraph">
                  <wp:posOffset>4115435</wp:posOffset>
                </wp:positionV>
                <wp:extent cx="414655" cy="0"/>
                <wp:effectExtent l="0" t="133350" r="0" b="133350"/>
                <wp:wrapNone/>
                <wp:docPr id="11" name="Straight Arrow Connector 10"/>
                <wp:cNvGraphicFramePr/>
                <a:graphic xmlns:a="http://schemas.openxmlformats.org/drawingml/2006/main">
                  <a:graphicData uri="http://schemas.microsoft.com/office/word/2010/wordprocessingShape">
                    <wps:wsp>
                      <wps:cNvCnPr/>
                      <wps:spPr>
                        <a:xfrm>
                          <a:off x="0" y="0"/>
                          <a:ext cx="414655" cy="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0" o:spid="_x0000_s1026" type="#_x0000_t32" style="position:absolute;margin-left:261.2pt;margin-top:324.05pt;width:32.65pt;height:0;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" strokecolor="black [3213]" strokeweight="2.25pt">
                <v:stroke endarrow="open"/>
              </v:shape>
            </w:pict>
          </mc:Fallback>
        </mc:AlternateContent>
      </w:r>
      <w:r w:rsidRPr="007E66AC">
        <w:rPr>
          <w:noProof/>
          <w:sz w:val="24"/>
          <w:szCs w:val="24"/>
        </w:rPr>
        <mc:AlternateContent>
          <mc:Choice Requires="wps">
            <w:drawing>
              <wp:anchor distT="0" distB="0" distL="114300" distR="114300" simplePos="0" relativeHeight="251753472" behindDoc="0" locked="0" layoutInCell="1" allowOverlap="1" wp14:anchorId="0E3E1DE7" wp14:editId="000DD9CC">
                <wp:simplePos x="0" y="0"/>
                <wp:positionH relativeFrom="column">
                  <wp:posOffset>3308350</wp:posOffset>
                </wp:positionH>
                <wp:positionV relativeFrom="paragraph">
                  <wp:posOffset>2976880</wp:posOffset>
                </wp:positionV>
                <wp:extent cx="8255" cy="1138555"/>
                <wp:effectExtent l="19050" t="19050" r="29845" b="4445"/>
                <wp:wrapNone/>
                <wp:docPr id="12" name="Straight Connector 11"/>
                <wp:cNvGraphicFramePr/>
                <a:graphic xmlns:a="http://schemas.openxmlformats.org/drawingml/2006/main">
                  <a:graphicData uri="http://schemas.microsoft.com/office/word/2010/wordprocessingShape">
                    <wps:wsp>
                      <wps:cNvCnPr/>
                      <wps:spPr>
                        <a:xfrm>
                          <a:off x="0" y="0"/>
                          <a:ext cx="8255" cy="1138555"/>
                        </a:xfrm>
                        <a:prstGeom prst="line">
                          <a:avLst/>
                        </a:prstGeom>
                        <a:ln w="28575">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1" o:spid="_x0000_s1026" style="position:absolute;z-index:251753472;visibility:visible;mso-wrap-style:square;mso-wrap-distance-left:9pt;mso-wrap-distance-top:0;mso-wrap-distance-right:9pt;mso-wrap-distance-bottom:0;mso-position-horizontal:absolute;mso-position-horizontal-relative:text;mso-position-vertical:absolute;mso-position-vertical-relative:text" from="260.5pt,234.4pt" to="261.15pt,3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" strokecolor="black [3213]" strokeweight="2.25pt"/>
            </w:pict>
          </mc:Fallback>
        </mc:AlternateContent>
      </w:r>
      <w:r w:rsidRPr="007E66AC">
        <w:rPr>
          <w:noProof/>
          <w:sz w:val="24"/>
          <w:szCs w:val="24"/>
        </w:rPr>
        <mc:AlternateContent>
          <mc:Choice Requires="wps">
            <w:drawing>
              <wp:anchor distT="0" distB="0" distL="114300" distR="114300" simplePos="0" relativeHeight="251754496" behindDoc="0" locked="0" layoutInCell="1" allowOverlap="1" wp14:anchorId="2E692766" wp14:editId="1319480E">
                <wp:simplePos x="0" y="0"/>
                <wp:positionH relativeFrom="column">
                  <wp:posOffset>3763645</wp:posOffset>
                </wp:positionH>
                <wp:positionV relativeFrom="paragraph">
                  <wp:posOffset>2665730</wp:posOffset>
                </wp:positionV>
                <wp:extent cx="888365" cy="310515"/>
                <wp:effectExtent l="0" t="0" r="1270" b="0"/>
                <wp:wrapNone/>
                <wp:docPr id="13" name="Text Box 357"/>
                <wp:cNvGraphicFramePr/>
                <a:graphic xmlns:a="http://schemas.openxmlformats.org/drawingml/2006/main">
                  <a:graphicData uri="http://schemas.microsoft.com/office/word/2010/wordprocessingShape">
                    <wps:wsp>
                      <wps:cNvSpPr txBox="1"/>
                      <wps:spPr>
                        <a:xfrm>
                          <a:off x="0" y="0"/>
                          <a:ext cx="888365" cy="3105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6A2A" w:rsidRDefault="00696A2A" w:rsidP="000C475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Logic cone 1</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57" o:spid="_x0000_s1120" type="#_x0000_t202" style="position:absolute;left:0;text-align:left;margin-left:296.35pt;margin-top:209.9pt;width:69.95pt;height:24.45pt;z-index:2517544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" fillcolor="white [3201]" stroked="f" strokeweight=".5pt">
                <v:textbox>
                  <w:txbxContent>
                    <w:p w:rsidR="00696A2A" w:rsidRDefault="00696A2A" w:rsidP="000C475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Logic cone 1</w:t>
                      </w:r>
                    </w:p>
                  </w:txbxContent>
                </v:textbox>
              </v:shape>
            </w:pict>
          </mc:Fallback>
        </mc:AlternateContent>
      </w:r>
      <w:r w:rsidRPr="007E66AC">
        <w:rPr>
          <w:noProof/>
          <w:sz w:val="24"/>
          <w:szCs w:val="24"/>
        </w:rPr>
        <mc:AlternateContent>
          <mc:Choice Requires="wps">
            <w:drawing>
              <wp:anchor distT="0" distB="0" distL="114300" distR="114300" simplePos="0" relativeHeight="251755520" behindDoc="0" locked="0" layoutInCell="1" allowOverlap="1" wp14:anchorId="4BEDF396" wp14:editId="02A6ABAB">
                <wp:simplePos x="0" y="0"/>
                <wp:positionH relativeFrom="column">
                  <wp:posOffset>2286635</wp:posOffset>
                </wp:positionH>
                <wp:positionV relativeFrom="paragraph">
                  <wp:posOffset>2442210</wp:posOffset>
                </wp:positionV>
                <wp:extent cx="345440" cy="224155"/>
                <wp:effectExtent l="0" t="0" r="16510" b="23495"/>
                <wp:wrapNone/>
                <wp:docPr id="14" name="Oval 13"/>
                <wp:cNvGraphicFramePr/>
                <a:graphic xmlns:a="http://schemas.openxmlformats.org/drawingml/2006/main">
                  <a:graphicData uri="http://schemas.microsoft.com/office/word/2010/wordprocessingShape">
                    <wps:wsp>
                      <wps:cNvSpPr/>
                      <wps:spPr>
                        <a:xfrm>
                          <a:off x="0" y="0"/>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696A2A" w:rsidRDefault="00696A2A"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3" o:spid="_x0000_s1121" style="position:absolute;left:0;text-align:left;margin-left:180.05pt;margin-top:192.3pt;width:27.2pt;height:17.6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" fillcolor="#9bbb59 [3206]" strokecolor="#243f60 [1604]" strokeweight="2pt">
                <v:textbox>
                  <w:txbxContent>
                    <w:p w:rsidR="00696A2A" w:rsidRDefault="00696A2A"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w:t>
                      </w:r>
                    </w:p>
                  </w:txbxContent>
                </v:textbox>
              </v:oval>
            </w:pict>
          </mc:Fallback>
        </mc:AlternateContent>
      </w:r>
      <w:r w:rsidRPr="007E66AC">
        <w:rPr>
          <w:noProof/>
          <w:sz w:val="24"/>
          <w:szCs w:val="24"/>
        </w:rPr>
        <mc:AlternateContent>
          <mc:Choice Requires="wps">
            <w:drawing>
              <wp:anchor distT="0" distB="0" distL="114300" distR="114300" simplePos="0" relativeHeight="251756544" behindDoc="0" locked="0" layoutInCell="1" allowOverlap="1" wp14:anchorId="4F14815B" wp14:editId="60B36FC7">
                <wp:simplePos x="0" y="0"/>
                <wp:positionH relativeFrom="column">
                  <wp:posOffset>3783965</wp:posOffset>
                </wp:positionH>
                <wp:positionV relativeFrom="paragraph">
                  <wp:posOffset>3967480</wp:posOffset>
                </wp:positionV>
                <wp:extent cx="793115" cy="267335"/>
                <wp:effectExtent l="0" t="0" r="26035" b="18415"/>
                <wp:wrapNone/>
                <wp:docPr id="15" name="Rounded Rectangle 14"/>
                <wp:cNvGraphicFramePr/>
                <a:graphic xmlns:a="http://schemas.openxmlformats.org/drawingml/2006/main">
                  <a:graphicData uri="http://schemas.microsoft.com/office/word/2010/wordprocessingShape">
                    <wps:wsp>
                      <wps:cNvSpPr/>
                      <wps:spPr>
                        <a:xfrm>
                          <a:off x="0" y="0"/>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696A2A" w:rsidRDefault="00696A2A"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14" o:spid="_x0000_s1122" style="position:absolute;left:0;text-align:left;margin-left:297.95pt;margin-top:312.4pt;width:62.45pt;height:21.05pt;z-index:2517565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" fillcolor="#ffc000" strokecolor="#243f60 [1604]" strokeweight="2pt">
                <v:textbox>
                  <w:txbxContent>
                    <w:p w:rsidR="00696A2A" w:rsidRDefault="00696A2A"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w:pict>
          </mc:Fallback>
        </mc:AlternateContent>
      </w:r>
      <w:r w:rsidRPr="007E66AC">
        <w:rPr>
          <w:noProof/>
          <w:sz w:val="24"/>
          <w:szCs w:val="24"/>
        </w:rPr>
        <mc:AlternateContent>
          <mc:Choice Requires="wps">
            <w:drawing>
              <wp:anchor distT="0" distB="0" distL="114300" distR="114300" simplePos="0" relativeHeight="251757568" behindDoc="0" locked="0" layoutInCell="1" allowOverlap="1" wp14:anchorId="5ED40F77" wp14:editId="086230D6">
                <wp:simplePos x="0" y="0"/>
                <wp:positionH relativeFrom="column">
                  <wp:posOffset>2480310</wp:posOffset>
                </wp:positionH>
                <wp:positionV relativeFrom="paragraph">
                  <wp:posOffset>4236720</wp:posOffset>
                </wp:positionV>
                <wp:extent cx="1302385" cy="0"/>
                <wp:effectExtent l="0" t="19050" r="12065" b="19050"/>
                <wp:wrapNone/>
                <wp:docPr id="16" name="Straight Connector 15"/>
                <wp:cNvGraphicFramePr/>
                <a:graphic xmlns:a="http://schemas.openxmlformats.org/drawingml/2006/main">
                  <a:graphicData uri="http://schemas.microsoft.com/office/word/2010/wordprocessingShape">
                    <wps:wsp>
                      <wps:cNvCnPr/>
                      <wps:spPr>
                        <a:xfrm>
                          <a:off x="0" y="0"/>
                          <a:ext cx="1302385"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5"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195.3pt,333.6pt" to="297.85pt,3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" strokecolor="#4579b8 [3044]" strokeweight="2.25pt"/>
            </w:pict>
          </mc:Fallback>
        </mc:AlternateContent>
      </w:r>
      <w:r w:rsidRPr="007E66AC">
        <w:rPr>
          <w:noProof/>
          <w:sz w:val="24"/>
          <w:szCs w:val="24"/>
        </w:rPr>
        <mc:AlternateContent>
          <mc:Choice Requires="wps">
            <w:drawing>
              <wp:anchor distT="0" distB="0" distL="114300" distR="114300" simplePos="0" relativeHeight="251758592" behindDoc="0" locked="0" layoutInCell="1" allowOverlap="1" wp14:anchorId="39F824BC" wp14:editId="7FA61377">
                <wp:simplePos x="0" y="0"/>
                <wp:positionH relativeFrom="column">
                  <wp:posOffset>2480310</wp:posOffset>
                </wp:positionH>
                <wp:positionV relativeFrom="paragraph">
                  <wp:posOffset>2726690</wp:posOffset>
                </wp:positionV>
                <wp:extent cx="0" cy="1508760"/>
                <wp:effectExtent l="57150" t="38100" r="57150" b="15240"/>
                <wp:wrapNone/>
                <wp:docPr id="17" name="Straight Arrow Connector 16"/>
                <wp:cNvGraphicFramePr/>
                <a:graphic xmlns:a="http://schemas.openxmlformats.org/drawingml/2006/main">
                  <a:graphicData uri="http://schemas.microsoft.com/office/word/2010/wordprocessingShape">
                    <wps:wsp>
                      <wps:cNvCnPr/>
                      <wps:spPr>
                        <a:xfrm flipV="1">
                          <a:off x="0" y="0"/>
                          <a:ext cx="0" cy="150876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6" o:spid="_x0000_s1026" type="#_x0000_t32" style="position:absolute;margin-left:195.3pt;margin-top:214.7pt;width:0;height:118.8pt;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" strokecolor="#4579b8 [3044]" strokeweight="2.25pt">
                <v:stroke endarrow="open"/>
              </v:shape>
            </w:pict>
          </mc:Fallback>
        </mc:AlternateContent>
      </w:r>
      <w:r w:rsidRPr="007E66AC">
        <w:rPr>
          <w:noProof/>
          <w:sz w:val="24"/>
          <w:szCs w:val="24"/>
        </w:rPr>
        <mc:AlternateContent>
          <mc:Choice Requires="wps">
            <w:drawing>
              <wp:anchor distT="0" distB="0" distL="114300" distR="114300" simplePos="0" relativeHeight="251759616" behindDoc="0" locked="0" layoutInCell="1" allowOverlap="1" wp14:anchorId="2145ADE6" wp14:editId="092D192A">
                <wp:simplePos x="0" y="0"/>
                <wp:positionH relativeFrom="column">
                  <wp:posOffset>807085</wp:posOffset>
                </wp:positionH>
                <wp:positionV relativeFrom="paragraph">
                  <wp:posOffset>2398395</wp:posOffset>
                </wp:positionV>
                <wp:extent cx="1364615" cy="525780"/>
                <wp:effectExtent l="0" t="0" r="1270" b="7620"/>
                <wp:wrapNone/>
                <wp:docPr id="18" name="Text Box 362"/>
                <wp:cNvGraphicFramePr/>
                <a:graphic xmlns:a="http://schemas.openxmlformats.org/drawingml/2006/main">
                  <a:graphicData uri="http://schemas.microsoft.com/office/word/2010/wordprocessingShape">
                    <wps:wsp>
                      <wps:cNvSpPr txBox="1"/>
                      <wps:spPr>
                        <a:xfrm>
                          <a:off x="0" y="0"/>
                          <a:ext cx="1364615" cy="5257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6A2A" w:rsidRPr="00CA6430" w:rsidRDefault="00696A2A" w:rsidP="000C4759">
                            <w:pPr>
                              <w:pStyle w:val="NormalWeb"/>
                              <w:spacing w:before="0" w:beforeAutospacing="0" w:after="200" w:afterAutospacing="0" w:line="276" w:lineRule="auto"/>
                              <w:jc w:val="center"/>
                              <w:textAlignment w:val="baseline"/>
                              <w:rPr>
                                <w:sz w:val="20"/>
                                <w:szCs w:val="20"/>
                              </w:rPr>
                            </w:pPr>
                            <w:proofErr w:type="spellStart"/>
                            <w:proofErr w:type="gramStart"/>
                            <w:r w:rsidRPr="00CA6430">
                              <w:rPr>
                                <w:rFonts w:asciiTheme="minorHAnsi" w:eastAsia="Calibri" w:hAnsi="Calibri"/>
                                <w:color w:val="000000" w:themeColor="dark1"/>
                                <w:kern w:val="24"/>
                                <w:sz w:val="20"/>
                                <w:szCs w:val="20"/>
                              </w:rPr>
                              <w:t>dout</w:t>
                            </w:r>
                            <w:proofErr w:type="spellEnd"/>
                            <w:proofErr w:type="gramEnd"/>
                            <w:r w:rsidRPr="00CA6430">
                              <w:rPr>
                                <w:rFonts w:asciiTheme="minorHAnsi" w:eastAsia="Calibri" w:hAnsi="Calibri"/>
                                <w:color w:val="000000" w:themeColor="dark1"/>
                                <w:kern w:val="24"/>
                                <w:sz w:val="20"/>
                                <w:szCs w:val="20"/>
                              </w:rPr>
                              <w:t xml:space="preserve"> check assertion</w:t>
                            </w:r>
                          </w:p>
                          <w:p w:rsidR="00696A2A" w:rsidRPr="00CA6430" w:rsidRDefault="00696A2A" w:rsidP="000C4759">
                            <w:pPr>
                              <w:pStyle w:val="NormalWeb"/>
                              <w:spacing w:before="0" w:beforeAutospacing="0" w:after="200" w:afterAutospacing="0" w:line="276" w:lineRule="auto"/>
                              <w:jc w:val="center"/>
                              <w:textAlignment w:val="baseline"/>
                              <w:rPr>
                                <w:sz w:val="20"/>
                                <w:szCs w:val="20"/>
                              </w:rPr>
                            </w:pPr>
                            <w:proofErr w:type="gramStart"/>
                            <w:r w:rsidRPr="00CA6430">
                              <w:rPr>
                                <w:rFonts w:asciiTheme="minorHAnsi" w:eastAsia="Calibri" w:hAnsi="Calibri"/>
                                <w:color w:val="000000" w:themeColor="dark1"/>
                                <w:kern w:val="24"/>
                                <w:sz w:val="20"/>
                                <w:szCs w:val="20"/>
                              </w:rPr>
                              <w:t>for</w:t>
                            </w:r>
                            <w:proofErr w:type="gramEnd"/>
                            <w:r w:rsidRPr="00CA6430">
                              <w:rPr>
                                <w:rFonts w:asciiTheme="minorHAnsi" w:eastAsia="Calibri" w:hAnsi="Calibri"/>
                                <w:color w:val="000000" w:themeColor="dark1"/>
                                <w:kern w:val="24"/>
                                <w:sz w:val="20"/>
                                <w:szCs w:val="20"/>
                              </w:rPr>
                              <w:t xml:space="preserve"> logic cone 1</w:t>
                            </w:r>
                          </w:p>
                          <w:p w:rsidR="00696A2A" w:rsidRDefault="00696A2A"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 </w:t>
                            </w:r>
                          </w:p>
                          <w:p w:rsidR="00696A2A" w:rsidRDefault="00696A2A"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62" o:spid="_x0000_s1123" type="#_x0000_t202" style="position:absolute;left:0;text-align:left;margin-left:63.55pt;margin-top:188.85pt;width:107.45pt;height:41.4pt;z-index:2517596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" fillcolor="white [3201]" stroked="f" strokeweight=".5pt">
                <v:textbox>
                  <w:txbxContent>
                    <w:p w:rsidR="00696A2A" w:rsidRPr="00CA6430" w:rsidRDefault="00696A2A" w:rsidP="000C4759">
                      <w:pPr>
                        <w:pStyle w:val="NormalWeb"/>
                        <w:spacing w:before="0" w:beforeAutospacing="0" w:after="200" w:afterAutospacing="0" w:line="276" w:lineRule="auto"/>
                        <w:jc w:val="center"/>
                        <w:textAlignment w:val="baseline"/>
                        <w:rPr>
                          <w:sz w:val="20"/>
                          <w:szCs w:val="20"/>
                        </w:rPr>
                      </w:pPr>
                      <w:r w:rsidRPr="00CA6430">
                        <w:rPr>
                          <w:rFonts w:asciiTheme="minorHAnsi" w:eastAsia="Calibri" w:hAnsi="Calibri"/>
                          <w:color w:val="000000" w:themeColor="dark1"/>
                          <w:kern w:val="24"/>
                          <w:sz w:val="20"/>
                          <w:szCs w:val="20"/>
                        </w:rPr>
                        <w:t>dout check assertion</w:t>
                      </w:r>
                    </w:p>
                    <w:p w:rsidR="00696A2A" w:rsidRPr="00CA6430" w:rsidRDefault="00696A2A" w:rsidP="000C4759">
                      <w:pPr>
                        <w:pStyle w:val="NormalWeb"/>
                        <w:spacing w:before="0" w:beforeAutospacing="0" w:after="200" w:afterAutospacing="0" w:line="276" w:lineRule="auto"/>
                        <w:jc w:val="center"/>
                        <w:textAlignment w:val="baseline"/>
                        <w:rPr>
                          <w:sz w:val="20"/>
                          <w:szCs w:val="20"/>
                        </w:rPr>
                      </w:pPr>
                      <w:r w:rsidRPr="00CA6430">
                        <w:rPr>
                          <w:rFonts w:asciiTheme="minorHAnsi" w:eastAsia="Calibri" w:hAnsi="Calibri"/>
                          <w:color w:val="000000" w:themeColor="dark1"/>
                          <w:kern w:val="24"/>
                          <w:sz w:val="20"/>
                          <w:szCs w:val="20"/>
                        </w:rPr>
                        <w:t>for logic cone 1</w:t>
                      </w:r>
                    </w:p>
                    <w:p w:rsidR="00696A2A" w:rsidRDefault="00696A2A"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 </w:t>
                      </w:r>
                    </w:p>
                    <w:p w:rsidR="00696A2A" w:rsidRDefault="00696A2A"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 </w:t>
                      </w:r>
                    </w:p>
                  </w:txbxContent>
                </v:textbox>
              </v:shape>
            </w:pict>
          </mc:Fallback>
        </mc:AlternateContent>
      </w:r>
      <w:r w:rsidRPr="007E66AC">
        <w:rPr>
          <w:noProof/>
          <w:sz w:val="24"/>
          <w:szCs w:val="24"/>
        </w:rPr>
        <mc:AlternateContent>
          <mc:Choice Requires="wps">
            <w:drawing>
              <wp:anchor distT="0" distB="0" distL="114300" distR="114300" simplePos="0" relativeHeight="251760640" behindDoc="0" locked="0" layoutInCell="1" allowOverlap="1" wp14:anchorId="222B141C" wp14:editId="69AF4452">
                <wp:simplePos x="0" y="0"/>
                <wp:positionH relativeFrom="column">
                  <wp:posOffset>3505835</wp:posOffset>
                </wp:positionH>
                <wp:positionV relativeFrom="paragraph">
                  <wp:posOffset>4322445</wp:posOffset>
                </wp:positionV>
                <wp:extent cx="1313815" cy="646430"/>
                <wp:effectExtent l="0" t="0" r="1270" b="1270"/>
                <wp:wrapNone/>
                <wp:docPr id="19" name="Text Box 363"/>
                <wp:cNvGraphicFramePr/>
                <a:graphic xmlns:a="http://schemas.openxmlformats.org/drawingml/2006/main">
                  <a:graphicData uri="http://schemas.microsoft.com/office/word/2010/wordprocessingShape">
                    <wps:wsp>
                      <wps:cNvSpPr txBox="1"/>
                      <wps:spPr>
                        <a:xfrm>
                          <a:off x="0" y="0"/>
                          <a:ext cx="1313815" cy="646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6A2A" w:rsidRDefault="00696A2A"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Golden Memory for</w:t>
                            </w:r>
                          </w:p>
                          <w:p w:rsidR="00696A2A" w:rsidRDefault="00696A2A"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Logic cone 1</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3" o:spid="_x0000_s1124" type="#_x0000_t202" style="position:absolute;left:0;text-align:left;margin-left:276.05pt;margin-top:340.35pt;width:103.45pt;height:50.9pt;z-index:2517606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" fillcolor="white [3201]" stroked="f" strokeweight=".5pt">
                <v:textbox>
                  <w:txbxContent>
                    <w:p w:rsidR="00696A2A" w:rsidRDefault="00696A2A"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Golden Memory for</w:t>
                      </w:r>
                    </w:p>
                    <w:p w:rsidR="00696A2A" w:rsidRDefault="00696A2A"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Logic cone 1</w:t>
                      </w:r>
                    </w:p>
                  </w:txbxContent>
                </v:textbox>
              </v:shape>
            </w:pict>
          </mc:Fallback>
        </mc:AlternateContent>
      </w:r>
      <w:r w:rsidRPr="007E66AC">
        <w:rPr>
          <w:noProof/>
          <w:sz w:val="24"/>
          <w:szCs w:val="24"/>
        </w:rPr>
        <mc:AlternateContent>
          <mc:Choice Requires="wps">
            <w:drawing>
              <wp:anchor distT="0" distB="0" distL="114300" distR="114300" simplePos="0" relativeHeight="251761664" behindDoc="0" locked="0" layoutInCell="1" allowOverlap="1" wp14:anchorId="03DCE8F1" wp14:editId="4CE10F49">
                <wp:simplePos x="0" y="0"/>
                <wp:positionH relativeFrom="column">
                  <wp:posOffset>2635885</wp:posOffset>
                </wp:positionH>
                <wp:positionV relativeFrom="paragraph">
                  <wp:posOffset>2554605</wp:posOffset>
                </wp:positionV>
                <wp:extent cx="1051560" cy="0"/>
                <wp:effectExtent l="38100" t="133350" r="0" b="133350"/>
                <wp:wrapNone/>
                <wp:docPr id="20" name="Straight Arrow Connector 19"/>
                <wp:cNvGraphicFramePr/>
                <a:graphic xmlns:a="http://schemas.openxmlformats.org/drawingml/2006/main">
                  <a:graphicData uri="http://schemas.microsoft.com/office/word/2010/wordprocessingShape">
                    <wps:wsp>
                      <wps:cNvCnPr/>
                      <wps:spPr>
                        <a:xfrm flipH="1">
                          <a:off x="0" y="0"/>
                          <a:ext cx="1051560" cy="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9" o:spid="_x0000_s1026" type="#_x0000_t32" style="position:absolute;margin-left:207.55pt;margin-top:201.15pt;width:82.8pt;height:0;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" strokecolor="#4579b8 [3044]" strokeweight="2.25pt">
                <v:stroke endarrow="open"/>
              </v:shape>
            </w:pict>
          </mc:Fallback>
        </mc:AlternateContent>
      </w:r>
      <w:r w:rsidRPr="007E66AC">
        <w:rPr>
          <w:noProof/>
          <w:sz w:val="24"/>
          <w:szCs w:val="24"/>
        </w:rPr>
        <mc:AlternateContent>
          <mc:Choice Requires="wps">
            <w:drawing>
              <wp:anchor distT="0" distB="0" distL="114300" distR="114300" simplePos="0" relativeHeight="251762688" behindDoc="0" locked="0" layoutInCell="1" allowOverlap="1" wp14:anchorId="71144406" wp14:editId="31829896">
                <wp:simplePos x="0" y="0"/>
                <wp:positionH relativeFrom="column">
                  <wp:posOffset>4679315</wp:posOffset>
                </wp:positionH>
                <wp:positionV relativeFrom="paragraph">
                  <wp:posOffset>2554605</wp:posOffset>
                </wp:positionV>
                <wp:extent cx="551815" cy="0"/>
                <wp:effectExtent l="38100" t="133350" r="0" b="133350"/>
                <wp:wrapNone/>
                <wp:docPr id="21" name="Straight Arrow Connector 20"/>
                <wp:cNvGraphicFramePr/>
                <a:graphic xmlns:a="http://schemas.openxmlformats.org/drawingml/2006/main">
                  <a:graphicData uri="http://schemas.microsoft.com/office/word/2010/wordprocessingShape">
                    <wps:wsp>
                      <wps:cNvCnPr/>
                      <wps:spPr>
                        <a:xfrm flipH="1">
                          <a:off x="0" y="0"/>
                          <a:ext cx="551815" cy="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0" o:spid="_x0000_s1026" type="#_x0000_t32" style="position:absolute;margin-left:368.45pt;margin-top:201.15pt;width:43.45pt;height:0;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" strokecolor="#4579b8 [3044]" strokeweight="2.25pt">
                <v:stroke endarrow="open"/>
              </v:shape>
            </w:pict>
          </mc:Fallback>
        </mc:AlternateContent>
      </w:r>
      <w:r w:rsidRPr="007E66AC">
        <w:rPr>
          <w:noProof/>
          <w:sz w:val="24"/>
          <w:szCs w:val="24"/>
        </w:rPr>
        <mc:AlternateContent>
          <mc:Choice Requires="wps">
            <w:drawing>
              <wp:anchor distT="0" distB="0" distL="114300" distR="114300" simplePos="0" relativeHeight="251763712" behindDoc="0" locked="0" layoutInCell="1" allowOverlap="1" wp14:anchorId="7A247673" wp14:editId="63E11050">
                <wp:simplePos x="0" y="0"/>
                <wp:positionH relativeFrom="column">
                  <wp:posOffset>4679950</wp:posOffset>
                </wp:positionH>
                <wp:positionV relativeFrom="paragraph">
                  <wp:posOffset>2968625</wp:posOffset>
                </wp:positionV>
                <wp:extent cx="551180" cy="8255"/>
                <wp:effectExtent l="0" t="133350" r="0" b="125095"/>
                <wp:wrapNone/>
                <wp:docPr id="22" name="Straight Arrow Connector 21"/>
                <wp:cNvGraphicFramePr/>
                <a:graphic xmlns:a="http://schemas.openxmlformats.org/drawingml/2006/main">
                  <a:graphicData uri="http://schemas.microsoft.com/office/word/2010/wordprocessingShape">
                    <wps:wsp>
                      <wps:cNvCnPr/>
                      <wps:spPr>
                        <a:xfrm flipV="1">
                          <a:off x="0" y="0"/>
                          <a:ext cx="551180" cy="825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1" o:spid="_x0000_s1026" type="#_x0000_t32" style="position:absolute;margin-left:368.5pt;margin-top:233.75pt;width:43.4pt;height:.65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" strokecolor="black [3213]" strokeweight="2.25pt">
                <v:stroke endarrow="open"/>
              </v:shape>
            </w:pict>
          </mc:Fallback>
        </mc:AlternateContent>
      </w:r>
      <w:r w:rsidRPr="007E66AC">
        <w:rPr>
          <w:noProof/>
          <w:sz w:val="24"/>
          <w:szCs w:val="24"/>
        </w:rPr>
        <mc:AlternateContent>
          <mc:Choice Requires="wps">
            <w:drawing>
              <wp:anchor distT="0" distB="0" distL="114300" distR="114300" simplePos="0" relativeHeight="251764736" behindDoc="0" locked="0" layoutInCell="1" allowOverlap="1" wp14:anchorId="4C3BB4B0" wp14:editId="298FA5CC">
                <wp:simplePos x="0" y="0"/>
                <wp:positionH relativeFrom="column">
                  <wp:posOffset>5232400</wp:posOffset>
                </wp:positionH>
                <wp:positionV relativeFrom="paragraph">
                  <wp:posOffset>2174875</wp:posOffset>
                </wp:positionV>
                <wp:extent cx="1017905" cy="1470660"/>
                <wp:effectExtent l="0" t="0" r="10795" b="15240"/>
                <wp:wrapNone/>
                <wp:docPr id="23" name="Rectangle 22"/>
                <wp:cNvGraphicFramePr/>
                <a:graphic xmlns:a="http://schemas.openxmlformats.org/drawingml/2006/main">
                  <a:graphicData uri="http://schemas.microsoft.com/office/word/2010/wordprocessingShape">
                    <wps:wsp>
                      <wps:cNvSpPr/>
                      <wps:spPr>
                        <a:xfrm>
                          <a:off x="0" y="0"/>
                          <a:ext cx="1017905" cy="147066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696A2A" w:rsidRDefault="00696A2A" w:rsidP="000C4759">
                            <w:pPr>
                              <w:pStyle w:val="NormalWeb"/>
                              <w:spacing w:before="0" w:beforeAutospacing="0" w:after="200" w:afterAutospacing="0" w:line="276" w:lineRule="auto"/>
                              <w:textAlignment w:val="baseline"/>
                            </w:pPr>
                            <w:r>
                              <w:rPr>
                                <w:rFonts w:asciiTheme="minorHAnsi" w:eastAsia="Calibri" w:hAnsi="Calibri"/>
                                <w:color w:val="FFFFFF" w:themeColor="ligh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2" o:spid="_x0000_s1125" style="position:absolute;left:0;text-align:left;margin-left:412pt;margin-top:171.25pt;width:80.15pt;height:115.8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" fillcolor="white [3212]" strokecolor="#243f60 [1604]" strokeweight="2pt">
                <v:textbox>
                  <w:txbxContent>
                    <w:p w:rsidR="00696A2A" w:rsidRDefault="00696A2A" w:rsidP="000C4759">
                      <w:pPr>
                        <w:pStyle w:val="NormalWeb"/>
                        <w:spacing w:before="0" w:beforeAutospacing="0" w:after="200" w:afterAutospacing="0" w:line="276" w:lineRule="auto"/>
                        <w:textAlignment w:val="baseline"/>
                      </w:pPr>
                      <w:r>
                        <w:rPr>
                          <w:rFonts w:asciiTheme="minorHAnsi" w:eastAsia="Calibri" w:hAnsi="Calibri"/>
                          <w:color w:val="FFFFFF" w:themeColor="light1"/>
                          <w:kern w:val="24"/>
                          <w:sz w:val="22"/>
                          <w:szCs w:val="22"/>
                        </w:rPr>
                        <w:t> </w:t>
                      </w:r>
                    </w:p>
                  </w:txbxContent>
                </v:textbox>
              </v:rect>
            </w:pict>
          </mc:Fallback>
        </mc:AlternateContent>
      </w:r>
      <w:r w:rsidRPr="007E66AC">
        <w:rPr>
          <w:noProof/>
          <w:sz w:val="24"/>
          <w:szCs w:val="24"/>
        </w:rPr>
        <mc:AlternateContent>
          <mc:Choice Requires="wps">
            <w:drawing>
              <wp:anchor distT="0" distB="0" distL="114300" distR="114300" simplePos="0" relativeHeight="251765760" behindDoc="0" locked="0" layoutInCell="1" allowOverlap="1" wp14:anchorId="06D83F21" wp14:editId="30FA9B6C">
                <wp:simplePos x="0" y="0"/>
                <wp:positionH relativeFrom="column">
                  <wp:posOffset>5288280</wp:posOffset>
                </wp:positionH>
                <wp:positionV relativeFrom="paragraph">
                  <wp:posOffset>2662555</wp:posOffset>
                </wp:positionV>
                <wp:extent cx="888365" cy="310515"/>
                <wp:effectExtent l="0" t="0" r="1270" b="0"/>
                <wp:wrapNone/>
                <wp:docPr id="24" name="Text Box 368"/>
                <wp:cNvGraphicFramePr/>
                <a:graphic xmlns:a="http://schemas.openxmlformats.org/drawingml/2006/main">
                  <a:graphicData uri="http://schemas.microsoft.com/office/word/2010/wordprocessingShape">
                    <wps:wsp>
                      <wps:cNvSpPr txBox="1"/>
                      <wps:spPr>
                        <a:xfrm>
                          <a:off x="0" y="0"/>
                          <a:ext cx="888365" cy="3105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6A2A" w:rsidRDefault="00696A2A" w:rsidP="000C475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Logic cone 2</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8" o:spid="_x0000_s1126" type="#_x0000_t202" style="position:absolute;left:0;text-align:left;margin-left:416.4pt;margin-top:209.65pt;width:69.95pt;height:24.45pt;z-index:251765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" fillcolor="white [3201]" stroked="f" strokeweight=".5pt">
                <v:textbox>
                  <w:txbxContent>
                    <w:p w:rsidR="00696A2A" w:rsidRDefault="00696A2A" w:rsidP="000C475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Logic cone 2</w:t>
                      </w:r>
                    </w:p>
                  </w:txbxContent>
                </v:textbox>
              </v:shape>
            </w:pict>
          </mc:Fallback>
        </mc:AlternateContent>
      </w:r>
      <w:r w:rsidRPr="007E66AC">
        <w:rPr>
          <w:noProof/>
          <w:sz w:val="24"/>
          <w:szCs w:val="24"/>
        </w:rPr>
        <mc:AlternateContent>
          <mc:Choice Requires="wps">
            <w:drawing>
              <wp:anchor distT="0" distB="0" distL="114300" distR="114300" simplePos="0" relativeHeight="251766784" behindDoc="0" locked="0" layoutInCell="1" allowOverlap="1" wp14:anchorId="19294E30" wp14:editId="60A933A5">
                <wp:simplePos x="0" y="0"/>
                <wp:positionH relativeFrom="column">
                  <wp:posOffset>5377180</wp:posOffset>
                </wp:positionH>
                <wp:positionV relativeFrom="paragraph">
                  <wp:posOffset>3971925</wp:posOffset>
                </wp:positionV>
                <wp:extent cx="793115" cy="267335"/>
                <wp:effectExtent l="0" t="0" r="26035" b="18415"/>
                <wp:wrapNone/>
                <wp:docPr id="25" name="Rounded Rectangle 24"/>
                <wp:cNvGraphicFramePr/>
                <a:graphic xmlns:a="http://schemas.openxmlformats.org/drawingml/2006/main">
                  <a:graphicData uri="http://schemas.microsoft.com/office/word/2010/wordprocessingShape">
                    <wps:wsp>
                      <wps:cNvSpPr/>
                      <wps:spPr>
                        <a:xfrm>
                          <a:off x="0" y="0"/>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696A2A" w:rsidRDefault="00696A2A"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24" o:spid="_x0000_s1127" style="position:absolute;left:0;text-align:left;margin-left:423.4pt;margin-top:312.75pt;width:62.45pt;height:21.05pt;z-index:2517667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" fillcolor="#ffc000" strokecolor="#243f60 [1604]" strokeweight="2pt">
                <v:textbox>
                  <w:txbxContent>
                    <w:p w:rsidR="00696A2A" w:rsidRDefault="00696A2A"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w:pict>
          </mc:Fallback>
        </mc:AlternateContent>
      </w:r>
      <w:r w:rsidRPr="007E66AC">
        <w:rPr>
          <w:noProof/>
          <w:sz w:val="24"/>
          <w:szCs w:val="24"/>
        </w:rPr>
        <mc:AlternateContent>
          <mc:Choice Requires="wps">
            <w:drawing>
              <wp:anchor distT="0" distB="0" distL="114300" distR="114300" simplePos="0" relativeHeight="251767808" behindDoc="0" locked="0" layoutInCell="1" allowOverlap="1" wp14:anchorId="562F2139" wp14:editId="691A7134">
                <wp:simplePos x="0" y="0"/>
                <wp:positionH relativeFrom="column">
                  <wp:posOffset>4939030</wp:posOffset>
                </wp:positionH>
                <wp:positionV relativeFrom="paragraph">
                  <wp:posOffset>1890395</wp:posOffset>
                </wp:positionV>
                <wp:extent cx="0" cy="2613660"/>
                <wp:effectExtent l="0" t="0" r="19050" b="15240"/>
                <wp:wrapNone/>
                <wp:docPr id="26" name="Straight Connector 25"/>
                <wp:cNvGraphicFramePr/>
                <a:graphic xmlns:a="http://schemas.openxmlformats.org/drawingml/2006/main">
                  <a:graphicData uri="http://schemas.microsoft.com/office/word/2010/wordprocessingShape">
                    <wps:wsp>
                      <wps:cNvCnPr/>
                      <wps:spPr>
                        <a:xfrm>
                          <a:off x="0" y="0"/>
                          <a:ext cx="0" cy="26136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 o:spid="_x0000_s1026" style="position:absolute;z-index:251767808;visibility:visible;mso-wrap-style:square;mso-wrap-distance-left:9pt;mso-wrap-distance-top:0;mso-wrap-distance-right:9pt;mso-wrap-distance-bottom:0;mso-position-horizontal:absolute;mso-position-horizontal-relative:text;mso-position-vertical:absolute;mso-position-vertical-relative:text" from="388.9pt,148.85pt" to="388.9pt,35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" strokecolor="#4579b8 [3044]"/>
            </w:pict>
          </mc:Fallback>
        </mc:AlternateContent>
      </w:r>
      <w:r w:rsidRPr="007E66AC">
        <w:rPr>
          <w:noProof/>
          <w:sz w:val="24"/>
          <w:szCs w:val="24"/>
        </w:rPr>
        <mc:AlternateContent>
          <mc:Choice Requires="wps">
            <w:drawing>
              <wp:anchor distT="0" distB="0" distL="114300" distR="114300" simplePos="0" relativeHeight="251768832" behindDoc="0" locked="0" layoutInCell="1" allowOverlap="1" wp14:anchorId="3675CE81" wp14:editId="607FF2F1">
                <wp:simplePos x="0" y="0"/>
                <wp:positionH relativeFrom="column">
                  <wp:posOffset>5054600</wp:posOffset>
                </wp:positionH>
                <wp:positionV relativeFrom="paragraph">
                  <wp:posOffset>4378960</wp:posOffset>
                </wp:positionV>
                <wp:extent cx="1313815" cy="646430"/>
                <wp:effectExtent l="0" t="0" r="1270" b="1270"/>
                <wp:wrapNone/>
                <wp:docPr id="27" name="Text Box 371"/>
                <wp:cNvGraphicFramePr/>
                <a:graphic xmlns:a="http://schemas.openxmlformats.org/drawingml/2006/main">
                  <a:graphicData uri="http://schemas.microsoft.com/office/word/2010/wordprocessingShape">
                    <wps:wsp>
                      <wps:cNvSpPr txBox="1"/>
                      <wps:spPr>
                        <a:xfrm>
                          <a:off x="0" y="0"/>
                          <a:ext cx="1313815" cy="646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6A2A" w:rsidRDefault="00696A2A"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Golden Memory for</w:t>
                            </w:r>
                          </w:p>
                          <w:p w:rsidR="00696A2A" w:rsidRDefault="00696A2A"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Logic cone 2</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71" o:spid="_x0000_s1128" type="#_x0000_t202" style="position:absolute;left:0;text-align:left;margin-left:398pt;margin-top:344.8pt;width:103.45pt;height:50.9pt;z-index:251768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" fillcolor="white [3201]" stroked="f" strokeweight=".5pt">
                <v:textbox>
                  <w:txbxContent>
                    <w:p w:rsidR="00696A2A" w:rsidRDefault="00696A2A"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Golden Memory for</w:t>
                      </w:r>
                    </w:p>
                    <w:p w:rsidR="00696A2A" w:rsidRDefault="00696A2A"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Logic cone 2</w:t>
                      </w:r>
                    </w:p>
                  </w:txbxContent>
                </v:textbox>
              </v:shape>
            </w:pict>
          </mc:Fallback>
        </mc:AlternateContent>
      </w:r>
      <w:r w:rsidRPr="007E66AC">
        <w:rPr>
          <w:noProof/>
          <w:sz w:val="24"/>
          <w:szCs w:val="24"/>
        </w:rPr>
        <mc:AlternateContent>
          <mc:Choice Requires="wps">
            <w:drawing>
              <wp:anchor distT="0" distB="0" distL="114300" distR="114300" simplePos="0" relativeHeight="251769856" behindDoc="0" locked="0" layoutInCell="1" allowOverlap="1" wp14:anchorId="2797FDB7" wp14:editId="0CED1A1E">
                <wp:simplePos x="0" y="0"/>
                <wp:positionH relativeFrom="column">
                  <wp:posOffset>79375</wp:posOffset>
                </wp:positionH>
                <wp:positionV relativeFrom="paragraph">
                  <wp:posOffset>-410845</wp:posOffset>
                </wp:positionV>
                <wp:extent cx="9144000" cy="457200"/>
                <wp:effectExtent l="0" t="0" r="0" b="0"/>
                <wp:wrapNone/>
                <wp:docPr id="78"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0" cy="4572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none" lIns="0" tIns="304704" rIns="0" bIns="0" numCol="1" anchor="ctr" anchorCtr="0" compatLnSpc="1">
                        <a:prstTxWarp prst="textNoShape">
                          <a:avLst/>
                        </a:prstTxWarp>
                        <a:spAutoFit/>
                      </wps:bodyPr>
                    </wps:wsp>
                  </a:graphicData>
                </a:graphic>
              </wp:anchor>
            </w:drawing>
          </mc:Choice>
          <mc:Fallback>
            <w:pict>
              <v:rect id="Rectangle 24" o:spid="_x0000_s1026" style="position:absolute;margin-left:6.25pt;margin-top:-32.35pt;width:10in;height:36pt;z-index:25176985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" filled="f" fillcolor="#4f81bd [3204]" stroked="f" strokecolor="black [3213]">
                <v:shadow color="#eeece1 [3214]"/>
                <v:textbox style="mso-fit-shape-to-text:t" inset="0,8.464mm,0,0"/>
              </v:rect>
            </w:pict>
          </mc:Fallback>
        </mc:AlternateContent>
      </w:r>
      <w:r w:rsidRPr="007E66AC">
        <w:rPr>
          <w:noProof/>
          <w:sz w:val="24"/>
          <w:szCs w:val="24"/>
        </w:rPr>
        <mc:AlternateContent>
          <mc:Choice Requires="wps">
            <w:drawing>
              <wp:anchor distT="0" distB="0" distL="114300" distR="114300" simplePos="0" relativeHeight="251770880" behindDoc="0" locked="0" layoutInCell="1" allowOverlap="1" wp14:anchorId="7F0FB30E" wp14:editId="18552F34">
                <wp:simplePos x="0" y="0"/>
                <wp:positionH relativeFrom="column">
                  <wp:posOffset>79375</wp:posOffset>
                </wp:positionH>
                <wp:positionV relativeFrom="paragraph">
                  <wp:posOffset>46355</wp:posOffset>
                </wp:positionV>
                <wp:extent cx="9144000" cy="457200"/>
                <wp:effectExtent l="0" t="0" r="0" b="0"/>
                <wp:wrapNone/>
                <wp:docPr id="30"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0" cy="4572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696A2A" w:rsidRDefault="00696A2A" w:rsidP="000C4759">
                            <w:pPr>
                              <w:pStyle w:val="NormalWeb"/>
                              <w:spacing w:before="0" w:beforeAutospacing="0" w:after="0" w:afterAutospacing="0"/>
                              <w:textAlignment w:val="baseline"/>
                            </w:pPr>
                          </w:p>
                          <w:p w:rsidR="00696A2A" w:rsidRDefault="00696A2A" w:rsidP="000C4759">
                            <w:pPr>
                              <w:pStyle w:val="NormalWeb"/>
                              <w:kinsoku w:val="0"/>
                              <w:overflowPunct w:val="0"/>
                              <w:spacing w:before="0" w:beforeAutospacing="0" w:after="0" w:afterAutospacing="0"/>
                              <w:textAlignment w:val="baseline"/>
                            </w:pPr>
                            <w:r>
                              <w:rPr>
                                <w:rFonts w:ascii="Calibri" w:eastAsia="Times New Roman" w:hAnsi="Calibri"/>
                                <w:color w:val="000000"/>
                                <w:kern w:val="24"/>
                              </w:rPr>
                              <w:t> </w:t>
                            </w:r>
                          </w:p>
                        </w:txbxContent>
                      </wps:txbx>
                      <wps:bodyPr vert="horz" wrap="none" lIns="91440" tIns="45720" rIns="91440" bIns="45720" numCol="1" anchor="ctr" anchorCtr="0" compatLnSpc="1">
                        <a:prstTxWarp prst="textNoShape">
                          <a:avLst/>
                        </a:prstTxWarp>
                        <a:spAutoFit/>
                      </wps:bodyPr>
                    </wps:wsp>
                  </a:graphicData>
                </a:graphic>
              </wp:anchor>
            </w:drawing>
          </mc:Choice>
          <mc:Fallback>
            <w:pict>
              <v:rect id="Rectangle 34" o:spid="_x0000_s1129" style="position:absolute;left:0;text-align:left;margin-left:6.25pt;margin-top:3.65pt;width:10in;height:36pt;z-index:25177088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" filled="f" fillcolor="#4f81bd [3204]" stroked="f" strokecolor="black [3213]">
                <v:shadow color="#eeece1 [3214]"/>
                <v:textbox style="mso-fit-shape-to-text:t">
                  <w:txbxContent>
                    <w:p w:rsidR="00696A2A" w:rsidRDefault="00696A2A" w:rsidP="000C4759">
                      <w:pPr>
                        <w:pStyle w:val="NormalWeb"/>
                        <w:spacing w:before="0" w:beforeAutospacing="0" w:after="0" w:afterAutospacing="0"/>
                        <w:textAlignment w:val="baseline"/>
                      </w:pPr>
                    </w:p>
                    <w:p w:rsidR="00696A2A" w:rsidRDefault="00696A2A" w:rsidP="000C4759">
                      <w:pPr>
                        <w:pStyle w:val="NormalWeb"/>
                        <w:kinsoku w:val="0"/>
                        <w:overflowPunct w:val="0"/>
                        <w:spacing w:before="0" w:beforeAutospacing="0" w:after="0" w:afterAutospacing="0"/>
                        <w:textAlignment w:val="baseline"/>
                      </w:pPr>
                      <w:r>
                        <w:rPr>
                          <w:rFonts w:ascii="Calibri" w:eastAsia="Times New Roman" w:hAnsi="Calibri"/>
                          <w:color w:val="000000"/>
                          <w:kern w:val="24"/>
                        </w:rPr>
                        <w:t> </w:t>
                      </w:r>
                    </w:p>
                  </w:txbxContent>
                </v:textbox>
              </v:rect>
            </w:pict>
          </mc:Fallback>
        </mc:AlternateContent>
      </w:r>
      <w:r w:rsidRPr="007E66AC">
        <w:rPr>
          <w:noProof/>
          <w:sz w:val="24"/>
          <w:szCs w:val="24"/>
        </w:rPr>
        <mc:AlternateContent>
          <mc:Choice Requires="wps">
            <w:drawing>
              <wp:anchor distT="0" distB="0" distL="114300" distR="114300" simplePos="0" relativeHeight="251771904" behindDoc="0" locked="0" layoutInCell="1" allowOverlap="1" wp14:anchorId="17008EF9" wp14:editId="0B7998F6">
                <wp:simplePos x="0" y="0"/>
                <wp:positionH relativeFrom="column">
                  <wp:posOffset>79375</wp:posOffset>
                </wp:positionH>
                <wp:positionV relativeFrom="paragraph">
                  <wp:posOffset>503555</wp:posOffset>
                </wp:positionV>
                <wp:extent cx="9144000" cy="0"/>
                <wp:effectExtent l="0" t="0" r="0" b="0"/>
                <wp:wrapNone/>
                <wp:docPr id="28"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0" cy="0"/>
                        </a:xfrm>
                        <a:prstGeom prst="rect">
                          <a:avLst/>
                        </a:prstGeom>
                        <a:solidFill>
                          <a:srgbClr val="FFFFFF"/>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none" lIns="91440" tIns="45720" rIns="91440" bIns="45720" numCol="1" anchor="ctr" anchorCtr="0" compatLnSpc="1">
                        <a:prstTxWarp prst="textNoShape">
                          <a:avLst/>
                        </a:prstTxWarp>
                        <a:spAutoFit/>
                      </wps:bodyPr>
                    </wps:wsp>
                  </a:graphicData>
                </a:graphic>
              </wp:anchor>
            </w:drawing>
          </mc:Choice>
          <mc:Fallback>
            <w:pict>
              <v:rect id="Rectangle 39" o:spid="_x0000_s1026" style="position:absolute;margin-left:6.25pt;margin-top:39.65pt;width:10in;height:0;z-index:25177190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" stroked="f" strokecolor="black [3213]">
                <v:shadow color="#eeece1 [3214]"/>
                <v:textbox style="mso-fit-shape-to-text:t"/>
              </v:rect>
            </w:pict>
          </mc:Fallback>
        </mc:AlternateContent>
      </w:r>
      <w:r w:rsidRPr="007E66AC">
        <w:rPr>
          <w:noProof/>
          <w:sz w:val="24"/>
          <w:szCs w:val="24"/>
        </w:rPr>
        <mc:AlternateContent>
          <mc:Choice Requires="wps">
            <w:drawing>
              <wp:anchor distT="0" distB="0" distL="114300" distR="114300" simplePos="0" relativeHeight="251774976" behindDoc="0" locked="0" layoutInCell="1" allowOverlap="1" wp14:anchorId="52EDD92D" wp14:editId="09B17BF4">
                <wp:simplePos x="0" y="0"/>
                <wp:positionH relativeFrom="column">
                  <wp:posOffset>475615</wp:posOffset>
                </wp:positionH>
                <wp:positionV relativeFrom="paragraph">
                  <wp:posOffset>1605915</wp:posOffset>
                </wp:positionV>
                <wp:extent cx="1983900" cy="836410"/>
                <wp:effectExtent l="38100" t="38100" r="16510" b="20955"/>
                <wp:wrapNone/>
                <wp:docPr id="31" name="Straight Arrow Connector 30"/>
                <wp:cNvGraphicFramePr/>
                <a:graphic xmlns:a="http://schemas.openxmlformats.org/drawingml/2006/main">
                  <a:graphicData uri="http://schemas.microsoft.com/office/word/2010/wordprocessingShape">
                    <wps:wsp>
                      <wps:cNvCnPr/>
                      <wps:spPr>
                        <a:xfrm flipH="1" flipV="1">
                          <a:off x="0" y="0"/>
                          <a:ext cx="1983900" cy="83641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0" o:spid="_x0000_s1026" type="#_x0000_t32" style="position:absolute;margin-left:37.45pt;margin-top:126.45pt;width:156.2pt;height:65.85pt;flip:x y;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" strokecolor="black [3213]">
                <v:stroke endarrow="open"/>
              </v:shape>
            </w:pict>
          </mc:Fallback>
        </mc:AlternateContent>
      </w:r>
      <w:r w:rsidRPr="007E66AC">
        <w:rPr>
          <w:noProof/>
          <w:sz w:val="24"/>
          <w:szCs w:val="24"/>
        </w:rPr>
        <mc:AlternateContent>
          <mc:Choice Requires="wps">
            <w:drawing>
              <wp:anchor distT="0" distB="0" distL="114300" distR="114300" simplePos="0" relativeHeight="251776000" behindDoc="0" locked="0" layoutInCell="1" allowOverlap="1" wp14:anchorId="78ECE2A1" wp14:editId="32BF3406">
                <wp:simplePos x="0" y="0"/>
                <wp:positionH relativeFrom="column">
                  <wp:posOffset>2257425</wp:posOffset>
                </wp:positionH>
                <wp:positionV relativeFrom="paragraph">
                  <wp:posOffset>4101465</wp:posOffset>
                </wp:positionV>
                <wp:extent cx="1526616" cy="657097"/>
                <wp:effectExtent l="38100" t="0" r="16510" b="67310"/>
                <wp:wrapNone/>
                <wp:docPr id="35" name="Straight Arrow Connector 34"/>
                <wp:cNvGraphicFramePr/>
                <a:graphic xmlns:a="http://schemas.openxmlformats.org/drawingml/2006/main">
                  <a:graphicData uri="http://schemas.microsoft.com/office/word/2010/wordprocessingShape">
                    <wps:wsp>
                      <wps:cNvCnPr/>
                      <wps:spPr>
                        <a:xfrm flipH="1">
                          <a:off x="0" y="0"/>
                          <a:ext cx="1526616" cy="657097"/>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4" o:spid="_x0000_s1026" type="#_x0000_t32" style="position:absolute;margin-left:177.75pt;margin-top:322.95pt;width:120.2pt;height:51.75pt;flip:x;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" strokecolor="black [3213]">
                <v:stroke endarrow="open"/>
              </v:shape>
            </w:pict>
          </mc:Fallback>
        </mc:AlternateContent>
      </w:r>
    </w:p>
    <w:p w:rsidR="000C4759" w:rsidRDefault="000C4759" w:rsidP="000C4759">
      <w:pPr>
        <w:ind w:left="432"/>
        <w:rPr>
          <w:sz w:val="24"/>
          <w:szCs w:val="24"/>
        </w:rPr>
      </w:pPr>
    </w:p>
    <w:p w:rsidR="000C4759" w:rsidRDefault="00CA6430" w:rsidP="000C4759">
      <w:pPr>
        <w:ind w:left="432"/>
        <w:rPr>
          <w:sz w:val="24"/>
          <w:szCs w:val="24"/>
        </w:rPr>
      </w:pPr>
      <w:r w:rsidRPr="007E66AC">
        <w:rPr>
          <w:noProof/>
          <w:sz w:val="24"/>
          <w:szCs w:val="24"/>
        </w:rPr>
        <mc:AlternateContent>
          <mc:Choice Requires="wps">
            <w:drawing>
              <wp:anchor distT="0" distB="0" distL="114300" distR="114300" simplePos="0" relativeHeight="251772928" behindDoc="0" locked="0" layoutInCell="1" allowOverlap="1" wp14:anchorId="505D77F0" wp14:editId="2CCF061C">
                <wp:simplePos x="0" y="0"/>
                <wp:positionH relativeFrom="column">
                  <wp:posOffset>-798195</wp:posOffset>
                </wp:positionH>
                <wp:positionV relativeFrom="paragraph">
                  <wp:posOffset>131445</wp:posOffset>
                </wp:positionV>
                <wp:extent cx="7951470" cy="883920"/>
                <wp:effectExtent l="0" t="0" r="0" b="0"/>
                <wp:wrapNone/>
                <wp:docPr id="32"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7951470" cy="883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6A2A" w:rsidRPr="00CA6430" w:rsidRDefault="00696A2A" w:rsidP="000C4759">
                            <w:pPr>
                              <w:pStyle w:val="NormalWeb"/>
                              <w:spacing w:before="0" w:beforeAutospacing="0" w:after="0" w:afterAutospacing="0"/>
                              <w:textAlignment w:val="baseline"/>
                              <w:rPr>
                                <w:sz w:val="22"/>
                                <w:szCs w:val="22"/>
                              </w:rPr>
                            </w:pPr>
                            <w:r w:rsidRPr="00CA6430">
                              <w:rPr>
                                <w:rFonts w:ascii="Arial" w:hAnsi="Arial" w:cs="Arial"/>
                                <w:i/>
                                <w:iCs/>
                                <w:color w:val="000000" w:themeColor="text1"/>
                                <w:kern w:val="24"/>
                                <w:sz w:val="22"/>
                                <w:szCs w:val="22"/>
                              </w:rPr>
                              <w:br/>
                            </w:r>
                            <w:proofErr w:type="gramStart"/>
                            <w:r w:rsidRPr="00CA6430">
                              <w:rPr>
                                <w:rFonts w:ascii="Arial" w:hAnsi="Arial" w:cs="Arial"/>
                                <w:b/>
                                <w:bCs/>
                                <w:i/>
                                <w:iCs/>
                                <w:color w:val="000000" w:themeColor="text1"/>
                                <w:kern w:val="24"/>
                                <w:sz w:val="22"/>
                                <w:szCs w:val="22"/>
                              </w:rPr>
                              <w:t>assert</w:t>
                            </w:r>
                            <w:proofErr w:type="gramEnd"/>
                            <w:r>
                              <w:rPr>
                                <w:rFonts w:ascii="Arial" w:hAnsi="Arial" w:cs="Arial"/>
                                <w:b/>
                                <w:bCs/>
                                <w:i/>
                                <w:iCs/>
                                <w:color w:val="000000" w:themeColor="text1"/>
                                <w:kern w:val="24"/>
                                <w:sz w:val="22"/>
                                <w:szCs w:val="22"/>
                              </w:rPr>
                              <w:t xml:space="preserve"> </w:t>
                            </w:r>
                            <w:proofErr w:type="spellStart"/>
                            <w:r w:rsidRPr="00CA6430">
                              <w:rPr>
                                <w:rFonts w:ascii="Arial" w:hAnsi="Arial" w:cs="Arial"/>
                                <w:b/>
                                <w:bCs/>
                                <w:i/>
                                <w:iCs/>
                                <w:color w:val="000000" w:themeColor="text1"/>
                                <w:kern w:val="24"/>
                                <w:sz w:val="22"/>
                                <w:szCs w:val="22"/>
                              </w:rPr>
                              <w:t>rd_dout_check</w:t>
                            </w:r>
                            <w:proofErr w:type="spellEnd"/>
                            <w:r w:rsidRPr="00CA6430">
                              <w:rPr>
                                <w:rFonts w:ascii="Arial" w:hAnsi="Arial" w:cs="Arial"/>
                                <w:b/>
                                <w:bCs/>
                                <w:i/>
                                <w:iCs/>
                                <w:color w:val="000000" w:themeColor="text1"/>
                                <w:kern w:val="24"/>
                                <w:sz w:val="22"/>
                                <w:szCs w:val="22"/>
                              </w:rPr>
                              <w:t>: assert property (@(</w:t>
                            </w:r>
                            <w:proofErr w:type="spellStart"/>
                            <w:r w:rsidRPr="00CA6430">
                              <w:rPr>
                                <w:rFonts w:ascii="Arial" w:hAnsi="Arial" w:cs="Arial"/>
                                <w:b/>
                                <w:bCs/>
                                <w:i/>
                                <w:iCs/>
                                <w:color w:val="000000" w:themeColor="text1"/>
                                <w:kern w:val="24"/>
                                <w:sz w:val="22"/>
                                <w:szCs w:val="22"/>
                              </w:rPr>
                              <w:t>posedge</w:t>
                            </w:r>
                            <w:proofErr w:type="spellEnd"/>
                            <w:r w:rsidRPr="00CA6430">
                              <w:rPr>
                                <w:rFonts w:ascii="Arial" w:hAnsi="Arial" w:cs="Arial"/>
                                <w:b/>
                                <w:bCs/>
                                <w:i/>
                                <w:iCs/>
                                <w:color w:val="000000" w:themeColor="text1"/>
                                <w:kern w:val="24"/>
                                <w:sz w:val="22"/>
                                <w:szCs w:val="22"/>
                              </w:rPr>
                              <w:t xml:space="preserve"> </w:t>
                            </w:r>
                            <w:proofErr w:type="spellStart"/>
                            <w:r w:rsidRPr="00CA6430">
                              <w:rPr>
                                <w:rFonts w:ascii="Arial" w:hAnsi="Arial" w:cs="Arial"/>
                                <w:b/>
                                <w:bCs/>
                                <w:i/>
                                <w:iCs/>
                                <w:color w:val="000000" w:themeColor="text1"/>
                                <w:kern w:val="24"/>
                                <w:sz w:val="22"/>
                                <w:szCs w:val="22"/>
                              </w:rPr>
                              <w:t>clk</w:t>
                            </w:r>
                            <w:proofErr w:type="spellEnd"/>
                            <w:r w:rsidRPr="00CA6430">
                              <w:rPr>
                                <w:rFonts w:ascii="Arial" w:hAnsi="Arial" w:cs="Arial"/>
                                <w:b/>
                                <w:bCs/>
                                <w:i/>
                                <w:iCs/>
                                <w:color w:val="000000" w:themeColor="text1"/>
                                <w:kern w:val="24"/>
                                <w:sz w:val="22"/>
                                <w:szCs w:val="22"/>
                              </w:rPr>
                              <w:t xml:space="preserve">) disable </w:t>
                            </w:r>
                            <w:proofErr w:type="spellStart"/>
                            <w:r w:rsidRPr="00CA6430">
                              <w:rPr>
                                <w:rFonts w:ascii="Arial" w:hAnsi="Arial" w:cs="Arial"/>
                                <w:b/>
                                <w:bCs/>
                                <w:i/>
                                <w:iCs/>
                                <w:color w:val="000000" w:themeColor="text1"/>
                                <w:kern w:val="24"/>
                                <w:sz w:val="22"/>
                                <w:szCs w:val="22"/>
                              </w:rPr>
                              <w:t>iff</w:t>
                            </w:r>
                            <w:proofErr w:type="spellEnd"/>
                            <w:r w:rsidRPr="00CA6430">
                              <w:rPr>
                                <w:rFonts w:ascii="Arial" w:hAnsi="Arial" w:cs="Arial"/>
                                <w:b/>
                                <w:bCs/>
                                <w:i/>
                                <w:iCs/>
                                <w:color w:val="000000" w:themeColor="text1"/>
                                <w:kern w:val="24"/>
                                <w:sz w:val="22"/>
                                <w:szCs w:val="22"/>
                              </w:rPr>
                              <w:t xml:space="preserve"> (</w:t>
                            </w:r>
                            <w:proofErr w:type="spellStart"/>
                            <w:r w:rsidRPr="00CA6430">
                              <w:rPr>
                                <w:rFonts w:ascii="Arial" w:hAnsi="Arial" w:cs="Arial"/>
                                <w:b/>
                                <w:bCs/>
                                <w:i/>
                                <w:iCs/>
                                <w:color w:val="000000" w:themeColor="text1"/>
                                <w:kern w:val="24"/>
                                <w:sz w:val="22"/>
                                <w:szCs w:val="22"/>
                              </w:rPr>
                              <w:t>rst</w:t>
                            </w:r>
                            <w:proofErr w:type="spellEnd"/>
                            <w:r w:rsidRPr="00CA6430">
                              <w:rPr>
                                <w:rFonts w:ascii="Arial" w:hAnsi="Arial" w:cs="Arial"/>
                                <w:b/>
                                <w:bCs/>
                                <w:i/>
                                <w:iCs/>
                                <w:color w:val="000000" w:themeColor="text1"/>
                                <w:kern w:val="24"/>
                                <w:sz w:val="22"/>
                                <w:szCs w:val="22"/>
                              </w:rPr>
                              <w:t>) (read &amp;&amp; (</w:t>
                            </w:r>
                            <w:proofErr w:type="spellStart"/>
                            <w:r w:rsidRPr="00CA6430">
                              <w:rPr>
                                <w:rFonts w:ascii="Arial" w:hAnsi="Arial" w:cs="Arial"/>
                                <w:b/>
                                <w:bCs/>
                                <w:i/>
                                <w:iCs/>
                                <w:color w:val="000000" w:themeColor="text1"/>
                                <w:kern w:val="24"/>
                                <w:sz w:val="22"/>
                                <w:szCs w:val="22"/>
                              </w:rPr>
                              <w:t>rd_adr</w:t>
                            </w:r>
                            <w:proofErr w:type="spellEnd"/>
                            <w:r w:rsidRPr="00CA6430">
                              <w:rPr>
                                <w:rFonts w:ascii="Arial" w:hAnsi="Arial" w:cs="Arial"/>
                                <w:b/>
                                <w:bCs/>
                                <w:i/>
                                <w:iCs/>
                                <w:color w:val="000000" w:themeColor="text1"/>
                                <w:kern w:val="24"/>
                                <w:sz w:val="22"/>
                                <w:szCs w:val="22"/>
                              </w:rPr>
                              <w:t xml:space="preserve"> == </w:t>
                            </w:r>
                            <w:proofErr w:type="spellStart"/>
                            <w:r w:rsidRPr="00CA6430">
                              <w:rPr>
                                <w:rFonts w:ascii="Arial" w:hAnsi="Arial" w:cs="Arial"/>
                                <w:b/>
                                <w:bCs/>
                                <w:i/>
                                <w:iCs/>
                                <w:color w:val="000000" w:themeColor="text1"/>
                                <w:kern w:val="24"/>
                                <w:sz w:val="22"/>
                                <w:szCs w:val="22"/>
                              </w:rPr>
                              <w:t>select_addr</w:t>
                            </w:r>
                            <w:proofErr w:type="spellEnd"/>
                            <w:r w:rsidRPr="00CA6430">
                              <w:rPr>
                                <w:rFonts w:ascii="Arial" w:hAnsi="Arial" w:cs="Arial"/>
                                <w:b/>
                                <w:bCs/>
                                <w:i/>
                                <w:iCs/>
                                <w:color w:val="000000" w:themeColor="text1"/>
                                <w:kern w:val="24"/>
                                <w:sz w:val="22"/>
                                <w:szCs w:val="22"/>
                              </w:rPr>
                              <w:t>)) |-&gt; ##(MEM_DEL)  (</w:t>
                            </w:r>
                            <w:proofErr w:type="spellStart"/>
                            <w:r w:rsidRPr="00CA6430">
                              <w:rPr>
                                <w:rFonts w:ascii="Arial" w:hAnsi="Arial" w:cs="Arial"/>
                                <w:b/>
                                <w:bCs/>
                                <w:i/>
                                <w:iCs/>
                                <w:color w:val="000000" w:themeColor="text1"/>
                                <w:kern w:val="24"/>
                                <w:sz w:val="22"/>
                                <w:szCs w:val="22"/>
                              </w:rPr>
                              <w:t>fakememinv</w:t>
                            </w:r>
                            <w:proofErr w:type="spellEnd"/>
                            <w:r w:rsidRPr="00CA6430">
                              <w:rPr>
                                <w:rFonts w:ascii="Arial" w:hAnsi="Arial" w:cs="Arial"/>
                                <w:b/>
                                <w:bCs/>
                                <w:i/>
                                <w:iCs/>
                                <w:color w:val="000000" w:themeColor="text1"/>
                                <w:kern w:val="24"/>
                                <w:sz w:val="22"/>
                                <w:szCs w:val="22"/>
                              </w:rPr>
                              <w:t xml:space="preserve"> || (</w:t>
                            </w:r>
                            <w:proofErr w:type="spellStart"/>
                            <w:r w:rsidRPr="00CA6430">
                              <w:rPr>
                                <w:rFonts w:ascii="Arial" w:hAnsi="Arial" w:cs="Arial"/>
                                <w:b/>
                                <w:bCs/>
                                <w:i/>
                                <w:iCs/>
                                <w:color w:val="000000" w:themeColor="text1"/>
                                <w:kern w:val="24"/>
                                <w:sz w:val="22"/>
                                <w:szCs w:val="22"/>
                              </w:rPr>
                              <w:t>rd_dout</w:t>
                            </w:r>
                            <w:proofErr w:type="spellEnd"/>
                            <w:r w:rsidRPr="00CA6430">
                              <w:rPr>
                                <w:rFonts w:ascii="Arial" w:hAnsi="Arial" w:cs="Arial"/>
                                <w:b/>
                                <w:bCs/>
                                <w:i/>
                                <w:iCs/>
                                <w:color w:val="000000" w:themeColor="text1"/>
                                <w:kern w:val="24"/>
                                <w:sz w:val="22"/>
                                <w:szCs w:val="22"/>
                              </w:rPr>
                              <w:t>[</w:t>
                            </w:r>
                            <w:proofErr w:type="spellStart"/>
                            <w:r w:rsidRPr="00CA6430">
                              <w:rPr>
                                <w:rFonts w:ascii="Arial" w:hAnsi="Arial" w:cs="Arial"/>
                                <w:b/>
                                <w:bCs/>
                                <w:i/>
                                <w:iCs/>
                                <w:color w:val="000000" w:themeColor="text1"/>
                                <w:kern w:val="24"/>
                                <w:sz w:val="22"/>
                                <w:szCs w:val="22"/>
                              </w:rPr>
                              <w:t>select_bit</w:t>
                            </w:r>
                            <w:proofErr w:type="spellEnd"/>
                            <w:r w:rsidRPr="00CA6430">
                              <w:rPr>
                                <w:rFonts w:ascii="Arial" w:hAnsi="Arial" w:cs="Arial"/>
                                <w:b/>
                                <w:bCs/>
                                <w:i/>
                                <w:iCs/>
                                <w:color w:val="000000" w:themeColor="text1"/>
                                <w:kern w:val="24"/>
                                <w:sz w:val="22"/>
                                <w:szCs w:val="22"/>
                              </w:rPr>
                              <w:t xml:space="preserve">] == </w:t>
                            </w:r>
                            <w:proofErr w:type="spellStart"/>
                            <w:r w:rsidRPr="00CA6430">
                              <w:rPr>
                                <w:rFonts w:ascii="Arial" w:hAnsi="Arial" w:cs="Arial"/>
                                <w:b/>
                                <w:bCs/>
                                <w:i/>
                                <w:iCs/>
                                <w:color w:val="000000" w:themeColor="text1"/>
                                <w:kern w:val="24"/>
                                <w:sz w:val="22"/>
                                <w:szCs w:val="22"/>
                              </w:rPr>
                              <w:t>fakemem</w:t>
                            </w:r>
                            <w:proofErr w:type="spellEnd"/>
                            <w:r w:rsidRPr="00CA6430">
                              <w:rPr>
                                <w:rFonts w:ascii="Arial" w:hAnsi="Arial" w:cs="Arial"/>
                                <w:b/>
                                <w:bCs/>
                                <w:i/>
                                <w:iCs/>
                                <w:color w:val="000000" w:themeColor="text1"/>
                                <w:kern w:val="24"/>
                                <w:sz w:val="22"/>
                                <w:szCs w:val="22"/>
                              </w:rPr>
                              <w:t>)));</w:t>
                            </w:r>
                          </w:p>
                          <w:p w:rsidR="00696A2A" w:rsidRDefault="00696A2A" w:rsidP="000C4759">
                            <w:pPr>
                              <w:pStyle w:val="NormalWeb"/>
                              <w:spacing w:before="0" w:beforeAutospacing="0" w:after="0" w:afterAutospacing="0"/>
                              <w:textAlignment w:val="baseline"/>
                            </w:pPr>
                          </w:p>
                        </w:txbxContent>
                      </wps:txbx>
                      <wps:bodyPr vert="horz" wrap="square" lIns="91440" tIns="45720" rIns="91440" bIns="45720" numCol="1" anchor="t" anchorCtr="0" compatLnSpc="1">
                        <a:prstTxWarp prst="textNoShape">
                          <a:avLst/>
                        </a:prstTxWarp>
                      </wps:bodyPr>
                    </wps:wsp>
                  </a:graphicData>
                </a:graphic>
                <wp14:sizeRelH relativeFrom="margin">
                  <wp14:pctWidth>0</wp14:pctWidth>
                </wp14:sizeRelH>
              </wp:anchor>
            </w:drawing>
          </mc:Choice>
          <mc:Fallback>
            <w:pict>
              <v:shape id="Content Placeholder 2" o:spid="_x0000_s1130" type="#_x0000_t202" style="position:absolute;left:0;text-align:left;margin-left:-62.85pt;margin-top:10.35pt;width:626.1pt;height:69.6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" filled="f" stroked="f">
                <v:path arrowok="t"/>
                <v:textbox>
                  <w:txbxContent>
                    <w:p w:rsidR="00696A2A" w:rsidRPr="00CA6430" w:rsidRDefault="00696A2A" w:rsidP="000C4759">
                      <w:pPr>
                        <w:pStyle w:val="NormalWeb"/>
                        <w:spacing w:before="0" w:beforeAutospacing="0" w:after="0" w:afterAutospacing="0"/>
                        <w:textAlignment w:val="baseline"/>
                        <w:rPr>
                          <w:sz w:val="22"/>
                          <w:szCs w:val="22"/>
                        </w:rPr>
                      </w:pPr>
                      <w:r w:rsidRPr="00CA6430">
                        <w:rPr>
                          <w:rFonts w:ascii="Arial" w:hAnsi="Arial" w:cs="Arial"/>
                          <w:i/>
                          <w:iCs/>
                          <w:color w:val="000000" w:themeColor="text1"/>
                          <w:kern w:val="24"/>
                          <w:sz w:val="22"/>
                          <w:szCs w:val="22"/>
                        </w:rPr>
                        <w:br/>
                      </w:r>
                      <w:r w:rsidRPr="00CA6430">
                        <w:rPr>
                          <w:rFonts w:ascii="Arial" w:hAnsi="Arial" w:cs="Arial"/>
                          <w:b/>
                          <w:bCs/>
                          <w:i/>
                          <w:iCs/>
                          <w:color w:val="000000" w:themeColor="text1"/>
                          <w:kern w:val="24"/>
                          <w:sz w:val="22"/>
                          <w:szCs w:val="22"/>
                        </w:rPr>
                        <w:t>assert</w:t>
                      </w:r>
                      <w:r>
                        <w:rPr>
                          <w:rFonts w:ascii="Arial" w:hAnsi="Arial" w:cs="Arial"/>
                          <w:b/>
                          <w:bCs/>
                          <w:i/>
                          <w:iCs/>
                          <w:color w:val="000000" w:themeColor="text1"/>
                          <w:kern w:val="24"/>
                          <w:sz w:val="22"/>
                          <w:szCs w:val="22"/>
                        </w:rPr>
                        <w:t xml:space="preserve"> </w:t>
                      </w:r>
                      <w:r w:rsidRPr="00CA6430">
                        <w:rPr>
                          <w:rFonts w:ascii="Arial" w:hAnsi="Arial" w:cs="Arial"/>
                          <w:b/>
                          <w:bCs/>
                          <w:i/>
                          <w:iCs/>
                          <w:color w:val="000000" w:themeColor="text1"/>
                          <w:kern w:val="24"/>
                          <w:sz w:val="22"/>
                          <w:szCs w:val="22"/>
                        </w:rPr>
                        <w:t>rd_dout_check: assert property (@(posedge clk) disable iff (rst) (read &amp;&amp; (rd_adr == select_addr)) |-&gt; ##(MEM_DEL)  (fakememinv || (rd_dout[select_bit] == fakemem)));</w:t>
                      </w:r>
                    </w:p>
                    <w:p w:rsidR="00696A2A" w:rsidRDefault="00696A2A" w:rsidP="000C4759">
                      <w:pPr>
                        <w:pStyle w:val="NormalWeb"/>
                        <w:spacing w:before="0" w:beforeAutospacing="0" w:after="0" w:afterAutospacing="0"/>
                        <w:textAlignment w:val="baseline"/>
                      </w:pPr>
                    </w:p>
                  </w:txbxContent>
                </v:textbox>
              </v:shape>
            </w:pict>
          </mc:Fallback>
        </mc:AlternateContent>
      </w: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CA6430" w:rsidP="00DE0736">
      <w:pPr>
        <w:ind w:left="0"/>
        <w:rPr>
          <w:sz w:val="24"/>
          <w:szCs w:val="24"/>
        </w:rPr>
      </w:pPr>
      <w:r w:rsidRPr="007E66AC">
        <w:rPr>
          <w:noProof/>
          <w:sz w:val="24"/>
          <w:szCs w:val="24"/>
        </w:rPr>
        <mc:AlternateContent>
          <mc:Choice Requires="wps">
            <w:drawing>
              <wp:anchor distT="0" distB="0" distL="114300" distR="114300" simplePos="0" relativeHeight="251773952" behindDoc="0" locked="0" layoutInCell="1" allowOverlap="1" wp14:anchorId="4630FBFD" wp14:editId="603FEEB4">
                <wp:simplePos x="0" y="0"/>
                <wp:positionH relativeFrom="column">
                  <wp:posOffset>518160</wp:posOffset>
                </wp:positionH>
                <wp:positionV relativeFrom="paragraph">
                  <wp:posOffset>121920</wp:posOffset>
                </wp:positionV>
                <wp:extent cx="2705100" cy="1875155"/>
                <wp:effectExtent l="0" t="0" r="0" b="0"/>
                <wp:wrapNone/>
                <wp:docPr id="33"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5100" cy="1875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6A2A" w:rsidRDefault="00696A2A" w:rsidP="000C4759">
                            <w:pPr>
                              <w:pStyle w:val="NormalWeb"/>
                              <w:spacing w:before="0" w:beforeAutospacing="0" w:after="0" w:afterAutospacing="0"/>
                              <w:textAlignment w:val="baseline"/>
                            </w:pPr>
                            <w:r>
                              <w:rPr>
                                <w:rFonts w:ascii="Arial" w:hAnsi="Arial" w:cs="Arial"/>
                                <w:i/>
                                <w:iCs/>
                                <w:color w:val="000000" w:themeColor="text1"/>
                                <w:kern w:val="24"/>
                              </w:rPr>
                              <w:br/>
                            </w:r>
                            <w:proofErr w:type="spellStart"/>
                            <w:proofErr w:type="gramStart"/>
                            <w:r>
                              <w:rPr>
                                <w:rFonts w:ascii="Arial" w:hAnsi="Arial" w:cs="Arial"/>
                                <w:b/>
                                <w:bCs/>
                                <w:i/>
                                <w:iCs/>
                                <w:color w:val="000000" w:themeColor="text1"/>
                                <w:kern w:val="24"/>
                              </w:rPr>
                              <w:t>reg</w:t>
                            </w:r>
                            <w:proofErr w:type="spellEnd"/>
                            <w:proofErr w:type="gramEnd"/>
                            <w:r>
                              <w:rPr>
                                <w:rFonts w:ascii="Arial" w:hAnsi="Arial" w:cs="Arial"/>
                                <w:b/>
                                <w:bCs/>
                                <w:i/>
                                <w:iCs/>
                                <w:color w:val="000000" w:themeColor="text1"/>
                                <w:kern w:val="24"/>
                              </w:rPr>
                              <w:t xml:space="preserve"> </w:t>
                            </w:r>
                            <w:proofErr w:type="spellStart"/>
                            <w:r>
                              <w:rPr>
                                <w:rFonts w:ascii="Arial" w:hAnsi="Arial" w:cs="Arial"/>
                                <w:b/>
                                <w:bCs/>
                                <w:i/>
                                <w:iCs/>
                                <w:color w:val="000000" w:themeColor="text1"/>
                                <w:kern w:val="24"/>
                              </w:rPr>
                              <w:t>fakememinv</w:t>
                            </w:r>
                            <w:proofErr w:type="spellEnd"/>
                            <w:r>
                              <w:rPr>
                                <w:rFonts w:ascii="Arial" w:hAnsi="Arial" w:cs="Arial"/>
                                <w:b/>
                                <w:bCs/>
                                <w:i/>
                                <w:iCs/>
                                <w:color w:val="000000" w:themeColor="text1"/>
                                <w:kern w:val="24"/>
                              </w:rPr>
                              <w:t>;</w:t>
                            </w:r>
                            <w:r>
                              <w:rPr>
                                <w:rFonts w:ascii="Arial" w:hAnsi="Arial" w:cs="Arial"/>
                                <w:b/>
                                <w:bCs/>
                                <w:i/>
                                <w:iCs/>
                                <w:color w:val="000000" w:themeColor="text1"/>
                                <w:kern w:val="24"/>
                              </w:rPr>
                              <w:br/>
                            </w:r>
                            <w:proofErr w:type="spellStart"/>
                            <w:r>
                              <w:rPr>
                                <w:rFonts w:ascii="Arial" w:hAnsi="Arial" w:cs="Arial"/>
                                <w:b/>
                                <w:bCs/>
                                <w:i/>
                                <w:iCs/>
                                <w:color w:val="000000" w:themeColor="text1"/>
                                <w:kern w:val="24"/>
                              </w:rPr>
                              <w:t>reg</w:t>
                            </w:r>
                            <w:proofErr w:type="spellEnd"/>
                            <w:r>
                              <w:rPr>
                                <w:rFonts w:ascii="Arial" w:hAnsi="Arial" w:cs="Arial"/>
                                <w:b/>
                                <w:bCs/>
                                <w:i/>
                                <w:iCs/>
                                <w:color w:val="000000" w:themeColor="text1"/>
                                <w:kern w:val="24"/>
                              </w:rPr>
                              <w:t xml:space="preserve"> </w:t>
                            </w:r>
                            <w:proofErr w:type="spellStart"/>
                            <w:r>
                              <w:rPr>
                                <w:rFonts w:ascii="Arial" w:hAnsi="Arial" w:cs="Arial"/>
                                <w:b/>
                                <w:bCs/>
                                <w:i/>
                                <w:iCs/>
                                <w:color w:val="000000" w:themeColor="text1"/>
                                <w:kern w:val="24"/>
                              </w:rPr>
                              <w:t>fakemem</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always @(</w:t>
                            </w:r>
                            <w:proofErr w:type="spellStart"/>
                            <w:r>
                              <w:rPr>
                                <w:rFonts w:ascii="Arial" w:hAnsi="Arial" w:cs="Arial"/>
                                <w:b/>
                                <w:bCs/>
                                <w:i/>
                                <w:iCs/>
                                <w:color w:val="000000" w:themeColor="text1"/>
                                <w:kern w:val="24"/>
                              </w:rPr>
                              <w:t>posedge</w:t>
                            </w:r>
                            <w:proofErr w:type="spellEnd"/>
                            <w:r>
                              <w:rPr>
                                <w:rFonts w:ascii="Arial" w:hAnsi="Arial" w:cs="Arial"/>
                                <w:b/>
                                <w:bCs/>
                                <w:i/>
                                <w:iCs/>
                                <w:color w:val="000000" w:themeColor="text1"/>
                                <w:kern w:val="24"/>
                              </w:rPr>
                              <w:t xml:space="preserve"> </w:t>
                            </w:r>
                            <w:proofErr w:type="spellStart"/>
                            <w:r>
                              <w:rPr>
                                <w:rFonts w:ascii="Arial" w:hAnsi="Arial" w:cs="Arial"/>
                                <w:b/>
                                <w:bCs/>
                                <w:i/>
                                <w:iCs/>
                                <w:color w:val="000000" w:themeColor="text1"/>
                                <w:kern w:val="24"/>
                              </w:rPr>
                              <w:t>clk</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  if (</w:t>
                            </w:r>
                            <w:proofErr w:type="spellStart"/>
                            <w:r>
                              <w:rPr>
                                <w:rFonts w:ascii="Arial" w:hAnsi="Arial" w:cs="Arial"/>
                                <w:b/>
                                <w:bCs/>
                                <w:i/>
                                <w:iCs/>
                                <w:color w:val="000000" w:themeColor="text1"/>
                                <w:kern w:val="24"/>
                              </w:rPr>
                              <w:t>rst</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 xml:space="preserve">    </w:t>
                            </w:r>
                            <w:proofErr w:type="spellStart"/>
                            <w:r>
                              <w:rPr>
                                <w:rFonts w:ascii="Arial" w:hAnsi="Arial" w:cs="Arial"/>
                                <w:b/>
                                <w:bCs/>
                                <w:i/>
                                <w:iCs/>
                                <w:color w:val="000000" w:themeColor="text1"/>
                                <w:kern w:val="24"/>
                              </w:rPr>
                              <w:t>fakememinv</w:t>
                            </w:r>
                            <w:proofErr w:type="spellEnd"/>
                            <w:r>
                              <w:rPr>
                                <w:rFonts w:ascii="Arial" w:hAnsi="Arial" w:cs="Arial"/>
                                <w:b/>
                                <w:bCs/>
                                <w:i/>
                                <w:iCs/>
                                <w:color w:val="000000" w:themeColor="text1"/>
                                <w:kern w:val="24"/>
                              </w:rPr>
                              <w:t xml:space="preserve"> &lt;= 1'b1;</w:t>
                            </w:r>
                            <w:r>
                              <w:rPr>
                                <w:rFonts w:ascii="Arial" w:hAnsi="Arial" w:cs="Arial"/>
                                <w:b/>
                                <w:bCs/>
                                <w:i/>
                                <w:iCs/>
                                <w:color w:val="000000" w:themeColor="text1"/>
                                <w:kern w:val="24"/>
                              </w:rPr>
                              <w:br/>
                              <w:t>  else if (write &amp;&amp; (</w:t>
                            </w:r>
                            <w:proofErr w:type="spellStart"/>
                            <w:r>
                              <w:rPr>
                                <w:rFonts w:ascii="Arial" w:hAnsi="Arial" w:cs="Arial"/>
                                <w:b/>
                                <w:bCs/>
                                <w:i/>
                                <w:iCs/>
                                <w:color w:val="000000" w:themeColor="text1"/>
                                <w:kern w:val="24"/>
                              </w:rPr>
                              <w:t>wr_adr</w:t>
                            </w:r>
                            <w:proofErr w:type="spellEnd"/>
                            <w:r>
                              <w:rPr>
                                <w:rFonts w:ascii="Arial" w:hAnsi="Arial" w:cs="Arial"/>
                                <w:b/>
                                <w:bCs/>
                                <w:i/>
                                <w:iCs/>
                                <w:color w:val="000000" w:themeColor="text1"/>
                                <w:kern w:val="24"/>
                              </w:rPr>
                              <w:t xml:space="preserve"> == </w:t>
                            </w:r>
                            <w:proofErr w:type="spellStart"/>
                            <w:r>
                              <w:rPr>
                                <w:rFonts w:ascii="Arial" w:hAnsi="Arial" w:cs="Arial"/>
                                <w:b/>
                                <w:bCs/>
                                <w:i/>
                                <w:iCs/>
                                <w:color w:val="000000" w:themeColor="text1"/>
                                <w:kern w:val="24"/>
                              </w:rPr>
                              <w:t>select_addr</w:t>
                            </w:r>
                            <w:proofErr w:type="spellEnd"/>
                            <w:r>
                              <w:rPr>
                                <w:rFonts w:ascii="Arial" w:hAnsi="Arial" w:cs="Arial"/>
                                <w:b/>
                                <w:bCs/>
                                <w:i/>
                                <w:iCs/>
                                <w:color w:val="000000" w:themeColor="text1"/>
                                <w:kern w:val="24"/>
                              </w:rPr>
                              <w:t>) ) begin</w:t>
                            </w:r>
                            <w:r>
                              <w:rPr>
                                <w:rFonts w:ascii="Arial" w:hAnsi="Arial" w:cs="Arial"/>
                                <w:b/>
                                <w:bCs/>
                                <w:i/>
                                <w:iCs/>
                                <w:color w:val="000000" w:themeColor="text1"/>
                                <w:kern w:val="24"/>
                              </w:rPr>
                              <w:br/>
                              <w:t xml:space="preserve">    </w:t>
                            </w:r>
                            <w:proofErr w:type="spellStart"/>
                            <w:r>
                              <w:rPr>
                                <w:rFonts w:ascii="Arial" w:hAnsi="Arial" w:cs="Arial"/>
                                <w:b/>
                                <w:bCs/>
                                <w:i/>
                                <w:iCs/>
                                <w:color w:val="000000" w:themeColor="text1"/>
                                <w:kern w:val="24"/>
                              </w:rPr>
                              <w:t>fakememinv</w:t>
                            </w:r>
                            <w:proofErr w:type="spellEnd"/>
                            <w:r>
                              <w:rPr>
                                <w:rFonts w:ascii="Arial" w:hAnsi="Arial" w:cs="Arial"/>
                                <w:b/>
                                <w:bCs/>
                                <w:i/>
                                <w:iCs/>
                                <w:color w:val="000000" w:themeColor="text1"/>
                                <w:kern w:val="24"/>
                              </w:rPr>
                              <w:t xml:space="preserve"> &lt;= 1'b0;</w:t>
                            </w:r>
                            <w:r>
                              <w:rPr>
                                <w:rFonts w:ascii="Arial" w:hAnsi="Arial" w:cs="Arial"/>
                                <w:b/>
                                <w:bCs/>
                                <w:i/>
                                <w:iCs/>
                                <w:color w:val="000000" w:themeColor="text1"/>
                                <w:kern w:val="24"/>
                              </w:rPr>
                              <w:br/>
                              <w:t xml:space="preserve">    </w:t>
                            </w:r>
                            <w:proofErr w:type="spellStart"/>
                            <w:r>
                              <w:rPr>
                                <w:rFonts w:ascii="Arial" w:hAnsi="Arial" w:cs="Arial"/>
                                <w:b/>
                                <w:bCs/>
                                <w:i/>
                                <w:iCs/>
                                <w:color w:val="000000" w:themeColor="text1"/>
                                <w:kern w:val="24"/>
                              </w:rPr>
                              <w:t>fakemem</w:t>
                            </w:r>
                            <w:proofErr w:type="spellEnd"/>
                            <w:r>
                              <w:rPr>
                                <w:rFonts w:ascii="Arial" w:hAnsi="Arial" w:cs="Arial"/>
                                <w:b/>
                                <w:bCs/>
                                <w:i/>
                                <w:iCs/>
                                <w:color w:val="000000" w:themeColor="text1"/>
                                <w:kern w:val="24"/>
                              </w:rPr>
                              <w:t xml:space="preserve"> &lt;= din[</w:t>
                            </w:r>
                            <w:proofErr w:type="spellStart"/>
                            <w:r>
                              <w:rPr>
                                <w:rFonts w:ascii="Arial" w:hAnsi="Arial" w:cs="Arial"/>
                                <w:b/>
                                <w:bCs/>
                                <w:i/>
                                <w:iCs/>
                                <w:color w:val="000000" w:themeColor="text1"/>
                                <w:kern w:val="24"/>
                              </w:rPr>
                              <w:t>select_bit</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  end</w:t>
                            </w:r>
                          </w:p>
                        </w:txbxContent>
                      </wps:txbx>
                      <wps:bodyPr vert="horz" wrap="square" lIns="91440" tIns="45720" rIns="91440" bIns="45720" numCol="1" anchor="t" anchorCtr="0" compatLnSpc="1">
                        <a:prstTxWarp prst="textNoShape">
                          <a:avLst/>
                        </a:prstTxWarp>
                      </wps:bodyPr>
                    </wps:wsp>
                  </a:graphicData>
                </a:graphic>
                <wp14:sizeRelH relativeFrom="margin">
                  <wp14:pctWidth>0</wp14:pctWidth>
                </wp14:sizeRelH>
              </wp:anchor>
            </w:drawing>
          </mc:Choice>
          <mc:Fallback>
            <w:pict>
              <v:shape id="_x0000_s1131" type="#_x0000_t202" style="position:absolute;margin-left:40.8pt;margin-top:9.6pt;width:213pt;height:147.65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" filled="f" stroked="f">
                <v:path arrowok="t"/>
                <v:textbox>
                  <w:txbxContent>
                    <w:p w:rsidR="00696A2A" w:rsidRDefault="00696A2A" w:rsidP="000C4759">
                      <w:pPr>
                        <w:pStyle w:val="NormalWeb"/>
                        <w:spacing w:before="0" w:beforeAutospacing="0" w:after="0" w:afterAutospacing="0"/>
                        <w:textAlignment w:val="baseline"/>
                      </w:pPr>
                      <w:r>
                        <w:rPr>
                          <w:rFonts w:ascii="Arial" w:hAnsi="Arial" w:cs="Arial"/>
                          <w:i/>
                          <w:iCs/>
                          <w:color w:val="000000" w:themeColor="text1"/>
                          <w:kern w:val="24"/>
                        </w:rPr>
                        <w:br/>
                      </w:r>
                      <w:r>
                        <w:rPr>
                          <w:rFonts w:ascii="Arial" w:hAnsi="Arial" w:cs="Arial"/>
                          <w:b/>
                          <w:bCs/>
                          <w:i/>
                          <w:iCs/>
                          <w:color w:val="000000" w:themeColor="text1"/>
                          <w:kern w:val="24"/>
                        </w:rPr>
                        <w:t>reg fakememinv;</w:t>
                      </w:r>
                      <w:r>
                        <w:rPr>
                          <w:rFonts w:ascii="Arial" w:hAnsi="Arial" w:cs="Arial"/>
                          <w:b/>
                          <w:bCs/>
                          <w:i/>
                          <w:iCs/>
                          <w:color w:val="000000" w:themeColor="text1"/>
                          <w:kern w:val="24"/>
                        </w:rPr>
                        <w:br/>
                        <w:t>reg fakemem;</w:t>
                      </w:r>
                      <w:r>
                        <w:rPr>
                          <w:rFonts w:ascii="Arial" w:hAnsi="Arial" w:cs="Arial"/>
                          <w:b/>
                          <w:bCs/>
                          <w:i/>
                          <w:iCs/>
                          <w:color w:val="000000" w:themeColor="text1"/>
                          <w:kern w:val="24"/>
                        </w:rPr>
                        <w:br/>
                        <w:t>always @(posedge clk)</w:t>
                      </w:r>
                      <w:r>
                        <w:rPr>
                          <w:rFonts w:ascii="Arial" w:hAnsi="Arial" w:cs="Arial"/>
                          <w:b/>
                          <w:bCs/>
                          <w:i/>
                          <w:iCs/>
                          <w:color w:val="000000" w:themeColor="text1"/>
                          <w:kern w:val="24"/>
                        </w:rPr>
                        <w:br/>
                        <w:t>  if (rst)</w:t>
                      </w:r>
                      <w:r>
                        <w:rPr>
                          <w:rFonts w:ascii="Arial" w:hAnsi="Arial" w:cs="Arial"/>
                          <w:b/>
                          <w:bCs/>
                          <w:i/>
                          <w:iCs/>
                          <w:color w:val="000000" w:themeColor="text1"/>
                          <w:kern w:val="24"/>
                        </w:rPr>
                        <w:br/>
                        <w:t>    fakememinv &lt;= 1'b1;</w:t>
                      </w:r>
                      <w:r>
                        <w:rPr>
                          <w:rFonts w:ascii="Arial" w:hAnsi="Arial" w:cs="Arial"/>
                          <w:b/>
                          <w:bCs/>
                          <w:i/>
                          <w:iCs/>
                          <w:color w:val="000000" w:themeColor="text1"/>
                          <w:kern w:val="24"/>
                        </w:rPr>
                        <w:br/>
                        <w:t>  else if (write &amp;&amp; (wr_adr == select_addr) ) begin</w:t>
                      </w:r>
                      <w:r>
                        <w:rPr>
                          <w:rFonts w:ascii="Arial" w:hAnsi="Arial" w:cs="Arial"/>
                          <w:b/>
                          <w:bCs/>
                          <w:i/>
                          <w:iCs/>
                          <w:color w:val="000000" w:themeColor="text1"/>
                          <w:kern w:val="24"/>
                        </w:rPr>
                        <w:br/>
                        <w:t>    fakememinv &lt;= 1'b0;</w:t>
                      </w:r>
                      <w:r>
                        <w:rPr>
                          <w:rFonts w:ascii="Arial" w:hAnsi="Arial" w:cs="Arial"/>
                          <w:b/>
                          <w:bCs/>
                          <w:i/>
                          <w:iCs/>
                          <w:color w:val="000000" w:themeColor="text1"/>
                          <w:kern w:val="24"/>
                        </w:rPr>
                        <w:br/>
                        <w:t>    fakemem &lt;= din[select_bit];</w:t>
                      </w:r>
                      <w:r>
                        <w:rPr>
                          <w:rFonts w:ascii="Arial" w:hAnsi="Arial" w:cs="Arial"/>
                          <w:b/>
                          <w:bCs/>
                          <w:i/>
                          <w:iCs/>
                          <w:color w:val="000000" w:themeColor="text1"/>
                          <w:kern w:val="24"/>
                        </w:rPr>
                        <w:br/>
                        <w:t>  end</w:t>
                      </w:r>
                    </w:p>
                  </w:txbxContent>
                </v:textbox>
              </v:shape>
            </w:pict>
          </mc:Fallback>
        </mc:AlternateContent>
      </w: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0C4759" w:rsidRDefault="000C4759" w:rsidP="00DE0736">
      <w:pPr>
        <w:ind w:left="0"/>
        <w:rPr>
          <w:sz w:val="24"/>
          <w:szCs w:val="24"/>
        </w:rPr>
      </w:pPr>
      <w:r>
        <w:rPr>
          <w:sz w:val="24"/>
          <w:szCs w:val="24"/>
        </w:rPr>
        <w:t>T</w:t>
      </w:r>
      <w:r w:rsidRPr="005B734F">
        <w:rPr>
          <w:sz w:val="24"/>
          <w:szCs w:val="24"/>
        </w:rPr>
        <w:t>o evaluate the formal coverage of the design</w:t>
      </w:r>
      <w:r w:rsidR="00B123D8">
        <w:rPr>
          <w:sz w:val="24"/>
          <w:szCs w:val="24"/>
        </w:rPr>
        <w:t>, we have a pos</w:t>
      </w:r>
      <w:r>
        <w:rPr>
          <w:sz w:val="24"/>
          <w:szCs w:val="24"/>
        </w:rPr>
        <w:t xml:space="preserve">t processing flow developed </w:t>
      </w:r>
      <w:proofErr w:type="spellStart"/>
      <w:r>
        <w:rPr>
          <w:sz w:val="24"/>
          <w:szCs w:val="24"/>
        </w:rPr>
        <w:t>inhouse</w:t>
      </w:r>
      <w:proofErr w:type="spellEnd"/>
      <w:r w:rsidRPr="005B734F">
        <w:rPr>
          <w:sz w:val="24"/>
          <w:szCs w:val="24"/>
        </w:rPr>
        <w:t xml:space="preserve">. </w:t>
      </w:r>
      <w:r>
        <w:rPr>
          <w:sz w:val="24"/>
          <w:szCs w:val="24"/>
        </w:rPr>
        <w:t>The fchkr.sh</w:t>
      </w:r>
      <w:r w:rsidRPr="005B734F">
        <w:rPr>
          <w:sz w:val="24"/>
          <w:szCs w:val="24"/>
        </w:rPr>
        <w:t xml:space="preserve"> script retrieves all the checks in the design. Then it parses all the </w:t>
      </w:r>
      <w:proofErr w:type="spellStart"/>
      <w:r w:rsidRPr="005B734F">
        <w:rPr>
          <w:sz w:val="24"/>
          <w:szCs w:val="24"/>
        </w:rPr>
        <w:t>logfiles</w:t>
      </w:r>
      <w:proofErr w:type="spellEnd"/>
      <w:r w:rsidRPr="005B734F">
        <w:rPr>
          <w:sz w:val="24"/>
          <w:szCs w:val="24"/>
        </w:rPr>
        <w:t xml:space="preserve"> to make sure that all the assertions are (formally) proven to give us </w:t>
      </w:r>
      <w:proofErr w:type="gramStart"/>
      <w:r w:rsidRPr="005B734F">
        <w:rPr>
          <w:sz w:val="24"/>
          <w:szCs w:val="24"/>
        </w:rPr>
        <w:t>a 100</w:t>
      </w:r>
      <w:proofErr w:type="gramEnd"/>
      <w:r w:rsidRPr="005B734F">
        <w:rPr>
          <w:sz w:val="24"/>
          <w:szCs w:val="24"/>
        </w:rPr>
        <w:t>% coverage of our desi</w:t>
      </w:r>
      <w:r>
        <w:rPr>
          <w:sz w:val="24"/>
          <w:szCs w:val="24"/>
        </w:rPr>
        <w:t>gn.  It prints out the</w:t>
      </w:r>
      <w:r w:rsidRPr="005B734F">
        <w:rPr>
          <w:sz w:val="24"/>
          <w:szCs w:val="24"/>
        </w:rPr>
        <w:t xml:space="preserve"> constraints, </w:t>
      </w:r>
      <w:proofErr w:type="spellStart"/>
      <w:r w:rsidRPr="005B734F">
        <w:rPr>
          <w:sz w:val="24"/>
          <w:szCs w:val="24"/>
        </w:rPr>
        <w:t>asssertions</w:t>
      </w:r>
      <w:proofErr w:type="spellEnd"/>
      <w:r w:rsidRPr="005B734F">
        <w:rPr>
          <w:sz w:val="24"/>
          <w:szCs w:val="24"/>
        </w:rPr>
        <w:t xml:space="preserve"> and proven assertion for each run. </w:t>
      </w:r>
    </w:p>
    <w:p w:rsidR="00D33567" w:rsidRPr="005B734F" w:rsidRDefault="00D33567" w:rsidP="00DE0736">
      <w:pPr>
        <w:ind w:left="0"/>
        <w:rPr>
          <w:sz w:val="24"/>
          <w:szCs w:val="24"/>
        </w:rPr>
      </w:pPr>
    </w:p>
    <w:p w:rsidR="000C4759" w:rsidRDefault="000C4759" w:rsidP="00DE0736">
      <w:pPr>
        <w:ind w:left="0"/>
        <w:rPr>
          <w:sz w:val="24"/>
          <w:szCs w:val="24"/>
        </w:rPr>
      </w:pPr>
      <w:r>
        <w:rPr>
          <w:sz w:val="24"/>
          <w:szCs w:val="24"/>
        </w:rPr>
        <w:t>S</w:t>
      </w:r>
      <w:r w:rsidRPr="005B734F">
        <w:rPr>
          <w:sz w:val="24"/>
          <w:szCs w:val="24"/>
        </w:rPr>
        <w:t>everal design for verification techniques</w:t>
      </w:r>
      <w:r>
        <w:rPr>
          <w:sz w:val="24"/>
          <w:szCs w:val="24"/>
        </w:rPr>
        <w:t xml:space="preserve"> have been used</w:t>
      </w:r>
      <w:r w:rsidRPr="005B734F">
        <w:rPr>
          <w:sz w:val="24"/>
          <w:szCs w:val="24"/>
        </w:rPr>
        <w:t xml:space="preserve"> to guarantee that formal tool is able to </w:t>
      </w:r>
      <w:proofErr w:type="gramStart"/>
      <w:r w:rsidRPr="005B734F">
        <w:rPr>
          <w:sz w:val="24"/>
          <w:szCs w:val="24"/>
        </w:rPr>
        <w:t>conve</w:t>
      </w:r>
      <w:r>
        <w:rPr>
          <w:sz w:val="24"/>
          <w:szCs w:val="24"/>
        </w:rPr>
        <w:t>rge</w:t>
      </w:r>
      <w:proofErr w:type="gramEnd"/>
      <w:r>
        <w:rPr>
          <w:sz w:val="24"/>
          <w:szCs w:val="24"/>
        </w:rPr>
        <w:t xml:space="preserve"> proofs completely on the IPs</w:t>
      </w:r>
      <w:r w:rsidRPr="005B734F">
        <w:rPr>
          <w:sz w:val="24"/>
          <w:szCs w:val="24"/>
        </w:rPr>
        <w:t xml:space="preserve">. The simple semantic of memory IPs (i.e. read data to an address should be the last data written to that address) have also been a key in the formal results we achieve for the IP.  The goal of the techniques mentioned above is to reduce the state </w:t>
      </w:r>
      <w:r w:rsidRPr="005B734F">
        <w:rPr>
          <w:sz w:val="24"/>
          <w:szCs w:val="24"/>
        </w:rPr>
        <w:lastRenderedPageBreak/>
        <w:t xml:space="preserve">space both temporally and </w:t>
      </w:r>
      <w:proofErr w:type="spellStart"/>
      <w:r w:rsidRPr="005B734F">
        <w:rPr>
          <w:sz w:val="24"/>
          <w:szCs w:val="24"/>
        </w:rPr>
        <w:t>spacially</w:t>
      </w:r>
      <w:proofErr w:type="spellEnd"/>
      <w:r w:rsidRPr="005B734F">
        <w:rPr>
          <w:sz w:val="24"/>
          <w:szCs w:val="24"/>
        </w:rPr>
        <w:t xml:space="preserve">. We use these to help the formal tool </w:t>
      </w:r>
      <w:proofErr w:type="gramStart"/>
      <w:r w:rsidRPr="005B734F">
        <w:rPr>
          <w:sz w:val="24"/>
          <w:szCs w:val="24"/>
        </w:rPr>
        <w:t>converge  the</w:t>
      </w:r>
      <w:proofErr w:type="gramEnd"/>
      <w:r w:rsidRPr="005B734F">
        <w:rPr>
          <w:sz w:val="24"/>
          <w:szCs w:val="24"/>
        </w:rPr>
        <w:t xml:space="preserve"> properties exhau</w:t>
      </w:r>
      <w:r>
        <w:rPr>
          <w:sz w:val="24"/>
          <w:szCs w:val="24"/>
        </w:rPr>
        <w:t>s</w:t>
      </w:r>
      <w:r w:rsidRPr="005B734F">
        <w:rPr>
          <w:sz w:val="24"/>
          <w:szCs w:val="24"/>
        </w:rPr>
        <w:t>tively.</w:t>
      </w:r>
    </w:p>
    <w:p w:rsidR="00617EE4" w:rsidRDefault="00617EE4" w:rsidP="00617EE4">
      <w:pPr>
        <w:pStyle w:val="Heading1"/>
      </w:pPr>
      <w:r>
        <w:lastRenderedPageBreak/>
        <w:t>Dynamic Simulation</w:t>
      </w:r>
    </w:p>
    <w:p w:rsidR="00617EE4" w:rsidRDefault="00617EE4" w:rsidP="00E60FE3">
      <w:pPr>
        <w:ind w:left="0"/>
        <w:rPr>
          <w:i/>
        </w:rPr>
      </w:pPr>
    </w:p>
    <w:p w:rsidR="00E60FE3" w:rsidRDefault="00E60FE3" w:rsidP="00E60FE3">
      <w:pPr>
        <w:pStyle w:val="BodyText"/>
      </w:pPr>
      <w:r>
        <w:t>The dynamic simulations are run for the following scenarios:</w:t>
      </w:r>
    </w:p>
    <w:p w:rsidR="00E60FE3" w:rsidRDefault="00E60FE3" w:rsidP="00E60FE3">
      <w:pPr>
        <w:pStyle w:val="BodyText"/>
        <w:numPr>
          <w:ilvl w:val="0"/>
          <w:numId w:val="48"/>
        </w:numPr>
      </w:pPr>
      <w:r>
        <w:t>Reset checks</w:t>
      </w:r>
    </w:p>
    <w:p w:rsidR="00E60FE3" w:rsidRDefault="00E60FE3" w:rsidP="00E60FE3">
      <w:pPr>
        <w:pStyle w:val="BodyText"/>
        <w:numPr>
          <w:ilvl w:val="0"/>
          <w:numId w:val="48"/>
        </w:numPr>
      </w:pPr>
      <w:r>
        <w:t>Boundary and capacity checks</w:t>
      </w:r>
    </w:p>
    <w:p w:rsidR="00E60FE3" w:rsidRDefault="00E60FE3" w:rsidP="00E60FE3">
      <w:pPr>
        <w:pStyle w:val="BodyText"/>
        <w:numPr>
          <w:ilvl w:val="0"/>
          <w:numId w:val="48"/>
        </w:numPr>
      </w:pPr>
      <w:r>
        <w:t>Checking that the assumptions of formal.</w:t>
      </w:r>
    </w:p>
    <w:p w:rsidR="00E60FE3" w:rsidRPr="00746A92" w:rsidRDefault="00E60FE3" w:rsidP="00E60FE3">
      <w:pPr>
        <w:pStyle w:val="BodyText"/>
      </w:pPr>
      <w:r>
        <w:t xml:space="preserve">A dynamic simulation </w:t>
      </w:r>
      <w:proofErr w:type="spellStart"/>
      <w:r>
        <w:t>testbench</w:t>
      </w:r>
      <w:proofErr w:type="spellEnd"/>
      <w:r>
        <w:t xml:space="preserve"> gets automatically generated with the cut. A dynamic simulation can be run by simply going to </w:t>
      </w:r>
      <w:proofErr w:type="spellStart"/>
      <w:r>
        <w:t>run_sample</w:t>
      </w:r>
      <w:proofErr w:type="spellEnd"/>
      <w:r>
        <w:t xml:space="preserve">/ directory and running </w:t>
      </w:r>
      <w:proofErr w:type="gramStart"/>
      <w:r>
        <w:t>the ./</w:t>
      </w:r>
      <w:proofErr w:type="gramEnd"/>
      <w:r>
        <w:t>run script.</w:t>
      </w:r>
    </w:p>
    <w:p w:rsidR="00617EE4" w:rsidRDefault="00617EE4" w:rsidP="00617EE4">
      <w:pPr>
        <w:ind w:left="432"/>
        <w:rPr>
          <w:i/>
        </w:rPr>
      </w:pPr>
    </w:p>
    <w:p w:rsidR="000C4759" w:rsidRPr="000C4759" w:rsidRDefault="000C4759" w:rsidP="000C4759">
      <w:pPr>
        <w:pStyle w:val="BodyText"/>
      </w:pPr>
    </w:p>
    <w:p w:rsidR="00425F1E" w:rsidRPr="00B268C6" w:rsidRDefault="00425F1E" w:rsidP="0014285D">
      <w:pPr>
        <w:pStyle w:val="Heading1"/>
      </w:pPr>
      <w:bookmarkStart w:id="97" w:name="_Toc385371835"/>
      <w:r w:rsidRPr="00B268C6">
        <w:lastRenderedPageBreak/>
        <w:t>Revision Change Log</w:t>
      </w:r>
      <w:bookmarkEnd w:id="88"/>
      <w:bookmarkEnd w:id="97"/>
    </w:p>
    <w:p w:rsidR="00850C6A" w:rsidRPr="00B268C6" w:rsidRDefault="00850C6A" w:rsidP="00850C6A">
      <w:pPr>
        <w:pStyle w:val="BodyText"/>
        <w:rPr>
          <w:rFonts w:asciiTheme="minorHAnsi" w:hAnsiTheme="minorHAnsi"/>
        </w:rPr>
      </w:pPr>
    </w:p>
    <w:tbl>
      <w:tblPr>
        <w:tblW w:w="9191" w:type="dxa"/>
        <w:tblInd w:w="565" w:type="dxa"/>
        <w:tbl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insideH w:val="single" w:sz="4" w:space="0" w:color="948A54" w:themeColor="background2" w:themeShade="80"/>
          <w:insideV w:val="single" w:sz="4" w:space="0" w:color="948A54" w:themeColor="background2" w:themeShade="80"/>
        </w:tblBorders>
        <w:tblCellMar>
          <w:top w:w="72" w:type="dxa"/>
          <w:left w:w="115" w:type="dxa"/>
          <w:bottom w:w="72" w:type="dxa"/>
          <w:right w:w="115" w:type="dxa"/>
        </w:tblCellMar>
        <w:tblLook w:val="01E0" w:firstRow="1" w:lastRow="1" w:firstColumn="1" w:lastColumn="1" w:noHBand="0" w:noVBand="0"/>
      </w:tblPr>
      <w:tblGrid>
        <w:gridCol w:w="1440"/>
        <w:gridCol w:w="2056"/>
        <w:gridCol w:w="5695"/>
      </w:tblGrid>
      <w:tr w:rsidR="00C14EE1" w:rsidRPr="00B268C6" w:rsidTr="00B268C6">
        <w:trPr>
          <w:trHeight w:val="323"/>
        </w:trPr>
        <w:tc>
          <w:tcPr>
            <w:tcW w:w="144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C14EE1" w:rsidRPr="00B268C6" w:rsidRDefault="00C14EE1" w:rsidP="00B268C6">
            <w:pPr>
              <w:pStyle w:val="Caption"/>
              <w:spacing w:after="0" w:line="240" w:lineRule="auto"/>
              <w:ind w:left="0"/>
              <w:rPr>
                <w:rFonts w:asciiTheme="minorHAnsi" w:hAnsiTheme="minorHAnsi"/>
                <w:color w:val="FFFFFF" w:themeColor="background1"/>
              </w:rPr>
            </w:pPr>
            <w:r w:rsidRPr="00B268C6">
              <w:rPr>
                <w:rFonts w:asciiTheme="minorHAnsi" w:hAnsiTheme="minorHAnsi"/>
                <w:color w:val="FFFFFF" w:themeColor="background1"/>
              </w:rPr>
              <w:t>Version</w:t>
            </w:r>
          </w:p>
        </w:tc>
        <w:tc>
          <w:tcPr>
            <w:tcW w:w="2056"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C14EE1" w:rsidRPr="00B268C6" w:rsidRDefault="00C14EE1" w:rsidP="00B268C6">
            <w:pPr>
              <w:pStyle w:val="Caption"/>
              <w:spacing w:after="0" w:line="240" w:lineRule="auto"/>
              <w:ind w:left="0"/>
              <w:rPr>
                <w:rFonts w:asciiTheme="minorHAnsi" w:hAnsiTheme="minorHAnsi"/>
                <w:color w:val="FFFFFF" w:themeColor="background1"/>
              </w:rPr>
            </w:pPr>
            <w:r w:rsidRPr="00B268C6">
              <w:rPr>
                <w:rFonts w:asciiTheme="minorHAnsi" w:hAnsiTheme="minorHAnsi"/>
                <w:color w:val="FFFFFF" w:themeColor="background1"/>
              </w:rPr>
              <w:t>Date of Release</w:t>
            </w:r>
          </w:p>
        </w:tc>
        <w:tc>
          <w:tcPr>
            <w:tcW w:w="5695"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C14EE1" w:rsidRPr="00B268C6" w:rsidRDefault="00C14EE1" w:rsidP="00B268C6">
            <w:pPr>
              <w:pStyle w:val="Caption"/>
              <w:spacing w:after="0" w:line="240" w:lineRule="auto"/>
              <w:ind w:left="0"/>
              <w:rPr>
                <w:rFonts w:asciiTheme="minorHAnsi" w:hAnsiTheme="minorHAnsi"/>
                <w:color w:val="FFFFFF" w:themeColor="background1"/>
              </w:rPr>
            </w:pPr>
            <w:r w:rsidRPr="00B268C6">
              <w:rPr>
                <w:rFonts w:asciiTheme="minorHAnsi" w:hAnsiTheme="minorHAnsi"/>
                <w:color w:val="FFFFFF" w:themeColor="background1"/>
              </w:rPr>
              <w:t>Notes</w:t>
            </w:r>
          </w:p>
        </w:tc>
      </w:tr>
      <w:tr w:rsidR="00653906" w:rsidRPr="00B268C6" w:rsidTr="00025EF6">
        <w:trPr>
          <w:trHeight w:val="242"/>
        </w:trPr>
        <w:tc>
          <w:tcPr>
            <w:tcW w:w="1440" w:type="dxa"/>
            <w:tcBorders>
              <w:top w:val="single" w:sz="4" w:space="0" w:color="4A442A" w:themeColor="background2" w:themeShade="40"/>
            </w:tcBorders>
            <w:vAlign w:val="center"/>
            <w:hideMark/>
          </w:tcPr>
          <w:p w:rsidR="00653906" w:rsidRPr="00B268C6" w:rsidRDefault="00653906" w:rsidP="00025EF6">
            <w:pPr>
              <w:pStyle w:val="TableText"/>
              <w:keepNext/>
              <w:keepLines/>
              <w:jc w:val="center"/>
              <w:rPr>
                <w:rFonts w:asciiTheme="minorHAnsi" w:hAnsiTheme="minorHAnsi"/>
                <w:sz w:val="20"/>
              </w:rPr>
            </w:pPr>
            <w:r>
              <w:rPr>
                <w:rFonts w:asciiTheme="minorHAnsi" w:hAnsiTheme="minorHAnsi"/>
                <w:sz w:val="20"/>
              </w:rPr>
              <w:t>V1.0</w:t>
            </w:r>
          </w:p>
        </w:tc>
        <w:tc>
          <w:tcPr>
            <w:tcW w:w="2056" w:type="dxa"/>
            <w:tcBorders>
              <w:top w:val="single" w:sz="4" w:space="0" w:color="4A442A" w:themeColor="background2" w:themeShade="40"/>
            </w:tcBorders>
            <w:vAlign w:val="center"/>
            <w:hideMark/>
          </w:tcPr>
          <w:p w:rsidR="00653906" w:rsidRPr="00B268C6" w:rsidRDefault="00EB6818" w:rsidP="00025EF6">
            <w:pPr>
              <w:pStyle w:val="TableText"/>
              <w:keepNext/>
              <w:keepLines/>
              <w:jc w:val="center"/>
              <w:rPr>
                <w:rFonts w:asciiTheme="minorHAnsi" w:hAnsiTheme="minorHAnsi"/>
                <w:sz w:val="20"/>
              </w:rPr>
            </w:pPr>
            <w:r>
              <w:rPr>
                <w:rFonts w:asciiTheme="minorHAnsi" w:hAnsiTheme="minorHAnsi"/>
                <w:sz w:val="20"/>
              </w:rPr>
              <w:t>Apr 16 2014</w:t>
            </w:r>
          </w:p>
        </w:tc>
        <w:tc>
          <w:tcPr>
            <w:tcW w:w="5695" w:type="dxa"/>
            <w:tcBorders>
              <w:top w:val="single" w:sz="4" w:space="0" w:color="4A442A" w:themeColor="background2" w:themeShade="40"/>
            </w:tcBorders>
            <w:vAlign w:val="center"/>
            <w:hideMark/>
          </w:tcPr>
          <w:p w:rsidR="00653906" w:rsidRPr="00B268C6" w:rsidRDefault="00653906" w:rsidP="00025EF6">
            <w:pPr>
              <w:pStyle w:val="TableText"/>
              <w:keepNext/>
              <w:keepLines/>
              <w:jc w:val="center"/>
              <w:rPr>
                <w:rFonts w:asciiTheme="minorHAnsi" w:hAnsiTheme="minorHAnsi"/>
                <w:sz w:val="20"/>
              </w:rPr>
            </w:pPr>
            <w:r w:rsidRPr="00B268C6">
              <w:rPr>
                <w:rFonts w:asciiTheme="minorHAnsi" w:hAnsiTheme="minorHAnsi"/>
                <w:sz w:val="20"/>
              </w:rPr>
              <w:t>Initial Release.</w:t>
            </w:r>
          </w:p>
        </w:tc>
      </w:tr>
    </w:tbl>
    <w:p w:rsidR="00A2063B" w:rsidRPr="00B268C6" w:rsidRDefault="00A2063B">
      <w:pPr>
        <w:ind w:left="0"/>
        <w:rPr>
          <w:rFonts w:asciiTheme="minorHAnsi" w:hAnsiTheme="minorHAnsi"/>
        </w:rPr>
      </w:pPr>
    </w:p>
    <w:p w:rsidR="001673A5" w:rsidRPr="00B268C6" w:rsidRDefault="001673A5">
      <w:pPr>
        <w:ind w:left="0"/>
        <w:rPr>
          <w:rFonts w:asciiTheme="minorHAnsi" w:hAnsiTheme="minorHAnsi"/>
        </w:rPr>
      </w:pPr>
    </w:p>
    <w:p w:rsidR="001673A5" w:rsidRPr="00B268C6" w:rsidRDefault="001673A5">
      <w:pPr>
        <w:ind w:left="0"/>
        <w:rPr>
          <w:rFonts w:asciiTheme="minorHAnsi" w:hAnsiTheme="minorHAnsi"/>
        </w:rPr>
      </w:pPr>
    </w:p>
    <w:p w:rsidR="001673A5" w:rsidRPr="00B268C6" w:rsidRDefault="001673A5">
      <w:pPr>
        <w:ind w:left="0"/>
        <w:rPr>
          <w:rFonts w:asciiTheme="minorHAnsi" w:hAnsiTheme="minorHAnsi"/>
        </w:rPr>
      </w:pPr>
    </w:p>
    <w:p w:rsidR="001673A5" w:rsidRPr="00B268C6" w:rsidRDefault="001673A5">
      <w:pPr>
        <w:ind w:left="0"/>
        <w:rPr>
          <w:rFonts w:asciiTheme="minorHAnsi" w:hAnsiTheme="minorHAnsi"/>
        </w:rPr>
      </w:pPr>
    </w:p>
    <w:p w:rsidR="001673A5" w:rsidRPr="00B268C6" w:rsidRDefault="001673A5">
      <w:pPr>
        <w:ind w:left="0"/>
        <w:rPr>
          <w:rFonts w:asciiTheme="minorHAnsi" w:hAnsiTheme="minorHAnsi"/>
        </w:rPr>
      </w:pPr>
    </w:p>
    <w:p w:rsidR="000450B3" w:rsidRPr="00B268C6" w:rsidRDefault="000450B3">
      <w:pPr>
        <w:ind w:left="0"/>
        <w:rPr>
          <w:rFonts w:asciiTheme="minorHAnsi" w:hAnsiTheme="minorHAnsi"/>
        </w:rPr>
      </w:pPr>
    </w:p>
    <w:p w:rsidR="000450B3" w:rsidRPr="00B268C6" w:rsidRDefault="000450B3">
      <w:pPr>
        <w:ind w:left="0"/>
        <w:rPr>
          <w:rFonts w:asciiTheme="minorHAnsi" w:hAnsiTheme="minorHAnsi"/>
        </w:rPr>
      </w:pPr>
    </w:p>
    <w:p w:rsidR="000450B3" w:rsidRPr="00B268C6" w:rsidRDefault="000450B3">
      <w:pPr>
        <w:ind w:left="0"/>
        <w:rPr>
          <w:rFonts w:asciiTheme="minorHAnsi" w:hAnsiTheme="minorHAnsi"/>
        </w:rPr>
      </w:pPr>
    </w:p>
    <w:p w:rsidR="001673A5" w:rsidRPr="00B268C6" w:rsidRDefault="001673A5">
      <w:pPr>
        <w:ind w:left="0"/>
        <w:rPr>
          <w:rFonts w:asciiTheme="minorHAnsi" w:hAnsiTheme="minorHAnsi"/>
        </w:rPr>
      </w:pPr>
    </w:p>
    <w:p w:rsidR="001673A5" w:rsidRPr="00CE3D2A" w:rsidRDefault="001673A5" w:rsidP="001B194F">
      <w:pPr>
        <w:pStyle w:val="Memoirbodycopy"/>
        <w:rPr>
          <w:b/>
          <w:sz w:val="24"/>
          <w:szCs w:val="24"/>
        </w:rPr>
      </w:pPr>
      <w:r w:rsidRPr="00CE3D2A">
        <w:rPr>
          <w:b/>
          <w:sz w:val="24"/>
          <w:szCs w:val="24"/>
        </w:rPr>
        <w:t>Memoir Systems Inc.</w:t>
      </w:r>
    </w:p>
    <w:p w:rsidR="001673A5" w:rsidRPr="00CE3D2A" w:rsidRDefault="001673A5" w:rsidP="00060285">
      <w:pPr>
        <w:pStyle w:val="Memoirbodycopy"/>
        <w:rPr>
          <w:b/>
          <w:sz w:val="24"/>
          <w:szCs w:val="24"/>
        </w:rPr>
      </w:pPr>
      <w:r w:rsidRPr="00CE3D2A">
        <w:rPr>
          <w:b/>
          <w:sz w:val="24"/>
          <w:szCs w:val="24"/>
        </w:rPr>
        <w:t>23</w:t>
      </w:r>
      <w:r w:rsidR="00060285" w:rsidRPr="00CE3D2A">
        <w:rPr>
          <w:b/>
          <w:sz w:val="24"/>
          <w:szCs w:val="24"/>
        </w:rPr>
        <w:t xml:space="preserve">50 Mission College Blvd. # 1275, </w:t>
      </w:r>
      <w:r w:rsidRPr="00CE3D2A">
        <w:rPr>
          <w:b/>
          <w:sz w:val="24"/>
          <w:szCs w:val="24"/>
        </w:rPr>
        <w:t>Santa Clara, CA</w:t>
      </w:r>
      <w:r w:rsidR="00060285" w:rsidRPr="00CE3D2A">
        <w:rPr>
          <w:b/>
          <w:sz w:val="24"/>
          <w:szCs w:val="24"/>
        </w:rPr>
        <w:t xml:space="preserve"> 95054</w:t>
      </w:r>
    </w:p>
    <w:p w:rsidR="001673A5" w:rsidRPr="00CE3D2A" w:rsidRDefault="001673A5" w:rsidP="001B194F">
      <w:pPr>
        <w:pStyle w:val="Memoirbodycopy"/>
        <w:rPr>
          <w:b/>
          <w:sz w:val="24"/>
          <w:szCs w:val="24"/>
        </w:rPr>
      </w:pPr>
      <w:r w:rsidRPr="00CE3D2A">
        <w:rPr>
          <w:b/>
          <w:sz w:val="24"/>
          <w:szCs w:val="24"/>
        </w:rPr>
        <w:t>Phone:</w:t>
      </w:r>
      <w:r w:rsidR="00C019D1">
        <w:rPr>
          <w:b/>
          <w:sz w:val="24"/>
          <w:szCs w:val="24"/>
        </w:rPr>
        <w:t xml:space="preserve"> </w:t>
      </w:r>
      <w:r w:rsidRPr="00CE3D2A">
        <w:rPr>
          <w:b/>
          <w:sz w:val="24"/>
          <w:szCs w:val="24"/>
        </w:rPr>
        <w:t>1-408-550-2382</w:t>
      </w:r>
    </w:p>
    <w:p w:rsidR="001673A5" w:rsidRPr="00060285" w:rsidRDefault="001673A5" w:rsidP="001B194F">
      <w:pPr>
        <w:pStyle w:val="Memoirbodycopy"/>
        <w:rPr>
          <w:b/>
        </w:rPr>
      </w:pPr>
      <w:r w:rsidRPr="00CE3D2A">
        <w:rPr>
          <w:b/>
          <w:sz w:val="24"/>
          <w:szCs w:val="24"/>
        </w:rPr>
        <w:t xml:space="preserve">Email: </w:t>
      </w:r>
      <w:r w:rsidR="00855DC6" w:rsidRPr="00CE3D2A">
        <w:rPr>
          <w:b/>
          <w:sz w:val="24"/>
          <w:szCs w:val="24"/>
        </w:rPr>
        <w:t>support</w:t>
      </w:r>
      <w:r w:rsidRPr="00CE3D2A">
        <w:rPr>
          <w:b/>
          <w:sz w:val="24"/>
          <w:szCs w:val="24"/>
        </w:rPr>
        <w:t>@memoir-systems.com</w:t>
      </w:r>
    </w:p>
    <w:p w:rsidR="001673A5" w:rsidRPr="00B268C6" w:rsidRDefault="001673A5" w:rsidP="001B194F">
      <w:pPr>
        <w:pStyle w:val="Memoirbodycopy"/>
      </w:pPr>
    </w:p>
    <w:sectPr w:rsidR="001673A5" w:rsidRPr="00B268C6" w:rsidSect="00EA674D">
      <w:headerReference w:type="default" r:id="rId24"/>
      <w:headerReference w:type="first" r:id="rId25"/>
      <w:pgSz w:w="12240" w:h="15840" w:code="1"/>
      <w:pgMar w:top="1728" w:right="994" w:bottom="1008" w:left="1440" w:header="432" w:footer="288"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E0C2A" w:rsidRDefault="001E0C2A">
      <w:r>
        <w:separator/>
      </w:r>
    </w:p>
  </w:endnote>
  <w:endnote w:type="continuationSeparator" w:id="0">
    <w:p w:rsidR="001E0C2A" w:rsidRDefault="001E0C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embedRegular r:id="rId1" w:fontKey="{643438F6-04B5-4345-A5D2-00F794BEB1FD}"/>
    <w:embedBold r:id="rId2" w:fontKey="{840832D0-1D6C-48C0-94F3-D6BF8F5CC7B8}"/>
  </w:font>
  <w:font w:name="Calibri">
    <w:panose1 w:val="020F0502020204030204"/>
    <w:charset w:val="00"/>
    <w:family w:val="swiss"/>
    <w:pitch w:val="variable"/>
    <w:sig w:usb0="E10002FF" w:usb1="4000ACFF" w:usb2="00000009" w:usb3="00000000" w:csb0="0000019F" w:csb1="00000000"/>
    <w:embedRegular r:id="rId3" w:fontKey="{9C30217C-19B9-45CA-A6F7-095A94C455CD}"/>
    <w:embedBold r:id="rId4" w:fontKey="{DFC0E45A-CF68-4DF6-9F0B-B816F9E0645E}"/>
    <w:embedItalic r:id="rId5" w:fontKey="{E96737C2-5EFB-4538-B41F-78DDC55A536E}"/>
  </w:font>
  <w:font w:name="Arial Narrow">
    <w:panose1 w:val="020B0606020202030204"/>
    <w:charset w:val="00"/>
    <w:family w:val="swiss"/>
    <w:pitch w:val="variable"/>
    <w:sig w:usb0="00000287" w:usb1="00000800" w:usb2="00000000" w:usb3="00000000" w:csb0="0000009F" w:csb1="00000000"/>
    <w:embedRegular r:id="rId6" w:fontKey="{DFCF5579-88A6-4947-9979-6B3878877850}"/>
  </w:font>
  <w:font w:name="Franklin Gothic Book">
    <w:charset w:val="00"/>
    <w:family w:val="swiss"/>
    <w:pitch w:val="variable"/>
    <w:sig w:usb0="00000287" w:usb1="00000000" w:usb2="00000000" w:usb3="00000000" w:csb0="0000009F" w:csb1="00000000"/>
    <w:embedRegular r:id="rId7" w:fontKey="{CAA17010-B8C6-4C19-AA0F-F2749C86A796}"/>
  </w:font>
  <w:font w:name="Tahoma">
    <w:panose1 w:val="020B0604030504040204"/>
    <w:charset w:val="00"/>
    <w:family w:val="swiss"/>
    <w:pitch w:val="variable"/>
    <w:sig w:usb0="E1002EFF" w:usb1="C000605B" w:usb2="00000029" w:usb3="00000000" w:csb0="000101FF" w:csb1="00000000"/>
    <w:embedRegular r:id="rId8" w:fontKey="{6EB03EE7-3ACE-4B02-BE8E-A67051703E78}"/>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Myriad Pro">
    <w:altName w:val="Arial"/>
    <w:panose1 w:val="00000000000000000000"/>
    <w:charset w:val="00"/>
    <w:family w:val="swiss"/>
    <w:notTrueType/>
    <w:pitch w:val="variable"/>
    <w:sig w:usb0="A00002AF" w:usb1="5000204B" w:usb2="00000000" w:usb3="00000000" w:csb0="0000019F" w:csb1="00000000"/>
  </w:font>
  <w:font w:name="Cambria">
    <w:panose1 w:val="02040503050406030204"/>
    <w:charset w:val="00"/>
    <w:family w:val="roman"/>
    <w:pitch w:val="variable"/>
    <w:sig w:usb0="E00002FF" w:usb1="400004FF" w:usb2="00000000" w:usb3="00000000" w:csb0="0000019F" w:csb1="00000000"/>
    <w:embedRegular r:id="rId9" w:fontKey="{AD009558-71A7-4A0D-B2D8-F62A083AB24B}"/>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6A2A" w:rsidRDefault="00696A2A">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rsidR="00696A2A" w:rsidRDefault="00696A2A">
    <w:pPr>
      <w:ind w:left="-108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6A2A" w:rsidRDefault="00696A2A" w:rsidP="001C4F90">
    <w:pPr>
      <w:pStyle w:val="Footer"/>
      <w:pBdr>
        <w:top w:val="single" w:sz="4" w:space="1" w:color="E36C0A" w:themeColor="accent6" w:themeShade="BF"/>
      </w:pBdr>
      <w:tabs>
        <w:tab w:val="clear" w:pos="4320"/>
        <w:tab w:val="center" w:pos="5490"/>
      </w:tabs>
      <w:ind w:left="-720" w:right="-270"/>
      <w:rPr>
        <w:rFonts w:cs="Arial"/>
      </w:rPr>
    </w:pPr>
  </w:p>
  <w:p w:rsidR="00696A2A" w:rsidRPr="007636CB" w:rsidRDefault="00696A2A" w:rsidP="001C4F90">
    <w:pPr>
      <w:pStyle w:val="Footer"/>
      <w:tabs>
        <w:tab w:val="clear" w:pos="4320"/>
        <w:tab w:val="center" w:pos="5490"/>
      </w:tabs>
      <w:spacing w:after="200"/>
      <w:ind w:left="-450"/>
      <w:rPr>
        <w:color w:val="595959" w:themeColor="text1" w:themeTint="A6"/>
      </w:rPr>
    </w:pPr>
    <w:r w:rsidRPr="007636CB">
      <w:rPr>
        <w:rFonts w:cs="Arial"/>
        <w:color w:val="595959" w:themeColor="text1" w:themeTint="A6"/>
      </w:rPr>
      <w:t>MEMOIR SYSTEMS INC. CONFIDENTIAL</w:t>
    </w:r>
    <w:r w:rsidRPr="007636CB">
      <w:rPr>
        <w:rFonts w:cs="Arial"/>
        <w:color w:val="595959" w:themeColor="text1" w:themeTint="A6"/>
      </w:rPr>
      <w:tab/>
    </w:r>
    <w:r w:rsidRPr="007636CB">
      <w:rPr>
        <w:rFonts w:cs="Arial"/>
        <w:color w:val="595959" w:themeColor="text1" w:themeTint="A6"/>
      </w:rPr>
      <w:ptab w:relativeTo="margin" w:alignment="right" w:leader="none"/>
    </w:r>
    <w:r w:rsidRPr="007636CB">
      <w:rPr>
        <w:rFonts w:cs="Arial"/>
        <w:color w:val="595959" w:themeColor="text1" w:themeTint="A6"/>
      </w:rPr>
      <w:t xml:space="preserve"> Page</w:t>
    </w:r>
    <w:r>
      <w:rPr>
        <w:rFonts w:cs="Arial"/>
        <w:color w:val="595959" w:themeColor="text1" w:themeTint="A6"/>
      </w:rPr>
      <w:t xml:space="preserve"> </w:t>
    </w:r>
    <w:r w:rsidRPr="007636CB">
      <w:rPr>
        <w:color w:val="595959" w:themeColor="text1" w:themeTint="A6"/>
      </w:rPr>
      <w:fldChar w:fldCharType="begin"/>
    </w:r>
    <w:r w:rsidRPr="007636CB">
      <w:rPr>
        <w:color w:val="595959" w:themeColor="text1" w:themeTint="A6"/>
      </w:rPr>
      <w:instrText xml:space="preserve"> PAGE   \* MERGEFORMAT </w:instrText>
    </w:r>
    <w:r w:rsidRPr="007636CB">
      <w:rPr>
        <w:color w:val="595959" w:themeColor="text1" w:themeTint="A6"/>
      </w:rPr>
      <w:fldChar w:fldCharType="separate"/>
    </w:r>
    <w:r w:rsidR="00301134" w:rsidRPr="00301134">
      <w:rPr>
        <w:rFonts w:asciiTheme="majorHAnsi" w:hAnsiTheme="majorHAnsi"/>
        <w:noProof/>
        <w:color w:val="595959" w:themeColor="text1" w:themeTint="A6"/>
      </w:rPr>
      <w:t>1</w:t>
    </w:r>
    <w:r w:rsidRPr="007636CB">
      <w:rPr>
        <w:rFonts w:asciiTheme="majorHAnsi" w:hAnsiTheme="majorHAnsi"/>
        <w:noProof/>
        <w:color w:val="595959" w:themeColor="text1" w:themeTint="A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6A2A" w:rsidRDefault="00696A2A" w:rsidP="00B77307">
    <w:pPr>
      <w:pStyle w:val="Footer"/>
      <w:pBdr>
        <w:top w:val="single" w:sz="4" w:space="1" w:color="E36C0A" w:themeColor="accent6" w:themeShade="BF"/>
      </w:pBdr>
      <w:tabs>
        <w:tab w:val="clear" w:pos="4320"/>
        <w:tab w:val="center" w:pos="5490"/>
      </w:tabs>
      <w:ind w:left="-720" w:right="-270"/>
      <w:rPr>
        <w:rFonts w:cs="Arial"/>
      </w:rPr>
    </w:pPr>
  </w:p>
  <w:p w:rsidR="00696A2A" w:rsidRPr="00C34DC8" w:rsidRDefault="00696A2A" w:rsidP="00B77307">
    <w:pPr>
      <w:pStyle w:val="Footer"/>
      <w:pBdr>
        <w:top w:val="single" w:sz="4" w:space="1" w:color="E36C0A" w:themeColor="accent6" w:themeShade="BF"/>
      </w:pBdr>
      <w:tabs>
        <w:tab w:val="clear" w:pos="4320"/>
        <w:tab w:val="center" w:pos="5490"/>
      </w:tabs>
      <w:ind w:left="-720" w:right="-270"/>
      <w:rPr>
        <w:rFonts w:cs="Arial"/>
        <w:spacing w:val="0"/>
      </w:rPr>
    </w:pPr>
    <w:r w:rsidRPr="00C34DC8">
      <w:rPr>
        <w:rFonts w:cs="Arial"/>
        <w:spacing w:val="0"/>
      </w:rPr>
      <w:t>MEMOIR SYSTEMS INC. CONFIDENTIAL</w:t>
    </w:r>
    <w:r w:rsidRPr="00C34DC8">
      <w:rPr>
        <w:rFonts w:cs="Arial"/>
        <w:spacing w:val="0"/>
      </w:rPr>
      <w:tab/>
    </w:r>
    <w:r w:rsidRPr="00C34DC8">
      <w:rPr>
        <w:rFonts w:cs="Arial"/>
        <w:spacing w:val="0"/>
      </w:rPr>
      <w:ptab w:relativeTo="margin" w:alignment="right" w:leader="none"/>
    </w:r>
  </w:p>
  <w:p w:rsidR="00696A2A" w:rsidRPr="00B77307" w:rsidRDefault="00696A2A" w:rsidP="00B77307">
    <w:pPr>
      <w:pStyle w:val="Footer"/>
      <w:pBdr>
        <w:top w:val="single" w:sz="4" w:space="1" w:color="E36C0A" w:themeColor="accent6" w:themeShade="BF"/>
      </w:pBdr>
      <w:tabs>
        <w:tab w:val="clear" w:pos="4320"/>
        <w:tab w:val="center" w:pos="5490"/>
      </w:tabs>
      <w:ind w:left="-720" w:right="-270"/>
      <w:rPr>
        <w:rFonts w:cs="Aria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E0C2A" w:rsidRDefault="001E0C2A">
      <w:r>
        <w:separator/>
      </w:r>
    </w:p>
  </w:footnote>
  <w:footnote w:type="continuationSeparator" w:id="0">
    <w:p w:rsidR="001E0C2A" w:rsidRDefault="001E0C2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6A2A" w:rsidRDefault="00696A2A" w:rsidP="00B64E7D">
    <w:pPr>
      <w:pStyle w:val="Header"/>
      <w:tabs>
        <w:tab w:val="clear" w:pos="8640"/>
        <w:tab w:val="right" w:pos="9360"/>
      </w:tabs>
      <w:ind w:left="432"/>
      <w:jc w:val="both"/>
    </w:pPr>
    <w:r>
      <w:rPr>
        <w:noProof/>
      </w:rPr>
      <mc:AlternateContent>
        <mc:Choice Requires="wps">
          <w:drawing>
            <wp:anchor distT="4294967294" distB="4294967294" distL="114300" distR="114300" simplePos="0" relativeHeight="251659264" behindDoc="0" locked="0" layoutInCell="1" allowOverlap="1">
              <wp:simplePos x="0" y="0"/>
              <wp:positionH relativeFrom="column">
                <wp:posOffset>257175</wp:posOffset>
              </wp:positionH>
              <wp:positionV relativeFrom="paragraph">
                <wp:posOffset>510539</wp:posOffset>
              </wp:positionV>
              <wp:extent cx="5772150" cy="0"/>
              <wp:effectExtent l="0" t="0" r="19050" b="19050"/>
              <wp:wrapNone/>
              <wp:docPr id="85" name="Straight Connector 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2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85"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0.25pt,40.2pt" to="474.75pt,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" strokecolor="black [3040]">
              <o:lock v:ext="edit" shapetype="f"/>
            </v:line>
          </w:pict>
        </mc:Fallback>
      </mc:AlternateContent>
    </w:r>
    <w:r>
      <w:t xml:space="preserve"> Memoir 1R1W IP INTEGRATION GUIDE</w:t>
    </w:r>
    <w:r>
      <w:tab/>
    </w:r>
    <w:r>
      <w:tab/>
      <w:t>Revision v0.1</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6A2A" w:rsidRDefault="00696A2A" w:rsidP="00314E04">
    <w:pPr>
      <w:pStyle w:val="Header"/>
      <w:jc w:val="right"/>
    </w:pPr>
    <w:r>
      <w:rPr>
        <w:rFonts w:ascii="Times New Roman" w:hAnsi="Times New Roman" w:cs="Arial"/>
        <w:b/>
        <w:bCs/>
        <w:caps w:val="0"/>
        <w:noProof/>
        <w:sz w:val="24"/>
        <w:szCs w:val="24"/>
      </w:rPr>
      <w:ptab w:relativeTo="margin" w:alignment="left" w:leader="none"/>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6A2A" w:rsidRDefault="00696A2A" w:rsidP="00B64E7D">
    <w:pPr>
      <w:pStyle w:val="Header"/>
      <w:tabs>
        <w:tab w:val="clear" w:pos="8640"/>
        <w:tab w:val="right" w:pos="9360"/>
      </w:tabs>
      <w:ind w:left="432"/>
      <w:jc w:val="both"/>
    </w:pPr>
    <w:r>
      <w:rPr>
        <w:noProof/>
      </w:rPr>
      <mc:AlternateContent>
        <mc:Choice Requires="wps">
          <w:drawing>
            <wp:anchor distT="4294967294" distB="4294967294" distL="114300" distR="114300" simplePos="0" relativeHeight="251663360" behindDoc="0" locked="0" layoutInCell="1" allowOverlap="1" wp14:anchorId="4D51B437" wp14:editId="527B8410">
              <wp:simplePos x="0" y="0"/>
              <wp:positionH relativeFrom="column">
                <wp:posOffset>257175</wp:posOffset>
              </wp:positionH>
              <wp:positionV relativeFrom="paragraph">
                <wp:posOffset>510539</wp:posOffset>
              </wp:positionV>
              <wp:extent cx="5772150" cy="0"/>
              <wp:effectExtent l="0" t="0" r="19050" b="1905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2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7" o:spid="_x0000_s1026" style="position:absolute;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0.25pt,40.2pt" to="474.75pt,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" strokecolor="black [3040]">
              <o:lock v:ext="edit" shapetype="f"/>
            </v:line>
          </w:pict>
        </mc:Fallback>
      </mc:AlternateContent>
    </w:r>
    <w:r>
      <w:t xml:space="preserve"> Memoir 1R1W IP INTEGRATION GUIDE</w:t>
    </w:r>
    <w:r>
      <w:tab/>
    </w:r>
    <w:r>
      <w:tab/>
    </w:r>
    <w:r>
      <w:rPr>
        <w:noProof/>
      </w:rPr>
      <w:drawing>
        <wp:inline distT="0" distB="0" distL="0" distR="0" wp14:anchorId="67862ABC" wp14:editId="21224EBB">
          <wp:extent cx="561975" cy="461727"/>
          <wp:effectExtent l="0" t="0" r="0" b="0"/>
          <wp:docPr id="76" name="Picture 76" descr="C:\Users\anil\AppData\Local\Microsoft\Windows\Temporary Internet Files\Content.Outlook\CM4QZB9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il\AppData\Local\Microsoft\Windows\Temporary Internet Files\Content.Outlook\CM4QZB9T\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461727"/>
                  </a:xfrm>
                  <a:prstGeom prst="rect">
                    <a:avLst/>
                  </a:prstGeom>
                  <a:noFill/>
                  <a:ln>
                    <a:noFill/>
                  </a:ln>
                </pic:spPr>
              </pic:pic>
            </a:graphicData>
          </a:graphic>
        </wp:inline>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6A2A" w:rsidRDefault="00696A2A" w:rsidP="00314E04">
    <w:pPr>
      <w:pStyle w:val="Header"/>
      <w:jc w:val="right"/>
    </w:pPr>
    <w:r>
      <w:rPr>
        <w:rFonts w:ascii="Times New Roman" w:hAnsi="Times New Roman" w:cs="Arial"/>
        <w:b/>
        <w:bCs/>
        <w:caps w:val="0"/>
        <w:noProof/>
        <w:sz w:val="24"/>
        <w:szCs w:val="24"/>
      </w:rPr>
      <mc:AlternateContent>
        <mc:Choice Requires="wps">
          <w:drawing>
            <wp:anchor distT="0" distB="0" distL="114300" distR="114300" simplePos="0" relativeHeight="251664384" behindDoc="0" locked="0" layoutInCell="1" allowOverlap="1" wp14:anchorId="3C332D02" wp14:editId="12526DBC">
              <wp:simplePos x="0" y="0"/>
              <wp:positionH relativeFrom="margin">
                <wp:posOffset>-937260</wp:posOffset>
              </wp:positionH>
              <wp:positionV relativeFrom="paragraph">
                <wp:posOffset>-402590</wp:posOffset>
              </wp:positionV>
              <wp:extent cx="7818120" cy="899160"/>
              <wp:effectExtent l="0" t="0" r="0" b="0"/>
              <wp:wrapNone/>
              <wp:docPr id="4" name="Rectangle 4" descr="Description: datasheet_header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8120" cy="899160"/>
                      </a:xfrm>
                      <a:prstGeom prst="rect">
                        <a:avLst/>
                      </a:prstGeom>
                      <a:blipFill dpi="0" rotWithShape="0">
                        <a:blip r:embed="rId1"/>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96A2A" w:rsidRDefault="00696A2A" w:rsidP="00E82F40">
                          <w:pPr>
                            <w:spacing w:before="240"/>
                            <w:ind w:left="1440"/>
                            <w:rPr>
                              <w:color w:val="FFFFFF" w:themeColor="background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132" alt="Description: datasheet_header2" style="position:absolute;left:0;text-align:left;margin-left:-73.8pt;margin-top:-31.7pt;width:615.6pt;height:70.8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" stroked="f">
              <v:fill r:id="rId2" o:title=" datasheet_header2" recolor="t" type="frame"/>
              <v:textbox>
                <w:txbxContent>
                  <w:p w:rsidR="00696A2A" w:rsidRDefault="00696A2A" w:rsidP="00E82F40">
                    <w:pPr>
                      <w:spacing w:before="240"/>
                      <w:ind w:left="1440"/>
                      <w:rPr>
                        <w:color w:val="FFFFFF" w:themeColor="background1"/>
                      </w:rPr>
                    </w:pPr>
                  </w:p>
                </w:txbxContent>
              </v:textbox>
              <w10:wrap anchorx="margin"/>
            </v:rect>
          </w:pict>
        </mc:Fallback>
      </mc:AlternateContent>
    </w:r>
    <w:r>
      <w:rPr>
        <w:rFonts w:ascii="Times New Roman" w:hAnsi="Times New Roman" w:cs="Arial"/>
        <w:b/>
        <w:bCs/>
        <w:caps w:val="0"/>
        <w:noProof/>
        <w:sz w:val="24"/>
        <w:szCs w:val="24"/>
      </w:rPr>
      <w:ptab w:relativeTo="margin" w:alignment="left" w:leader="none"/>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6A2A" w:rsidRDefault="00696A2A" w:rsidP="00B64E7D">
    <w:pPr>
      <w:pStyle w:val="Header"/>
      <w:tabs>
        <w:tab w:val="clear" w:pos="8640"/>
        <w:tab w:val="right" w:pos="9360"/>
      </w:tabs>
      <w:ind w:left="432"/>
      <w:jc w:val="both"/>
    </w:pPr>
    <w:r>
      <w:rPr>
        <w:noProof/>
      </w:rPr>
      <mc:AlternateContent>
        <mc:Choice Requires="wps">
          <w:drawing>
            <wp:anchor distT="0" distB="0" distL="114300" distR="114300" simplePos="0" relativeHeight="251666432" behindDoc="0" locked="0" layoutInCell="1" allowOverlap="1" wp14:anchorId="0A0CB315" wp14:editId="243EE86C">
              <wp:simplePos x="0" y="0"/>
              <wp:positionH relativeFrom="margin">
                <wp:posOffset>-142875</wp:posOffset>
              </wp:positionH>
              <wp:positionV relativeFrom="paragraph">
                <wp:posOffset>40005</wp:posOffset>
              </wp:positionV>
              <wp:extent cx="4914900" cy="314325"/>
              <wp:effectExtent l="0" t="1905" r="0" b="0"/>
              <wp:wrapNone/>
              <wp:docPr id="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314325"/>
                      </a:xfrm>
                      <a:prstGeom prst="rect">
                        <a:avLst/>
                      </a:prstGeom>
                      <a:noFill/>
                      <a:ln>
                        <a:noFill/>
                      </a:ln>
                      <a:effectLst/>
                      <a:extLst>
                        <a:ext uri="{909E8E84-426E-40DD-AFC4-6F175D3DCCD1}">
                          <a14:hiddenFill xmlns:a14="http://schemas.microsoft.com/office/drawing/2010/main">
                            <a:solidFill>
                              <a:srgbClr val="808080"/>
                            </a:solidFill>
                          </a14:hiddenFill>
                        </a:ex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14:hiddenEffects>
                        </a:ext>
                      </a:extLst>
                    </wps:spPr>
                    <wps:txbx>
                      <w:txbxContent>
                        <w:p w:rsidR="00696A2A" w:rsidRPr="00C34DC8" w:rsidRDefault="00696A2A" w:rsidP="002E578B">
                          <w:pPr>
                            <w:ind w:left="0"/>
                            <w:rPr>
                              <w:rFonts w:asciiTheme="minorHAnsi" w:hAnsiTheme="minorHAnsi"/>
                              <w:color w:val="948A54" w:themeColor="background2" w:themeShade="80"/>
                              <w:spacing w:val="0"/>
                            </w:rPr>
                          </w:pPr>
                          <w:r>
                            <w:rPr>
                              <w:rFonts w:asciiTheme="minorHAnsi" w:hAnsiTheme="minorHAnsi"/>
                              <w:color w:val="948A54" w:themeColor="background2" w:themeShade="80"/>
                              <w:spacing w:val="0"/>
                            </w:rPr>
                            <w:t>Algorithm A60 Microarchitecture</w:t>
                          </w:r>
                        </w:p>
                        <w:p w:rsidR="00696A2A" w:rsidRDefault="00696A2A">
                          <w:pPr>
                            <w:ind w:left="0"/>
                          </w:pPr>
                        </w:p>
                      </w:txbxContent>
                    </wps:txbx>
                    <wps:bodyPr rot="0" vert="horz" wrap="square" lIns="85038" tIns="42520" rIns="85038" bIns="42520" anchor="ctr" anchorCtr="0" upright="1">
                      <a:noAutofit/>
                    </wps:bodyPr>
                  </wps:wsp>
                </a:graphicData>
              </a:graphic>
              <wp14:sizeRelH relativeFrom="page">
                <wp14:pctWidth>0</wp14:pctWidth>
              </wp14:sizeRelH>
              <wp14:sizeRelV relativeFrom="page">
                <wp14:pctHeight>0</wp14:pctHeight>
              </wp14:sizeRelV>
            </wp:anchor>
          </w:drawing>
        </mc:Choice>
        <mc:Fallback>
          <w:pict>
            <v:rect id="_x0000_s1133" style="position:absolute;left:0;text-align:left;margin-left:-11.25pt;margin-top:3.15pt;width:387pt;height:24.7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" filled="f" fillcolor="gray" stroked="f" strokecolor="blue" strokeweight="1pt">
              <v:textbox inset="2.36217mm,1.1811mm,2.36217mm,1.1811mm">
                <w:txbxContent>
                  <w:p w:rsidR="00696A2A" w:rsidRPr="00C34DC8" w:rsidRDefault="00696A2A" w:rsidP="002E578B">
                    <w:pPr>
                      <w:ind w:left="0"/>
                      <w:rPr>
                        <w:rFonts w:asciiTheme="minorHAnsi" w:hAnsiTheme="minorHAnsi"/>
                        <w:color w:val="948A54" w:themeColor="background2" w:themeShade="80"/>
                        <w:spacing w:val="0"/>
                      </w:rPr>
                    </w:pPr>
                    <w:r>
                      <w:rPr>
                        <w:rFonts w:asciiTheme="minorHAnsi" w:hAnsiTheme="minorHAnsi"/>
                        <w:color w:val="948A54" w:themeColor="background2" w:themeShade="80"/>
                        <w:spacing w:val="0"/>
                      </w:rPr>
                      <w:t>Algorithm A60 Microarchitecture</w:t>
                    </w:r>
                  </w:p>
                  <w:p w:rsidR="00696A2A" w:rsidRDefault="00696A2A">
                    <w:pPr>
                      <w:ind w:left="0"/>
                    </w:pPr>
                  </w:p>
                </w:txbxContent>
              </v:textbox>
              <w10:wrap anchorx="margin"/>
            </v:rect>
          </w:pict>
        </mc:Fallback>
      </mc:AlternateContent>
    </w:r>
    <w:r>
      <w:rPr>
        <w:noProof/>
      </w:rPr>
      <mc:AlternateContent>
        <mc:Choice Requires="wps">
          <w:drawing>
            <wp:anchor distT="0" distB="0" distL="114300" distR="114300" simplePos="0" relativeHeight="251665408" behindDoc="0" locked="0" layoutInCell="1" allowOverlap="1" wp14:anchorId="1C674F21" wp14:editId="42535AF0">
              <wp:simplePos x="0" y="0"/>
              <wp:positionH relativeFrom="margin">
                <wp:posOffset>-956310</wp:posOffset>
              </wp:positionH>
              <wp:positionV relativeFrom="paragraph">
                <wp:posOffset>-369570</wp:posOffset>
              </wp:positionV>
              <wp:extent cx="7818120" cy="899160"/>
              <wp:effectExtent l="0" t="1905" r="0" b="3810"/>
              <wp:wrapNone/>
              <wp:docPr id="2" name="Rectangle 5" descr="Description: datasheet_header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8120" cy="899160"/>
                      </a:xfrm>
                      <a:prstGeom prst="rect">
                        <a:avLst/>
                      </a:prstGeom>
                      <a:blipFill dpi="0" rotWithShape="0">
                        <a:blip r:embed="rId1"/>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96A2A" w:rsidRDefault="00696A2A" w:rsidP="00BB35BB">
                          <w:pPr>
                            <w:spacing w:before="240"/>
                            <w:ind w:left="1440"/>
                            <w:rPr>
                              <w:color w:val="FFFFFF" w:themeColor="background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134" alt="Description: datasheet_header2" style="position:absolute;left:0;text-align:left;margin-left:-75.3pt;margin-top:-29.1pt;width:615.6pt;height:70.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" stroked="f">
              <v:fill r:id="rId2" o:title=" datasheet_header2" recolor="t" type="frame"/>
              <v:textbox>
                <w:txbxContent>
                  <w:p w:rsidR="00696A2A" w:rsidRDefault="00696A2A" w:rsidP="00BB35BB">
                    <w:pPr>
                      <w:spacing w:before="240"/>
                      <w:ind w:left="1440"/>
                      <w:rPr>
                        <w:color w:val="FFFFFF" w:themeColor="background1"/>
                      </w:rPr>
                    </w:pPr>
                  </w:p>
                </w:txbxContent>
              </v:textbox>
              <w10:wrap anchorx="margin"/>
            </v:rect>
          </w:pict>
        </mc:Fallback>
      </mc:AlternateContent>
    </w:r>
    <w:r>
      <w:t xml:space="preserve"> Memoir mRnW Memory IP Datasheet</w:t>
    </w:r>
    <w:r>
      <w:tab/>
    </w:r>
    <w:r>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6A2A" w:rsidRDefault="00696A2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E"/>
    <w:multiLevelType w:val="singleLevel"/>
    <w:tmpl w:val="C500174A"/>
    <w:lvl w:ilvl="0">
      <w:start w:val="1"/>
      <w:numFmt w:val="decimal"/>
      <w:lvlText w:val="%1."/>
      <w:lvlJc w:val="left"/>
      <w:pPr>
        <w:tabs>
          <w:tab w:val="num" w:pos="1080"/>
        </w:tabs>
        <w:ind w:left="1080" w:hanging="360"/>
      </w:pPr>
    </w:lvl>
  </w:abstractNum>
  <w:abstractNum w:abstractNumId="1">
    <w:nsid w:val="FFFFFF89"/>
    <w:multiLevelType w:val="singleLevel"/>
    <w:tmpl w:val="86723858"/>
    <w:lvl w:ilvl="0">
      <w:start w:val="1"/>
      <w:numFmt w:val="bullet"/>
      <w:lvlText w:val=""/>
      <w:lvlJc w:val="left"/>
      <w:pPr>
        <w:tabs>
          <w:tab w:val="num" w:pos="360"/>
        </w:tabs>
        <w:ind w:left="360" w:hanging="360"/>
      </w:pPr>
      <w:rPr>
        <w:rFonts w:ascii="Symbol" w:hAnsi="Symbol" w:hint="default"/>
      </w:rPr>
    </w:lvl>
  </w:abstractNum>
  <w:abstractNum w:abstractNumId="2">
    <w:nsid w:val="02121558"/>
    <w:multiLevelType w:val="hybridMultilevel"/>
    <w:tmpl w:val="EA3201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20B6AB1"/>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17944805"/>
    <w:multiLevelType w:val="hybridMultilevel"/>
    <w:tmpl w:val="651A1198"/>
    <w:lvl w:ilvl="0" w:tplc="870EA99C">
      <w:start w:val="1"/>
      <w:numFmt w:val="decimal"/>
      <w:lvlText w:val="%1."/>
      <w:lvlJc w:val="left"/>
      <w:pPr>
        <w:ind w:left="1245" w:hanging="360"/>
      </w:pPr>
      <w:rPr>
        <w:rFonts w:hint="default"/>
        <w:b w:val="0"/>
        <w:sz w:val="24"/>
      </w:rPr>
    </w:lvl>
    <w:lvl w:ilvl="1" w:tplc="04090019" w:tentative="1">
      <w:start w:val="1"/>
      <w:numFmt w:val="lowerLetter"/>
      <w:lvlText w:val="%2."/>
      <w:lvlJc w:val="left"/>
      <w:pPr>
        <w:ind w:left="1965" w:hanging="360"/>
      </w:pPr>
    </w:lvl>
    <w:lvl w:ilvl="2" w:tplc="0409001B" w:tentative="1">
      <w:start w:val="1"/>
      <w:numFmt w:val="lowerRoman"/>
      <w:lvlText w:val="%3."/>
      <w:lvlJc w:val="right"/>
      <w:pPr>
        <w:ind w:left="2685" w:hanging="180"/>
      </w:pPr>
    </w:lvl>
    <w:lvl w:ilvl="3" w:tplc="0409000F" w:tentative="1">
      <w:start w:val="1"/>
      <w:numFmt w:val="decimal"/>
      <w:lvlText w:val="%4."/>
      <w:lvlJc w:val="left"/>
      <w:pPr>
        <w:ind w:left="3405" w:hanging="360"/>
      </w:pPr>
    </w:lvl>
    <w:lvl w:ilvl="4" w:tplc="04090019" w:tentative="1">
      <w:start w:val="1"/>
      <w:numFmt w:val="lowerLetter"/>
      <w:lvlText w:val="%5."/>
      <w:lvlJc w:val="left"/>
      <w:pPr>
        <w:ind w:left="4125" w:hanging="360"/>
      </w:pPr>
    </w:lvl>
    <w:lvl w:ilvl="5" w:tplc="0409001B" w:tentative="1">
      <w:start w:val="1"/>
      <w:numFmt w:val="lowerRoman"/>
      <w:lvlText w:val="%6."/>
      <w:lvlJc w:val="right"/>
      <w:pPr>
        <w:ind w:left="4845" w:hanging="180"/>
      </w:pPr>
    </w:lvl>
    <w:lvl w:ilvl="6" w:tplc="0409000F" w:tentative="1">
      <w:start w:val="1"/>
      <w:numFmt w:val="decimal"/>
      <w:lvlText w:val="%7."/>
      <w:lvlJc w:val="left"/>
      <w:pPr>
        <w:ind w:left="5565" w:hanging="360"/>
      </w:pPr>
    </w:lvl>
    <w:lvl w:ilvl="7" w:tplc="04090019" w:tentative="1">
      <w:start w:val="1"/>
      <w:numFmt w:val="lowerLetter"/>
      <w:lvlText w:val="%8."/>
      <w:lvlJc w:val="left"/>
      <w:pPr>
        <w:ind w:left="6285" w:hanging="360"/>
      </w:pPr>
    </w:lvl>
    <w:lvl w:ilvl="8" w:tplc="0409001B" w:tentative="1">
      <w:start w:val="1"/>
      <w:numFmt w:val="lowerRoman"/>
      <w:lvlText w:val="%9."/>
      <w:lvlJc w:val="right"/>
      <w:pPr>
        <w:ind w:left="7005" w:hanging="180"/>
      </w:pPr>
    </w:lvl>
  </w:abstractNum>
  <w:abstractNum w:abstractNumId="5">
    <w:nsid w:val="1D73017D"/>
    <w:multiLevelType w:val="hybridMultilevel"/>
    <w:tmpl w:val="72A24D1A"/>
    <w:lvl w:ilvl="0" w:tplc="C910F700">
      <w:start w:val="1"/>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20284F45"/>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nsid w:val="225D7B52"/>
    <w:multiLevelType w:val="multilevel"/>
    <w:tmpl w:val="BE962976"/>
    <w:lvl w:ilvl="0">
      <w:start w:val="1"/>
      <w:numFmt w:val="decimal"/>
      <w:pStyle w:val="Heading1"/>
      <w:lvlText w:val="%1."/>
      <w:lvlJc w:val="left"/>
      <w:pPr>
        <w:tabs>
          <w:tab w:val="num" w:pos="1296"/>
        </w:tabs>
        <w:ind w:left="2376" w:hanging="1656"/>
      </w:pPr>
      <w:rPr>
        <w:rFonts w:cs="Times New Roman"/>
        <w:b w:val="0"/>
        <w:bCs w:val="0"/>
        <w:i w:val="0"/>
        <w:iCs w:val="0"/>
        <w:caps w:val="0"/>
        <w:smallCaps w:val="0"/>
        <w:strike w:val="0"/>
        <w:dstrike w:val="0"/>
        <w:noProof w:val="0"/>
        <w:vanish w:val="0"/>
        <w:color w:val="000000"/>
        <w:kern w:val="0"/>
        <w:position w:val="0"/>
        <w:u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tabs>
          <w:tab w:val="num" w:pos="846"/>
        </w:tabs>
        <w:ind w:left="2070" w:hanging="180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1206"/>
        </w:tabs>
        <w:ind w:left="2574" w:hanging="1944"/>
      </w:pPr>
      <w:rPr>
        <w:rFonts w:hint="default"/>
      </w:rPr>
    </w:lvl>
    <w:lvl w:ilvl="3">
      <w:start w:val="1"/>
      <w:numFmt w:val="decimal"/>
      <w:pStyle w:val="Heading4"/>
      <w:lvlText w:val="%1.%2.%3.%4"/>
      <w:lvlJc w:val="left"/>
      <w:pPr>
        <w:tabs>
          <w:tab w:val="num" w:pos="1728"/>
        </w:tabs>
        <w:ind w:left="3024" w:hanging="1872"/>
      </w:pPr>
      <w:rPr>
        <w:rFonts w:hint="default"/>
      </w:rPr>
    </w:lvl>
    <w:lvl w:ilvl="4">
      <w:start w:val="1"/>
      <w:numFmt w:val="decimal"/>
      <w:lvlText w:val="%1.%2.%3.%4.%5."/>
      <w:lvlJc w:val="left"/>
      <w:pPr>
        <w:tabs>
          <w:tab w:val="num" w:pos="4176"/>
        </w:tabs>
        <w:ind w:left="3528" w:hanging="792"/>
      </w:pPr>
      <w:rPr>
        <w:rFonts w:hint="default"/>
      </w:rPr>
    </w:lvl>
    <w:lvl w:ilvl="5">
      <w:start w:val="1"/>
      <w:numFmt w:val="decimal"/>
      <w:lvlText w:val="%1.%2.%3.%4.%5.%6."/>
      <w:lvlJc w:val="left"/>
      <w:pPr>
        <w:tabs>
          <w:tab w:val="num" w:pos="4536"/>
        </w:tabs>
        <w:ind w:left="4032" w:hanging="936"/>
      </w:pPr>
      <w:rPr>
        <w:rFonts w:hint="default"/>
      </w:rPr>
    </w:lvl>
    <w:lvl w:ilvl="6">
      <w:start w:val="1"/>
      <w:numFmt w:val="decimal"/>
      <w:lvlText w:val="%1.%2.%3.%4.%5.%6.%7."/>
      <w:lvlJc w:val="left"/>
      <w:pPr>
        <w:tabs>
          <w:tab w:val="num" w:pos="5256"/>
        </w:tabs>
        <w:ind w:left="4536" w:hanging="1080"/>
      </w:pPr>
      <w:rPr>
        <w:rFonts w:hint="default"/>
      </w:rPr>
    </w:lvl>
    <w:lvl w:ilvl="7">
      <w:start w:val="1"/>
      <w:numFmt w:val="decimal"/>
      <w:lvlText w:val="%1.%2.%3.%4.%5.%6.%7.%8."/>
      <w:lvlJc w:val="left"/>
      <w:pPr>
        <w:tabs>
          <w:tab w:val="num" w:pos="5616"/>
        </w:tabs>
        <w:ind w:left="5040" w:hanging="1224"/>
      </w:pPr>
      <w:rPr>
        <w:rFonts w:hint="default"/>
      </w:rPr>
    </w:lvl>
    <w:lvl w:ilvl="8">
      <w:start w:val="1"/>
      <w:numFmt w:val="decimal"/>
      <w:lvlText w:val="%1.%2.%3.%4.%5.%6.%7.%8.%9."/>
      <w:lvlJc w:val="left"/>
      <w:pPr>
        <w:tabs>
          <w:tab w:val="num" w:pos="6336"/>
        </w:tabs>
        <w:ind w:left="5616" w:hanging="1440"/>
      </w:pPr>
      <w:rPr>
        <w:rFonts w:hint="default"/>
      </w:rPr>
    </w:lvl>
  </w:abstractNum>
  <w:abstractNum w:abstractNumId="8">
    <w:nsid w:val="32116A5C"/>
    <w:multiLevelType w:val="hybridMultilevel"/>
    <w:tmpl w:val="208C1B44"/>
    <w:lvl w:ilvl="0" w:tplc="11069100">
      <w:start w:val="1"/>
      <w:numFmt w:val="low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
    <w:nsid w:val="41F2271A"/>
    <w:multiLevelType w:val="hybridMultilevel"/>
    <w:tmpl w:val="FAC87ED6"/>
    <w:lvl w:ilvl="0" w:tplc="51B0310E">
      <w:start w:val="1"/>
      <w:numFmt w:val="decimal"/>
      <w:pStyle w:val="ListNumberedBold"/>
      <w:lvlText w:val="%1."/>
      <w:lvlJc w:val="left"/>
      <w:pPr>
        <w:tabs>
          <w:tab w:val="num" w:pos="1080"/>
        </w:tabs>
        <w:ind w:left="1080" w:hanging="360"/>
      </w:pPr>
      <w:rPr>
        <w:rFonts w:hint="default"/>
      </w:rPr>
    </w:lvl>
    <w:lvl w:ilvl="1" w:tplc="CAB66294">
      <w:start w:val="1"/>
      <w:numFmt w:val="decimal"/>
      <w:lvlText w:val="(%2)"/>
      <w:lvlJc w:val="left"/>
      <w:pPr>
        <w:tabs>
          <w:tab w:val="num" w:pos="720"/>
        </w:tabs>
        <w:ind w:left="720" w:hanging="360"/>
      </w:pPr>
      <w:rPr>
        <w:rFonts w:hint="default"/>
      </w:rPr>
    </w:lvl>
    <w:lvl w:ilvl="2" w:tplc="0409001B">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10">
    <w:nsid w:val="44F40455"/>
    <w:multiLevelType w:val="hybridMultilevel"/>
    <w:tmpl w:val="C7440EA8"/>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1">
    <w:nsid w:val="460457D7"/>
    <w:multiLevelType w:val="hybridMultilevel"/>
    <w:tmpl w:val="5356A5A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2">
    <w:nsid w:val="461D0009"/>
    <w:multiLevelType w:val="hybridMultilevel"/>
    <w:tmpl w:val="9A7E52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4B8F7E67"/>
    <w:multiLevelType w:val="hybridMultilevel"/>
    <w:tmpl w:val="58149162"/>
    <w:lvl w:ilvl="0" w:tplc="5A5E2336">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
    <w:nsid w:val="553D5879"/>
    <w:multiLevelType w:val="hybridMultilevel"/>
    <w:tmpl w:val="6BA62A96"/>
    <w:lvl w:ilvl="0" w:tplc="47D045BA">
      <w:start w:val="1"/>
      <w:numFmt w:val="low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
    <w:nsid w:val="559913A9"/>
    <w:multiLevelType w:val="singleLevel"/>
    <w:tmpl w:val="1D9AF3DE"/>
    <w:lvl w:ilvl="0">
      <w:start w:val="1"/>
      <w:numFmt w:val="decimal"/>
      <w:pStyle w:val="ListNumber"/>
      <w:lvlText w:val="%1)"/>
      <w:lvlJc w:val="left"/>
      <w:pPr>
        <w:tabs>
          <w:tab w:val="num" w:pos="0"/>
        </w:tabs>
        <w:ind w:left="1440" w:hanging="360"/>
      </w:pPr>
      <w:rPr>
        <w:rFonts w:ascii="Arial Black" w:hAnsi="Arial Black" w:hint="default"/>
        <w:b w:val="0"/>
        <w:i w:val="0"/>
        <w:sz w:val="18"/>
      </w:rPr>
    </w:lvl>
  </w:abstractNum>
  <w:abstractNum w:abstractNumId="16">
    <w:nsid w:val="57B74936"/>
    <w:multiLevelType w:val="hybridMultilevel"/>
    <w:tmpl w:val="C3007A6E"/>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7">
    <w:nsid w:val="66FD375A"/>
    <w:multiLevelType w:val="hybridMultilevel"/>
    <w:tmpl w:val="5C14BF18"/>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8">
    <w:nsid w:val="672A06FA"/>
    <w:multiLevelType w:val="hybridMultilevel"/>
    <w:tmpl w:val="4552AC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87D4830"/>
    <w:multiLevelType w:val="hybridMultilevel"/>
    <w:tmpl w:val="81421DD6"/>
    <w:lvl w:ilvl="0" w:tplc="04090001">
      <w:start w:val="1"/>
      <w:numFmt w:val="bullet"/>
      <w:lvlText w:val=""/>
      <w:lvlJc w:val="left"/>
      <w:pPr>
        <w:ind w:left="1208" w:hanging="360"/>
      </w:pPr>
      <w:rPr>
        <w:rFonts w:ascii="Symbol" w:hAnsi="Symbol" w:hint="default"/>
      </w:rPr>
    </w:lvl>
    <w:lvl w:ilvl="1" w:tplc="04090003" w:tentative="1">
      <w:start w:val="1"/>
      <w:numFmt w:val="bullet"/>
      <w:lvlText w:val="o"/>
      <w:lvlJc w:val="left"/>
      <w:pPr>
        <w:ind w:left="1928" w:hanging="360"/>
      </w:pPr>
      <w:rPr>
        <w:rFonts w:ascii="Courier New" w:hAnsi="Courier New" w:cs="Courier New" w:hint="default"/>
      </w:rPr>
    </w:lvl>
    <w:lvl w:ilvl="2" w:tplc="04090005" w:tentative="1">
      <w:start w:val="1"/>
      <w:numFmt w:val="bullet"/>
      <w:lvlText w:val=""/>
      <w:lvlJc w:val="left"/>
      <w:pPr>
        <w:ind w:left="2648" w:hanging="360"/>
      </w:pPr>
      <w:rPr>
        <w:rFonts w:ascii="Wingdings" w:hAnsi="Wingdings" w:hint="default"/>
      </w:rPr>
    </w:lvl>
    <w:lvl w:ilvl="3" w:tplc="04090001" w:tentative="1">
      <w:start w:val="1"/>
      <w:numFmt w:val="bullet"/>
      <w:lvlText w:val=""/>
      <w:lvlJc w:val="left"/>
      <w:pPr>
        <w:ind w:left="3368" w:hanging="360"/>
      </w:pPr>
      <w:rPr>
        <w:rFonts w:ascii="Symbol" w:hAnsi="Symbol" w:hint="default"/>
      </w:rPr>
    </w:lvl>
    <w:lvl w:ilvl="4" w:tplc="04090003" w:tentative="1">
      <w:start w:val="1"/>
      <w:numFmt w:val="bullet"/>
      <w:lvlText w:val="o"/>
      <w:lvlJc w:val="left"/>
      <w:pPr>
        <w:ind w:left="4088" w:hanging="360"/>
      </w:pPr>
      <w:rPr>
        <w:rFonts w:ascii="Courier New" w:hAnsi="Courier New" w:cs="Courier New" w:hint="default"/>
      </w:rPr>
    </w:lvl>
    <w:lvl w:ilvl="5" w:tplc="04090005" w:tentative="1">
      <w:start w:val="1"/>
      <w:numFmt w:val="bullet"/>
      <w:lvlText w:val=""/>
      <w:lvlJc w:val="left"/>
      <w:pPr>
        <w:ind w:left="4808" w:hanging="360"/>
      </w:pPr>
      <w:rPr>
        <w:rFonts w:ascii="Wingdings" w:hAnsi="Wingdings" w:hint="default"/>
      </w:rPr>
    </w:lvl>
    <w:lvl w:ilvl="6" w:tplc="04090001" w:tentative="1">
      <w:start w:val="1"/>
      <w:numFmt w:val="bullet"/>
      <w:lvlText w:val=""/>
      <w:lvlJc w:val="left"/>
      <w:pPr>
        <w:ind w:left="5528" w:hanging="360"/>
      </w:pPr>
      <w:rPr>
        <w:rFonts w:ascii="Symbol" w:hAnsi="Symbol" w:hint="default"/>
      </w:rPr>
    </w:lvl>
    <w:lvl w:ilvl="7" w:tplc="04090003" w:tentative="1">
      <w:start w:val="1"/>
      <w:numFmt w:val="bullet"/>
      <w:lvlText w:val="o"/>
      <w:lvlJc w:val="left"/>
      <w:pPr>
        <w:ind w:left="6248" w:hanging="360"/>
      </w:pPr>
      <w:rPr>
        <w:rFonts w:ascii="Courier New" w:hAnsi="Courier New" w:cs="Courier New" w:hint="default"/>
      </w:rPr>
    </w:lvl>
    <w:lvl w:ilvl="8" w:tplc="04090005" w:tentative="1">
      <w:start w:val="1"/>
      <w:numFmt w:val="bullet"/>
      <w:lvlText w:val=""/>
      <w:lvlJc w:val="left"/>
      <w:pPr>
        <w:ind w:left="6968" w:hanging="360"/>
      </w:pPr>
      <w:rPr>
        <w:rFonts w:ascii="Wingdings" w:hAnsi="Wingdings" w:hint="default"/>
      </w:rPr>
    </w:lvl>
  </w:abstractNum>
  <w:abstractNum w:abstractNumId="20">
    <w:nsid w:val="68DE5B15"/>
    <w:multiLevelType w:val="hybridMultilevel"/>
    <w:tmpl w:val="8824405C"/>
    <w:lvl w:ilvl="0" w:tplc="E4E4B0C2">
      <w:start w:val="3"/>
      <w:numFmt w:val="bullet"/>
      <w:lvlText w:val=""/>
      <w:lvlJc w:val="left"/>
      <w:pPr>
        <w:ind w:left="792" w:hanging="360"/>
      </w:pPr>
      <w:rPr>
        <w:rFonts w:ascii="Wingdings" w:eastAsia="Times New Roman" w:hAnsi="Wingdings"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1">
    <w:nsid w:val="79BE40EB"/>
    <w:multiLevelType w:val="hybridMultilevel"/>
    <w:tmpl w:val="2B38476E"/>
    <w:lvl w:ilvl="0" w:tplc="52E46654">
      <w:start w:val="1"/>
      <w:numFmt w:val="low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num w:numId="1">
    <w:abstractNumId w:val="15"/>
  </w:num>
  <w:num w:numId="2">
    <w:abstractNumId w:val="7"/>
  </w:num>
  <w:num w:numId="3">
    <w:abstractNumId w:val="9"/>
  </w:num>
  <w:num w:numId="4">
    <w:abstractNumId w:val="10"/>
  </w:num>
  <w:num w:numId="5">
    <w:abstractNumId w:val="12"/>
  </w:num>
  <w:num w:numId="6">
    <w:abstractNumId w:val="5"/>
  </w:num>
  <w:num w:numId="7">
    <w:abstractNumId w:val="1"/>
  </w:num>
  <w:num w:numId="8">
    <w:abstractNumId w:val="20"/>
  </w:num>
  <w:num w:numId="9">
    <w:abstractNumId w:val="8"/>
  </w:num>
  <w:num w:numId="10">
    <w:abstractNumId w:val="21"/>
  </w:num>
  <w:num w:numId="11">
    <w:abstractNumId w:val="14"/>
  </w:num>
  <w:num w:numId="12">
    <w:abstractNumId w:val="7"/>
  </w:num>
  <w:num w:numId="13">
    <w:abstractNumId w:val="7"/>
  </w:num>
  <w:num w:numId="14">
    <w:abstractNumId w:val="7"/>
  </w:num>
  <w:num w:numId="15">
    <w:abstractNumId w:val="7"/>
  </w:num>
  <w:num w:numId="16">
    <w:abstractNumId w:val="7"/>
  </w:num>
  <w:num w:numId="17">
    <w:abstractNumId w:val="7"/>
  </w:num>
  <w:num w:numId="18">
    <w:abstractNumId w:val="7"/>
  </w:num>
  <w:num w:numId="19">
    <w:abstractNumId w:val="7"/>
  </w:num>
  <w:num w:numId="20">
    <w:abstractNumId w:val="7"/>
  </w:num>
  <w:num w:numId="21">
    <w:abstractNumId w:val="7"/>
  </w:num>
  <w:num w:numId="22">
    <w:abstractNumId w:val="7"/>
  </w:num>
  <w:num w:numId="23">
    <w:abstractNumId w:val="7"/>
  </w:num>
  <w:num w:numId="24">
    <w:abstractNumId w:val="7"/>
  </w:num>
  <w:num w:numId="2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num>
  <w:num w:numId="27">
    <w:abstractNumId w:val="7"/>
  </w:num>
  <w:num w:numId="28">
    <w:abstractNumId w:val="7"/>
  </w:num>
  <w:num w:numId="29">
    <w:abstractNumId w:val="7"/>
  </w:num>
  <w:num w:numId="30">
    <w:abstractNumId w:val="7"/>
  </w:num>
  <w:num w:numId="31">
    <w:abstractNumId w:val="7"/>
  </w:num>
  <w:num w:numId="32">
    <w:abstractNumId w:val="7"/>
  </w:num>
  <w:num w:numId="33">
    <w:abstractNumId w:val="11"/>
  </w:num>
  <w:num w:numId="34">
    <w:abstractNumId w:val="17"/>
  </w:num>
  <w:num w:numId="35">
    <w:abstractNumId w:val="7"/>
  </w:num>
  <w:num w:numId="36">
    <w:abstractNumId w:val="7"/>
  </w:num>
  <w:num w:numId="37">
    <w:abstractNumId w:val="7"/>
  </w:num>
  <w:num w:numId="38">
    <w:abstractNumId w:val="7"/>
  </w:num>
  <w:num w:numId="39">
    <w:abstractNumId w:val="0"/>
  </w:num>
  <w:num w:numId="40">
    <w:abstractNumId w:val="16"/>
  </w:num>
  <w:num w:numId="41">
    <w:abstractNumId w:val="6"/>
  </w:num>
  <w:num w:numId="42">
    <w:abstractNumId w:val="3"/>
  </w:num>
  <w:num w:numId="4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7"/>
  </w:num>
  <w:num w:numId="45">
    <w:abstractNumId w:val="18"/>
  </w:num>
  <w:num w:numId="46">
    <w:abstractNumId w:val="2"/>
  </w:num>
  <w:num w:numId="47">
    <w:abstractNumId w:val="4"/>
  </w:num>
  <w:num w:numId="48">
    <w:abstractNumId w:val="13"/>
  </w:num>
  <w:num w:numId="49">
    <w:abstractNumId w:val="1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4"/>
  <w:embedTrueTypeFonts/>
  <w:activeWritingStyle w:appName="MSWord" w:lang="en-US" w:vendorID="64" w:dllVersion="131078" w:nlCheck="1" w:checkStyle="1"/>
  <w:activeWritingStyle w:appName="MSWord" w:lang="en-IN" w:vendorID="64" w:dllVersion="131078" w:nlCheck="1" w:checkStyle="1"/>
  <w:activeWritingStyle w:appName="MSWord" w:lang="en-US" w:vendorID="8" w:dllVersion="513" w:checkStyle="1"/>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432"/>
  <w:clickAndTypeStyle w:val="BodyText"/>
  <w:drawingGridHorizontalSpacing w:val="195"/>
  <w:drawingGridVerticalSpacing w:val="187"/>
  <w:noPunctuationKerning/>
  <w:characterSpacingControl w:val="doNotCompress"/>
  <w:hdrShapeDefaults>
    <o:shapedefaults v:ext="edit" spidmax="2049" style="v-text-anchor:middle" fillcolor="gray" stroke="f" strokecolor="blue">
      <v:fill color="gray"/>
      <v:stroke color="blue" weight="1pt" on="f"/>
      <v:shadow offset="6pt,6pt"/>
      <v:textbox inset="2.36217mm,1.1811mm,2.36217mm,1.1811mm"/>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3ED1"/>
    <w:rsid w:val="0000009F"/>
    <w:rsid w:val="000003B3"/>
    <w:rsid w:val="00000B7E"/>
    <w:rsid w:val="00000ED2"/>
    <w:rsid w:val="000013DD"/>
    <w:rsid w:val="000017C3"/>
    <w:rsid w:val="00001CBB"/>
    <w:rsid w:val="00003AF9"/>
    <w:rsid w:val="000048DE"/>
    <w:rsid w:val="00004D6B"/>
    <w:rsid w:val="00004F74"/>
    <w:rsid w:val="000058BA"/>
    <w:rsid w:val="00007346"/>
    <w:rsid w:val="00007CFD"/>
    <w:rsid w:val="00007E10"/>
    <w:rsid w:val="0001124C"/>
    <w:rsid w:val="00012567"/>
    <w:rsid w:val="00013D07"/>
    <w:rsid w:val="00013E0D"/>
    <w:rsid w:val="00014584"/>
    <w:rsid w:val="0001477F"/>
    <w:rsid w:val="00014885"/>
    <w:rsid w:val="00015B41"/>
    <w:rsid w:val="00016403"/>
    <w:rsid w:val="000167BC"/>
    <w:rsid w:val="000170ED"/>
    <w:rsid w:val="00017203"/>
    <w:rsid w:val="00017C46"/>
    <w:rsid w:val="00017DBC"/>
    <w:rsid w:val="00020135"/>
    <w:rsid w:val="00020268"/>
    <w:rsid w:val="00020927"/>
    <w:rsid w:val="00020BCC"/>
    <w:rsid w:val="00020CD5"/>
    <w:rsid w:val="0002141D"/>
    <w:rsid w:val="00021B6D"/>
    <w:rsid w:val="0002292B"/>
    <w:rsid w:val="00022C58"/>
    <w:rsid w:val="00023CAC"/>
    <w:rsid w:val="00024682"/>
    <w:rsid w:val="00025028"/>
    <w:rsid w:val="00025333"/>
    <w:rsid w:val="00025EF6"/>
    <w:rsid w:val="00026073"/>
    <w:rsid w:val="0002708B"/>
    <w:rsid w:val="0002751E"/>
    <w:rsid w:val="00027A62"/>
    <w:rsid w:val="0003156C"/>
    <w:rsid w:val="0003161F"/>
    <w:rsid w:val="0003168F"/>
    <w:rsid w:val="000316D4"/>
    <w:rsid w:val="0003188E"/>
    <w:rsid w:val="00032322"/>
    <w:rsid w:val="00032BD5"/>
    <w:rsid w:val="00032CC2"/>
    <w:rsid w:val="00034A2D"/>
    <w:rsid w:val="00035F5E"/>
    <w:rsid w:val="00036293"/>
    <w:rsid w:val="00036F17"/>
    <w:rsid w:val="0003752A"/>
    <w:rsid w:val="00040938"/>
    <w:rsid w:val="0004098E"/>
    <w:rsid w:val="00041138"/>
    <w:rsid w:val="0004169D"/>
    <w:rsid w:val="0004243C"/>
    <w:rsid w:val="000427C5"/>
    <w:rsid w:val="0004417D"/>
    <w:rsid w:val="000445EB"/>
    <w:rsid w:val="00044A69"/>
    <w:rsid w:val="0004508A"/>
    <w:rsid w:val="000450B3"/>
    <w:rsid w:val="0004563F"/>
    <w:rsid w:val="0004616B"/>
    <w:rsid w:val="0004760E"/>
    <w:rsid w:val="0004782C"/>
    <w:rsid w:val="00047F1B"/>
    <w:rsid w:val="000515AE"/>
    <w:rsid w:val="0005275F"/>
    <w:rsid w:val="00052A75"/>
    <w:rsid w:val="000544C6"/>
    <w:rsid w:val="00054788"/>
    <w:rsid w:val="000548D9"/>
    <w:rsid w:val="000553B0"/>
    <w:rsid w:val="000556C0"/>
    <w:rsid w:val="000561A9"/>
    <w:rsid w:val="00056C37"/>
    <w:rsid w:val="00056DFC"/>
    <w:rsid w:val="00060058"/>
    <w:rsid w:val="00060172"/>
    <w:rsid w:val="00060285"/>
    <w:rsid w:val="00060EB8"/>
    <w:rsid w:val="00061A41"/>
    <w:rsid w:val="00061A80"/>
    <w:rsid w:val="00066ADC"/>
    <w:rsid w:val="000716C8"/>
    <w:rsid w:val="000722B4"/>
    <w:rsid w:val="00073872"/>
    <w:rsid w:val="000756A5"/>
    <w:rsid w:val="000757E6"/>
    <w:rsid w:val="00075858"/>
    <w:rsid w:val="00077D74"/>
    <w:rsid w:val="00080A54"/>
    <w:rsid w:val="00080A59"/>
    <w:rsid w:val="00080C68"/>
    <w:rsid w:val="00081243"/>
    <w:rsid w:val="0008140D"/>
    <w:rsid w:val="00082931"/>
    <w:rsid w:val="00082E0D"/>
    <w:rsid w:val="000860F7"/>
    <w:rsid w:val="0008655D"/>
    <w:rsid w:val="00086618"/>
    <w:rsid w:val="00086DC7"/>
    <w:rsid w:val="00086E25"/>
    <w:rsid w:val="00087857"/>
    <w:rsid w:val="0009138D"/>
    <w:rsid w:val="0009195B"/>
    <w:rsid w:val="00091994"/>
    <w:rsid w:val="00091A16"/>
    <w:rsid w:val="00094921"/>
    <w:rsid w:val="0009657B"/>
    <w:rsid w:val="00096A0A"/>
    <w:rsid w:val="00096DD1"/>
    <w:rsid w:val="000A04FE"/>
    <w:rsid w:val="000A0586"/>
    <w:rsid w:val="000A1345"/>
    <w:rsid w:val="000A1662"/>
    <w:rsid w:val="000A1BD3"/>
    <w:rsid w:val="000A20B7"/>
    <w:rsid w:val="000A2242"/>
    <w:rsid w:val="000A24F8"/>
    <w:rsid w:val="000A2E01"/>
    <w:rsid w:val="000A31D9"/>
    <w:rsid w:val="000A393E"/>
    <w:rsid w:val="000A3CCB"/>
    <w:rsid w:val="000A4D26"/>
    <w:rsid w:val="000A5773"/>
    <w:rsid w:val="000A580C"/>
    <w:rsid w:val="000A648F"/>
    <w:rsid w:val="000A66AC"/>
    <w:rsid w:val="000A6F9E"/>
    <w:rsid w:val="000A7BB7"/>
    <w:rsid w:val="000B05BF"/>
    <w:rsid w:val="000B163F"/>
    <w:rsid w:val="000B1E8D"/>
    <w:rsid w:val="000B1EF5"/>
    <w:rsid w:val="000B49AA"/>
    <w:rsid w:val="000B5BF9"/>
    <w:rsid w:val="000B6251"/>
    <w:rsid w:val="000B7E77"/>
    <w:rsid w:val="000C0A53"/>
    <w:rsid w:val="000C0C7B"/>
    <w:rsid w:val="000C0F00"/>
    <w:rsid w:val="000C277E"/>
    <w:rsid w:val="000C2D1F"/>
    <w:rsid w:val="000C3511"/>
    <w:rsid w:val="000C3BB6"/>
    <w:rsid w:val="000C3F1B"/>
    <w:rsid w:val="000C4288"/>
    <w:rsid w:val="000C45C6"/>
    <w:rsid w:val="000C4759"/>
    <w:rsid w:val="000C4BC4"/>
    <w:rsid w:val="000C56E6"/>
    <w:rsid w:val="000C582D"/>
    <w:rsid w:val="000C63B1"/>
    <w:rsid w:val="000C649A"/>
    <w:rsid w:val="000D0028"/>
    <w:rsid w:val="000D148C"/>
    <w:rsid w:val="000D1851"/>
    <w:rsid w:val="000D1CE6"/>
    <w:rsid w:val="000D3078"/>
    <w:rsid w:val="000D5467"/>
    <w:rsid w:val="000D73DC"/>
    <w:rsid w:val="000D7EA5"/>
    <w:rsid w:val="000E0F12"/>
    <w:rsid w:val="000E0FD5"/>
    <w:rsid w:val="000E3F9E"/>
    <w:rsid w:val="000E4138"/>
    <w:rsid w:val="000E7153"/>
    <w:rsid w:val="000E7678"/>
    <w:rsid w:val="000F013F"/>
    <w:rsid w:val="000F0D68"/>
    <w:rsid w:val="000F1108"/>
    <w:rsid w:val="000F2DE0"/>
    <w:rsid w:val="000F40AF"/>
    <w:rsid w:val="000F458A"/>
    <w:rsid w:val="000F542E"/>
    <w:rsid w:val="000F5DE1"/>
    <w:rsid w:val="000F66F8"/>
    <w:rsid w:val="000F68FE"/>
    <w:rsid w:val="000F6DDD"/>
    <w:rsid w:val="000F741E"/>
    <w:rsid w:val="000F74BB"/>
    <w:rsid w:val="000F760D"/>
    <w:rsid w:val="000F7E9D"/>
    <w:rsid w:val="00101610"/>
    <w:rsid w:val="001025B9"/>
    <w:rsid w:val="00102680"/>
    <w:rsid w:val="00102D18"/>
    <w:rsid w:val="0010400C"/>
    <w:rsid w:val="001040DC"/>
    <w:rsid w:val="001043BA"/>
    <w:rsid w:val="00104B47"/>
    <w:rsid w:val="0010585A"/>
    <w:rsid w:val="00105C7D"/>
    <w:rsid w:val="00106867"/>
    <w:rsid w:val="00107164"/>
    <w:rsid w:val="0010723A"/>
    <w:rsid w:val="001107EF"/>
    <w:rsid w:val="0011117F"/>
    <w:rsid w:val="00112116"/>
    <w:rsid w:val="001123D0"/>
    <w:rsid w:val="0011368A"/>
    <w:rsid w:val="00113D59"/>
    <w:rsid w:val="001172C9"/>
    <w:rsid w:val="0011744E"/>
    <w:rsid w:val="00117A5E"/>
    <w:rsid w:val="00117B47"/>
    <w:rsid w:val="001200D4"/>
    <w:rsid w:val="00121211"/>
    <w:rsid w:val="00121225"/>
    <w:rsid w:val="00121E64"/>
    <w:rsid w:val="00121E67"/>
    <w:rsid w:val="001239F3"/>
    <w:rsid w:val="0012692E"/>
    <w:rsid w:val="0012714B"/>
    <w:rsid w:val="001276FA"/>
    <w:rsid w:val="00127DA3"/>
    <w:rsid w:val="00130D7D"/>
    <w:rsid w:val="00131F79"/>
    <w:rsid w:val="00134829"/>
    <w:rsid w:val="00135F98"/>
    <w:rsid w:val="001368E6"/>
    <w:rsid w:val="001375C4"/>
    <w:rsid w:val="0013762F"/>
    <w:rsid w:val="001402E0"/>
    <w:rsid w:val="00140889"/>
    <w:rsid w:val="0014093F"/>
    <w:rsid w:val="00141724"/>
    <w:rsid w:val="0014208E"/>
    <w:rsid w:val="0014285D"/>
    <w:rsid w:val="00143447"/>
    <w:rsid w:val="00143D4C"/>
    <w:rsid w:val="001442B3"/>
    <w:rsid w:val="0014491A"/>
    <w:rsid w:val="00145877"/>
    <w:rsid w:val="001463B0"/>
    <w:rsid w:val="00146841"/>
    <w:rsid w:val="0014714D"/>
    <w:rsid w:val="001475BF"/>
    <w:rsid w:val="00147EF2"/>
    <w:rsid w:val="00150A1E"/>
    <w:rsid w:val="00150BA9"/>
    <w:rsid w:val="0015109C"/>
    <w:rsid w:val="00151681"/>
    <w:rsid w:val="001517A9"/>
    <w:rsid w:val="00152439"/>
    <w:rsid w:val="0015311A"/>
    <w:rsid w:val="001535D1"/>
    <w:rsid w:val="00154CA3"/>
    <w:rsid w:val="001578C3"/>
    <w:rsid w:val="00157958"/>
    <w:rsid w:val="00160C52"/>
    <w:rsid w:val="00161639"/>
    <w:rsid w:val="00161731"/>
    <w:rsid w:val="00162269"/>
    <w:rsid w:val="00164504"/>
    <w:rsid w:val="001657F0"/>
    <w:rsid w:val="00165CF4"/>
    <w:rsid w:val="00167345"/>
    <w:rsid w:val="001673A5"/>
    <w:rsid w:val="00167E7D"/>
    <w:rsid w:val="0017083F"/>
    <w:rsid w:val="00170959"/>
    <w:rsid w:val="001711DC"/>
    <w:rsid w:val="00171513"/>
    <w:rsid w:val="001726AF"/>
    <w:rsid w:val="001743DF"/>
    <w:rsid w:val="001746AC"/>
    <w:rsid w:val="001747CF"/>
    <w:rsid w:val="00174E7A"/>
    <w:rsid w:val="0017548A"/>
    <w:rsid w:val="001807C7"/>
    <w:rsid w:val="00180CF9"/>
    <w:rsid w:val="001820E5"/>
    <w:rsid w:val="0018307C"/>
    <w:rsid w:val="00183691"/>
    <w:rsid w:val="00183C0F"/>
    <w:rsid w:val="00184E6C"/>
    <w:rsid w:val="0018586E"/>
    <w:rsid w:val="00186348"/>
    <w:rsid w:val="00186985"/>
    <w:rsid w:val="0019046A"/>
    <w:rsid w:val="001910D0"/>
    <w:rsid w:val="00193EED"/>
    <w:rsid w:val="0019540E"/>
    <w:rsid w:val="00195B95"/>
    <w:rsid w:val="00195E92"/>
    <w:rsid w:val="001968DC"/>
    <w:rsid w:val="00197403"/>
    <w:rsid w:val="00197E11"/>
    <w:rsid w:val="001A0B15"/>
    <w:rsid w:val="001A1179"/>
    <w:rsid w:val="001A156A"/>
    <w:rsid w:val="001A2EDE"/>
    <w:rsid w:val="001A3396"/>
    <w:rsid w:val="001A39E0"/>
    <w:rsid w:val="001A39E6"/>
    <w:rsid w:val="001A48F0"/>
    <w:rsid w:val="001A4EA5"/>
    <w:rsid w:val="001A5AC6"/>
    <w:rsid w:val="001A5BFA"/>
    <w:rsid w:val="001A666A"/>
    <w:rsid w:val="001A73F4"/>
    <w:rsid w:val="001B0715"/>
    <w:rsid w:val="001B0890"/>
    <w:rsid w:val="001B0AB1"/>
    <w:rsid w:val="001B194F"/>
    <w:rsid w:val="001B2E8A"/>
    <w:rsid w:val="001B32DA"/>
    <w:rsid w:val="001B3DEA"/>
    <w:rsid w:val="001B3ECD"/>
    <w:rsid w:val="001B3F5E"/>
    <w:rsid w:val="001B4012"/>
    <w:rsid w:val="001B401F"/>
    <w:rsid w:val="001B4E6F"/>
    <w:rsid w:val="001B596E"/>
    <w:rsid w:val="001B6643"/>
    <w:rsid w:val="001B7275"/>
    <w:rsid w:val="001B74A4"/>
    <w:rsid w:val="001C0A32"/>
    <w:rsid w:val="001C0C3D"/>
    <w:rsid w:val="001C1043"/>
    <w:rsid w:val="001C11F5"/>
    <w:rsid w:val="001C1E73"/>
    <w:rsid w:val="001C2661"/>
    <w:rsid w:val="001C2B0F"/>
    <w:rsid w:val="001C462B"/>
    <w:rsid w:val="001C4DE8"/>
    <w:rsid w:val="001C4F90"/>
    <w:rsid w:val="001C705A"/>
    <w:rsid w:val="001C77C8"/>
    <w:rsid w:val="001D0634"/>
    <w:rsid w:val="001D17B3"/>
    <w:rsid w:val="001D37A5"/>
    <w:rsid w:val="001D68ED"/>
    <w:rsid w:val="001D6E1C"/>
    <w:rsid w:val="001D71BF"/>
    <w:rsid w:val="001D7406"/>
    <w:rsid w:val="001D743A"/>
    <w:rsid w:val="001D7CEB"/>
    <w:rsid w:val="001E0A73"/>
    <w:rsid w:val="001E0C2A"/>
    <w:rsid w:val="001E0EFB"/>
    <w:rsid w:val="001E2C07"/>
    <w:rsid w:val="001E2C66"/>
    <w:rsid w:val="001E3C8D"/>
    <w:rsid w:val="001E6024"/>
    <w:rsid w:val="001E686F"/>
    <w:rsid w:val="001E7B0B"/>
    <w:rsid w:val="001F07DF"/>
    <w:rsid w:val="001F355B"/>
    <w:rsid w:val="001F39DA"/>
    <w:rsid w:val="001F39F0"/>
    <w:rsid w:val="001F3A6A"/>
    <w:rsid w:val="001F4B22"/>
    <w:rsid w:val="001F4CC8"/>
    <w:rsid w:val="001F4CE3"/>
    <w:rsid w:val="001F4F79"/>
    <w:rsid w:val="001F55B5"/>
    <w:rsid w:val="001F7232"/>
    <w:rsid w:val="0020010B"/>
    <w:rsid w:val="002008A6"/>
    <w:rsid w:val="00201955"/>
    <w:rsid w:val="00202016"/>
    <w:rsid w:val="0020214B"/>
    <w:rsid w:val="002023EA"/>
    <w:rsid w:val="002027DD"/>
    <w:rsid w:val="00202B89"/>
    <w:rsid w:val="002032B6"/>
    <w:rsid w:val="00203F72"/>
    <w:rsid w:val="002046A3"/>
    <w:rsid w:val="002049E4"/>
    <w:rsid w:val="00204A1A"/>
    <w:rsid w:val="00206016"/>
    <w:rsid w:val="002060CB"/>
    <w:rsid w:val="00206871"/>
    <w:rsid w:val="00207325"/>
    <w:rsid w:val="00207C87"/>
    <w:rsid w:val="0021075A"/>
    <w:rsid w:val="00210F04"/>
    <w:rsid w:val="00210FC4"/>
    <w:rsid w:val="0021269D"/>
    <w:rsid w:val="00212868"/>
    <w:rsid w:val="002137D2"/>
    <w:rsid w:val="00214053"/>
    <w:rsid w:val="00216F46"/>
    <w:rsid w:val="00217131"/>
    <w:rsid w:val="002171A9"/>
    <w:rsid w:val="002176AB"/>
    <w:rsid w:val="002200AA"/>
    <w:rsid w:val="002208C4"/>
    <w:rsid w:val="002213B7"/>
    <w:rsid w:val="00222BC6"/>
    <w:rsid w:val="00223147"/>
    <w:rsid w:val="00224362"/>
    <w:rsid w:val="002251F2"/>
    <w:rsid w:val="002254B2"/>
    <w:rsid w:val="00225635"/>
    <w:rsid w:val="00225AEE"/>
    <w:rsid w:val="00226F0D"/>
    <w:rsid w:val="00231378"/>
    <w:rsid w:val="00231B4F"/>
    <w:rsid w:val="0023215B"/>
    <w:rsid w:val="00232BB0"/>
    <w:rsid w:val="00232D22"/>
    <w:rsid w:val="00232D25"/>
    <w:rsid w:val="00233136"/>
    <w:rsid w:val="00233437"/>
    <w:rsid w:val="00234D40"/>
    <w:rsid w:val="002353ED"/>
    <w:rsid w:val="00235EB9"/>
    <w:rsid w:val="00237B24"/>
    <w:rsid w:val="00237F40"/>
    <w:rsid w:val="002404A8"/>
    <w:rsid w:val="002452B5"/>
    <w:rsid w:val="002455FC"/>
    <w:rsid w:val="0024578E"/>
    <w:rsid w:val="00245A55"/>
    <w:rsid w:val="00245EC6"/>
    <w:rsid w:val="00246390"/>
    <w:rsid w:val="002467EE"/>
    <w:rsid w:val="00247A8E"/>
    <w:rsid w:val="00247ED5"/>
    <w:rsid w:val="002521F3"/>
    <w:rsid w:val="0025245E"/>
    <w:rsid w:val="00253F47"/>
    <w:rsid w:val="002557F0"/>
    <w:rsid w:val="002567D6"/>
    <w:rsid w:val="00257113"/>
    <w:rsid w:val="0025759D"/>
    <w:rsid w:val="00257EEA"/>
    <w:rsid w:val="002609CC"/>
    <w:rsid w:val="00261422"/>
    <w:rsid w:val="0026156B"/>
    <w:rsid w:val="002620A3"/>
    <w:rsid w:val="0026255E"/>
    <w:rsid w:val="00262DC5"/>
    <w:rsid w:val="00263319"/>
    <w:rsid w:val="002634F2"/>
    <w:rsid w:val="00263F68"/>
    <w:rsid w:val="002654ED"/>
    <w:rsid w:val="002655DF"/>
    <w:rsid w:val="0026580B"/>
    <w:rsid w:val="00265F91"/>
    <w:rsid w:val="00266438"/>
    <w:rsid w:val="00267EFE"/>
    <w:rsid w:val="002709AA"/>
    <w:rsid w:val="00275C1D"/>
    <w:rsid w:val="00277E8F"/>
    <w:rsid w:val="002814BF"/>
    <w:rsid w:val="0028152D"/>
    <w:rsid w:val="00282588"/>
    <w:rsid w:val="00283601"/>
    <w:rsid w:val="00283DA3"/>
    <w:rsid w:val="00283DAF"/>
    <w:rsid w:val="00284168"/>
    <w:rsid w:val="00284F96"/>
    <w:rsid w:val="00284FD6"/>
    <w:rsid w:val="00285CD8"/>
    <w:rsid w:val="00285FB4"/>
    <w:rsid w:val="002868E2"/>
    <w:rsid w:val="0028746C"/>
    <w:rsid w:val="002910B7"/>
    <w:rsid w:val="00291736"/>
    <w:rsid w:val="00291AB2"/>
    <w:rsid w:val="00291D3D"/>
    <w:rsid w:val="00292FC8"/>
    <w:rsid w:val="00293568"/>
    <w:rsid w:val="00294645"/>
    <w:rsid w:val="002948EB"/>
    <w:rsid w:val="00295E16"/>
    <w:rsid w:val="00297882"/>
    <w:rsid w:val="002A03B9"/>
    <w:rsid w:val="002A0550"/>
    <w:rsid w:val="002A14CF"/>
    <w:rsid w:val="002A1DF0"/>
    <w:rsid w:val="002A1E71"/>
    <w:rsid w:val="002A2EA1"/>
    <w:rsid w:val="002A2F54"/>
    <w:rsid w:val="002A31A7"/>
    <w:rsid w:val="002A3632"/>
    <w:rsid w:val="002B042C"/>
    <w:rsid w:val="002B07DE"/>
    <w:rsid w:val="002B1133"/>
    <w:rsid w:val="002B14A1"/>
    <w:rsid w:val="002B1A76"/>
    <w:rsid w:val="002B1BAB"/>
    <w:rsid w:val="002B1C23"/>
    <w:rsid w:val="002B33A8"/>
    <w:rsid w:val="002B3D04"/>
    <w:rsid w:val="002B3DA0"/>
    <w:rsid w:val="002B3E3E"/>
    <w:rsid w:val="002B4065"/>
    <w:rsid w:val="002B5650"/>
    <w:rsid w:val="002B6FE4"/>
    <w:rsid w:val="002B72C3"/>
    <w:rsid w:val="002C017B"/>
    <w:rsid w:val="002C06EC"/>
    <w:rsid w:val="002C0771"/>
    <w:rsid w:val="002C0DEC"/>
    <w:rsid w:val="002C29A1"/>
    <w:rsid w:val="002C3755"/>
    <w:rsid w:val="002C5DA6"/>
    <w:rsid w:val="002C713A"/>
    <w:rsid w:val="002D00B3"/>
    <w:rsid w:val="002D05EA"/>
    <w:rsid w:val="002D0B11"/>
    <w:rsid w:val="002D0E05"/>
    <w:rsid w:val="002D3614"/>
    <w:rsid w:val="002D3E2B"/>
    <w:rsid w:val="002D42BA"/>
    <w:rsid w:val="002D549F"/>
    <w:rsid w:val="002D5CE5"/>
    <w:rsid w:val="002D6022"/>
    <w:rsid w:val="002D6335"/>
    <w:rsid w:val="002D7303"/>
    <w:rsid w:val="002E0012"/>
    <w:rsid w:val="002E0677"/>
    <w:rsid w:val="002E30C8"/>
    <w:rsid w:val="002E462E"/>
    <w:rsid w:val="002E4E6F"/>
    <w:rsid w:val="002E4EC1"/>
    <w:rsid w:val="002E5213"/>
    <w:rsid w:val="002E578B"/>
    <w:rsid w:val="002E650E"/>
    <w:rsid w:val="002E70D1"/>
    <w:rsid w:val="002E730C"/>
    <w:rsid w:val="002E7AA0"/>
    <w:rsid w:val="002E7CCE"/>
    <w:rsid w:val="002F0699"/>
    <w:rsid w:val="002F0AC7"/>
    <w:rsid w:val="002F2097"/>
    <w:rsid w:val="002F319E"/>
    <w:rsid w:val="002F32A1"/>
    <w:rsid w:val="002F39A9"/>
    <w:rsid w:val="002F4581"/>
    <w:rsid w:val="002F4C1E"/>
    <w:rsid w:val="002F62F3"/>
    <w:rsid w:val="002F6EF9"/>
    <w:rsid w:val="002F6F0D"/>
    <w:rsid w:val="002F7373"/>
    <w:rsid w:val="002F748E"/>
    <w:rsid w:val="0030112B"/>
    <w:rsid w:val="00301134"/>
    <w:rsid w:val="00301753"/>
    <w:rsid w:val="00301846"/>
    <w:rsid w:val="00301D04"/>
    <w:rsid w:val="00302374"/>
    <w:rsid w:val="003026BD"/>
    <w:rsid w:val="00302A37"/>
    <w:rsid w:val="00302B69"/>
    <w:rsid w:val="00302B8D"/>
    <w:rsid w:val="00303C77"/>
    <w:rsid w:val="00303D3E"/>
    <w:rsid w:val="00304372"/>
    <w:rsid w:val="003056A7"/>
    <w:rsid w:val="00306FA0"/>
    <w:rsid w:val="0030719E"/>
    <w:rsid w:val="00307616"/>
    <w:rsid w:val="00310958"/>
    <w:rsid w:val="00312693"/>
    <w:rsid w:val="003127E0"/>
    <w:rsid w:val="003131D4"/>
    <w:rsid w:val="00313A47"/>
    <w:rsid w:val="00313E4E"/>
    <w:rsid w:val="00314036"/>
    <w:rsid w:val="0031488F"/>
    <w:rsid w:val="00314C9D"/>
    <w:rsid w:val="00314D31"/>
    <w:rsid w:val="00314E04"/>
    <w:rsid w:val="00315F02"/>
    <w:rsid w:val="00316550"/>
    <w:rsid w:val="00316AE5"/>
    <w:rsid w:val="00320F8C"/>
    <w:rsid w:val="0032257D"/>
    <w:rsid w:val="003226DE"/>
    <w:rsid w:val="00322720"/>
    <w:rsid w:val="003238B2"/>
    <w:rsid w:val="00324771"/>
    <w:rsid w:val="003248E1"/>
    <w:rsid w:val="00325918"/>
    <w:rsid w:val="00325FAF"/>
    <w:rsid w:val="00326EB5"/>
    <w:rsid w:val="00327516"/>
    <w:rsid w:val="00331078"/>
    <w:rsid w:val="0033155E"/>
    <w:rsid w:val="0033160A"/>
    <w:rsid w:val="00331A7A"/>
    <w:rsid w:val="00331C64"/>
    <w:rsid w:val="00331E55"/>
    <w:rsid w:val="00331F22"/>
    <w:rsid w:val="00332388"/>
    <w:rsid w:val="00332CFA"/>
    <w:rsid w:val="003340FE"/>
    <w:rsid w:val="00335AC5"/>
    <w:rsid w:val="00336753"/>
    <w:rsid w:val="0033794C"/>
    <w:rsid w:val="003400A0"/>
    <w:rsid w:val="0034016C"/>
    <w:rsid w:val="003406F0"/>
    <w:rsid w:val="003411B9"/>
    <w:rsid w:val="00341653"/>
    <w:rsid w:val="003420D6"/>
    <w:rsid w:val="003424B7"/>
    <w:rsid w:val="003425CE"/>
    <w:rsid w:val="00342B7D"/>
    <w:rsid w:val="00343CE9"/>
    <w:rsid w:val="00345019"/>
    <w:rsid w:val="00345DCD"/>
    <w:rsid w:val="00346A8A"/>
    <w:rsid w:val="0034719D"/>
    <w:rsid w:val="00353CBD"/>
    <w:rsid w:val="00354D0B"/>
    <w:rsid w:val="00355147"/>
    <w:rsid w:val="003553BC"/>
    <w:rsid w:val="00355A60"/>
    <w:rsid w:val="00355C6B"/>
    <w:rsid w:val="003561AD"/>
    <w:rsid w:val="0035620F"/>
    <w:rsid w:val="00356AF1"/>
    <w:rsid w:val="00357A41"/>
    <w:rsid w:val="00357CFA"/>
    <w:rsid w:val="00357FF0"/>
    <w:rsid w:val="00360C36"/>
    <w:rsid w:val="0036199C"/>
    <w:rsid w:val="00364703"/>
    <w:rsid w:val="003658D1"/>
    <w:rsid w:val="00365B41"/>
    <w:rsid w:val="003672B8"/>
    <w:rsid w:val="00367952"/>
    <w:rsid w:val="0037101E"/>
    <w:rsid w:val="0037164B"/>
    <w:rsid w:val="0037164E"/>
    <w:rsid w:val="00371DE8"/>
    <w:rsid w:val="0037304C"/>
    <w:rsid w:val="003731F2"/>
    <w:rsid w:val="003740AE"/>
    <w:rsid w:val="00374851"/>
    <w:rsid w:val="0037577D"/>
    <w:rsid w:val="00377985"/>
    <w:rsid w:val="003806E5"/>
    <w:rsid w:val="00382095"/>
    <w:rsid w:val="00382E81"/>
    <w:rsid w:val="00383670"/>
    <w:rsid w:val="0038632B"/>
    <w:rsid w:val="00386331"/>
    <w:rsid w:val="00386395"/>
    <w:rsid w:val="00386F7D"/>
    <w:rsid w:val="003874F3"/>
    <w:rsid w:val="00390DDF"/>
    <w:rsid w:val="0039104A"/>
    <w:rsid w:val="00391575"/>
    <w:rsid w:val="0039198F"/>
    <w:rsid w:val="0039286B"/>
    <w:rsid w:val="00392D3F"/>
    <w:rsid w:val="003934AA"/>
    <w:rsid w:val="003937BB"/>
    <w:rsid w:val="003944B9"/>
    <w:rsid w:val="003945E2"/>
    <w:rsid w:val="00394C80"/>
    <w:rsid w:val="00396686"/>
    <w:rsid w:val="00396EFD"/>
    <w:rsid w:val="003A26E0"/>
    <w:rsid w:val="003A2EA1"/>
    <w:rsid w:val="003A336F"/>
    <w:rsid w:val="003A3F26"/>
    <w:rsid w:val="003A60D6"/>
    <w:rsid w:val="003A7071"/>
    <w:rsid w:val="003B07F4"/>
    <w:rsid w:val="003B098F"/>
    <w:rsid w:val="003B0D1A"/>
    <w:rsid w:val="003B13D8"/>
    <w:rsid w:val="003B1529"/>
    <w:rsid w:val="003B15B7"/>
    <w:rsid w:val="003B1FD6"/>
    <w:rsid w:val="003B2C39"/>
    <w:rsid w:val="003B2FCE"/>
    <w:rsid w:val="003B46CF"/>
    <w:rsid w:val="003B5834"/>
    <w:rsid w:val="003B6062"/>
    <w:rsid w:val="003B6112"/>
    <w:rsid w:val="003B660E"/>
    <w:rsid w:val="003C0C13"/>
    <w:rsid w:val="003C14C0"/>
    <w:rsid w:val="003C16C7"/>
    <w:rsid w:val="003C193C"/>
    <w:rsid w:val="003C193D"/>
    <w:rsid w:val="003C1AB3"/>
    <w:rsid w:val="003C21CC"/>
    <w:rsid w:val="003C22E9"/>
    <w:rsid w:val="003C2C01"/>
    <w:rsid w:val="003C32EB"/>
    <w:rsid w:val="003C3928"/>
    <w:rsid w:val="003C44C2"/>
    <w:rsid w:val="003C4643"/>
    <w:rsid w:val="003C62BE"/>
    <w:rsid w:val="003C6780"/>
    <w:rsid w:val="003C68E3"/>
    <w:rsid w:val="003C6BF7"/>
    <w:rsid w:val="003C74F5"/>
    <w:rsid w:val="003D18E6"/>
    <w:rsid w:val="003D2777"/>
    <w:rsid w:val="003D4741"/>
    <w:rsid w:val="003D4A80"/>
    <w:rsid w:val="003D5E1F"/>
    <w:rsid w:val="003D60DA"/>
    <w:rsid w:val="003D73D4"/>
    <w:rsid w:val="003E1A73"/>
    <w:rsid w:val="003E1CCB"/>
    <w:rsid w:val="003E31AE"/>
    <w:rsid w:val="003E60C4"/>
    <w:rsid w:val="003E6A8F"/>
    <w:rsid w:val="003F0091"/>
    <w:rsid w:val="003F0C8B"/>
    <w:rsid w:val="003F1A0E"/>
    <w:rsid w:val="003F255F"/>
    <w:rsid w:val="003F313C"/>
    <w:rsid w:val="003F3162"/>
    <w:rsid w:val="003F3AF5"/>
    <w:rsid w:val="003F4349"/>
    <w:rsid w:val="003F44AF"/>
    <w:rsid w:val="003F4A9A"/>
    <w:rsid w:val="003F4D35"/>
    <w:rsid w:val="003F5DD9"/>
    <w:rsid w:val="003F74D9"/>
    <w:rsid w:val="004001EB"/>
    <w:rsid w:val="00400C2C"/>
    <w:rsid w:val="00401830"/>
    <w:rsid w:val="00401A9D"/>
    <w:rsid w:val="004020A2"/>
    <w:rsid w:val="00402584"/>
    <w:rsid w:val="00402CAB"/>
    <w:rsid w:val="0040380B"/>
    <w:rsid w:val="004038C1"/>
    <w:rsid w:val="004039BF"/>
    <w:rsid w:val="00403BB1"/>
    <w:rsid w:val="00403FEC"/>
    <w:rsid w:val="0040424E"/>
    <w:rsid w:val="00404968"/>
    <w:rsid w:val="00404A81"/>
    <w:rsid w:val="00405074"/>
    <w:rsid w:val="00405179"/>
    <w:rsid w:val="0040556B"/>
    <w:rsid w:val="00405580"/>
    <w:rsid w:val="00406D31"/>
    <w:rsid w:val="00407066"/>
    <w:rsid w:val="00410C52"/>
    <w:rsid w:val="00410E76"/>
    <w:rsid w:val="00411E79"/>
    <w:rsid w:val="00412321"/>
    <w:rsid w:val="00412E77"/>
    <w:rsid w:val="00413FBA"/>
    <w:rsid w:val="00414691"/>
    <w:rsid w:val="00414973"/>
    <w:rsid w:val="00414D7B"/>
    <w:rsid w:val="004157D8"/>
    <w:rsid w:val="0041599D"/>
    <w:rsid w:val="00415FFF"/>
    <w:rsid w:val="004160D9"/>
    <w:rsid w:val="004178A7"/>
    <w:rsid w:val="004201A7"/>
    <w:rsid w:val="0042206B"/>
    <w:rsid w:val="004229A4"/>
    <w:rsid w:val="00423527"/>
    <w:rsid w:val="004244E2"/>
    <w:rsid w:val="004248D9"/>
    <w:rsid w:val="00425F1E"/>
    <w:rsid w:val="0042678D"/>
    <w:rsid w:val="00427090"/>
    <w:rsid w:val="0043020B"/>
    <w:rsid w:val="0043049D"/>
    <w:rsid w:val="00430BBB"/>
    <w:rsid w:val="00431C96"/>
    <w:rsid w:val="00431D8E"/>
    <w:rsid w:val="00431FE8"/>
    <w:rsid w:val="00433CE4"/>
    <w:rsid w:val="00435729"/>
    <w:rsid w:val="00436685"/>
    <w:rsid w:val="00436DAA"/>
    <w:rsid w:val="00436ED8"/>
    <w:rsid w:val="00437091"/>
    <w:rsid w:val="004378EC"/>
    <w:rsid w:val="00440214"/>
    <w:rsid w:val="00440BB8"/>
    <w:rsid w:val="0044181C"/>
    <w:rsid w:val="00441885"/>
    <w:rsid w:val="00442A65"/>
    <w:rsid w:val="00442C25"/>
    <w:rsid w:val="00443017"/>
    <w:rsid w:val="004431DC"/>
    <w:rsid w:val="00443A10"/>
    <w:rsid w:val="0044406D"/>
    <w:rsid w:val="004444E1"/>
    <w:rsid w:val="004446D1"/>
    <w:rsid w:val="00444F39"/>
    <w:rsid w:val="00444F91"/>
    <w:rsid w:val="00446689"/>
    <w:rsid w:val="00447165"/>
    <w:rsid w:val="00447561"/>
    <w:rsid w:val="00447DB9"/>
    <w:rsid w:val="004501AF"/>
    <w:rsid w:val="00450695"/>
    <w:rsid w:val="00451650"/>
    <w:rsid w:val="00451B4C"/>
    <w:rsid w:val="00452E5D"/>
    <w:rsid w:val="00453496"/>
    <w:rsid w:val="00453739"/>
    <w:rsid w:val="00453A4F"/>
    <w:rsid w:val="004567DC"/>
    <w:rsid w:val="0045714D"/>
    <w:rsid w:val="00460266"/>
    <w:rsid w:val="0046191C"/>
    <w:rsid w:val="00461B4E"/>
    <w:rsid w:val="004622DA"/>
    <w:rsid w:val="00462937"/>
    <w:rsid w:val="00463082"/>
    <w:rsid w:val="004630D8"/>
    <w:rsid w:val="00466062"/>
    <w:rsid w:val="00466113"/>
    <w:rsid w:val="004661F8"/>
    <w:rsid w:val="0046621E"/>
    <w:rsid w:val="00470CFD"/>
    <w:rsid w:val="00471813"/>
    <w:rsid w:val="004719ED"/>
    <w:rsid w:val="00471C38"/>
    <w:rsid w:val="00472894"/>
    <w:rsid w:val="00475880"/>
    <w:rsid w:val="00476050"/>
    <w:rsid w:val="00477318"/>
    <w:rsid w:val="004773B5"/>
    <w:rsid w:val="00480109"/>
    <w:rsid w:val="004806E1"/>
    <w:rsid w:val="00480FE4"/>
    <w:rsid w:val="00481358"/>
    <w:rsid w:val="0048204F"/>
    <w:rsid w:val="00486468"/>
    <w:rsid w:val="00487AC1"/>
    <w:rsid w:val="00487DB8"/>
    <w:rsid w:val="004901C2"/>
    <w:rsid w:val="00490B08"/>
    <w:rsid w:val="00490E0C"/>
    <w:rsid w:val="0049109A"/>
    <w:rsid w:val="004911FB"/>
    <w:rsid w:val="00491546"/>
    <w:rsid w:val="00491FC5"/>
    <w:rsid w:val="00493271"/>
    <w:rsid w:val="0049388F"/>
    <w:rsid w:val="00494658"/>
    <w:rsid w:val="00494E17"/>
    <w:rsid w:val="00495180"/>
    <w:rsid w:val="00497840"/>
    <w:rsid w:val="00497B83"/>
    <w:rsid w:val="00497C38"/>
    <w:rsid w:val="00497FDB"/>
    <w:rsid w:val="004A1F34"/>
    <w:rsid w:val="004A28E7"/>
    <w:rsid w:val="004A2A20"/>
    <w:rsid w:val="004A3DB9"/>
    <w:rsid w:val="004A52F3"/>
    <w:rsid w:val="004A53D4"/>
    <w:rsid w:val="004A55AB"/>
    <w:rsid w:val="004A6E86"/>
    <w:rsid w:val="004A7E58"/>
    <w:rsid w:val="004A7E76"/>
    <w:rsid w:val="004B0374"/>
    <w:rsid w:val="004B03BA"/>
    <w:rsid w:val="004B0855"/>
    <w:rsid w:val="004B0A16"/>
    <w:rsid w:val="004B1379"/>
    <w:rsid w:val="004B1715"/>
    <w:rsid w:val="004B2621"/>
    <w:rsid w:val="004B32A9"/>
    <w:rsid w:val="004B3346"/>
    <w:rsid w:val="004B532E"/>
    <w:rsid w:val="004B640C"/>
    <w:rsid w:val="004B7CD4"/>
    <w:rsid w:val="004B7DE7"/>
    <w:rsid w:val="004C182A"/>
    <w:rsid w:val="004C1D83"/>
    <w:rsid w:val="004C313F"/>
    <w:rsid w:val="004C5381"/>
    <w:rsid w:val="004C5ECD"/>
    <w:rsid w:val="004C71A4"/>
    <w:rsid w:val="004C7B04"/>
    <w:rsid w:val="004C7BEA"/>
    <w:rsid w:val="004D0006"/>
    <w:rsid w:val="004D0ECD"/>
    <w:rsid w:val="004D1043"/>
    <w:rsid w:val="004D113B"/>
    <w:rsid w:val="004D1367"/>
    <w:rsid w:val="004D1962"/>
    <w:rsid w:val="004D3295"/>
    <w:rsid w:val="004D3617"/>
    <w:rsid w:val="004D369C"/>
    <w:rsid w:val="004D53E0"/>
    <w:rsid w:val="004D56C2"/>
    <w:rsid w:val="004D57DD"/>
    <w:rsid w:val="004D7B76"/>
    <w:rsid w:val="004E168D"/>
    <w:rsid w:val="004E1EAB"/>
    <w:rsid w:val="004E1FC6"/>
    <w:rsid w:val="004E26E9"/>
    <w:rsid w:val="004E3A51"/>
    <w:rsid w:val="004E5A9D"/>
    <w:rsid w:val="004E6A06"/>
    <w:rsid w:val="004E6BB8"/>
    <w:rsid w:val="004E71C0"/>
    <w:rsid w:val="004E766A"/>
    <w:rsid w:val="004E7EA2"/>
    <w:rsid w:val="004F0498"/>
    <w:rsid w:val="004F0E6B"/>
    <w:rsid w:val="004F3CD3"/>
    <w:rsid w:val="004F460D"/>
    <w:rsid w:val="004F5012"/>
    <w:rsid w:val="004F5E20"/>
    <w:rsid w:val="004F5F22"/>
    <w:rsid w:val="004F5FB8"/>
    <w:rsid w:val="004F68EC"/>
    <w:rsid w:val="004F7576"/>
    <w:rsid w:val="004F7614"/>
    <w:rsid w:val="004F77C2"/>
    <w:rsid w:val="005003B6"/>
    <w:rsid w:val="00500670"/>
    <w:rsid w:val="00500B2F"/>
    <w:rsid w:val="00500F72"/>
    <w:rsid w:val="00501E43"/>
    <w:rsid w:val="00502D50"/>
    <w:rsid w:val="0050343A"/>
    <w:rsid w:val="00503749"/>
    <w:rsid w:val="00505073"/>
    <w:rsid w:val="0050540F"/>
    <w:rsid w:val="00505B18"/>
    <w:rsid w:val="0050672A"/>
    <w:rsid w:val="00506DEF"/>
    <w:rsid w:val="00506EF4"/>
    <w:rsid w:val="00507156"/>
    <w:rsid w:val="00507E52"/>
    <w:rsid w:val="005119BC"/>
    <w:rsid w:val="00511D31"/>
    <w:rsid w:val="005130A5"/>
    <w:rsid w:val="005137AB"/>
    <w:rsid w:val="00513EE3"/>
    <w:rsid w:val="00513F44"/>
    <w:rsid w:val="00514EC3"/>
    <w:rsid w:val="0051536C"/>
    <w:rsid w:val="00517202"/>
    <w:rsid w:val="0052003D"/>
    <w:rsid w:val="00521CC3"/>
    <w:rsid w:val="00522497"/>
    <w:rsid w:val="005224A8"/>
    <w:rsid w:val="005245A0"/>
    <w:rsid w:val="00524C28"/>
    <w:rsid w:val="0052553A"/>
    <w:rsid w:val="00525645"/>
    <w:rsid w:val="00525A9D"/>
    <w:rsid w:val="00527FFB"/>
    <w:rsid w:val="0053088A"/>
    <w:rsid w:val="0053131A"/>
    <w:rsid w:val="0053346A"/>
    <w:rsid w:val="00533AE3"/>
    <w:rsid w:val="00533B35"/>
    <w:rsid w:val="0053717D"/>
    <w:rsid w:val="00537957"/>
    <w:rsid w:val="00540B00"/>
    <w:rsid w:val="005412DE"/>
    <w:rsid w:val="00541D82"/>
    <w:rsid w:val="005427A9"/>
    <w:rsid w:val="005436AA"/>
    <w:rsid w:val="00544DF8"/>
    <w:rsid w:val="00547622"/>
    <w:rsid w:val="005478A6"/>
    <w:rsid w:val="00547980"/>
    <w:rsid w:val="00547EAF"/>
    <w:rsid w:val="00550B1F"/>
    <w:rsid w:val="00550B42"/>
    <w:rsid w:val="00550D3D"/>
    <w:rsid w:val="00552473"/>
    <w:rsid w:val="00552EE3"/>
    <w:rsid w:val="00553626"/>
    <w:rsid w:val="00553721"/>
    <w:rsid w:val="00554422"/>
    <w:rsid w:val="005544F4"/>
    <w:rsid w:val="00554A92"/>
    <w:rsid w:val="00554BAF"/>
    <w:rsid w:val="00554DDC"/>
    <w:rsid w:val="00555174"/>
    <w:rsid w:val="005557F9"/>
    <w:rsid w:val="005568C0"/>
    <w:rsid w:val="0055770B"/>
    <w:rsid w:val="005604BB"/>
    <w:rsid w:val="00560EE7"/>
    <w:rsid w:val="0056160E"/>
    <w:rsid w:val="00561FA0"/>
    <w:rsid w:val="005623E5"/>
    <w:rsid w:val="005626D7"/>
    <w:rsid w:val="00563159"/>
    <w:rsid w:val="00563182"/>
    <w:rsid w:val="005649AD"/>
    <w:rsid w:val="0056526E"/>
    <w:rsid w:val="00565836"/>
    <w:rsid w:val="00565DF2"/>
    <w:rsid w:val="005668AA"/>
    <w:rsid w:val="00567207"/>
    <w:rsid w:val="00570507"/>
    <w:rsid w:val="00571F81"/>
    <w:rsid w:val="005723B0"/>
    <w:rsid w:val="005736C1"/>
    <w:rsid w:val="00575A73"/>
    <w:rsid w:val="00577520"/>
    <w:rsid w:val="0057793E"/>
    <w:rsid w:val="00577E72"/>
    <w:rsid w:val="005803CB"/>
    <w:rsid w:val="00580D30"/>
    <w:rsid w:val="00580DC9"/>
    <w:rsid w:val="0058194A"/>
    <w:rsid w:val="00583208"/>
    <w:rsid w:val="005843E5"/>
    <w:rsid w:val="005844D4"/>
    <w:rsid w:val="00585CFC"/>
    <w:rsid w:val="00585F52"/>
    <w:rsid w:val="00586F47"/>
    <w:rsid w:val="005873DB"/>
    <w:rsid w:val="00587842"/>
    <w:rsid w:val="00590016"/>
    <w:rsid w:val="005912D3"/>
    <w:rsid w:val="00591C1D"/>
    <w:rsid w:val="005928DB"/>
    <w:rsid w:val="0059335F"/>
    <w:rsid w:val="00593DF3"/>
    <w:rsid w:val="0059504D"/>
    <w:rsid w:val="00595441"/>
    <w:rsid w:val="00595445"/>
    <w:rsid w:val="00595B53"/>
    <w:rsid w:val="0059630D"/>
    <w:rsid w:val="00596E51"/>
    <w:rsid w:val="005974B4"/>
    <w:rsid w:val="005A0301"/>
    <w:rsid w:val="005A0DAD"/>
    <w:rsid w:val="005A0ECF"/>
    <w:rsid w:val="005A0F5E"/>
    <w:rsid w:val="005A1134"/>
    <w:rsid w:val="005A1339"/>
    <w:rsid w:val="005A1368"/>
    <w:rsid w:val="005A1AF6"/>
    <w:rsid w:val="005A2CAF"/>
    <w:rsid w:val="005A3A43"/>
    <w:rsid w:val="005A3F8F"/>
    <w:rsid w:val="005A4A13"/>
    <w:rsid w:val="005A4DB8"/>
    <w:rsid w:val="005A5DD8"/>
    <w:rsid w:val="005A5F76"/>
    <w:rsid w:val="005A75E2"/>
    <w:rsid w:val="005B0039"/>
    <w:rsid w:val="005B0145"/>
    <w:rsid w:val="005B0434"/>
    <w:rsid w:val="005B0F89"/>
    <w:rsid w:val="005B129B"/>
    <w:rsid w:val="005B2F2D"/>
    <w:rsid w:val="005B4E20"/>
    <w:rsid w:val="005B56C7"/>
    <w:rsid w:val="005B5BD6"/>
    <w:rsid w:val="005B7A67"/>
    <w:rsid w:val="005B7CAF"/>
    <w:rsid w:val="005C18E1"/>
    <w:rsid w:val="005C2B6C"/>
    <w:rsid w:val="005C333E"/>
    <w:rsid w:val="005C3AA3"/>
    <w:rsid w:val="005C4186"/>
    <w:rsid w:val="005C5408"/>
    <w:rsid w:val="005C5623"/>
    <w:rsid w:val="005C5740"/>
    <w:rsid w:val="005C5CC2"/>
    <w:rsid w:val="005C661B"/>
    <w:rsid w:val="005C6CFA"/>
    <w:rsid w:val="005C74DC"/>
    <w:rsid w:val="005C7841"/>
    <w:rsid w:val="005C78AE"/>
    <w:rsid w:val="005C7E7C"/>
    <w:rsid w:val="005D0293"/>
    <w:rsid w:val="005D0D80"/>
    <w:rsid w:val="005D3FAB"/>
    <w:rsid w:val="005D60DD"/>
    <w:rsid w:val="005D7238"/>
    <w:rsid w:val="005D7DE7"/>
    <w:rsid w:val="005D7ED1"/>
    <w:rsid w:val="005E066A"/>
    <w:rsid w:val="005E072B"/>
    <w:rsid w:val="005E0B58"/>
    <w:rsid w:val="005E13BE"/>
    <w:rsid w:val="005E1C5F"/>
    <w:rsid w:val="005E2AE6"/>
    <w:rsid w:val="005E2B53"/>
    <w:rsid w:val="005E2D86"/>
    <w:rsid w:val="005E33B2"/>
    <w:rsid w:val="005E4883"/>
    <w:rsid w:val="005E5226"/>
    <w:rsid w:val="005F064D"/>
    <w:rsid w:val="005F06A7"/>
    <w:rsid w:val="005F08EC"/>
    <w:rsid w:val="005F08EE"/>
    <w:rsid w:val="005F183A"/>
    <w:rsid w:val="005F24D9"/>
    <w:rsid w:val="005F3054"/>
    <w:rsid w:val="005F39E6"/>
    <w:rsid w:val="005F4A63"/>
    <w:rsid w:val="005F530E"/>
    <w:rsid w:val="005F68CC"/>
    <w:rsid w:val="005F6B67"/>
    <w:rsid w:val="005F7BAE"/>
    <w:rsid w:val="0060048D"/>
    <w:rsid w:val="0060162A"/>
    <w:rsid w:val="00602E92"/>
    <w:rsid w:val="0060423F"/>
    <w:rsid w:val="006047BB"/>
    <w:rsid w:val="00604AD6"/>
    <w:rsid w:val="00604DFE"/>
    <w:rsid w:val="00605BFC"/>
    <w:rsid w:val="00605F81"/>
    <w:rsid w:val="00606818"/>
    <w:rsid w:val="00606B9F"/>
    <w:rsid w:val="006075C4"/>
    <w:rsid w:val="006077B4"/>
    <w:rsid w:val="006078A5"/>
    <w:rsid w:val="00607A4E"/>
    <w:rsid w:val="006110E1"/>
    <w:rsid w:val="006113E2"/>
    <w:rsid w:val="00611A4B"/>
    <w:rsid w:val="00611CA9"/>
    <w:rsid w:val="006120FF"/>
    <w:rsid w:val="00614D42"/>
    <w:rsid w:val="006166F8"/>
    <w:rsid w:val="0061758D"/>
    <w:rsid w:val="00617EE4"/>
    <w:rsid w:val="00621880"/>
    <w:rsid w:val="00621A24"/>
    <w:rsid w:val="00622418"/>
    <w:rsid w:val="0062261D"/>
    <w:rsid w:val="00622BD3"/>
    <w:rsid w:val="00622CD0"/>
    <w:rsid w:val="00623B4F"/>
    <w:rsid w:val="00623D3A"/>
    <w:rsid w:val="0062680B"/>
    <w:rsid w:val="00626D49"/>
    <w:rsid w:val="00626EDC"/>
    <w:rsid w:val="006272D3"/>
    <w:rsid w:val="00627648"/>
    <w:rsid w:val="00630566"/>
    <w:rsid w:val="00630CA8"/>
    <w:rsid w:val="006316B1"/>
    <w:rsid w:val="00631762"/>
    <w:rsid w:val="00632CEF"/>
    <w:rsid w:val="0063309C"/>
    <w:rsid w:val="00634519"/>
    <w:rsid w:val="006355DD"/>
    <w:rsid w:val="00635E32"/>
    <w:rsid w:val="00641DFB"/>
    <w:rsid w:val="00642129"/>
    <w:rsid w:val="00642451"/>
    <w:rsid w:val="0064263E"/>
    <w:rsid w:val="00642720"/>
    <w:rsid w:val="0064392D"/>
    <w:rsid w:val="00643C64"/>
    <w:rsid w:val="00645362"/>
    <w:rsid w:val="00645680"/>
    <w:rsid w:val="00646146"/>
    <w:rsid w:val="0064644F"/>
    <w:rsid w:val="00646806"/>
    <w:rsid w:val="0065185F"/>
    <w:rsid w:val="006518A8"/>
    <w:rsid w:val="00653906"/>
    <w:rsid w:val="00655412"/>
    <w:rsid w:val="006554C7"/>
    <w:rsid w:val="00656764"/>
    <w:rsid w:val="00656AC6"/>
    <w:rsid w:val="0066052E"/>
    <w:rsid w:val="006619A5"/>
    <w:rsid w:val="006621C9"/>
    <w:rsid w:val="00663135"/>
    <w:rsid w:val="00665370"/>
    <w:rsid w:val="00666479"/>
    <w:rsid w:val="00666F92"/>
    <w:rsid w:val="00667745"/>
    <w:rsid w:val="00667BE5"/>
    <w:rsid w:val="00667CDB"/>
    <w:rsid w:val="0067091E"/>
    <w:rsid w:val="00670B9E"/>
    <w:rsid w:val="00671008"/>
    <w:rsid w:val="00673ED9"/>
    <w:rsid w:val="0067424F"/>
    <w:rsid w:val="00674882"/>
    <w:rsid w:val="006752B0"/>
    <w:rsid w:val="00675B7E"/>
    <w:rsid w:val="006767F9"/>
    <w:rsid w:val="00677B0A"/>
    <w:rsid w:val="00677CAE"/>
    <w:rsid w:val="0068006A"/>
    <w:rsid w:val="0068033C"/>
    <w:rsid w:val="006815D3"/>
    <w:rsid w:val="00681AAC"/>
    <w:rsid w:val="006825FE"/>
    <w:rsid w:val="006830AC"/>
    <w:rsid w:val="00683C29"/>
    <w:rsid w:val="00683DBD"/>
    <w:rsid w:val="006848BC"/>
    <w:rsid w:val="006849A0"/>
    <w:rsid w:val="00684CDF"/>
    <w:rsid w:val="00684D37"/>
    <w:rsid w:val="00685B88"/>
    <w:rsid w:val="00685EB5"/>
    <w:rsid w:val="00685F58"/>
    <w:rsid w:val="006860FD"/>
    <w:rsid w:val="00686BAE"/>
    <w:rsid w:val="00686E85"/>
    <w:rsid w:val="00687004"/>
    <w:rsid w:val="0068705E"/>
    <w:rsid w:val="0068717C"/>
    <w:rsid w:val="006906AD"/>
    <w:rsid w:val="00691204"/>
    <w:rsid w:val="00691345"/>
    <w:rsid w:val="00692477"/>
    <w:rsid w:val="00692824"/>
    <w:rsid w:val="00692C79"/>
    <w:rsid w:val="0069314E"/>
    <w:rsid w:val="00693BF7"/>
    <w:rsid w:val="0069672B"/>
    <w:rsid w:val="00696A2A"/>
    <w:rsid w:val="00697A4A"/>
    <w:rsid w:val="00697D6B"/>
    <w:rsid w:val="00697F58"/>
    <w:rsid w:val="006A0CBB"/>
    <w:rsid w:val="006A0DE8"/>
    <w:rsid w:val="006A26BE"/>
    <w:rsid w:val="006A33DA"/>
    <w:rsid w:val="006A5327"/>
    <w:rsid w:val="006A6E02"/>
    <w:rsid w:val="006A7718"/>
    <w:rsid w:val="006A7AD2"/>
    <w:rsid w:val="006B32EA"/>
    <w:rsid w:val="006B5559"/>
    <w:rsid w:val="006B677F"/>
    <w:rsid w:val="006B7590"/>
    <w:rsid w:val="006B78DB"/>
    <w:rsid w:val="006B793B"/>
    <w:rsid w:val="006C0B2D"/>
    <w:rsid w:val="006C0D76"/>
    <w:rsid w:val="006C11B1"/>
    <w:rsid w:val="006C1421"/>
    <w:rsid w:val="006C20C2"/>
    <w:rsid w:val="006C30EF"/>
    <w:rsid w:val="006C3352"/>
    <w:rsid w:val="006C3797"/>
    <w:rsid w:val="006C39BF"/>
    <w:rsid w:val="006C3ED1"/>
    <w:rsid w:val="006C42AB"/>
    <w:rsid w:val="006C4ADE"/>
    <w:rsid w:val="006C52CD"/>
    <w:rsid w:val="006C546F"/>
    <w:rsid w:val="006C6BF4"/>
    <w:rsid w:val="006C6FF4"/>
    <w:rsid w:val="006D0FC3"/>
    <w:rsid w:val="006D17A5"/>
    <w:rsid w:val="006D2839"/>
    <w:rsid w:val="006D4BE1"/>
    <w:rsid w:val="006D5138"/>
    <w:rsid w:val="006D6DDA"/>
    <w:rsid w:val="006D6F18"/>
    <w:rsid w:val="006D7044"/>
    <w:rsid w:val="006E2A26"/>
    <w:rsid w:val="006E2A51"/>
    <w:rsid w:val="006E2AE1"/>
    <w:rsid w:val="006E3101"/>
    <w:rsid w:val="006E4694"/>
    <w:rsid w:val="006E5024"/>
    <w:rsid w:val="006E65E5"/>
    <w:rsid w:val="006E71EB"/>
    <w:rsid w:val="006E76E4"/>
    <w:rsid w:val="006E7CC7"/>
    <w:rsid w:val="006F00E4"/>
    <w:rsid w:val="006F0B50"/>
    <w:rsid w:val="006F2110"/>
    <w:rsid w:val="006F2417"/>
    <w:rsid w:val="006F2940"/>
    <w:rsid w:val="006F34A1"/>
    <w:rsid w:val="006F3A1B"/>
    <w:rsid w:val="006F4226"/>
    <w:rsid w:val="006F50E3"/>
    <w:rsid w:val="006F5AF1"/>
    <w:rsid w:val="006F6F43"/>
    <w:rsid w:val="006F76AB"/>
    <w:rsid w:val="006F786A"/>
    <w:rsid w:val="007014F1"/>
    <w:rsid w:val="007015E5"/>
    <w:rsid w:val="00704A21"/>
    <w:rsid w:val="0070528E"/>
    <w:rsid w:val="00705EA4"/>
    <w:rsid w:val="007060D8"/>
    <w:rsid w:val="0070692F"/>
    <w:rsid w:val="0070738F"/>
    <w:rsid w:val="00707BAD"/>
    <w:rsid w:val="00710ABB"/>
    <w:rsid w:val="00710B33"/>
    <w:rsid w:val="007113B6"/>
    <w:rsid w:val="00711AE3"/>
    <w:rsid w:val="007126C2"/>
    <w:rsid w:val="00713134"/>
    <w:rsid w:val="007133E8"/>
    <w:rsid w:val="00713C4E"/>
    <w:rsid w:val="0071412E"/>
    <w:rsid w:val="007152C7"/>
    <w:rsid w:val="007154F2"/>
    <w:rsid w:val="00715E75"/>
    <w:rsid w:val="007166A1"/>
    <w:rsid w:val="00717707"/>
    <w:rsid w:val="00717F5F"/>
    <w:rsid w:val="00720E9B"/>
    <w:rsid w:val="00721581"/>
    <w:rsid w:val="00721F50"/>
    <w:rsid w:val="00722141"/>
    <w:rsid w:val="00722563"/>
    <w:rsid w:val="0072334A"/>
    <w:rsid w:val="00723840"/>
    <w:rsid w:val="00723BB2"/>
    <w:rsid w:val="00724392"/>
    <w:rsid w:val="007245EA"/>
    <w:rsid w:val="00726539"/>
    <w:rsid w:val="00730CD4"/>
    <w:rsid w:val="00730EAA"/>
    <w:rsid w:val="007314EE"/>
    <w:rsid w:val="007317E3"/>
    <w:rsid w:val="00731E81"/>
    <w:rsid w:val="007342F6"/>
    <w:rsid w:val="0073596D"/>
    <w:rsid w:val="00735E35"/>
    <w:rsid w:val="00735EDF"/>
    <w:rsid w:val="00735F9C"/>
    <w:rsid w:val="00736499"/>
    <w:rsid w:val="00736E74"/>
    <w:rsid w:val="007374F2"/>
    <w:rsid w:val="00737736"/>
    <w:rsid w:val="007377AF"/>
    <w:rsid w:val="00737CD8"/>
    <w:rsid w:val="00741D88"/>
    <w:rsid w:val="00741DE0"/>
    <w:rsid w:val="0074202A"/>
    <w:rsid w:val="00742626"/>
    <w:rsid w:val="00744266"/>
    <w:rsid w:val="00744458"/>
    <w:rsid w:val="00744C68"/>
    <w:rsid w:val="00745B10"/>
    <w:rsid w:val="00746033"/>
    <w:rsid w:val="00746A92"/>
    <w:rsid w:val="00746DAB"/>
    <w:rsid w:val="007471F6"/>
    <w:rsid w:val="0074759D"/>
    <w:rsid w:val="00750C20"/>
    <w:rsid w:val="007515BA"/>
    <w:rsid w:val="007516B7"/>
    <w:rsid w:val="00753300"/>
    <w:rsid w:val="0075339F"/>
    <w:rsid w:val="00753689"/>
    <w:rsid w:val="00753DF1"/>
    <w:rsid w:val="00754DB6"/>
    <w:rsid w:val="007556C8"/>
    <w:rsid w:val="007578F5"/>
    <w:rsid w:val="00757B8B"/>
    <w:rsid w:val="0076032F"/>
    <w:rsid w:val="00760CE4"/>
    <w:rsid w:val="00760E72"/>
    <w:rsid w:val="00762AF4"/>
    <w:rsid w:val="00763006"/>
    <w:rsid w:val="007630F1"/>
    <w:rsid w:val="007636CB"/>
    <w:rsid w:val="00764538"/>
    <w:rsid w:val="007645AD"/>
    <w:rsid w:val="00764A85"/>
    <w:rsid w:val="007658BB"/>
    <w:rsid w:val="00766431"/>
    <w:rsid w:val="00766532"/>
    <w:rsid w:val="00766563"/>
    <w:rsid w:val="007709AD"/>
    <w:rsid w:val="0077203A"/>
    <w:rsid w:val="00772182"/>
    <w:rsid w:val="00773309"/>
    <w:rsid w:val="00773DD5"/>
    <w:rsid w:val="00774B42"/>
    <w:rsid w:val="0077557D"/>
    <w:rsid w:val="0077689E"/>
    <w:rsid w:val="0077709C"/>
    <w:rsid w:val="00777671"/>
    <w:rsid w:val="00780725"/>
    <w:rsid w:val="007809D2"/>
    <w:rsid w:val="00782471"/>
    <w:rsid w:val="00783092"/>
    <w:rsid w:val="0078325B"/>
    <w:rsid w:val="00785555"/>
    <w:rsid w:val="007861F2"/>
    <w:rsid w:val="00787C69"/>
    <w:rsid w:val="00790363"/>
    <w:rsid w:val="0079098F"/>
    <w:rsid w:val="00791AD6"/>
    <w:rsid w:val="007925F4"/>
    <w:rsid w:val="00792AC8"/>
    <w:rsid w:val="00792C17"/>
    <w:rsid w:val="00792C1A"/>
    <w:rsid w:val="00792E89"/>
    <w:rsid w:val="00793C53"/>
    <w:rsid w:val="0079559F"/>
    <w:rsid w:val="007A05B1"/>
    <w:rsid w:val="007A0FA7"/>
    <w:rsid w:val="007A1A32"/>
    <w:rsid w:val="007A2630"/>
    <w:rsid w:val="007A2CE0"/>
    <w:rsid w:val="007A58C5"/>
    <w:rsid w:val="007A6922"/>
    <w:rsid w:val="007A6B72"/>
    <w:rsid w:val="007A6E14"/>
    <w:rsid w:val="007A6EDE"/>
    <w:rsid w:val="007A76DD"/>
    <w:rsid w:val="007B003E"/>
    <w:rsid w:val="007B017E"/>
    <w:rsid w:val="007B0453"/>
    <w:rsid w:val="007B1923"/>
    <w:rsid w:val="007B3E7D"/>
    <w:rsid w:val="007B4286"/>
    <w:rsid w:val="007B4435"/>
    <w:rsid w:val="007B4855"/>
    <w:rsid w:val="007B50C7"/>
    <w:rsid w:val="007B62C6"/>
    <w:rsid w:val="007B6382"/>
    <w:rsid w:val="007B664B"/>
    <w:rsid w:val="007B7D61"/>
    <w:rsid w:val="007C1786"/>
    <w:rsid w:val="007C1C75"/>
    <w:rsid w:val="007C30B4"/>
    <w:rsid w:val="007C5EED"/>
    <w:rsid w:val="007C60CF"/>
    <w:rsid w:val="007C6639"/>
    <w:rsid w:val="007C76B0"/>
    <w:rsid w:val="007D0866"/>
    <w:rsid w:val="007D0CC4"/>
    <w:rsid w:val="007D18DF"/>
    <w:rsid w:val="007D2218"/>
    <w:rsid w:val="007D2970"/>
    <w:rsid w:val="007D5206"/>
    <w:rsid w:val="007D59CE"/>
    <w:rsid w:val="007D5EA8"/>
    <w:rsid w:val="007D64E6"/>
    <w:rsid w:val="007D6BD1"/>
    <w:rsid w:val="007E01AE"/>
    <w:rsid w:val="007E2B52"/>
    <w:rsid w:val="007E3B8D"/>
    <w:rsid w:val="007E4922"/>
    <w:rsid w:val="007E4929"/>
    <w:rsid w:val="007E5C76"/>
    <w:rsid w:val="007E5EDB"/>
    <w:rsid w:val="007E69F5"/>
    <w:rsid w:val="007F0407"/>
    <w:rsid w:val="007F1ACD"/>
    <w:rsid w:val="007F23B5"/>
    <w:rsid w:val="007F359A"/>
    <w:rsid w:val="007F42E5"/>
    <w:rsid w:val="007F4875"/>
    <w:rsid w:val="007F4C27"/>
    <w:rsid w:val="007F52A2"/>
    <w:rsid w:val="007F5ADC"/>
    <w:rsid w:val="007F607A"/>
    <w:rsid w:val="008004C9"/>
    <w:rsid w:val="0080079A"/>
    <w:rsid w:val="00800951"/>
    <w:rsid w:val="008016E4"/>
    <w:rsid w:val="00801712"/>
    <w:rsid w:val="008028D8"/>
    <w:rsid w:val="00803AC9"/>
    <w:rsid w:val="00803FF6"/>
    <w:rsid w:val="00804B1C"/>
    <w:rsid w:val="0080657F"/>
    <w:rsid w:val="0080680F"/>
    <w:rsid w:val="00806945"/>
    <w:rsid w:val="00806963"/>
    <w:rsid w:val="00806F59"/>
    <w:rsid w:val="00806FFD"/>
    <w:rsid w:val="00807E33"/>
    <w:rsid w:val="00810221"/>
    <w:rsid w:val="00810A79"/>
    <w:rsid w:val="00811783"/>
    <w:rsid w:val="008118B9"/>
    <w:rsid w:val="00813066"/>
    <w:rsid w:val="00813261"/>
    <w:rsid w:val="00814ACC"/>
    <w:rsid w:val="00815CCA"/>
    <w:rsid w:val="00816503"/>
    <w:rsid w:val="0081765A"/>
    <w:rsid w:val="00820E3E"/>
    <w:rsid w:val="00821438"/>
    <w:rsid w:val="008225D8"/>
    <w:rsid w:val="00823D15"/>
    <w:rsid w:val="00824023"/>
    <w:rsid w:val="008246AA"/>
    <w:rsid w:val="00825208"/>
    <w:rsid w:val="0082531B"/>
    <w:rsid w:val="00825CFD"/>
    <w:rsid w:val="00826045"/>
    <w:rsid w:val="008261E0"/>
    <w:rsid w:val="0082718C"/>
    <w:rsid w:val="00827FCD"/>
    <w:rsid w:val="008303EE"/>
    <w:rsid w:val="00830FDA"/>
    <w:rsid w:val="0083214B"/>
    <w:rsid w:val="0083264D"/>
    <w:rsid w:val="008332FA"/>
    <w:rsid w:val="00833A9E"/>
    <w:rsid w:val="0083426E"/>
    <w:rsid w:val="0083539C"/>
    <w:rsid w:val="00836263"/>
    <w:rsid w:val="00840F1D"/>
    <w:rsid w:val="00841751"/>
    <w:rsid w:val="008418E4"/>
    <w:rsid w:val="0084198E"/>
    <w:rsid w:val="00842641"/>
    <w:rsid w:val="00843CE0"/>
    <w:rsid w:val="0084406E"/>
    <w:rsid w:val="00844185"/>
    <w:rsid w:val="00844505"/>
    <w:rsid w:val="008445A1"/>
    <w:rsid w:val="00846DB0"/>
    <w:rsid w:val="0084717C"/>
    <w:rsid w:val="00847E55"/>
    <w:rsid w:val="00850799"/>
    <w:rsid w:val="00850B40"/>
    <w:rsid w:val="00850C6A"/>
    <w:rsid w:val="00852E95"/>
    <w:rsid w:val="00853241"/>
    <w:rsid w:val="00855B55"/>
    <w:rsid w:val="00855DC6"/>
    <w:rsid w:val="0085617E"/>
    <w:rsid w:val="00857B99"/>
    <w:rsid w:val="008602DB"/>
    <w:rsid w:val="00860591"/>
    <w:rsid w:val="00861118"/>
    <w:rsid w:val="008612B9"/>
    <w:rsid w:val="008662F0"/>
    <w:rsid w:val="00866840"/>
    <w:rsid w:val="00866BC6"/>
    <w:rsid w:val="00867A7C"/>
    <w:rsid w:val="00867D88"/>
    <w:rsid w:val="0087054F"/>
    <w:rsid w:val="008709E1"/>
    <w:rsid w:val="0087163C"/>
    <w:rsid w:val="00872439"/>
    <w:rsid w:val="00873338"/>
    <w:rsid w:val="00873809"/>
    <w:rsid w:val="00874274"/>
    <w:rsid w:val="008746B2"/>
    <w:rsid w:val="00876490"/>
    <w:rsid w:val="0087737F"/>
    <w:rsid w:val="00880577"/>
    <w:rsid w:val="00880BE0"/>
    <w:rsid w:val="00880D45"/>
    <w:rsid w:val="00881618"/>
    <w:rsid w:val="008831FD"/>
    <w:rsid w:val="0088381E"/>
    <w:rsid w:val="008840DC"/>
    <w:rsid w:val="00884395"/>
    <w:rsid w:val="00884A04"/>
    <w:rsid w:val="00885E64"/>
    <w:rsid w:val="008922DE"/>
    <w:rsid w:val="00892528"/>
    <w:rsid w:val="00892DA3"/>
    <w:rsid w:val="00893CFA"/>
    <w:rsid w:val="008941B9"/>
    <w:rsid w:val="00894A4C"/>
    <w:rsid w:val="0089584A"/>
    <w:rsid w:val="0089722C"/>
    <w:rsid w:val="00897E86"/>
    <w:rsid w:val="008A0B29"/>
    <w:rsid w:val="008A1123"/>
    <w:rsid w:val="008A186A"/>
    <w:rsid w:val="008A2320"/>
    <w:rsid w:val="008A27E9"/>
    <w:rsid w:val="008A2829"/>
    <w:rsid w:val="008A494D"/>
    <w:rsid w:val="008A70A5"/>
    <w:rsid w:val="008A79C4"/>
    <w:rsid w:val="008B0891"/>
    <w:rsid w:val="008B0AAD"/>
    <w:rsid w:val="008B156F"/>
    <w:rsid w:val="008B239D"/>
    <w:rsid w:val="008B2874"/>
    <w:rsid w:val="008B2BDB"/>
    <w:rsid w:val="008B32F4"/>
    <w:rsid w:val="008B352B"/>
    <w:rsid w:val="008B37F6"/>
    <w:rsid w:val="008B3BF8"/>
    <w:rsid w:val="008B3CEF"/>
    <w:rsid w:val="008B3CF1"/>
    <w:rsid w:val="008B462C"/>
    <w:rsid w:val="008B49A0"/>
    <w:rsid w:val="008B57CF"/>
    <w:rsid w:val="008B5F3B"/>
    <w:rsid w:val="008B70EC"/>
    <w:rsid w:val="008C07DA"/>
    <w:rsid w:val="008C0B44"/>
    <w:rsid w:val="008C0CAB"/>
    <w:rsid w:val="008C166B"/>
    <w:rsid w:val="008C2C45"/>
    <w:rsid w:val="008C300D"/>
    <w:rsid w:val="008C37A8"/>
    <w:rsid w:val="008C3C14"/>
    <w:rsid w:val="008C4ECC"/>
    <w:rsid w:val="008C56D1"/>
    <w:rsid w:val="008C6D3D"/>
    <w:rsid w:val="008D0DB3"/>
    <w:rsid w:val="008D1CCA"/>
    <w:rsid w:val="008D2998"/>
    <w:rsid w:val="008D474F"/>
    <w:rsid w:val="008D5CF7"/>
    <w:rsid w:val="008D7321"/>
    <w:rsid w:val="008E0770"/>
    <w:rsid w:val="008E1A46"/>
    <w:rsid w:val="008E2505"/>
    <w:rsid w:val="008E2C33"/>
    <w:rsid w:val="008E5663"/>
    <w:rsid w:val="008E56A9"/>
    <w:rsid w:val="008E62C9"/>
    <w:rsid w:val="008E6CFD"/>
    <w:rsid w:val="008E6E1E"/>
    <w:rsid w:val="008E74B4"/>
    <w:rsid w:val="008E7703"/>
    <w:rsid w:val="008F0F92"/>
    <w:rsid w:val="008F127D"/>
    <w:rsid w:val="008F2703"/>
    <w:rsid w:val="008F296E"/>
    <w:rsid w:val="008F303B"/>
    <w:rsid w:val="008F3492"/>
    <w:rsid w:val="008F3ADD"/>
    <w:rsid w:val="008F45BE"/>
    <w:rsid w:val="008F470D"/>
    <w:rsid w:val="008F5950"/>
    <w:rsid w:val="008F5AA5"/>
    <w:rsid w:val="008F61B6"/>
    <w:rsid w:val="008F7C63"/>
    <w:rsid w:val="009002D9"/>
    <w:rsid w:val="00900F98"/>
    <w:rsid w:val="00901067"/>
    <w:rsid w:val="009019D2"/>
    <w:rsid w:val="00902A5E"/>
    <w:rsid w:val="00902E3D"/>
    <w:rsid w:val="00902FBC"/>
    <w:rsid w:val="009058A0"/>
    <w:rsid w:val="00905FBD"/>
    <w:rsid w:val="009101BE"/>
    <w:rsid w:val="00911632"/>
    <w:rsid w:val="009117BC"/>
    <w:rsid w:val="009119F5"/>
    <w:rsid w:val="00912824"/>
    <w:rsid w:val="00915333"/>
    <w:rsid w:val="009162B5"/>
    <w:rsid w:val="0092106B"/>
    <w:rsid w:val="009224E0"/>
    <w:rsid w:val="00922539"/>
    <w:rsid w:val="00925562"/>
    <w:rsid w:val="00926593"/>
    <w:rsid w:val="00927336"/>
    <w:rsid w:val="00927339"/>
    <w:rsid w:val="00927A14"/>
    <w:rsid w:val="00927AB2"/>
    <w:rsid w:val="00930437"/>
    <w:rsid w:val="00931326"/>
    <w:rsid w:val="0093289A"/>
    <w:rsid w:val="00932CD2"/>
    <w:rsid w:val="00933D24"/>
    <w:rsid w:val="00933DD0"/>
    <w:rsid w:val="00934D1A"/>
    <w:rsid w:val="00937555"/>
    <w:rsid w:val="009378AF"/>
    <w:rsid w:val="0094020B"/>
    <w:rsid w:val="009436A9"/>
    <w:rsid w:val="0094421F"/>
    <w:rsid w:val="0094571E"/>
    <w:rsid w:val="0094571F"/>
    <w:rsid w:val="00945B22"/>
    <w:rsid w:val="00946118"/>
    <w:rsid w:val="0094613F"/>
    <w:rsid w:val="00946477"/>
    <w:rsid w:val="009465ED"/>
    <w:rsid w:val="0094672E"/>
    <w:rsid w:val="00946D43"/>
    <w:rsid w:val="00946F37"/>
    <w:rsid w:val="00947150"/>
    <w:rsid w:val="00950130"/>
    <w:rsid w:val="00950208"/>
    <w:rsid w:val="00950424"/>
    <w:rsid w:val="009508D8"/>
    <w:rsid w:val="00950B6D"/>
    <w:rsid w:val="0095261F"/>
    <w:rsid w:val="009531A4"/>
    <w:rsid w:val="009538B3"/>
    <w:rsid w:val="009543D7"/>
    <w:rsid w:val="00955ABC"/>
    <w:rsid w:val="0095743E"/>
    <w:rsid w:val="00957699"/>
    <w:rsid w:val="00957755"/>
    <w:rsid w:val="0096012A"/>
    <w:rsid w:val="0096074E"/>
    <w:rsid w:val="00961351"/>
    <w:rsid w:val="00961A79"/>
    <w:rsid w:val="00963078"/>
    <w:rsid w:val="0096342A"/>
    <w:rsid w:val="00964148"/>
    <w:rsid w:val="00964BC7"/>
    <w:rsid w:val="00964F30"/>
    <w:rsid w:val="00964FB5"/>
    <w:rsid w:val="009650E4"/>
    <w:rsid w:val="00965698"/>
    <w:rsid w:val="00966198"/>
    <w:rsid w:val="0096658E"/>
    <w:rsid w:val="009669E5"/>
    <w:rsid w:val="00967504"/>
    <w:rsid w:val="009701E3"/>
    <w:rsid w:val="009703D2"/>
    <w:rsid w:val="0097116C"/>
    <w:rsid w:val="00971A27"/>
    <w:rsid w:val="009723AF"/>
    <w:rsid w:val="00974017"/>
    <w:rsid w:val="00974342"/>
    <w:rsid w:val="00975068"/>
    <w:rsid w:val="0097676A"/>
    <w:rsid w:val="00976A32"/>
    <w:rsid w:val="00977157"/>
    <w:rsid w:val="00977C67"/>
    <w:rsid w:val="00977E84"/>
    <w:rsid w:val="00982978"/>
    <w:rsid w:val="00982EE4"/>
    <w:rsid w:val="00983658"/>
    <w:rsid w:val="00984282"/>
    <w:rsid w:val="009844A9"/>
    <w:rsid w:val="009851F8"/>
    <w:rsid w:val="00985503"/>
    <w:rsid w:val="00985E7B"/>
    <w:rsid w:val="00987994"/>
    <w:rsid w:val="00987BB7"/>
    <w:rsid w:val="00990285"/>
    <w:rsid w:val="00991981"/>
    <w:rsid w:val="00991A14"/>
    <w:rsid w:val="00991BB4"/>
    <w:rsid w:val="00991C74"/>
    <w:rsid w:val="00992AD5"/>
    <w:rsid w:val="00992E9C"/>
    <w:rsid w:val="00994F8D"/>
    <w:rsid w:val="00995361"/>
    <w:rsid w:val="009962C5"/>
    <w:rsid w:val="00996473"/>
    <w:rsid w:val="00996D77"/>
    <w:rsid w:val="00997516"/>
    <w:rsid w:val="00997985"/>
    <w:rsid w:val="00997B2F"/>
    <w:rsid w:val="00997E2F"/>
    <w:rsid w:val="009A075A"/>
    <w:rsid w:val="009A0CC4"/>
    <w:rsid w:val="009A5435"/>
    <w:rsid w:val="009A5DF0"/>
    <w:rsid w:val="009A5E26"/>
    <w:rsid w:val="009A78B2"/>
    <w:rsid w:val="009A79F1"/>
    <w:rsid w:val="009A7E69"/>
    <w:rsid w:val="009B0745"/>
    <w:rsid w:val="009B0811"/>
    <w:rsid w:val="009B0963"/>
    <w:rsid w:val="009B0A18"/>
    <w:rsid w:val="009B0D09"/>
    <w:rsid w:val="009B120A"/>
    <w:rsid w:val="009B2CFD"/>
    <w:rsid w:val="009B4489"/>
    <w:rsid w:val="009B4C14"/>
    <w:rsid w:val="009B5404"/>
    <w:rsid w:val="009B5BB7"/>
    <w:rsid w:val="009B61D3"/>
    <w:rsid w:val="009B6419"/>
    <w:rsid w:val="009B699E"/>
    <w:rsid w:val="009B78D5"/>
    <w:rsid w:val="009B7B56"/>
    <w:rsid w:val="009C0194"/>
    <w:rsid w:val="009C0918"/>
    <w:rsid w:val="009C0BE4"/>
    <w:rsid w:val="009C0DCE"/>
    <w:rsid w:val="009C2023"/>
    <w:rsid w:val="009C2D77"/>
    <w:rsid w:val="009C33EC"/>
    <w:rsid w:val="009C4862"/>
    <w:rsid w:val="009C50DD"/>
    <w:rsid w:val="009C51B4"/>
    <w:rsid w:val="009C6278"/>
    <w:rsid w:val="009C6490"/>
    <w:rsid w:val="009C6547"/>
    <w:rsid w:val="009C796E"/>
    <w:rsid w:val="009D0D60"/>
    <w:rsid w:val="009D0F54"/>
    <w:rsid w:val="009D26CA"/>
    <w:rsid w:val="009D2C96"/>
    <w:rsid w:val="009D38DE"/>
    <w:rsid w:val="009D50ED"/>
    <w:rsid w:val="009D64CF"/>
    <w:rsid w:val="009D66E6"/>
    <w:rsid w:val="009D761D"/>
    <w:rsid w:val="009D784E"/>
    <w:rsid w:val="009D792B"/>
    <w:rsid w:val="009E0039"/>
    <w:rsid w:val="009E0470"/>
    <w:rsid w:val="009E0773"/>
    <w:rsid w:val="009E18C7"/>
    <w:rsid w:val="009E1B99"/>
    <w:rsid w:val="009E20A2"/>
    <w:rsid w:val="009E305D"/>
    <w:rsid w:val="009E4CE6"/>
    <w:rsid w:val="009E4DD5"/>
    <w:rsid w:val="009E666B"/>
    <w:rsid w:val="009E6D7B"/>
    <w:rsid w:val="009E6E67"/>
    <w:rsid w:val="009E71A7"/>
    <w:rsid w:val="009E72D6"/>
    <w:rsid w:val="009E7BA7"/>
    <w:rsid w:val="009F06B2"/>
    <w:rsid w:val="009F134A"/>
    <w:rsid w:val="009F191C"/>
    <w:rsid w:val="009F1E68"/>
    <w:rsid w:val="009F250F"/>
    <w:rsid w:val="009F3EF4"/>
    <w:rsid w:val="009F6364"/>
    <w:rsid w:val="009F6D04"/>
    <w:rsid w:val="00A00438"/>
    <w:rsid w:val="00A01EB1"/>
    <w:rsid w:val="00A02207"/>
    <w:rsid w:val="00A030CC"/>
    <w:rsid w:val="00A039A5"/>
    <w:rsid w:val="00A04C47"/>
    <w:rsid w:val="00A05A2C"/>
    <w:rsid w:val="00A07F05"/>
    <w:rsid w:val="00A1061F"/>
    <w:rsid w:val="00A1139D"/>
    <w:rsid w:val="00A11D41"/>
    <w:rsid w:val="00A127A3"/>
    <w:rsid w:val="00A12A6B"/>
    <w:rsid w:val="00A12B10"/>
    <w:rsid w:val="00A12DC6"/>
    <w:rsid w:val="00A13574"/>
    <w:rsid w:val="00A13670"/>
    <w:rsid w:val="00A1375D"/>
    <w:rsid w:val="00A13C69"/>
    <w:rsid w:val="00A14D94"/>
    <w:rsid w:val="00A15FC7"/>
    <w:rsid w:val="00A1620B"/>
    <w:rsid w:val="00A16E9D"/>
    <w:rsid w:val="00A17C0A"/>
    <w:rsid w:val="00A2063B"/>
    <w:rsid w:val="00A20EEC"/>
    <w:rsid w:val="00A21DEA"/>
    <w:rsid w:val="00A24178"/>
    <w:rsid w:val="00A24305"/>
    <w:rsid w:val="00A24380"/>
    <w:rsid w:val="00A24C0D"/>
    <w:rsid w:val="00A25E3F"/>
    <w:rsid w:val="00A278CC"/>
    <w:rsid w:val="00A3007E"/>
    <w:rsid w:val="00A31265"/>
    <w:rsid w:val="00A314CE"/>
    <w:rsid w:val="00A314E4"/>
    <w:rsid w:val="00A31D0C"/>
    <w:rsid w:val="00A333C4"/>
    <w:rsid w:val="00A352E7"/>
    <w:rsid w:val="00A35A2C"/>
    <w:rsid w:val="00A35D9B"/>
    <w:rsid w:val="00A37172"/>
    <w:rsid w:val="00A3763F"/>
    <w:rsid w:val="00A37E82"/>
    <w:rsid w:val="00A404E7"/>
    <w:rsid w:val="00A40EB5"/>
    <w:rsid w:val="00A42431"/>
    <w:rsid w:val="00A42B61"/>
    <w:rsid w:val="00A43889"/>
    <w:rsid w:val="00A44CC3"/>
    <w:rsid w:val="00A45558"/>
    <w:rsid w:val="00A46A20"/>
    <w:rsid w:val="00A46E78"/>
    <w:rsid w:val="00A4753C"/>
    <w:rsid w:val="00A47AA0"/>
    <w:rsid w:val="00A501A9"/>
    <w:rsid w:val="00A508BE"/>
    <w:rsid w:val="00A52384"/>
    <w:rsid w:val="00A52535"/>
    <w:rsid w:val="00A52837"/>
    <w:rsid w:val="00A530D2"/>
    <w:rsid w:val="00A530DD"/>
    <w:rsid w:val="00A53C4C"/>
    <w:rsid w:val="00A53C58"/>
    <w:rsid w:val="00A54D82"/>
    <w:rsid w:val="00A5562A"/>
    <w:rsid w:val="00A558AF"/>
    <w:rsid w:val="00A56372"/>
    <w:rsid w:val="00A5749F"/>
    <w:rsid w:val="00A57A88"/>
    <w:rsid w:val="00A61CE0"/>
    <w:rsid w:val="00A6310B"/>
    <w:rsid w:val="00A63396"/>
    <w:rsid w:val="00A63E5E"/>
    <w:rsid w:val="00A6631E"/>
    <w:rsid w:val="00A668B6"/>
    <w:rsid w:val="00A67BD8"/>
    <w:rsid w:val="00A7094A"/>
    <w:rsid w:val="00A711DF"/>
    <w:rsid w:val="00A714C1"/>
    <w:rsid w:val="00A72B75"/>
    <w:rsid w:val="00A72F7F"/>
    <w:rsid w:val="00A74AD1"/>
    <w:rsid w:val="00A75A2F"/>
    <w:rsid w:val="00A75EA2"/>
    <w:rsid w:val="00A76886"/>
    <w:rsid w:val="00A76C13"/>
    <w:rsid w:val="00A77237"/>
    <w:rsid w:val="00A775C6"/>
    <w:rsid w:val="00A776E3"/>
    <w:rsid w:val="00A809D8"/>
    <w:rsid w:val="00A8148D"/>
    <w:rsid w:val="00A81F55"/>
    <w:rsid w:val="00A82A73"/>
    <w:rsid w:val="00A8329A"/>
    <w:rsid w:val="00A836C2"/>
    <w:rsid w:val="00A848DB"/>
    <w:rsid w:val="00A84FF6"/>
    <w:rsid w:val="00A85E7F"/>
    <w:rsid w:val="00A861A0"/>
    <w:rsid w:val="00A87449"/>
    <w:rsid w:val="00A87764"/>
    <w:rsid w:val="00A90B33"/>
    <w:rsid w:val="00A91199"/>
    <w:rsid w:val="00A91F18"/>
    <w:rsid w:val="00A927A1"/>
    <w:rsid w:val="00A9496F"/>
    <w:rsid w:val="00A949E8"/>
    <w:rsid w:val="00A9681B"/>
    <w:rsid w:val="00A9709C"/>
    <w:rsid w:val="00A975BC"/>
    <w:rsid w:val="00A9789C"/>
    <w:rsid w:val="00AA0266"/>
    <w:rsid w:val="00AA121D"/>
    <w:rsid w:val="00AA1A04"/>
    <w:rsid w:val="00AA267D"/>
    <w:rsid w:val="00AA2B90"/>
    <w:rsid w:val="00AA3026"/>
    <w:rsid w:val="00AA4F95"/>
    <w:rsid w:val="00AA53BD"/>
    <w:rsid w:val="00AA5AF8"/>
    <w:rsid w:val="00AA5CA4"/>
    <w:rsid w:val="00AA5EAC"/>
    <w:rsid w:val="00AA668C"/>
    <w:rsid w:val="00AA7B37"/>
    <w:rsid w:val="00AB0577"/>
    <w:rsid w:val="00AB07C8"/>
    <w:rsid w:val="00AB0B9D"/>
    <w:rsid w:val="00AB19AC"/>
    <w:rsid w:val="00AB1D0D"/>
    <w:rsid w:val="00AB2124"/>
    <w:rsid w:val="00AB3EDB"/>
    <w:rsid w:val="00AB4E64"/>
    <w:rsid w:val="00AB5E82"/>
    <w:rsid w:val="00AB64C0"/>
    <w:rsid w:val="00AC024C"/>
    <w:rsid w:val="00AC04A4"/>
    <w:rsid w:val="00AC0F5C"/>
    <w:rsid w:val="00AC2BBB"/>
    <w:rsid w:val="00AC4E21"/>
    <w:rsid w:val="00AC4E57"/>
    <w:rsid w:val="00AC53CA"/>
    <w:rsid w:val="00AC57CD"/>
    <w:rsid w:val="00AC5C55"/>
    <w:rsid w:val="00AC64A8"/>
    <w:rsid w:val="00AC7284"/>
    <w:rsid w:val="00AD0BFC"/>
    <w:rsid w:val="00AD1BE1"/>
    <w:rsid w:val="00AD2325"/>
    <w:rsid w:val="00AD2D60"/>
    <w:rsid w:val="00AD3AC4"/>
    <w:rsid w:val="00AD5805"/>
    <w:rsid w:val="00AD5E85"/>
    <w:rsid w:val="00AD5EB6"/>
    <w:rsid w:val="00AD621E"/>
    <w:rsid w:val="00AE0AD7"/>
    <w:rsid w:val="00AE16AA"/>
    <w:rsid w:val="00AE1DAB"/>
    <w:rsid w:val="00AE1E12"/>
    <w:rsid w:val="00AE2226"/>
    <w:rsid w:val="00AE245A"/>
    <w:rsid w:val="00AE3772"/>
    <w:rsid w:val="00AE3BEE"/>
    <w:rsid w:val="00AE5106"/>
    <w:rsid w:val="00AE52EA"/>
    <w:rsid w:val="00AE6C90"/>
    <w:rsid w:val="00AE7AC0"/>
    <w:rsid w:val="00AE7FC1"/>
    <w:rsid w:val="00AF00C2"/>
    <w:rsid w:val="00AF048E"/>
    <w:rsid w:val="00AF0CBA"/>
    <w:rsid w:val="00AF19EE"/>
    <w:rsid w:val="00AF23CE"/>
    <w:rsid w:val="00AF2AC4"/>
    <w:rsid w:val="00AF4638"/>
    <w:rsid w:val="00AF52FA"/>
    <w:rsid w:val="00AF597A"/>
    <w:rsid w:val="00AF7121"/>
    <w:rsid w:val="00B00834"/>
    <w:rsid w:val="00B0111A"/>
    <w:rsid w:val="00B020B2"/>
    <w:rsid w:val="00B02521"/>
    <w:rsid w:val="00B032FD"/>
    <w:rsid w:val="00B0404C"/>
    <w:rsid w:val="00B045E3"/>
    <w:rsid w:val="00B0476B"/>
    <w:rsid w:val="00B05E12"/>
    <w:rsid w:val="00B06D3F"/>
    <w:rsid w:val="00B07409"/>
    <w:rsid w:val="00B076A2"/>
    <w:rsid w:val="00B07BF6"/>
    <w:rsid w:val="00B104FA"/>
    <w:rsid w:val="00B10C77"/>
    <w:rsid w:val="00B12165"/>
    <w:rsid w:val="00B123D8"/>
    <w:rsid w:val="00B12B3A"/>
    <w:rsid w:val="00B1413D"/>
    <w:rsid w:val="00B1521C"/>
    <w:rsid w:val="00B16495"/>
    <w:rsid w:val="00B179F6"/>
    <w:rsid w:val="00B207C9"/>
    <w:rsid w:val="00B212F5"/>
    <w:rsid w:val="00B218AF"/>
    <w:rsid w:val="00B219B3"/>
    <w:rsid w:val="00B237CE"/>
    <w:rsid w:val="00B23802"/>
    <w:rsid w:val="00B23869"/>
    <w:rsid w:val="00B243DE"/>
    <w:rsid w:val="00B243EF"/>
    <w:rsid w:val="00B247A5"/>
    <w:rsid w:val="00B24D9C"/>
    <w:rsid w:val="00B2531C"/>
    <w:rsid w:val="00B259A5"/>
    <w:rsid w:val="00B2677D"/>
    <w:rsid w:val="00B268C6"/>
    <w:rsid w:val="00B270BD"/>
    <w:rsid w:val="00B27917"/>
    <w:rsid w:val="00B323FE"/>
    <w:rsid w:val="00B32421"/>
    <w:rsid w:val="00B325B4"/>
    <w:rsid w:val="00B32FE7"/>
    <w:rsid w:val="00B33EB4"/>
    <w:rsid w:val="00B347B0"/>
    <w:rsid w:val="00B35D42"/>
    <w:rsid w:val="00B403BF"/>
    <w:rsid w:val="00B44B0D"/>
    <w:rsid w:val="00B452EF"/>
    <w:rsid w:val="00B4598F"/>
    <w:rsid w:val="00B45CEE"/>
    <w:rsid w:val="00B461CA"/>
    <w:rsid w:val="00B47070"/>
    <w:rsid w:val="00B5090B"/>
    <w:rsid w:val="00B51B35"/>
    <w:rsid w:val="00B51D2B"/>
    <w:rsid w:val="00B51E31"/>
    <w:rsid w:val="00B5256E"/>
    <w:rsid w:val="00B5359C"/>
    <w:rsid w:val="00B53C66"/>
    <w:rsid w:val="00B56F3A"/>
    <w:rsid w:val="00B579C8"/>
    <w:rsid w:val="00B6074E"/>
    <w:rsid w:val="00B611E0"/>
    <w:rsid w:val="00B614D3"/>
    <w:rsid w:val="00B61B4D"/>
    <w:rsid w:val="00B61D9E"/>
    <w:rsid w:val="00B628B7"/>
    <w:rsid w:val="00B629C0"/>
    <w:rsid w:val="00B62D20"/>
    <w:rsid w:val="00B62DCD"/>
    <w:rsid w:val="00B62F79"/>
    <w:rsid w:val="00B63092"/>
    <w:rsid w:val="00B63862"/>
    <w:rsid w:val="00B63E38"/>
    <w:rsid w:val="00B642DA"/>
    <w:rsid w:val="00B64406"/>
    <w:rsid w:val="00B645DD"/>
    <w:rsid w:val="00B64E7D"/>
    <w:rsid w:val="00B64FC4"/>
    <w:rsid w:val="00B651A4"/>
    <w:rsid w:val="00B6526B"/>
    <w:rsid w:val="00B66B59"/>
    <w:rsid w:val="00B66B7D"/>
    <w:rsid w:val="00B670D7"/>
    <w:rsid w:val="00B672E2"/>
    <w:rsid w:val="00B70DA8"/>
    <w:rsid w:val="00B729FA"/>
    <w:rsid w:val="00B72A12"/>
    <w:rsid w:val="00B730DC"/>
    <w:rsid w:val="00B73CC4"/>
    <w:rsid w:val="00B74B95"/>
    <w:rsid w:val="00B75184"/>
    <w:rsid w:val="00B77307"/>
    <w:rsid w:val="00B77D4A"/>
    <w:rsid w:val="00B81A79"/>
    <w:rsid w:val="00B82BC3"/>
    <w:rsid w:val="00B85A10"/>
    <w:rsid w:val="00B85F15"/>
    <w:rsid w:val="00B861B4"/>
    <w:rsid w:val="00B86594"/>
    <w:rsid w:val="00B86763"/>
    <w:rsid w:val="00B86913"/>
    <w:rsid w:val="00B86BB8"/>
    <w:rsid w:val="00B86E1A"/>
    <w:rsid w:val="00B86EFD"/>
    <w:rsid w:val="00B9138B"/>
    <w:rsid w:val="00B91580"/>
    <w:rsid w:val="00B91AE6"/>
    <w:rsid w:val="00B93537"/>
    <w:rsid w:val="00B94AEE"/>
    <w:rsid w:val="00B959FD"/>
    <w:rsid w:val="00B959FE"/>
    <w:rsid w:val="00B9758D"/>
    <w:rsid w:val="00B978A8"/>
    <w:rsid w:val="00BA2022"/>
    <w:rsid w:val="00BA21D4"/>
    <w:rsid w:val="00BA2FE8"/>
    <w:rsid w:val="00BA4A40"/>
    <w:rsid w:val="00BA4DF4"/>
    <w:rsid w:val="00BA5099"/>
    <w:rsid w:val="00BA56C4"/>
    <w:rsid w:val="00BA6579"/>
    <w:rsid w:val="00BA6A19"/>
    <w:rsid w:val="00BA745D"/>
    <w:rsid w:val="00BB06BD"/>
    <w:rsid w:val="00BB1FFA"/>
    <w:rsid w:val="00BB28B4"/>
    <w:rsid w:val="00BB28FC"/>
    <w:rsid w:val="00BB35BB"/>
    <w:rsid w:val="00BB634F"/>
    <w:rsid w:val="00BB6622"/>
    <w:rsid w:val="00BB7630"/>
    <w:rsid w:val="00BB773E"/>
    <w:rsid w:val="00BB77CE"/>
    <w:rsid w:val="00BB7C00"/>
    <w:rsid w:val="00BC2697"/>
    <w:rsid w:val="00BC281D"/>
    <w:rsid w:val="00BC2CF1"/>
    <w:rsid w:val="00BC2D65"/>
    <w:rsid w:val="00BC308C"/>
    <w:rsid w:val="00BC3610"/>
    <w:rsid w:val="00BC3AE5"/>
    <w:rsid w:val="00BC3AF0"/>
    <w:rsid w:val="00BC4EF1"/>
    <w:rsid w:val="00BC53C7"/>
    <w:rsid w:val="00BC5F7E"/>
    <w:rsid w:val="00BC606C"/>
    <w:rsid w:val="00BC639C"/>
    <w:rsid w:val="00BD0576"/>
    <w:rsid w:val="00BD08F2"/>
    <w:rsid w:val="00BD0E53"/>
    <w:rsid w:val="00BD14BE"/>
    <w:rsid w:val="00BD1641"/>
    <w:rsid w:val="00BD166D"/>
    <w:rsid w:val="00BD26C8"/>
    <w:rsid w:val="00BD316B"/>
    <w:rsid w:val="00BD454C"/>
    <w:rsid w:val="00BD4703"/>
    <w:rsid w:val="00BD4BB6"/>
    <w:rsid w:val="00BD505B"/>
    <w:rsid w:val="00BD5ACB"/>
    <w:rsid w:val="00BD5EAA"/>
    <w:rsid w:val="00BD67FE"/>
    <w:rsid w:val="00BD774C"/>
    <w:rsid w:val="00BD7896"/>
    <w:rsid w:val="00BD7EB4"/>
    <w:rsid w:val="00BE1AAF"/>
    <w:rsid w:val="00BE1D2E"/>
    <w:rsid w:val="00BE315C"/>
    <w:rsid w:val="00BE3370"/>
    <w:rsid w:val="00BE36C6"/>
    <w:rsid w:val="00BE39AD"/>
    <w:rsid w:val="00BE4A94"/>
    <w:rsid w:val="00BE4EFC"/>
    <w:rsid w:val="00BE51BF"/>
    <w:rsid w:val="00BE5558"/>
    <w:rsid w:val="00BE59A8"/>
    <w:rsid w:val="00BE7001"/>
    <w:rsid w:val="00BE7245"/>
    <w:rsid w:val="00BE7E51"/>
    <w:rsid w:val="00BF014F"/>
    <w:rsid w:val="00BF033B"/>
    <w:rsid w:val="00BF0451"/>
    <w:rsid w:val="00BF0764"/>
    <w:rsid w:val="00BF22EA"/>
    <w:rsid w:val="00BF2412"/>
    <w:rsid w:val="00BF3835"/>
    <w:rsid w:val="00BF3A28"/>
    <w:rsid w:val="00BF3DDD"/>
    <w:rsid w:val="00BF4432"/>
    <w:rsid w:val="00BF4CD0"/>
    <w:rsid w:val="00BF77C5"/>
    <w:rsid w:val="00C00A40"/>
    <w:rsid w:val="00C019D1"/>
    <w:rsid w:val="00C03728"/>
    <w:rsid w:val="00C04586"/>
    <w:rsid w:val="00C048F2"/>
    <w:rsid w:val="00C05804"/>
    <w:rsid w:val="00C063FB"/>
    <w:rsid w:val="00C06BAE"/>
    <w:rsid w:val="00C06D3E"/>
    <w:rsid w:val="00C070EC"/>
    <w:rsid w:val="00C10E14"/>
    <w:rsid w:val="00C112D9"/>
    <w:rsid w:val="00C119F9"/>
    <w:rsid w:val="00C1245C"/>
    <w:rsid w:val="00C12B58"/>
    <w:rsid w:val="00C144B2"/>
    <w:rsid w:val="00C14EE1"/>
    <w:rsid w:val="00C14F1C"/>
    <w:rsid w:val="00C150E3"/>
    <w:rsid w:val="00C15574"/>
    <w:rsid w:val="00C17D93"/>
    <w:rsid w:val="00C20918"/>
    <w:rsid w:val="00C20ECC"/>
    <w:rsid w:val="00C21221"/>
    <w:rsid w:val="00C21763"/>
    <w:rsid w:val="00C21920"/>
    <w:rsid w:val="00C219CC"/>
    <w:rsid w:val="00C22973"/>
    <w:rsid w:val="00C24BD0"/>
    <w:rsid w:val="00C25513"/>
    <w:rsid w:val="00C25C1E"/>
    <w:rsid w:val="00C27552"/>
    <w:rsid w:val="00C276D5"/>
    <w:rsid w:val="00C27B79"/>
    <w:rsid w:val="00C33976"/>
    <w:rsid w:val="00C34AEC"/>
    <w:rsid w:val="00C34DC8"/>
    <w:rsid w:val="00C34F2E"/>
    <w:rsid w:val="00C35328"/>
    <w:rsid w:val="00C35879"/>
    <w:rsid w:val="00C37542"/>
    <w:rsid w:val="00C37EB1"/>
    <w:rsid w:val="00C37F65"/>
    <w:rsid w:val="00C4017D"/>
    <w:rsid w:val="00C40E59"/>
    <w:rsid w:val="00C41464"/>
    <w:rsid w:val="00C41A08"/>
    <w:rsid w:val="00C41B1D"/>
    <w:rsid w:val="00C422D6"/>
    <w:rsid w:val="00C42E4C"/>
    <w:rsid w:val="00C434FF"/>
    <w:rsid w:val="00C4354E"/>
    <w:rsid w:val="00C4433E"/>
    <w:rsid w:val="00C444DA"/>
    <w:rsid w:val="00C45D44"/>
    <w:rsid w:val="00C45D8E"/>
    <w:rsid w:val="00C46317"/>
    <w:rsid w:val="00C51A4A"/>
    <w:rsid w:val="00C537A9"/>
    <w:rsid w:val="00C54908"/>
    <w:rsid w:val="00C54CE0"/>
    <w:rsid w:val="00C55483"/>
    <w:rsid w:val="00C57084"/>
    <w:rsid w:val="00C60786"/>
    <w:rsid w:val="00C615AC"/>
    <w:rsid w:val="00C61D5B"/>
    <w:rsid w:val="00C62725"/>
    <w:rsid w:val="00C62CC7"/>
    <w:rsid w:val="00C6324E"/>
    <w:rsid w:val="00C638AC"/>
    <w:rsid w:val="00C64164"/>
    <w:rsid w:val="00C643F9"/>
    <w:rsid w:val="00C652FD"/>
    <w:rsid w:val="00C65C43"/>
    <w:rsid w:val="00C662FD"/>
    <w:rsid w:val="00C66F03"/>
    <w:rsid w:val="00C67BEE"/>
    <w:rsid w:val="00C70B4A"/>
    <w:rsid w:val="00C71326"/>
    <w:rsid w:val="00C728D7"/>
    <w:rsid w:val="00C73AA7"/>
    <w:rsid w:val="00C73BBE"/>
    <w:rsid w:val="00C74FA8"/>
    <w:rsid w:val="00C7569A"/>
    <w:rsid w:val="00C75889"/>
    <w:rsid w:val="00C759CB"/>
    <w:rsid w:val="00C763F8"/>
    <w:rsid w:val="00C76CD4"/>
    <w:rsid w:val="00C77150"/>
    <w:rsid w:val="00C773AD"/>
    <w:rsid w:val="00C778EA"/>
    <w:rsid w:val="00C80177"/>
    <w:rsid w:val="00C8097B"/>
    <w:rsid w:val="00C820BA"/>
    <w:rsid w:val="00C82446"/>
    <w:rsid w:val="00C82F30"/>
    <w:rsid w:val="00C82F34"/>
    <w:rsid w:val="00C84146"/>
    <w:rsid w:val="00C844C1"/>
    <w:rsid w:val="00C84565"/>
    <w:rsid w:val="00C84AE4"/>
    <w:rsid w:val="00C85BC1"/>
    <w:rsid w:val="00C87FD5"/>
    <w:rsid w:val="00C902FF"/>
    <w:rsid w:val="00C90F47"/>
    <w:rsid w:val="00C9201A"/>
    <w:rsid w:val="00C92858"/>
    <w:rsid w:val="00C937A2"/>
    <w:rsid w:val="00C93EC7"/>
    <w:rsid w:val="00C94410"/>
    <w:rsid w:val="00C94E7B"/>
    <w:rsid w:val="00C9552B"/>
    <w:rsid w:val="00C9682A"/>
    <w:rsid w:val="00CA16ED"/>
    <w:rsid w:val="00CA2BDC"/>
    <w:rsid w:val="00CA52FB"/>
    <w:rsid w:val="00CA5BA5"/>
    <w:rsid w:val="00CA5D48"/>
    <w:rsid w:val="00CA6430"/>
    <w:rsid w:val="00CA69AA"/>
    <w:rsid w:val="00CB0201"/>
    <w:rsid w:val="00CB06A5"/>
    <w:rsid w:val="00CB0BEE"/>
    <w:rsid w:val="00CB0C08"/>
    <w:rsid w:val="00CB3F5E"/>
    <w:rsid w:val="00CB4401"/>
    <w:rsid w:val="00CB4E7D"/>
    <w:rsid w:val="00CB4ED3"/>
    <w:rsid w:val="00CB5A8F"/>
    <w:rsid w:val="00CB6149"/>
    <w:rsid w:val="00CB621C"/>
    <w:rsid w:val="00CB705E"/>
    <w:rsid w:val="00CC03CD"/>
    <w:rsid w:val="00CC07C5"/>
    <w:rsid w:val="00CC0F07"/>
    <w:rsid w:val="00CC230C"/>
    <w:rsid w:val="00CC23AE"/>
    <w:rsid w:val="00CC2A81"/>
    <w:rsid w:val="00CC2ACA"/>
    <w:rsid w:val="00CC3D2A"/>
    <w:rsid w:val="00CC472C"/>
    <w:rsid w:val="00CC49DC"/>
    <w:rsid w:val="00CC4D14"/>
    <w:rsid w:val="00CC558E"/>
    <w:rsid w:val="00CC78AB"/>
    <w:rsid w:val="00CD04A9"/>
    <w:rsid w:val="00CD0601"/>
    <w:rsid w:val="00CD08FC"/>
    <w:rsid w:val="00CD13AD"/>
    <w:rsid w:val="00CD159C"/>
    <w:rsid w:val="00CD1CCA"/>
    <w:rsid w:val="00CD30AC"/>
    <w:rsid w:val="00CD4B2D"/>
    <w:rsid w:val="00CD568F"/>
    <w:rsid w:val="00CD6AD9"/>
    <w:rsid w:val="00CE344C"/>
    <w:rsid w:val="00CE3758"/>
    <w:rsid w:val="00CE3D2A"/>
    <w:rsid w:val="00CE48B2"/>
    <w:rsid w:val="00CE512C"/>
    <w:rsid w:val="00CE55DE"/>
    <w:rsid w:val="00CE7B31"/>
    <w:rsid w:val="00CF1CBE"/>
    <w:rsid w:val="00CF3765"/>
    <w:rsid w:val="00CF4C60"/>
    <w:rsid w:val="00CF56D4"/>
    <w:rsid w:val="00CF5D63"/>
    <w:rsid w:val="00CF5F9E"/>
    <w:rsid w:val="00CF6DA6"/>
    <w:rsid w:val="00CF762F"/>
    <w:rsid w:val="00CF773B"/>
    <w:rsid w:val="00D003AD"/>
    <w:rsid w:val="00D014E7"/>
    <w:rsid w:val="00D0150F"/>
    <w:rsid w:val="00D02C5B"/>
    <w:rsid w:val="00D030E5"/>
    <w:rsid w:val="00D0426A"/>
    <w:rsid w:val="00D056B0"/>
    <w:rsid w:val="00D057C9"/>
    <w:rsid w:val="00D079F9"/>
    <w:rsid w:val="00D11145"/>
    <w:rsid w:val="00D11772"/>
    <w:rsid w:val="00D11E72"/>
    <w:rsid w:val="00D13040"/>
    <w:rsid w:val="00D15DC8"/>
    <w:rsid w:val="00D166C2"/>
    <w:rsid w:val="00D16F9E"/>
    <w:rsid w:val="00D20494"/>
    <w:rsid w:val="00D210F5"/>
    <w:rsid w:val="00D22468"/>
    <w:rsid w:val="00D244FA"/>
    <w:rsid w:val="00D24832"/>
    <w:rsid w:val="00D24AA6"/>
    <w:rsid w:val="00D25985"/>
    <w:rsid w:val="00D2633C"/>
    <w:rsid w:val="00D2675F"/>
    <w:rsid w:val="00D2706D"/>
    <w:rsid w:val="00D2718C"/>
    <w:rsid w:val="00D273B0"/>
    <w:rsid w:val="00D3135F"/>
    <w:rsid w:val="00D32C5E"/>
    <w:rsid w:val="00D32D45"/>
    <w:rsid w:val="00D32D78"/>
    <w:rsid w:val="00D33567"/>
    <w:rsid w:val="00D33993"/>
    <w:rsid w:val="00D33B26"/>
    <w:rsid w:val="00D34137"/>
    <w:rsid w:val="00D34397"/>
    <w:rsid w:val="00D34461"/>
    <w:rsid w:val="00D352C5"/>
    <w:rsid w:val="00D35FF5"/>
    <w:rsid w:val="00D36C97"/>
    <w:rsid w:val="00D36E40"/>
    <w:rsid w:val="00D36EFF"/>
    <w:rsid w:val="00D370EF"/>
    <w:rsid w:val="00D404B0"/>
    <w:rsid w:val="00D40CBD"/>
    <w:rsid w:val="00D40F3C"/>
    <w:rsid w:val="00D42EB5"/>
    <w:rsid w:val="00D4569A"/>
    <w:rsid w:val="00D45CA9"/>
    <w:rsid w:val="00D45E04"/>
    <w:rsid w:val="00D46828"/>
    <w:rsid w:val="00D5106B"/>
    <w:rsid w:val="00D527CF"/>
    <w:rsid w:val="00D52960"/>
    <w:rsid w:val="00D543E2"/>
    <w:rsid w:val="00D54758"/>
    <w:rsid w:val="00D55BAC"/>
    <w:rsid w:val="00D57120"/>
    <w:rsid w:val="00D574B2"/>
    <w:rsid w:val="00D57866"/>
    <w:rsid w:val="00D6031E"/>
    <w:rsid w:val="00D623EE"/>
    <w:rsid w:val="00D62B1C"/>
    <w:rsid w:val="00D6318D"/>
    <w:rsid w:val="00D641D2"/>
    <w:rsid w:val="00D64712"/>
    <w:rsid w:val="00D650A7"/>
    <w:rsid w:val="00D65A18"/>
    <w:rsid w:val="00D65E8D"/>
    <w:rsid w:val="00D65EFA"/>
    <w:rsid w:val="00D66969"/>
    <w:rsid w:val="00D677BB"/>
    <w:rsid w:val="00D708BF"/>
    <w:rsid w:val="00D72129"/>
    <w:rsid w:val="00D7226E"/>
    <w:rsid w:val="00D75207"/>
    <w:rsid w:val="00D75A51"/>
    <w:rsid w:val="00D80AA8"/>
    <w:rsid w:val="00D818A5"/>
    <w:rsid w:val="00D8224A"/>
    <w:rsid w:val="00D82C1C"/>
    <w:rsid w:val="00D836BB"/>
    <w:rsid w:val="00D83B76"/>
    <w:rsid w:val="00D83E1A"/>
    <w:rsid w:val="00D840BE"/>
    <w:rsid w:val="00D845D2"/>
    <w:rsid w:val="00D8468C"/>
    <w:rsid w:val="00D8489C"/>
    <w:rsid w:val="00D85487"/>
    <w:rsid w:val="00D8552F"/>
    <w:rsid w:val="00D864A2"/>
    <w:rsid w:val="00D877E2"/>
    <w:rsid w:val="00D90005"/>
    <w:rsid w:val="00D904DA"/>
    <w:rsid w:val="00D908D1"/>
    <w:rsid w:val="00D90D24"/>
    <w:rsid w:val="00D913B4"/>
    <w:rsid w:val="00D9195F"/>
    <w:rsid w:val="00D919D0"/>
    <w:rsid w:val="00D93142"/>
    <w:rsid w:val="00D937E5"/>
    <w:rsid w:val="00D94C3B"/>
    <w:rsid w:val="00D9536E"/>
    <w:rsid w:val="00D95CC9"/>
    <w:rsid w:val="00D9793C"/>
    <w:rsid w:val="00D97D4B"/>
    <w:rsid w:val="00DA0520"/>
    <w:rsid w:val="00DA0FF7"/>
    <w:rsid w:val="00DA16D0"/>
    <w:rsid w:val="00DA31E3"/>
    <w:rsid w:val="00DA33D2"/>
    <w:rsid w:val="00DA3B38"/>
    <w:rsid w:val="00DA4FBC"/>
    <w:rsid w:val="00DA512A"/>
    <w:rsid w:val="00DA51D9"/>
    <w:rsid w:val="00DA5CA0"/>
    <w:rsid w:val="00DA6321"/>
    <w:rsid w:val="00DA63A7"/>
    <w:rsid w:val="00DA766D"/>
    <w:rsid w:val="00DA7C65"/>
    <w:rsid w:val="00DB10A3"/>
    <w:rsid w:val="00DB2ECC"/>
    <w:rsid w:val="00DB3187"/>
    <w:rsid w:val="00DB32C0"/>
    <w:rsid w:val="00DB42BB"/>
    <w:rsid w:val="00DB42D1"/>
    <w:rsid w:val="00DB44A1"/>
    <w:rsid w:val="00DB6060"/>
    <w:rsid w:val="00DB6422"/>
    <w:rsid w:val="00DB6EBE"/>
    <w:rsid w:val="00DB70B4"/>
    <w:rsid w:val="00DB7FA4"/>
    <w:rsid w:val="00DC0046"/>
    <w:rsid w:val="00DC0AF5"/>
    <w:rsid w:val="00DC1F1F"/>
    <w:rsid w:val="00DC1FB0"/>
    <w:rsid w:val="00DC2F8F"/>
    <w:rsid w:val="00DC3191"/>
    <w:rsid w:val="00DC33AA"/>
    <w:rsid w:val="00DC5146"/>
    <w:rsid w:val="00DC5F62"/>
    <w:rsid w:val="00DC6024"/>
    <w:rsid w:val="00DC63BA"/>
    <w:rsid w:val="00DC7AEB"/>
    <w:rsid w:val="00DD0879"/>
    <w:rsid w:val="00DD23CA"/>
    <w:rsid w:val="00DD2B2B"/>
    <w:rsid w:val="00DD2E94"/>
    <w:rsid w:val="00DD3A11"/>
    <w:rsid w:val="00DD3B15"/>
    <w:rsid w:val="00DD4D63"/>
    <w:rsid w:val="00DD4E27"/>
    <w:rsid w:val="00DD66CC"/>
    <w:rsid w:val="00DD6EDD"/>
    <w:rsid w:val="00DD7860"/>
    <w:rsid w:val="00DD7CEA"/>
    <w:rsid w:val="00DE0364"/>
    <w:rsid w:val="00DE0736"/>
    <w:rsid w:val="00DE190A"/>
    <w:rsid w:val="00DE21DE"/>
    <w:rsid w:val="00DE25D6"/>
    <w:rsid w:val="00DE4826"/>
    <w:rsid w:val="00DE5831"/>
    <w:rsid w:val="00DE5862"/>
    <w:rsid w:val="00DE5A8E"/>
    <w:rsid w:val="00DE5BC3"/>
    <w:rsid w:val="00DE794A"/>
    <w:rsid w:val="00DF0849"/>
    <w:rsid w:val="00DF0B54"/>
    <w:rsid w:val="00DF0CBB"/>
    <w:rsid w:val="00DF2577"/>
    <w:rsid w:val="00DF29DA"/>
    <w:rsid w:val="00DF322E"/>
    <w:rsid w:val="00DF68B0"/>
    <w:rsid w:val="00DF6BE9"/>
    <w:rsid w:val="00DF6D7F"/>
    <w:rsid w:val="00DF7832"/>
    <w:rsid w:val="00DF7965"/>
    <w:rsid w:val="00E01766"/>
    <w:rsid w:val="00E0220D"/>
    <w:rsid w:val="00E02388"/>
    <w:rsid w:val="00E029F9"/>
    <w:rsid w:val="00E032CF"/>
    <w:rsid w:val="00E03D22"/>
    <w:rsid w:val="00E04609"/>
    <w:rsid w:val="00E046C6"/>
    <w:rsid w:val="00E04A6E"/>
    <w:rsid w:val="00E06D1D"/>
    <w:rsid w:val="00E06D80"/>
    <w:rsid w:val="00E06DB5"/>
    <w:rsid w:val="00E10315"/>
    <w:rsid w:val="00E10BD9"/>
    <w:rsid w:val="00E10CC7"/>
    <w:rsid w:val="00E11C9F"/>
    <w:rsid w:val="00E1234C"/>
    <w:rsid w:val="00E13C21"/>
    <w:rsid w:val="00E13D2D"/>
    <w:rsid w:val="00E14108"/>
    <w:rsid w:val="00E14A3B"/>
    <w:rsid w:val="00E1577F"/>
    <w:rsid w:val="00E15D32"/>
    <w:rsid w:val="00E17265"/>
    <w:rsid w:val="00E204E0"/>
    <w:rsid w:val="00E21DBD"/>
    <w:rsid w:val="00E21EA4"/>
    <w:rsid w:val="00E22019"/>
    <w:rsid w:val="00E223EB"/>
    <w:rsid w:val="00E2265C"/>
    <w:rsid w:val="00E240C6"/>
    <w:rsid w:val="00E24DBA"/>
    <w:rsid w:val="00E252C5"/>
    <w:rsid w:val="00E264E7"/>
    <w:rsid w:val="00E266F4"/>
    <w:rsid w:val="00E315F9"/>
    <w:rsid w:val="00E331E7"/>
    <w:rsid w:val="00E3325D"/>
    <w:rsid w:val="00E33855"/>
    <w:rsid w:val="00E33EFC"/>
    <w:rsid w:val="00E34ABA"/>
    <w:rsid w:val="00E35613"/>
    <w:rsid w:val="00E35EA6"/>
    <w:rsid w:val="00E36423"/>
    <w:rsid w:val="00E3664F"/>
    <w:rsid w:val="00E36BC6"/>
    <w:rsid w:val="00E37C55"/>
    <w:rsid w:val="00E410FB"/>
    <w:rsid w:val="00E42027"/>
    <w:rsid w:val="00E42933"/>
    <w:rsid w:val="00E42DE7"/>
    <w:rsid w:val="00E42E71"/>
    <w:rsid w:val="00E43317"/>
    <w:rsid w:val="00E437BC"/>
    <w:rsid w:val="00E43CBB"/>
    <w:rsid w:val="00E44E41"/>
    <w:rsid w:val="00E45196"/>
    <w:rsid w:val="00E456D6"/>
    <w:rsid w:val="00E45939"/>
    <w:rsid w:val="00E50170"/>
    <w:rsid w:val="00E5055F"/>
    <w:rsid w:val="00E5234D"/>
    <w:rsid w:val="00E54BE6"/>
    <w:rsid w:val="00E55ED6"/>
    <w:rsid w:val="00E56B17"/>
    <w:rsid w:val="00E603DF"/>
    <w:rsid w:val="00E60487"/>
    <w:rsid w:val="00E60D94"/>
    <w:rsid w:val="00E60FE3"/>
    <w:rsid w:val="00E613A0"/>
    <w:rsid w:val="00E61635"/>
    <w:rsid w:val="00E61F31"/>
    <w:rsid w:val="00E6236C"/>
    <w:rsid w:val="00E62BF3"/>
    <w:rsid w:val="00E630D3"/>
    <w:rsid w:val="00E64081"/>
    <w:rsid w:val="00E658F5"/>
    <w:rsid w:val="00E661B8"/>
    <w:rsid w:val="00E6630E"/>
    <w:rsid w:val="00E66CFD"/>
    <w:rsid w:val="00E671B1"/>
    <w:rsid w:val="00E672E0"/>
    <w:rsid w:val="00E67AFB"/>
    <w:rsid w:val="00E70141"/>
    <w:rsid w:val="00E7376C"/>
    <w:rsid w:val="00E7644D"/>
    <w:rsid w:val="00E77623"/>
    <w:rsid w:val="00E779FA"/>
    <w:rsid w:val="00E80582"/>
    <w:rsid w:val="00E81358"/>
    <w:rsid w:val="00E82C34"/>
    <w:rsid w:val="00E82DE6"/>
    <w:rsid w:val="00E82F40"/>
    <w:rsid w:val="00E84407"/>
    <w:rsid w:val="00E845BD"/>
    <w:rsid w:val="00E850A5"/>
    <w:rsid w:val="00E85D82"/>
    <w:rsid w:val="00E85D9E"/>
    <w:rsid w:val="00E877EE"/>
    <w:rsid w:val="00E920DB"/>
    <w:rsid w:val="00E9348D"/>
    <w:rsid w:val="00E94F8C"/>
    <w:rsid w:val="00E95570"/>
    <w:rsid w:val="00E9652F"/>
    <w:rsid w:val="00EA0A70"/>
    <w:rsid w:val="00EA186C"/>
    <w:rsid w:val="00EA1C4F"/>
    <w:rsid w:val="00EA249B"/>
    <w:rsid w:val="00EA28A3"/>
    <w:rsid w:val="00EA3745"/>
    <w:rsid w:val="00EA42B7"/>
    <w:rsid w:val="00EA4EB7"/>
    <w:rsid w:val="00EA53CC"/>
    <w:rsid w:val="00EA5EA3"/>
    <w:rsid w:val="00EA6395"/>
    <w:rsid w:val="00EA6720"/>
    <w:rsid w:val="00EA674D"/>
    <w:rsid w:val="00EA6766"/>
    <w:rsid w:val="00EA6883"/>
    <w:rsid w:val="00EA69CC"/>
    <w:rsid w:val="00EA7401"/>
    <w:rsid w:val="00EA7DD7"/>
    <w:rsid w:val="00EB0FBD"/>
    <w:rsid w:val="00EB13B6"/>
    <w:rsid w:val="00EB2372"/>
    <w:rsid w:val="00EB3866"/>
    <w:rsid w:val="00EB47FF"/>
    <w:rsid w:val="00EB4A6F"/>
    <w:rsid w:val="00EB4B18"/>
    <w:rsid w:val="00EB5356"/>
    <w:rsid w:val="00EB539C"/>
    <w:rsid w:val="00EB607C"/>
    <w:rsid w:val="00EB6818"/>
    <w:rsid w:val="00EB6E47"/>
    <w:rsid w:val="00EB75C9"/>
    <w:rsid w:val="00EC0337"/>
    <w:rsid w:val="00EC1382"/>
    <w:rsid w:val="00EC2A04"/>
    <w:rsid w:val="00EC2DD2"/>
    <w:rsid w:val="00EC35B8"/>
    <w:rsid w:val="00EC36FD"/>
    <w:rsid w:val="00EC3835"/>
    <w:rsid w:val="00EC38DC"/>
    <w:rsid w:val="00EC3DEF"/>
    <w:rsid w:val="00EC4062"/>
    <w:rsid w:val="00EC45C1"/>
    <w:rsid w:val="00EC5895"/>
    <w:rsid w:val="00EC5E25"/>
    <w:rsid w:val="00EC5FFF"/>
    <w:rsid w:val="00EC67C8"/>
    <w:rsid w:val="00ED047C"/>
    <w:rsid w:val="00ED0B42"/>
    <w:rsid w:val="00ED0DC4"/>
    <w:rsid w:val="00ED1147"/>
    <w:rsid w:val="00ED1BC9"/>
    <w:rsid w:val="00ED206B"/>
    <w:rsid w:val="00ED2B81"/>
    <w:rsid w:val="00ED2E9C"/>
    <w:rsid w:val="00ED3AB1"/>
    <w:rsid w:val="00ED5E4C"/>
    <w:rsid w:val="00ED786D"/>
    <w:rsid w:val="00ED7981"/>
    <w:rsid w:val="00ED7E79"/>
    <w:rsid w:val="00EE0399"/>
    <w:rsid w:val="00EE0419"/>
    <w:rsid w:val="00EE29BA"/>
    <w:rsid w:val="00EE3080"/>
    <w:rsid w:val="00EE31F2"/>
    <w:rsid w:val="00EE3540"/>
    <w:rsid w:val="00EE354B"/>
    <w:rsid w:val="00EE3A57"/>
    <w:rsid w:val="00EE3EFF"/>
    <w:rsid w:val="00EE4E49"/>
    <w:rsid w:val="00EE6731"/>
    <w:rsid w:val="00EE69FC"/>
    <w:rsid w:val="00EF12EF"/>
    <w:rsid w:val="00EF208C"/>
    <w:rsid w:val="00EF261F"/>
    <w:rsid w:val="00EF2F51"/>
    <w:rsid w:val="00EF3E50"/>
    <w:rsid w:val="00EF5533"/>
    <w:rsid w:val="00EF5A05"/>
    <w:rsid w:val="00EF665D"/>
    <w:rsid w:val="00EF7093"/>
    <w:rsid w:val="00EF70D2"/>
    <w:rsid w:val="00EF7634"/>
    <w:rsid w:val="00EF7C88"/>
    <w:rsid w:val="00F005E9"/>
    <w:rsid w:val="00F00DA6"/>
    <w:rsid w:val="00F013FB"/>
    <w:rsid w:val="00F01449"/>
    <w:rsid w:val="00F01525"/>
    <w:rsid w:val="00F02717"/>
    <w:rsid w:val="00F029B5"/>
    <w:rsid w:val="00F03E5C"/>
    <w:rsid w:val="00F041A2"/>
    <w:rsid w:val="00F042E4"/>
    <w:rsid w:val="00F047EA"/>
    <w:rsid w:val="00F05410"/>
    <w:rsid w:val="00F05A8D"/>
    <w:rsid w:val="00F0680D"/>
    <w:rsid w:val="00F07C3B"/>
    <w:rsid w:val="00F07EEB"/>
    <w:rsid w:val="00F10EBD"/>
    <w:rsid w:val="00F11398"/>
    <w:rsid w:val="00F119F2"/>
    <w:rsid w:val="00F11CF4"/>
    <w:rsid w:val="00F13C03"/>
    <w:rsid w:val="00F14C98"/>
    <w:rsid w:val="00F14F1E"/>
    <w:rsid w:val="00F151B5"/>
    <w:rsid w:val="00F16662"/>
    <w:rsid w:val="00F204C2"/>
    <w:rsid w:val="00F21F07"/>
    <w:rsid w:val="00F2235C"/>
    <w:rsid w:val="00F22D98"/>
    <w:rsid w:val="00F25A8F"/>
    <w:rsid w:val="00F25D97"/>
    <w:rsid w:val="00F2789A"/>
    <w:rsid w:val="00F27E37"/>
    <w:rsid w:val="00F305D5"/>
    <w:rsid w:val="00F30C5F"/>
    <w:rsid w:val="00F30EBE"/>
    <w:rsid w:val="00F321A2"/>
    <w:rsid w:val="00F32927"/>
    <w:rsid w:val="00F32972"/>
    <w:rsid w:val="00F32A23"/>
    <w:rsid w:val="00F32C23"/>
    <w:rsid w:val="00F33261"/>
    <w:rsid w:val="00F33271"/>
    <w:rsid w:val="00F33512"/>
    <w:rsid w:val="00F33D63"/>
    <w:rsid w:val="00F3483F"/>
    <w:rsid w:val="00F34FED"/>
    <w:rsid w:val="00F35D42"/>
    <w:rsid w:val="00F35D70"/>
    <w:rsid w:val="00F35F0C"/>
    <w:rsid w:val="00F36362"/>
    <w:rsid w:val="00F37713"/>
    <w:rsid w:val="00F37F06"/>
    <w:rsid w:val="00F4112C"/>
    <w:rsid w:val="00F41F26"/>
    <w:rsid w:val="00F42703"/>
    <w:rsid w:val="00F42825"/>
    <w:rsid w:val="00F42EB6"/>
    <w:rsid w:val="00F44C00"/>
    <w:rsid w:val="00F4659C"/>
    <w:rsid w:val="00F46D44"/>
    <w:rsid w:val="00F46FEA"/>
    <w:rsid w:val="00F47280"/>
    <w:rsid w:val="00F4732D"/>
    <w:rsid w:val="00F474E2"/>
    <w:rsid w:val="00F47B92"/>
    <w:rsid w:val="00F501E1"/>
    <w:rsid w:val="00F50DF6"/>
    <w:rsid w:val="00F5100F"/>
    <w:rsid w:val="00F53431"/>
    <w:rsid w:val="00F53EFA"/>
    <w:rsid w:val="00F54789"/>
    <w:rsid w:val="00F54A05"/>
    <w:rsid w:val="00F55909"/>
    <w:rsid w:val="00F55D8B"/>
    <w:rsid w:val="00F56DAD"/>
    <w:rsid w:val="00F56E4A"/>
    <w:rsid w:val="00F56F14"/>
    <w:rsid w:val="00F5702A"/>
    <w:rsid w:val="00F57AE0"/>
    <w:rsid w:val="00F60D47"/>
    <w:rsid w:val="00F60DFB"/>
    <w:rsid w:val="00F61517"/>
    <w:rsid w:val="00F616D1"/>
    <w:rsid w:val="00F619EE"/>
    <w:rsid w:val="00F629FD"/>
    <w:rsid w:val="00F62D7E"/>
    <w:rsid w:val="00F62F55"/>
    <w:rsid w:val="00F637D0"/>
    <w:rsid w:val="00F63AC8"/>
    <w:rsid w:val="00F65018"/>
    <w:rsid w:val="00F6562C"/>
    <w:rsid w:val="00F65634"/>
    <w:rsid w:val="00F6605D"/>
    <w:rsid w:val="00F71727"/>
    <w:rsid w:val="00F71787"/>
    <w:rsid w:val="00F72EE4"/>
    <w:rsid w:val="00F731CD"/>
    <w:rsid w:val="00F738E8"/>
    <w:rsid w:val="00F73D4C"/>
    <w:rsid w:val="00F74192"/>
    <w:rsid w:val="00F75094"/>
    <w:rsid w:val="00F754FA"/>
    <w:rsid w:val="00F7723B"/>
    <w:rsid w:val="00F77535"/>
    <w:rsid w:val="00F80081"/>
    <w:rsid w:val="00F81BC4"/>
    <w:rsid w:val="00F81EAE"/>
    <w:rsid w:val="00F85197"/>
    <w:rsid w:val="00F856B2"/>
    <w:rsid w:val="00F86429"/>
    <w:rsid w:val="00F86758"/>
    <w:rsid w:val="00F8774D"/>
    <w:rsid w:val="00F90910"/>
    <w:rsid w:val="00F91271"/>
    <w:rsid w:val="00F9134E"/>
    <w:rsid w:val="00F91EE0"/>
    <w:rsid w:val="00F928BC"/>
    <w:rsid w:val="00F92B8C"/>
    <w:rsid w:val="00F92E1B"/>
    <w:rsid w:val="00F92F60"/>
    <w:rsid w:val="00F93781"/>
    <w:rsid w:val="00F9404D"/>
    <w:rsid w:val="00F946AC"/>
    <w:rsid w:val="00F94781"/>
    <w:rsid w:val="00F94B91"/>
    <w:rsid w:val="00F9539B"/>
    <w:rsid w:val="00F954AC"/>
    <w:rsid w:val="00F9561A"/>
    <w:rsid w:val="00F9578D"/>
    <w:rsid w:val="00F960DE"/>
    <w:rsid w:val="00F962EF"/>
    <w:rsid w:val="00F96A3A"/>
    <w:rsid w:val="00F96ED2"/>
    <w:rsid w:val="00F97984"/>
    <w:rsid w:val="00FA0A05"/>
    <w:rsid w:val="00FA150F"/>
    <w:rsid w:val="00FA34B9"/>
    <w:rsid w:val="00FA378D"/>
    <w:rsid w:val="00FA4619"/>
    <w:rsid w:val="00FA7088"/>
    <w:rsid w:val="00FA74BF"/>
    <w:rsid w:val="00FB0E34"/>
    <w:rsid w:val="00FB0F4C"/>
    <w:rsid w:val="00FB17B9"/>
    <w:rsid w:val="00FB3DE9"/>
    <w:rsid w:val="00FB54D1"/>
    <w:rsid w:val="00FB5AD5"/>
    <w:rsid w:val="00FB5BDC"/>
    <w:rsid w:val="00FB7067"/>
    <w:rsid w:val="00FB781C"/>
    <w:rsid w:val="00FB7F00"/>
    <w:rsid w:val="00FC0274"/>
    <w:rsid w:val="00FC0899"/>
    <w:rsid w:val="00FC0DED"/>
    <w:rsid w:val="00FC1635"/>
    <w:rsid w:val="00FC20A8"/>
    <w:rsid w:val="00FC2231"/>
    <w:rsid w:val="00FC23A3"/>
    <w:rsid w:val="00FC2B42"/>
    <w:rsid w:val="00FC3260"/>
    <w:rsid w:val="00FC4433"/>
    <w:rsid w:val="00FC5375"/>
    <w:rsid w:val="00FC657B"/>
    <w:rsid w:val="00FC65BD"/>
    <w:rsid w:val="00FC7975"/>
    <w:rsid w:val="00FC79BB"/>
    <w:rsid w:val="00FC7AC1"/>
    <w:rsid w:val="00FD011C"/>
    <w:rsid w:val="00FD151E"/>
    <w:rsid w:val="00FD1721"/>
    <w:rsid w:val="00FD1824"/>
    <w:rsid w:val="00FD225F"/>
    <w:rsid w:val="00FD3B0B"/>
    <w:rsid w:val="00FD4CFC"/>
    <w:rsid w:val="00FD5907"/>
    <w:rsid w:val="00FD6553"/>
    <w:rsid w:val="00FD66DC"/>
    <w:rsid w:val="00FD690E"/>
    <w:rsid w:val="00FD6F9E"/>
    <w:rsid w:val="00FD70AB"/>
    <w:rsid w:val="00FD768D"/>
    <w:rsid w:val="00FD7BC6"/>
    <w:rsid w:val="00FD7D81"/>
    <w:rsid w:val="00FE0999"/>
    <w:rsid w:val="00FE0A45"/>
    <w:rsid w:val="00FE115E"/>
    <w:rsid w:val="00FE19CE"/>
    <w:rsid w:val="00FE1E51"/>
    <w:rsid w:val="00FE2035"/>
    <w:rsid w:val="00FE245F"/>
    <w:rsid w:val="00FE2476"/>
    <w:rsid w:val="00FE40A4"/>
    <w:rsid w:val="00FE4454"/>
    <w:rsid w:val="00FE4848"/>
    <w:rsid w:val="00FE4883"/>
    <w:rsid w:val="00FE4CBF"/>
    <w:rsid w:val="00FE5171"/>
    <w:rsid w:val="00FE6BDC"/>
    <w:rsid w:val="00FE707C"/>
    <w:rsid w:val="00FE70B6"/>
    <w:rsid w:val="00FE76F9"/>
    <w:rsid w:val="00FE776A"/>
    <w:rsid w:val="00FE7BCA"/>
    <w:rsid w:val="00FF0B09"/>
    <w:rsid w:val="00FF1869"/>
    <w:rsid w:val="00FF217C"/>
    <w:rsid w:val="00FF256B"/>
    <w:rsid w:val="00FF32FB"/>
    <w:rsid w:val="00FF4282"/>
    <w:rsid w:val="00FF4733"/>
    <w:rsid w:val="00FF487F"/>
    <w:rsid w:val="00FF7AFE"/>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yle="v-text-anchor:middle" fillcolor="gray" stroke="f" strokecolor="blue">
      <v:fill color="gray"/>
      <v:stroke color="blue" weight="1pt" on="f"/>
      <v:shadow offset="6pt,6pt"/>
      <v:textbox inset="2.36217mm,1.1811mm,2.36217mm,1.1811mm"/>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41A08"/>
    <w:pPr>
      <w:ind w:left="1080"/>
    </w:pPr>
    <w:rPr>
      <w:rFonts w:ascii="Arial" w:hAnsi="Arial"/>
      <w:spacing w:val="-5"/>
    </w:rPr>
  </w:style>
  <w:style w:type="paragraph" w:styleId="Heading1">
    <w:name w:val="heading 1"/>
    <w:basedOn w:val="HeadingBase"/>
    <w:next w:val="BodyText"/>
    <w:qFormat/>
    <w:rsid w:val="0014285D"/>
    <w:pPr>
      <w:keepLines w:val="0"/>
      <w:pageBreakBefore/>
      <w:widowControl w:val="0"/>
      <w:numPr>
        <w:numId w:val="2"/>
      </w:numPr>
      <w:pBdr>
        <w:top w:val="single" w:sz="6" w:space="1" w:color="FFFFFF"/>
        <w:left w:val="single" w:sz="6" w:space="4" w:color="FFFFFF"/>
        <w:bottom w:val="single" w:sz="6" w:space="1" w:color="FFFFFF"/>
        <w:right w:val="single" w:sz="6" w:space="4" w:color="FFFFFF"/>
      </w:pBdr>
      <w:tabs>
        <w:tab w:val="clear" w:pos="1296"/>
        <w:tab w:val="left" w:pos="432"/>
        <w:tab w:val="num" w:pos="576"/>
      </w:tabs>
      <w:snapToGrid w:val="0"/>
      <w:spacing w:before="0" w:after="240" w:line="240" w:lineRule="auto"/>
      <w:ind w:left="1656" w:right="158"/>
      <w:outlineLvl w:val="0"/>
    </w:pPr>
    <w:rPr>
      <w:rFonts w:asciiTheme="minorHAnsi" w:hAnsiTheme="minorHAnsi" w:cs="Arial"/>
      <w:b/>
      <w:color w:val="984806" w:themeColor="accent6" w:themeShade="80"/>
      <w:spacing w:val="0"/>
      <w:kern w:val="20"/>
      <w:sz w:val="28"/>
      <w:szCs w:val="28"/>
    </w:rPr>
  </w:style>
  <w:style w:type="paragraph" w:styleId="Heading2">
    <w:name w:val="heading 2"/>
    <w:basedOn w:val="HeadingBase"/>
    <w:next w:val="BodyText"/>
    <w:link w:val="Heading2Char"/>
    <w:qFormat/>
    <w:rsid w:val="0014285D"/>
    <w:pPr>
      <w:keepNext w:val="0"/>
      <w:keepLines w:val="0"/>
      <w:widowControl w:val="0"/>
      <w:numPr>
        <w:ilvl w:val="1"/>
        <w:numId w:val="2"/>
      </w:numPr>
      <w:spacing w:before="0" w:after="240" w:line="240" w:lineRule="auto"/>
      <w:outlineLvl w:val="1"/>
    </w:pPr>
    <w:rPr>
      <w:rFonts w:asciiTheme="minorHAnsi" w:hAnsiTheme="minorHAnsi" w:cs="Arial"/>
      <w:b/>
      <w:color w:val="984806" w:themeColor="accent6" w:themeShade="80"/>
      <w:spacing w:val="0"/>
      <w:sz w:val="26"/>
      <w:szCs w:val="26"/>
    </w:rPr>
  </w:style>
  <w:style w:type="paragraph" w:styleId="Heading3">
    <w:name w:val="heading 3"/>
    <w:basedOn w:val="HeadingBase"/>
    <w:next w:val="BodyText"/>
    <w:autoRedefine/>
    <w:qFormat/>
    <w:rsid w:val="003A2EA1"/>
    <w:pPr>
      <w:numPr>
        <w:ilvl w:val="2"/>
        <w:numId w:val="2"/>
      </w:numPr>
      <w:tabs>
        <w:tab w:val="left" w:pos="1170"/>
      </w:tabs>
      <w:spacing w:before="0" w:after="240" w:line="240" w:lineRule="atLeast"/>
      <w:outlineLvl w:val="2"/>
    </w:pPr>
    <w:rPr>
      <w:rFonts w:ascii="Arial Black" w:hAnsi="Arial Black"/>
      <w:spacing w:val="-10"/>
      <w:sz w:val="20"/>
    </w:rPr>
  </w:style>
  <w:style w:type="paragraph" w:styleId="Heading4">
    <w:name w:val="heading 4"/>
    <w:basedOn w:val="HeadingBase"/>
    <w:next w:val="BodyText"/>
    <w:autoRedefine/>
    <w:qFormat/>
    <w:rsid w:val="00197E11"/>
    <w:pPr>
      <w:numPr>
        <w:ilvl w:val="3"/>
        <w:numId w:val="2"/>
      </w:numPr>
      <w:spacing w:before="0" w:after="240" w:line="240" w:lineRule="atLeast"/>
      <w:outlineLvl w:val="3"/>
    </w:pPr>
  </w:style>
  <w:style w:type="paragraph" w:styleId="Heading5">
    <w:name w:val="heading 5"/>
    <w:basedOn w:val="HeadingBase"/>
    <w:next w:val="BodyText"/>
    <w:qFormat/>
    <w:rsid w:val="00CA5D48"/>
    <w:pPr>
      <w:spacing w:before="0" w:line="240" w:lineRule="atLeast"/>
      <w:ind w:left="1440"/>
      <w:outlineLvl w:val="4"/>
    </w:pPr>
    <w:rPr>
      <w:sz w:val="20"/>
    </w:rPr>
  </w:style>
  <w:style w:type="paragraph" w:styleId="Heading6">
    <w:name w:val="heading 6"/>
    <w:basedOn w:val="HeadingBase"/>
    <w:next w:val="BodyText"/>
    <w:qFormat/>
    <w:rsid w:val="00CA5D48"/>
    <w:pPr>
      <w:ind w:left="1440"/>
      <w:outlineLvl w:val="5"/>
    </w:pPr>
    <w:rPr>
      <w:i/>
      <w:sz w:val="20"/>
    </w:rPr>
  </w:style>
  <w:style w:type="paragraph" w:styleId="Heading7">
    <w:name w:val="heading 7"/>
    <w:basedOn w:val="HeadingBase"/>
    <w:next w:val="BodyText"/>
    <w:qFormat/>
    <w:rsid w:val="00CA5D48"/>
    <w:pPr>
      <w:outlineLvl w:val="6"/>
    </w:pPr>
    <w:rPr>
      <w:sz w:val="20"/>
    </w:rPr>
  </w:style>
  <w:style w:type="paragraph" w:styleId="Heading8">
    <w:name w:val="heading 8"/>
    <w:basedOn w:val="HeadingBase"/>
    <w:next w:val="BodyText"/>
    <w:qFormat/>
    <w:rsid w:val="00CA5D48"/>
    <w:pPr>
      <w:outlineLvl w:val="7"/>
    </w:pPr>
    <w:rPr>
      <w:i/>
      <w:sz w:val="18"/>
    </w:rPr>
  </w:style>
  <w:style w:type="paragraph" w:styleId="Heading9">
    <w:name w:val="heading 9"/>
    <w:basedOn w:val="HeadingBase"/>
    <w:next w:val="BodyText"/>
    <w:qFormat/>
    <w:rsid w:val="00E630D3"/>
    <w:pPr>
      <w:spacing w:line="200" w:lineRule="atLeast"/>
      <w:outlineLvl w:val="8"/>
    </w:pPr>
    <w:rPr>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lockQuotation">
    <w:name w:val="Block Quotation"/>
    <w:basedOn w:val="Normal"/>
    <w:rsid w:val="00CA5D48"/>
    <w:pPr>
      <w:pBdr>
        <w:top w:val="single" w:sz="12" w:space="12" w:color="FFFFFF"/>
        <w:left w:val="single" w:sz="6" w:space="12" w:color="FFFFFF"/>
        <w:bottom w:val="single" w:sz="6" w:space="12" w:color="FFFFFF"/>
        <w:right w:val="single" w:sz="6" w:space="12" w:color="FFFFFF"/>
      </w:pBdr>
      <w:shd w:val="pct5" w:color="auto" w:fill="auto"/>
      <w:spacing w:after="240" w:line="220" w:lineRule="atLeast"/>
      <w:ind w:left="1368" w:right="240"/>
      <w:jc w:val="both"/>
    </w:pPr>
    <w:rPr>
      <w:rFonts w:ascii="Arial Narrow" w:hAnsi="Arial Narrow"/>
    </w:rPr>
  </w:style>
  <w:style w:type="paragraph" w:styleId="BodyText">
    <w:name w:val="Body Text"/>
    <w:basedOn w:val="Normal"/>
    <w:link w:val="BodyTextChar"/>
    <w:rsid w:val="000F458A"/>
    <w:pPr>
      <w:spacing w:after="240" w:line="240" w:lineRule="atLeast"/>
      <w:ind w:left="432"/>
      <w:jc w:val="both"/>
    </w:pPr>
  </w:style>
  <w:style w:type="paragraph" w:styleId="BodyTextIndent">
    <w:name w:val="Body Text Indent"/>
    <w:basedOn w:val="Normal"/>
    <w:link w:val="BodyTextIndentChar"/>
    <w:rsid w:val="00793C53"/>
    <w:pPr>
      <w:spacing w:after="120"/>
      <w:ind w:left="360"/>
    </w:pPr>
  </w:style>
  <w:style w:type="paragraph" w:customStyle="1" w:styleId="BodyTextKeep">
    <w:name w:val="Body Text Keep"/>
    <w:basedOn w:val="BodyText"/>
    <w:rsid w:val="00CA5D48"/>
    <w:pPr>
      <w:keepNext/>
    </w:pPr>
  </w:style>
  <w:style w:type="paragraph" w:customStyle="1" w:styleId="Picture">
    <w:name w:val="Picture"/>
    <w:basedOn w:val="Normal"/>
    <w:next w:val="Caption"/>
    <w:rsid w:val="00CA5D48"/>
    <w:pPr>
      <w:keepNext/>
    </w:pPr>
  </w:style>
  <w:style w:type="paragraph" w:styleId="Caption">
    <w:name w:val="caption"/>
    <w:basedOn w:val="Picture"/>
    <w:next w:val="BodyText"/>
    <w:qFormat/>
    <w:rsid w:val="00303D3E"/>
    <w:pPr>
      <w:spacing w:before="60" w:after="240" w:line="220" w:lineRule="atLeast"/>
      <w:ind w:left="432"/>
      <w:jc w:val="center"/>
    </w:pPr>
    <w:rPr>
      <w:rFonts w:cs="Arial"/>
      <w:b/>
      <w:color w:val="215868" w:themeColor="accent5" w:themeShade="80"/>
      <w:spacing w:val="0"/>
      <w:sz w:val="22"/>
      <w:szCs w:val="22"/>
    </w:rPr>
  </w:style>
  <w:style w:type="paragraph" w:customStyle="1" w:styleId="PartLabel">
    <w:name w:val="Part Label"/>
    <w:basedOn w:val="Normal"/>
    <w:rsid w:val="00CA5D48"/>
    <w:pPr>
      <w:shd w:val="solid" w:color="auto" w:fill="auto"/>
      <w:spacing w:line="360" w:lineRule="exact"/>
      <w:ind w:left="0"/>
      <w:jc w:val="center"/>
    </w:pPr>
    <w:rPr>
      <w:color w:val="FFFFFF"/>
      <w:spacing w:val="-16"/>
      <w:sz w:val="26"/>
    </w:rPr>
  </w:style>
  <w:style w:type="paragraph" w:customStyle="1" w:styleId="PartTitle">
    <w:name w:val="Part Title"/>
    <w:basedOn w:val="Normal"/>
    <w:rsid w:val="00CA5D48"/>
    <w:pPr>
      <w:shd w:val="solid" w:color="auto" w:fill="auto"/>
      <w:spacing w:line="660" w:lineRule="exact"/>
      <w:ind w:left="0"/>
      <w:jc w:val="center"/>
    </w:pPr>
    <w:rPr>
      <w:rFonts w:ascii="Arial Black" w:hAnsi="Arial Black"/>
      <w:color w:val="FFFFFF"/>
      <w:spacing w:val="-40"/>
      <w:sz w:val="84"/>
    </w:rPr>
  </w:style>
  <w:style w:type="paragraph" w:customStyle="1" w:styleId="HeadingBase">
    <w:name w:val="Heading Base"/>
    <w:basedOn w:val="Normal"/>
    <w:next w:val="BodyText"/>
    <w:rsid w:val="00CA5D48"/>
    <w:pPr>
      <w:keepNext/>
      <w:keepLines/>
      <w:spacing w:before="140" w:line="220" w:lineRule="atLeast"/>
    </w:pPr>
    <w:rPr>
      <w:spacing w:val="-4"/>
      <w:kern w:val="28"/>
      <w:sz w:val="22"/>
    </w:rPr>
  </w:style>
  <w:style w:type="paragraph" w:styleId="Title">
    <w:name w:val="Title"/>
    <w:basedOn w:val="HeadingBase"/>
    <w:next w:val="Subtitle"/>
    <w:autoRedefine/>
    <w:qFormat/>
    <w:rsid w:val="000F458A"/>
    <w:pPr>
      <w:pBdr>
        <w:top w:val="single" w:sz="6" w:space="16" w:color="auto"/>
      </w:pBdr>
      <w:spacing w:before="220" w:after="60" w:line="320" w:lineRule="atLeast"/>
      <w:ind w:left="0"/>
      <w:jc w:val="center"/>
      <w:outlineLvl w:val="0"/>
    </w:pPr>
    <w:rPr>
      <w:rFonts w:ascii="Arial Black" w:hAnsi="Arial Black"/>
      <w:spacing w:val="-30"/>
      <w:sz w:val="40"/>
    </w:rPr>
  </w:style>
  <w:style w:type="paragraph" w:styleId="Subtitle">
    <w:name w:val="Subtitle"/>
    <w:basedOn w:val="Title"/>
    <w:next w:val="BodyText"/>
    <w:qFormat/>
    <w:rsid w:val="00CA5D48"/>
    <w:pPr>
      <w:pBdr>
        <w:top w:val="none" w:sz="0" w:space="0" w:color="auto"/>
      </w:pBdr>
      <w:spacing w:before="60" w:after="120" w:line="340" w:lineRule="atLeast"/>
    </w:pPr>
    <w:rPr>
      <w:rFonts w:ascii="Arial" w:hAnsi="Arial"/>
      <w:spacing w:val="-16"/>
      <w:sz w:val="32"/>
    </w:rPr>
  </w:style>
  <w:style w:type="paragraph" w:customStyle="1" w:styleId="ChapterSubtitle">
    <w:name w:val="Chapter Subtitle"/>
    <w:basedOn w:val="Subtitle"/>
    <w:rsid w:val="00CA5D48"/>
  </w:style>
  <w:style w:type="paragraph" w:customStyle="1" w:styleId="CompanyName">
    <w:name w:val="Company Name"/>
    <w:basedOn w:val="Normal"/>
    <w:rsid w:val="00CA5D48"/>
    <w:pPr>
      <w:keepNext/>
      <w:keepLines/>
      <w:spacing w:line="220" w:lineRule="atLeast"/>
      <w:ind w:left="0"/>
    </w:pPr>
    <w:rPr>
      <w:rFonts w:ascii="Arial Black" w:hAnsi="Arial Black"/>
      <w:spacing w:val="-25"/>
      <w:kern w:val="28"/>
      <w:sz w:val="32"/>
    </w:rPr>
  </w:style>
  <w:style w:type="paragraph" w:customStyle="1" w:styleId="ChapterTitle">
    <w:name w:val="Chapter Title"/>
    <w:basedOn w:val="Normal"/>
    <w:rsid w:val="00CA5D48"/>
    <w:pPr>
      <w:spacing w:before="120" w:line="660" w:lineRule="exact"/>
      <w:ind w:left="0"/>
      <w:jc w:val="center"/>
    </w:pPr>
    <w:rPr>
      <w:rFonts w:ascii="Arial Black" w:hAnsi="Arial Black"/>
      <w:color w:val="FFFFFF"/>
      <w:spacing w:val="-40"/>
      <w:sz w:val="84"/>
    </w:rPr>
  </w:style>
  <w:style w:type="character" w:styleId="CommentReference">
    <w:name w:val="annotation reference"/>
    <w:semiHidden/>
    <w:rsid w:val="00CA5D48"/>
    <w:rPr>
      <w:rFonts w:ascii="Arial" w:hAnsi="Arial"/>
      <w:sz w:val="16"/>
    </w:rPr>
  </w:style>
  <w:style w:type="paragraph" w:customStyle="1" w:styleId="FootnoteBase">
    <w:name w:val="Footnote Base"/>
    <w:basedOn w:val="Normal"/>
    <w:link w:val="FootnoteBaseChar"/>
    <w:rsid w:val="00CA5D48"/>
    <w:pPr>
      <w:keepLines/>
      <w:spacing w:line="200" w:lineRule="atLeast"/>
    </w:pPr>
    <w:rPr>
      <w:sz w:val="16"/>
    </w:rPr>
  </w:style>
  <w:style w:type="paragraph" w:styleId="CommentText">
    <w:name w:val="annotation text"/>
    <w:basedOn w:val="FootnoteBase"/>
    <w:link w:val="CommentTextChar"/>
    <w:semiHidden/>
    <w:rsid w:val="00CA5D48"/>
  </w:style>
  <w:style w:type="paragraph" w:customStyle="1" w:styleId="TableText">
    <w:name w:val="Table Text"/>
    <w:basedOn w:val="Normal"/>
    <w:rsid w:val="00CA5D48"/>
    <w:pPr>
      <w:spacing w:before="60"/>
      <w:ind w:left="0"/>
    </w:pPr>
    <w:rPr>
      <w:sz w:val="16"/>
    </w:rPr>
  </w:style>
  <w:style w:type="paragraph" w:customStyle="1" w:styleId="TitleCover">
    <w:name w:val="Title Cover"/>
    <w:basedOn w:val="HeadingBase"/>
    <w:next w:val="Normal"/>
    <w:rsid w:val="00CA5D48"/>
    <w:pPr>
      <w:pBdr>
        <w:top w:val="single" w:sz="48" w:space="31" w:color="auto"/>
      </w:pBdr>
      <w:tabs>
        <w:tab w:val="left" w:pos="0"/>
      </w:tabs>
      <w:spacing w:before="240" w:after="500" w:line="640" w:lineRule="exact"/>
      <w:ind w:left="0"/>
    </w:pPr>
    <w:rPr>
      <w:rFonts w:ascii="Arial Black" w:hAnsi="Arial Black"/>
      <w:b/>
      <w:spacing w:val="-48"/>
      <w:sz w:val="64"/>
    </w:rPr>
  </w:style>
  <w:style w:type="paragraph" w:customStyle="1" w:styleId="DocumentLabel">
    <w:name w:val="Document Label"/>
    <w:basedOn w:val="TitleCover"/>
    <w:rsid w:val="00CA5D48"/>
  </w:style>
  <w:style w:type="character" w:styleId="Emphasis">
    <w:name w:val="Emphasis"/>
    <w:qFormat/>
    <w:rsid w:val="00CA5D48"/>
    <w:rPr>
      <w:rFonts w:ascii="Arial Black" w:hAnsi="Arial Black"/>
      <w:spacing w:val="-4"/>
      <w:sz w:val="18"/>
    </w:rPr>
  </w:style>
  <w:style w:type="character" w:styleId="EndnoteReference">
    <w:name w:val="endnote reference"/>
    <w:semiHidden/>
    <w:rsid w:val="00CA5D48"/>
    <w:rPr>
      <w:vertAlign w:val="superscript"/>
    </w:rPr>
  </w:style>
  <w:style w:type="paragraph" w:styleId="EndnoteText">
    <w:name w:val="endnote text"/>
    <w:basedOn w:val="FootnoteBase"/>
    <w:semiHidden/>
    <w:rsid w:val="00CA5D48"/>
  </w:style>
  <w:style w:type="paragraph" w:customStyle="1" w:styleId="HeaderBase">
    <w:name w:val="Header Base"/>
    <w:basedOn w:val="Normal"/>
    <w:rsid w:val="00CA5D48"/>
    <w:pPr>
      <w:keepLines/>
      <w:tabs>
        <w:tab w:val="center" w:pos="4320"/>
        <w:tab w:val="right" w:pos="8640"/>
      </w:tabs>
      <w:spacing w:line="190" w:lineRule="atLeast"/>
    </w:pPr>
    <w:rPr>
      <w:caps/>
      <w:sz w:val="15"/>
    </w:rPr>
  </w:style>
  <w:style w:type="paragraph" w:styleId="Footer">
    <w:name w:val="footer"/>
    <w:basedOn w:val="HeaderBase"/>
    <w:link w:val="FooterChar"/>
    <w:uiPriority w:val="99"/>
    <w:rsid w:val="00CA5D48"/>
  </w:style>
  <w:style w:type="paragraph" w:customStyle="1" w:styleId="FooterEven">
    <w:name w:val="Footer Even"/>
    <w:basedOn w:val="Footer"/>
    <w:rsid w:val="00CA5D48"/>
    <w:pPr>
      <w:pBdr>
        <w:top w:val="single" w:sz="6" w:space="2" w:color="auto"/>
      </w:pBdr>
      <w:spacing w:before="600"/>
    </w:pPr>
  </w:style>
  <w:style w:type="paragraph" w:customStyle="1" w:styleId="FooterFirst">
    <w:name w:val="Footer First"/>
    <w:basedOn w:val="Footer"/>
    <w:rsid w:val="00CA5D48"/>
    <w:pPr>
      <w:pBdr>
        <w:top w:val="single" w:sz="6" w:space="2" w:color="auto"/>
      </w:pBdr>
      <w:spacing w:before="600"/>
    </w:pPr>
  </w:style>
  <w:style w:type="paragraph" w:customStyle="1" w:styleId="FooterOdd">
    <w:name w:val="Footer Odd"/>
    <w:basedOn w:val="Footer"/>
    <w:rsid w:val="00CA5D48"/>
    <w:pPr>
      <w:pBdr>
        <w:top w:val="single" w:sz="6" w:space="2" w:color="auto"/>
      </w:pBdr>
      <w:spacing w:before="600"/>
    </w:pPr>
  </w:style>
  <w:style w:type="character" w:styleId="FootnoteReference">
    <w:name w:val="footnote reference"/>
    <w:semiHidden/>
    <w:rsid w:val="00CA5D48"/>
    <w:rPr>
      <w:vertAlign w:val="superscript"/>
    </w:rPr>
  </w:style>
  <w:style w:type="paragraph" w:styleId="FootnoteText">
    <w:name w:val="footnote text"/>
    <w:basedOn w:val="FootnoteBase"/>
    <w:semiHidden/>
    <w:rsid w:val="00CA5D48"/>
  </w:style>
  <w:style w:type="paragraph" w:styleId="Header">
    <w:name w:val="header"/>
    <w:basedOn w:val="HeaderBase"/>
    <w:link w:val="HeaderChar"/>
    <w:uiPriority w:val="99"/>
    <w:rsid w:val="00CA5D48"/>
  </w:style>
  <w:style w:type="paragraph" w:customStyle="1" w:styleId="HeaderEven">
    <w:name w:val="Header Even"/>
    <w:basedOn w:val="Header"/>
    <w:rsid w:val="00CA5D48"/>
    <w:pPr>
      <w:pBdr>
        <w:bottom w:val="single" w:sz="6" w:space="1" w:color="auto"/>
      </w:pBdr>
      <w:spacing w:after="600"/>
    </w:pPr>
  </w:style>
  <w:style w:type="paragraph" w:customStyle="1" w:styleId="HeaderFirst">
    <w:name w:val="Header First"/>
    <w:basedOn w:val="Header"/>
    <w:rsid w:val="00CA5D48"/>
    <w:pPr>
      <w:pBdr>
        <w:top w:val="single" w:sz="6" w:space="2" w:color="auto"/>
      </w:pBdr>
      <w:jc w:val="right"/>
    </w:pPr>
  </w:style>
  <w:style w:type="paragraph" w:customStyle="1" w:styleId="HeaderOdd">
    <w:name w:val="Header Odd"/>
    <w:basedOn w:val="Header"/>
    <w:rsid w:val="00CA5D48"/>
    <w:pPr>
      <w:pBdr>
        <w:bottom w:val="single" w:sz="6" w:space="1" w:color="auto"/>
      </w:pBdr>
      <w:spacing w:after="600"/>
    </w:pPr>
  </w:style>
  <w:style w:type="paragraph" w:customStyle="1" w:styleId="IndexBase">
    <w:name w:val="Index Base"/>
    <w:basedOn w:val="Normal"/>
    <w:rsid w:val="00CA5D48"/>
    <w:pPr>
      <w:spacing w:line="240" w:lineRule="atLeast"/>
      <w:ind w:left="360" w:hanging="360"/>
    </w:pPr>
    <w:rPr>
      <w:sz w:val="18"/>
    </w:rPr>
  </w:style>
  <w:style w:type="paragraph" w:styleId="Index1">
    <w:name w:val="index 1"/>
    <w:basedOn w:val="IndexBase"/>
    <w:autoRedefine/>
    <w:semiHidden/>
    <w:rsid w:val="00CA5D48"/>
  </w:style>
  <w:style w:type="paragraph" w:styleId="Index2">
    <w:name w:val="index 2"/>
    <w:basedOn w:val="IndexBase"/>
    <w:autoRedefine/>
    <w:semiHidden/>
    <w:rsid w:val="00CA5D48"/>
    <w:pPr>
      <w:spacing w:line="240" w:lineRule="auto"/>
      <w:ind w:left="720"/>
    </w:pPr>
  </w:style>
  <w:style w:type="paragraph" w:styleId="Index3">
    <w:name w:val="index 3"/>
    <w:basedOn w:val="IndexBase"/>
    <w:autoRedefine/>
    <w:semiHidden/>
    <w:rsid w:val="00CA5D48"/>
    <w:pPr>
      <w:spacing w:line="240" w:lineRule="auto"/>
      <w:ind w:left="1080"/>
    </w:pPr>
  </w:style>
  <w:style w:type="paragraph" w:styleId="Index4">
    <w:name w:val="index 4"/>
    <w:basedOn w:val="IndexBase"/>
    <w:autoRedefine/>
    <w:semiHidden/>
    <w:rsid w:val="00CA5D48"/>
    <w:pPr>
      <w:spacing w:line="240" w:lineRule="auto"/>
      <w:ind w:left="1440"/>
    </w:pPr>
  </w:style>
  <w:style w:type="paragraph" w:styleId="Index5">
    <w:name w:val="index 5"/>
    <w:basedOn w:val="IndexBase"/>
    <w:autoRedefine/>
    <w:semiHidden/>
    <w:rsid w:val="00CA5D48"/>
    <w:pPr>
      <w:spacing w:line="240" w:lineRule="auto"/>
      <w:ind w:left="1800"/>
    </w:pPr>
  </w:style>
  <w:style w:type="paragraph" w:styleId="IndexHeading">
    <w:name w:val="index heading"/>
    <w:basedOn w:val="HeadingBase"/>
    <w:next w:val="Index1"/>
    <w:semiHidden/>
    <w:rsid w:val="00CA5D48"/>
    <w:pPr>
      <w:keepLines w:val="0"/>
      <w:spacing w:before="0" w:line="480" w:lineRule="atLeast"/>
      <w:ind w:left="0"/>
    </w:pPr>
    <w:rPr>
      <w:rFonts w:ascii="Arial Black" w:hAnsi="Arial Black"/>
      <w:spacing w:val="-5"/>
      <w:kern w:val="0"/>
      <w:sz w:val="24"/>
    </w:rPr>
  </w:style>
  <w:style w:type="character" w:customStyle="1" w:styleId="Lead-inEmphasis">
    <w:name w:val="Lead-in Emphasis"/>
    <w:rsid w:val="00CA5D48"/>
    <w:rPr>
      <w:rFonts w:ascii="Arial Black" w:hAnsi="Arial Black"/>
      <w:spacing w:val="-4"/>
      <w:sz w:val="18"/>
    </w:rPr>
  </w:style>
  <w:style w:type="character" w:styleId="LineNumber">
    <w:name w:val="line number"/>
    <w:rsid w:val="00CA5D48"/>
    <w:rPr>
      <w:sz w:val="18"/>
    </w:rPr>
  </w:style>
  <w:style w:type="paragraph" w:styleId="List">
    <w:name w:val="List"/>
    <w:basedOn w:val="BodyText"/>
    <w:link w:val="ListChar"/>
    <w:rsid w:val="00CA5D48"/>
    <w:pPr>
      <w:ind w:left="1440" w:hanging="360"/>
    </w:pPr>
  </w:style>
  <w:style w:type="paragraph" w:styleId="List2">
    <w:name w:val="List 2"/>
    <w:basedOn w:val="List"/>
    <w:rsid w:val="00CA5D48"/>
    <w:pPr>
      <w:ind w:left="1800"/>
    </w:pPr>
  </w:style>
  <w:style w:type="paragraph" w:styleId="List3">
    <w:name w:val="List 3"/>
    <w:basedOn w:val="List"/>
    <w:rsid w:val="00CA5D48"/>
    <w:pPr>
      <w:ind w:left="2160"/>
    </w:pPr>
  </w:style>
  <w:style w:type="paragraph" w:styleId="List4">
    <w:name w:val="List 4"/>
    <w:basedOn w:val="List"/>
    <w:rsid w:val="00CA5D48"/>
    <w:pPr>
      <w:ind w:left="2520"/>
    </w:pPr>
  </w:style>
  <w:style w:type="paragraph" w:styleId="List5">
    <w:name w:val="List 5"/>
    <w:basedOn w:val="List"/>
    <w:rsid w:val="00CA5D48"/>
    <w:pPr>
      <w:ind w:left="2880"/>
    </w:pPr>
  </w:style>
  <w:style w:type="paragraph" w:styleId="ListBullet">
    <w:name w:val="List Bullet"/>
    <w:basedOn w:val="List"/>
    <w:link w:val="ListBulletChar"/>
    <w:rsid w:val="00CA5D48"/>
  </w:style>
  <w:style w:type="paragraph" w:styleId="ListBullet2">
    <w:name w:val="List Bullet 2"/>
    <w:basedOn w:val="ListBullet"/>
    <w:autoRedefine/>
    <w:rsid w:val="00CA5D48"/>
    <w:pPr>
      <w:ind w:left="1800"/>
    </w:pPr>
  </w:style>
  <w:style w:type="paragraph" w:styleId="ListBullet3">
    <w:name w:val="List Bullet 3"/>
    <w:basedOn w:val="ListBullet"/>
    <w:autoRedefine/>
    <w:rsid w:val="004A6E86"/>
    <w:pPr>
      <w:tabs>
        <w:tab w:val="num" w:pos="1800"/>
        <w:tab w:val="num" w:pos="3600"/>
      </w:tabs>
      <w:ind w:left="3600" w:hanging="2160"/>
    </w:pPr>
    <w:rPr>
      <w:b/>
    </w:rPr>
  </w:style>
  <w:style w:type="paragraph" w:styleId="ListBullet4">
    <w:name w:val="List Bullet 4"/>
    <w:basedOn w:val="ListBullet"/>
    <w:link w:val="ListBullet4Char"/>
    <w:autoRedefine/>
    <w:rsid w:val="00CA5D48"/>
    <w:pPr>
      <w:ind w:left="2520"/>
    </w:pPr>
  </w:style>
  <w:style w:type="paragraph" w:styleId="ListBullet5">
    <w:name w:val="List Bullet 5"/>
    <w:basedOn w:val="ListBullet"/>
    <w:autoRedefine/>
    <w:rsid w:val="00CA5D48"/>
    <w:pPr>
      <w:ind w:left="2880"/>
    </w:pPr>
  </w:style>
  <w:style w:type="paragraph" w:styleId="ListContinue">
    <w:name w:val="List Continue"/>
    <w:basedOn w:val="List"/>
    <w:rsid w:val="00CA5D48"/>
    <w:pPr>
      <w:ind w:firstLine="0"/>
    </w:pPr>
  </w:style>
  <w:style w:type="paragraph" w:styleId="ListContinue2">
    <w:name w:val="List Continue 2"/>
    <w:basedOn w:val="ListContinue"/>
    <w:rsid w:val="00CA5D48"/>
    <w:pPr>
      <w:ind w:left="2160"/>
    </w:pPr>
  </w:style>
  <w:style w:type="paragraph" w:styleId="ListContinue3">
    <w:name w:val="List Continue 3"/>
    <w:basedOn w:val="ListContinue"/>
    <w:rsid w:val="00CA5D48"/>
    <w:pPr>
      <w:ind w:left="2520"/>
    </w:pPr>
  </w:style>
  <w:style w:type="paragraph" w:styleId="ListContinue4">
    <w:name w:val="List Continue 4"/>
    <w:basedOn w:val="ListContinue"/>
    <w:rsid w:val="00CA5D48"/>
    <w:pPr>
      <w:ind w:left="2880"/>
    </w:pPr>
  </w:style>
  <w:style w:type="paragraph" w:styleId="ListContinue5">
    <w:name w:val="List Continue 5"/>
    <w:basedOn w:val="ListContinue"/>
    <w:rsid w:val="00CA5D48"/>
    <w:pPr>
      <w:ind w:left="3240"/>
    </w:pPr>
  </w:style>
  <w:style w:type="paragraph" w:styleId="ListNumber">
    <w:name w:val="List Number"/>
    <w:basedOn w:val="List"/>
    <w:rsid w:val="00CA5D48"/>
    <w:pPr>
      <w:numPr>
        <w:numId w:val="1"/>
      </w:numPr>
    </w:pPr>
  </w:style>
  <w:style w:type="paragraph" w:styleId="ListNumber2">
    <w:name w:val="List Number 2"/>
    <w:basedOn w:val="ListNumber"/>
    <w:rsid w:val="00CA5D48"/>
    <w:pPr>
      <w:ind w:left="1800"/>
    </w:pPr>
  </w:style>
  <w:style w:type="paragraph" w:styleId="ListNumber3">
    <w:name w:val="List Number 3"/>
    <w:basedOn w:val="ListNumber"/>
    <w:rsid w:val="00CA5D48"/>
    <w:pPr>
      <w:ind w:left="2160"/>
    </w:pPr>
  </w:style>
  <w:style w:type="paragraph" w:styleId="ListNumber4">
    <w:name w:val="List Number 4"/>
    <w:basedOn w:val="ListNumber"/>
    <w:rsid w:val="00CA5D48"/>
    <w:pPr>
      <w:ind w:left="2520"/>
    </w:pPr>
  </w:style>
  <w:style w:type="paragraph" w:styleId="ListNumber5">
    <w:name w:val="List Number 5"/>
    <w:basedOn w:val="ListNumber"/>
    <w:rsid w:val="00CA5D48"/>
    <w:pPr>
      <w:ind w:left="2880"/>
    </w:pPr>
  </w:style>
  <w:style w:type="paragraph" w:customStyle="1" w:styleId="TableHeader">
    <w:name w:val="Table Header"/>
    <w:basedOn w:val="Normal"/>
    <w:rsid w:val="00021B6D"/>
    <w:pPr>
      <w:spacing w:before="60"/>
      <w:ind w:left="0"/>
      <w:jc w:val="center"/>
    </w:pPr>
    <w:rPr>
      <w:rFonts w:ascii="Arial Black" w:hAnsi="Arial Black"/>
      <w:sz w:val="16"/>
    </w:rPr>
  </w:style>
  <w:style w:type="paragraph" w:styleId="MessageHeader">
    <w:name w:val="Message Header"/>
    <w:basedOn w:val="BodyText"/>
    <w:rsid w:val="00CA5D48"/>
    <w:pPr>
      <w:keepLines/>
      <w:tabs>
        <w:tab w:val="left" w:pos="3600"/>
        <w:tab w:val="left" w:pos="4680"/>
      </w:tabs>
      <w:spacing w:after="120" w:line="280" w:lineRule="exact"/>
      <w:ind w:right="2160" w:hanging="1080"/>
      <w:jc w:val="left"/>
    </w:pPr>
    <w:rPr>
      <w:spacing w:val="0"/>
      <w:sz w:val="22"/>
    </w:rPr>
  </w:style>
  <w:style w:type="paragraph" w:styleId="NormalIndent">
    <w:name w:val="Normal Indent"/>
    <w:basedOn w:val="Normal"/>
    <w:rsid w:val="00CA5D48"/>
    <w:pPr>
      <w:ind w:left="1440"/>
    </w:pPr>
  </w:style>
  <w:style w:type="character" w:styleId="PageNumber">
    <w:name w:val="page number"/>
    <w:rsid w:val="00CA5D48"/>
    <w:rPr>
      <w:rFonts w:ascii="Arial Black" w:hAnsi="Arial Black"/>
      <w:spacing w:val="-10"/>
      <w:sz w:val="18"/>
    </w:rPr>
  </w:style>
  <w:style w:type="paragraph" w:customStyle="1" w:styleId="PartSubtitle">
    <w:name w:val="Part Subtitle"/>
    <w:basedOn w:val="Normal"/>
    <w:next w:val="BodyText"/>
    <w:rsid w:val="00CA5D48"/>
    <w:pPr>
      <w:keepNext/>
      <w:spacing w:before="360" w:after="120"/>
    </w:pPr>
    <w:rPr>
      <w:i/>
      <w:kern w:val="28"/>
      <w:sz w:val="26"/>
    </w:rPr>
  </w:style>
  <w:style w:type="paragraph" w:customStyle="1" w:styleId="ReturnAddress">
    <w:name w:val="Return Address"/>
    <w:basedOn w:val="Normal"/>
    <w:rsid w:val="00CA5D48"/>
    <w:pPr>
      <w:keepLines/>
      <w:framePr w:w="5160" w:h="840" w:wrap="notBeside" w:vAnchor="page" w:hAnchor="page" w:x="6121" w:y="915" w:anchorLock="1"/>
      <w:tabs>
        <w:tab w:val="left" w:pos="2160"/>
      </w:tabs>
      <w:spacing w:line="160" w:lineRule="atLeast"/>
      <w:ind w:left="0"/>
    </w:pPr>
    <w:rPr>
      <w:spacing w:val="0"/>
      <w:sz w:val="14"/>
    </w:rPr>
  </w:style>
  <w:style w:type="paragraph" w:customStyle="1" w:styleId="SectionHeading">
    <w:name w:val="Section Heading"/>
    <w:basedOn w:val="Heading1"/>
    <w:rsid w:val="00CA5D48"/>
    <w:pPr>
      <w:framePr w:wrap="notBeside" w:hAnchor="text"/>
    </w:pPr>
  </w:style>
  <w:style w:type="paragraph" w:customStyle="1" w:styleId="SectionLabel">
    <w:name w:val="Section Label"/>
    <w:basedOn w:val="HeadingBase"/>
    <w:next w:val="BodyText"/>
    <w:rsid w:val="00CA5D48"/>
    <w:pPr>
      <w:pBdr>
        <w:bottom w:val="single" w:sz="6" w:space="2" w:color="auto"/>
      </w:pBdr>
      <w:spacing w:before="360" w:after="960"/>
      <w:ind w:left="0"/>
    </w:pPr>
    <w:rPr>
      <w:rFonts w:ascii="Arial Black" w:hAnsi="Arial Black"/>
      <w:spacing w:val="-35"/>
      <w:sz w:val="54"/>
    </w:rPr>
  </w:style>
  <w:style w:type="character" w:customStyle="1" w:styleId="Slogan">
    <w:name w:val="Slogan"/>
    <w:basedOn w:val="DefaultParagraphFont"/>
    <w:rsid w:val="00CA5D48"/>
    <w:rPr>
      <w:i/>
      <w:spacing w:val="-6"/>
      <w:sz w:val="24"/>
    </w:rPr>
  </w:style>
  <w:style w:type="paragraph" w:customStyle="1" w:styleId="SubtitleCover">
    <w:name w:val="Subtitle Cover"/>
    <w:basedOn w:val="TitleCover"/>
    <w:next w:val="BodyText"/>
    <w:rsid w:val="00CA5D48"/>
    <w:pPr>
      <w:pBdr>
        <w:top w:val="single" w:sz="6" w:space="24" w:color="auto"/>
      </w:pBdr>
      <w:tabs>
        <w:tab w:val="clear" w:pos="0"/>
      </w:tabs>
      <w:spacing w:before="0" w:after="0" w:line="480" w:lineRule="atLeast"/>
      <w:ind w:left="835" w:right="835"/>
    </w:pPr>
    <w:rPr>
      <w:rFonts w:ascii="Arial" w:hAnsi="Arial"/>
      <w:b w:val="0"/>
      <w:spacing w:val="-30"/>
      <w:sz w:val="48"/>
    </w:rPr>
  </w:style>
  <w:style w:type="character" w:customStyle="1" w:styleId="Superscript">
    <w:name w:val="Superscript"/>
    <w:rsid w:val="00CA5D48"/>
    <w:rPr>
      <w:b/>
      <w:vertAlign w:val="superscript"/>
    </w:rPr>
  </w:style>
  <w:style w:type="paragraph" w:styleId="TableofAuthorities">
    <w:name w:val="table of authorities"/>
    <w:basedOn w:val="Normal"/>
    <w:semiHidden/>
    <w:rsid w:val="00CA5D48"/>
    <w:pPr>
      <w:tabs>
        <w:tab w:val="right" w:leader="dot" w:pos="7560"/>
      </w:tabs>
      <w:ind w:left="1440" w:hanging="360"/>
    </w:pPr>
  </w:style>
  <w:style w:type="paragraph" w:customStyle="1" w:styleId="TOCBase">
    <w:name w:val="TOC Base"/>
    <w:basedOn w:val="Normal"/>
    <w:autoRedefine/>
    <w:rsid w:val="00291D3D"/>
    <w:pPr>
      <w:tabs>
        <w:tab w:val="right" w:leader="dot" w:pos="6480"/>
      </w:tabs>
      <w:spacing w:after="240" w:line="240" w:lineRule="atLeast"/>
      <w:ind w:left="720"/>
    </w:pPr>
  </w:style>
  <w:style w:type="paragraph" w:styleId="TableofFigures">
    <w:name w:val="table of figures"/>
    <w:basedOn w:val="TOCBase"/>
    <w:semiHidden/>
    <w:rsid w:val="00CA5D48"/>
    <w:pPr>
      <w:ind w:left="1440" w:hanging="360"/>
    </w:pPr>
  </w:style>
  <w:style w:type="paragraph" w:styleId="TOAHeading">
    <w:name w:val="toa heading"/>
    <w:basedOn w:val="Normal"/>
    <w:next w:val="TableofAuthorities"/>
    <w:semiHidden/>
    <w:rsid w:val="00CA5D48"/>
    <w:pPr>
      <w:keepNext/>
      <w:spacing w:line="480" w:lineRule="atLeast"/>
    </w:pPr>
    <w:rPr>
      <w:rFonts w:ascii="Arial Black" w:hAnsi="Arial Black"/>
      <w:b/>
      <w:spacing w:val="-10"/>
      <w:kern w:val="28"/>
    </w:rPr>
  </w:style>
  <w:style w:type="paragraph" w:styleId="TOC1">
    <w:name w:val="toc 1"/>
    <w:basedOn w:val="TOCBase"/>
    <w:uiPriority w:val="39"/>
    <w:qFormat/>
    <w:rsid w:val="00D6031E"/>
    <w:pPr>
      <w:tabs>
        <w:tab w:val="clear" w:pos="6480"/>
      </w:tabs>
      <w:spacing w:before="240" w:after="120" w:line="240" w:lineRule="auto"/>
      <w:ind w:left="0"/>
    </w:pPr>
    <w:rPr>
      <w:rFonts w:asciiTheme="minorHAnsi" w:hAnsiTheme="minorHAnsi" w:cstheme="minorHAnsi"/>
      <w:b/>
      <w:bCs/>
    </w:rPr>
  </w:style>
  <w:style w:type="paragraph" w:styleId="TOC2">
    <w:name w:val="toc 2"/>
    <w:basedOn w:val="TOCBase"/>
    <w:autoRedefine/>
    <w:uiPriority w:val="39"/>
    <w:qFormat/>
    <w:rsid w:val="00DD3B15"/>
    <w:pPr>
      <w:tabs>
        <w:tab w:val="clear" w:pos="6480"/>
        <w:tab w:val="left" w:pos="800"/>
        <w:tab w:val="right" w:leader="dot" w:pos="9350"/>
      </w:tabs>
      <w:spacing w:before="120" w:after="0" w:line="240" w:lineRule="auto"/>
      <w:ind w:left="200"/>
    </w:pPr>
    <w:rPr>
      <w:rFonts w:cs="Arial"/>
      <w:iCs/>
      <w:noProof/>
      <w:spacing w:val="0"/>
      <w:sz w:val="18"/>
      <w:szCs w:val="22"/>
      <w14:scene3d>
        <w14:camera w14:prst="orthographicFront"/>
        <w14:lightRig w14:rig="threePt" w14:dir="t">
          <w14:rot w14:lat="0" w14:lon="0" w14:rev="0"/>
        </w14:lightRig>
      </w14:scene3d>
    </w:rPr>
  </w:style>
  <w:style w:type="paragraph" w:styleId="TOC3">
    <w:name w:val="toc 3"/>
    <w:basedOn w:val="TOCBase"/>
    <w:autoRedefine/>
    <w:uiPriority w:val="39"/>
    <w:qFormat/>
    <w:rsid w:val="00CA5D48"/>
    <w:pPr>
      <w:tabs>
        <w:tab w:val="clear" w:pos="6480"/>
      </w:tabs>
      <w:spacing w:after="0" w:line="240" w:lineRule="auto"/>
      <w:ind w:left="400"/>
    </w:pPr>
    <w:rPr>
      <w:rFonts w:asciiTheme="minorHAnsi" w:hAnsiTheme="minorHAnsi" w:cstheme="minorHAnsi"/>
    </w:rPr>
  </w:style>
  <w:style w:type="paragraph" w:styleId="TOC4">
    <w:name w:val="toc 4"/>
    <w:basedOn w:val="TOCBase"/>
    <w:autoRedefine/>
    <w:semiHidden/>
    <w:rsid w:val="00CA5D48"/>
    <w:pPr>
      <w:tabs>
        <w:tab w:val="clear" w:pos="6480"/>
      </w:tabs>
      <w:spacing w:after="0" w:line="240" w:lineRule="auto"/>
      <w:ind w:left="600"/>
    </w:pPr>
    <w:rPr>
      <w:rFonts w:asciiTheme="minorHAnsi" w:hAnsiTheme="minorHAnsi" w:cstheme="minorHAnsi"/>
    </w:rPr>
  </w:style>
  <w:style w:type="paragraph" w:styleId="TOC5">
    <w:name w:val="toc 5"/>
    <w:basedOn w:val="TOCBase"/>
    <w:autoRedefine/>
    <w:semiHidden/>
    <w:rsid w:val="00CA5D48"/>
    <w:pPr>
      <w:tabs>
        <w:tab w:val="clear" w:pos="6480"/>
      </w:tabs>
      <w:spacing w:after="0" w:line="240" w:lineRule="auto"/>
      <w:ind w:left="800"/>
    </w:pPr>
    <w:rPr>
      <w:rFonts w:asciiTheme="minorHAnsi" w:hAnsiTheme="minorHAnsi" w:cstheme="minorHAnsi"/>
    </w:rPr>
  </w:style>
  <w:style w:type="character" w:styleId="Hyperlink">
    <w:name w:val="Hyperlink"/>
    <w:basedOn w:val="DefaultParagraphFont"/>
    <w:uiPriority w:val="99"/>
    <w:rsid w:val="006A26BE"/>
    <w:rPr>
      <w:color w:val="000000"/>
      <w:u w:val="single"/>
    </w:rPr>
  </w:style>
  <w:style w:type="paragraph" w:customStyle="1" w:styleId="msoaddress">
    <w:name w:val="msoaddress"/>
    <w:rsid w:val="00001CBB"/>
    <w:rPr>
      <w:rFonts w:ascii="Franklin Gothic Book" w:hAnsi="Franklin Gothic Book"/>
      <w:color w:val="000000"/>
      <w:kern w:val="28"/>
      <w:sz w:val="14"/>
      <w:szCs w:val="14"/>
    </w:rPr>
  </w:style>
  <w:style w:type="character" w:customStyle="1" w:styleId="BodyTextChar">
    <w:name w:val="Body Text Char"/>
    <w:basedOn w:val="DefaultParagraphFont"/>
    <w:link w:val="BodyText"/>
    <w:rsid w:val="000F458A"/>
    <w:rPr>
      <w:rFonts w:ascii="Arial" w:hAnsi="Arial"/>
      <w:spacing w:val="-5"/>
      <w:lang w:val="en-US" w:eastAsia="en-US" w:bidi="ar-SA"/>
    </w:rPr>
  </w:style>
  <w:style w:type="paragraph" w:customStyle="1" w:styleId="ShortReturnAddress">
    <w:name w:val="Short Return Address"/>
    <w:basedOn w:val="Normal"/>
    <w:rsid w:val="00793C53"/>
  </w:style>
  <w:style w:type="paragraph" w:customStyle="1" w:styleId="PPLine">
    <w:name w:val="PP Line"/>
    <w:basedOn w:val="Signature"/>
    <w:rsid w:val="00793C53"/>
  </w:style>
  <w:style w:type="paragraph" w:styleId="BalloonText">
    <w:name w:val="Balloon Text"/>
    <w:basedOn w:val="Normal"/>
    <w:semiHidden/>
    <w:rsid w:val="002D6335"/>
    <w:rPr>
      <w:rFonts w:ascii="Tahoma" w:hAnsi="Tahoma" w:cs="Tahoma"/>
      <w:sz w:val="16"/>
      <w:szCs w:val="16"/>
    </w:rPr>
  </w:style>
  <w:style w:type="paragraph" w:customStyle="1" w:styleId="StyleReturnAddressLeft-007">
    <w:name w:val="Style Return Address + Left:  -0.07&quot;"/>
    <w:basedOn w:val="ReturnAddress"/>
    <w:autoRedefine/>
    <w:rsid w:val="001123D0"/>
    <w:pPr>
      <w:framePr w:wrap="notBeside"/>
      <w:ind w:left="-101"/>
    </w:pPr>
  </w:style>
  <w:style w:type="paragraph" w:styleId="Signature">
    <w:name w:val="Signature"/>
    <w:basedOn w:val="Normal"/>
    <w:rsid w:val="00793C53"/>
    <w:pPr>
      <w:ind w:left="4320"/>
    </w:pPr>
  </w:style>
  <w:style w:type="paragraph" w:styleId="TOC6">
    <w:name w:val="toc 6"/>
    <w:basedOn w:val="Normal"/>
    <w:next w:val="Normal"/>
    <w:autoRedefine/>
    <w:semiHidden/>
    <w:rsid w:val="00A809D8"/>
    <w:pPr>
      <w:ind w:left="1000"/>
    </w:pPr>
    <w:rPr>
      <w:rFonts w:asciiTheme="minorHAnsi" w:hAnsiTheme="minorHAnsi" w:cstheme="minorHAnsi"/>
    </w:rPr>
  </w:style>
  <w:style w:type="paragraph" w:styleId="TOC7">
    <w:name w:val="toc 7"/>
    <w:basedOn w:val="Normal"/>
    <w:next w:val="Normal"/>
    <w:autoRedefine/>
    <w:semiHidden/>
    <w:rsid w:val="00A809D8"/>
    <w:pPr>
      <w:ind w:left="1200"/>
    </w:pPr>
    <w:rPr>
      <w:rFonts w:asciiTheme="minorHAnsi" w:hAnsiTheme="minorHAnsi" w:cstheme="minorHAnsi"/>
    </w:rPr>
  </w:style>
  <w:style w:type="paragraph" w:styleId="TOC8">
    <w:name w:val="toc 8"/>
    <w:basedOn w:val="Normal"/>
    <w:next w:val="Normal"/>
    <w:autoRedefine/>
    <w:semiHidden/>
    <w:rsid w:val="00A809D8"/>
    <w:pPr>
      <w:ind w:left="1400"/>
    </w:pPr>
    <w:rPr>
      <w:rFonts w:asciiTheme="minorHAnsi" w:hAnsiTheme="minorHAnsi" w:cstheme="minorHAnsi"/>
    </w:rPr>
  </w:style>
  <w:style w:type="paragraph" w:styleId="TOC9">
    <w:name w:val="toc 9"/>
    <w:basedOn w:val="Normal"/>
    <w:next w:val="Normal"/>
    <w:autoRedefine/>
    <w:semiHidden/>
    <w:rsid w:val="00A809D8"/>
    <w:pPr>
      <w:ind w:left="1600"/>
    </w:pPr>
    <w:rPr>
      <w:rFonts w:asciiTheme="minorHAnsi" w:hAnsiTheme="minorHAnsi" w:cstheme="minorHAnsi"/>
    </w:rPr>
  </w:style>
  <w:style w:type="paragraph" w:styleId="BodyText3">
    <w:name w:val="Body Text 3"/>
    <w:basedOn w:val="Normal"/>
    <w:rsid w:val="0087054F"/>
    <w:pPr>
      <w:spacing w:after="120"/>
    </w:pPr>
    <w:rPr>
      <w:sz w:val="16"/>
      <w:szCs w:val="16"/>
    </w:rPr>
  </w:style>
  <w:style w:type="character" w:customStyle="1" w:styleId="Char">
    <w:name w:val="Char"/>
    <w:basedOn w:val="DefaultParagraphFont"/>
    <w:rsid w:val="0087054F"/>
    <w:rPr>
      <w:rFonts w:ascii="Arial" w:hAnsi="Arial"/>
      <w:spacing w:val="-5"/>
      <w:lang w:val="en-US" w:eastAsia="en-US" w:bidi="ar-SA"/>
    </w:rPr>
  </w:style>
  <w:style w:type="table" w:styleId="TableGrid">
    <w:name w:val="Table Grid"/>
    <w:basedOn w:val="TableNormal"/>
    <w:uiPriority w:val="59"/>
    <w:rsid w:val="00096DD1"/>
    <w:pPr>
      <w:ind w:left="1080"/>
    </w:p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15" w:type="dxa"/>
        <w:bottom w:w="0" w:type="dxa"/>
        <w:right w:w="115" w:type="dxa"/>
      </w:tblCellMar>
    </w:tblPr>
    <w:trPr>
      <w:jc w:val="center"/>
    </w:trPr>
  </w:style>
  <w:style w:type="character" w:customStyle="1" w:styleId="ListChar">
    <w:name w:val="List Char"/>
    <w:basedOn w:val="BodyTextChar"/>
    <w:link w:val="List"/>
    <w:rsid w:val="00550D3D"/>
    <w:rPr>
      <w:rFonts w:ascii="Arial" w:hAnsi="Arial"/>
      <w:spacing w:val="-5"/>
      <w:lang w:val="en-US" w:eastAsia="en-US" w:bidi="ar-SA"/>
    </w:rPr>
  </w:style>
  <w:style w:type="character" w:customStyle="1" w:styleId="ListBulletChar">
    <w:name w:val="List Bullet Char"/>
    <w:basedOn w:val="ListChar"/>
    <w:link w:val="ListBullet"/>
    <w:rsid w:val="00550D3D"/>
    <w:rPr>
      <w:rFonts w:ascii="Arial" w:hAnsi="Arial"/>
      <w:spacing w:val="-5"/>
      <w:lang w:val="en-US" w:eastAsia="en-US" w:bidi="ar-SA"/>
    </w:rPr>
  </w:style>
  <w:style w:type="character" w:customStyle="1" w:styleId="ListBullet4Char">
    <w:name w:val="List Bullet 4 Char"/>
    <w:basedOn w:val="ListBulletChar"/>
    <w:link w:val="ListBullet4"/>
    <w:rsid w:val="00550D3D"/>
    <w:rPr>
      <w:rFonts w:ascii="Arial" w:hAnsi="Arial"/>
      <w:spacing w:val="-5"/>
      <w:lang w:val="en-US" w:eastAsia="en-US" w:bidi="ar-SA"/>
    </w:rPr>
  </w:style>
  <w:style w:type="paragraph" w:styleId="BodyTextFirstIndent">
    <w:name w:val="Body Text First Indent"/>
    <w:basedOn w:val="BodyText"/>
    <w:rsid w:val="00605F81"/>
    <w:pPr>
      <w:spacing w:after="120" w:line="240" w:lineRule="auto"/>
      <w:ind w:left="1080" w:firstLine="210"/>
      <w:jc w:val="left"/>
    </w:pPr>
  </w:style>
  <w:style w:type="paragraph" w:styleId="DocumentMap">
    <w:name w:val="Document Map"/>
    <w:basedOn w:val="Normal"/>
    <w:semiHidden/>
    <w:rsid w:val="00403FEC"/>
    <w:pPr>
      <w:shd w:val="clear" w:color="auto" w:fill="000080"/>
    </w:pPr>
    <w:rPr>
      <w:rFonts w:ascii="Tahoma" w:hAnsi="Tahoma" w:cs="Tahoma"/>
    </w:rPr>
  </w:style>
  <w:style w:type="paragraph" w:styleId="BodyText2">
    <w:name w:val="Body Text 2"/>
    <w:basedOn w:val="Normal"/>
    <w:rsid w:val="00860591"/>
    <w:pPr>
      <w:spacing w:after="120"/>
    </w:pPr>
  </w:style>
  <w:style w:type="paragraph" w:customStyle="1" w:styleId="ListNumberedBold">
    <w:name w:val="List Numbered Bold"/>
    <w:basedOn w:val="ListBullet"/>
    <w:rsid w:val="00310958"/>
    <w:pPr>
      <w:numPr>
        <w:numId w:val="3"/>
      </w:numPr>
    </w:pPr>
    <w:rPr>
      <w:b/>
      <w:bCs/>
      <w:spacing w:val="0"/>
    </w:rPr>
  </w:style>
  <w:style w:type="paragraph" w:styleId="BodyTextIndent3">
    <w:name w:val="Body Text Indent 3"/>
    <w:basedOn w:val="Normal"/>
    <w:rsid w:val="002D00B3"/>
    <w:pPr>
      <w:spacing w:after="120"/>
      <w:ind w:left="360"/>
    </w:pPr>
    <w:rPr>
      <w:sz w:val="16"/>
      <w:szCs w:val="16"/>
    </w:rPr>
  </w:style>
  <w:style w:type="paragraph" w:styleId="CommentSubject">
    <w:name w:val="annotation subject"/>
    <w:basedOn w:val="CommentText"/>
    <w:next w:val="CommentText"/>
    <w:link w:val="CommentSubjectChar"/>
    <w:rsid w:val="00D45E04"/>
    <w:pPr>
      <w:keepLines w:val="0"/>
      <w:spacing w:line="240" w:lineRule="auto"/>
    </w:pPr>
    <w:rPr>
      <w:b/>
      <w:bCs/>
      <w:sz w:val="20"/>
    </w:rPr>
  </w:style>
  <w:style w:type="character" w:customStyle="1" w:styleId="FootnoteBaseChar">
    <w:name w:val="Footnote Base Char"/>
    <w:basedOn w:val="DefaultParagraphFont"/>
    <w:link w:val="FootnoteBase"/>
    <w:rsid w:val="00D45E04"/>
    <w:rPr>
      <w:rFonts w:ascii="Arial" w:hAnsi="Arial"/>
      <w:spacing w:val="-5"/>
      <w:sz w:val="16"/>
    </w:rPr>
  </w:style>
  <w:style w:type="character" w:customStyle="1" w:styleId="CommentTextChar">
    <w:name w:val="Comment Text Char"/>
    <w:basedOn w:val="FootnoteBaseChar"/>
    <w:link w:val="CommentText"/>
    <w:rsid w:val="00D45E04"/>
    <w:rPr>
      <w:rFonts w:ascii="Arial" w:hAnsi="Arial"/>
      <w:spacing w:val="-5"/>
      <w:sz w:val="16"/>
    </w:rPr>
  </w:style>
  <w:style w:type="character" w:customStyle="1" w:styleId="CommentSubjectChar">
    <w:name w:val="Comment Subject Char"/>
    <w:basedOn w:val="CommentTextChar"/>
    <w:link w:val="CommentSubject"/>
    <w:rsid w:val="00D45E04"/>
    <w:rPr>
      <w:rFonts w:ascii="Arial" w:hAnsi="Arial"/>
      <w:spacing w:val="-5"/>
      <w:sz w:val="16"/>
    </w:rPr>
  </w:style>
  <w:style w:type="character" w:customStyle="1" w:styleId="Heading2Char">
    <w:name w:val="Heading 2 Char"/>
    <w:basedOn w:val="DefaultParagraphFont"/>
    <w:link w:val="Heading2"/>
    <w:rsid w:val="0014285D"/>
    <w:rPr>
      <w:rFonts w:asciiTheme="minorHAnsi" w:hAnsiTheme="minorHAnsi" w:cs="Arial"/>
      <w:b/>
      <w:color w:val="984806" w:themeColor="accent6" w:themeShade="80"/>
      <w:kern w:val="28"/>
      <w:sz w:val="26"/>
      <w:szCs w:val="26"/>
    </w:rPr>
  </w:style>
  <w:style w:type="paragraph" w:styleId="Revision">
    <w:name w:val="Revision"/>
    <w:hidden/>
    <w:uiPriority w:val="99"/>
    <w:semiHidden/>
    <w:rsid w:val="00997E2F"/>
    <w:rPr>
      <w:rFonts w:ascii="Arial" w:hAnsi="Arial"/>
      <w:spacing w:val="-5"/>
    </w:rPr>
  </w:style>
  <w:style w:type="character" w:customStyle="1" w:styleId="FooterChar">
    <w:name w:val="Footer Char"/>
    <w:basedOn w:val="DefaultParagraphFont"/>
    <w:link w:val="Footer"/>
    <w:uiPriority w:val="99"/>
    <w:rsid w:val="00521CC3"/>
    <w:rPr>
      <w:rFonts w:ascii="Arial" w:hAnsi="Arial"/>
      <w:caps/>
      <w:spacing w:val="-5"/>
      <w:sz w:val="15"/>
    </w:rPr>
  </w:style>
  <w:style w:type="character" w:customStyle="1" w:styleId="BodyTextIndentChar">
    <w:name w:val="Body Text Indent Char"/>
    <w:basedOn w:val="DefaultParagraphFont"/>
    <w:link w:val="BodyTextIndent"/>
    <w:rsid w:val="00021B6D"/>
    <w:rPr>
      <w:rFonts w:ascii="Arial" w:hAnsi="Arial"/>
      <w:spacing w:val="-5"/>
    </w:rPr>
  </w:style>
  <w:style w:type="paragraph" w:customStyle="1" w:styleId="FigureCaption">
    <w:name w:val="Figure Caption"/>
    <w:next w:val="BlockText"/>
    <w:rsid w:val="00E70141"/>
    <w:rPr>
      <w:rFonts w:ascii="Arial" w:hAnsi="Arial"/>
      <w:b/>
      <w:spacing w:val="-4"/>
      <w:kern w:val="28"/>
      <w:sz w:val="16"/>
    </w:rPr>
  </w:style>
  <w:style w:type="paragraph" w:styleId="BlockText">
    <w:name w:val="Block Text"/>
    <w:basedOn w:val="Normal"/>
    <w:rsid w:val="00773309"/>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paragraph" w:styleId="NormalWeb">
    <w:name w:val="Normal (Web)"/>
    <w:basedOn w:val="Normal"/>
    <w:uiPriority w:val="99"/>
    <w:unhideWhenUsed/>
    <w:rsid w:val="00F013FB"/>
    <w:pPr>
      <w:spacing w:before="100" w:beforeAutospacing="1" w:after="100" w:afterAutospacing="1"/>
      <w:ind w:left="0"/>
    </w:pPr>
    <w:rPr>
      <w:rFonts w:ascii="Times New Roman" w:eastAsiaTheme="minorEastAsia" w:hAnsi="Times New Roman"/>
      <w:spacing w:val="0"/>
      <w:sz w:val="24"/>
      <w:szCs w:val="24"/>
    </w:rPr>
  </w:style>
  <w:style w:type="character" w:styleId="Strong">
    <w:name w:val="Strong"/>
    <w:basedOn w:val="DefaultParagraphFont"/>
    <w:qFormat/>
    <w:rsid w:val="0028746C"/>
    <w:rPr>
      <w:b/>
      <w:bCs/>
    </w:rPr>
  </w:style>
  <w:style w:type="paragraph" w:styleId="Quote">
    <w:name w:val="Quote"/>
    <w:basedOn w:val="Normal"/>
    <w:next w:val="Normal"/>
    <w:link w:val="QuoteChar"/>
    <w:uiPriority w:val="29"/>
    <w:qFormat/>
    <w:rsid w:val="00560EE7"/>
    <w:rPr>
      <w:i/>
      <w:iCs/>
      <w:color w:val="000000" w:themeColor="text1"/>
    </w:rPr>
  </w:style>
  <w:style w:type="character" w:customStyle="1" w:styleId="QuoteChar">
    <w:name w:val="Quote Char"/>
    <w:basedOn w:val="DefaultParagraphFont"/>
    <w:link w:val="Quote"/>
    <w:uiPriority w:val="29"/>
    <w:rsid w:val="00560EE7"/>
    <w:rPr>
      <w:rFonts w:ascii="Arial" w:hAnsi="Arial"/>
      <w:i/>
      <w:iCs/>
      <w:color w:val="000000" w:themeColor="text1"/>
      <w:spacing w:val="-5"/>
    </w:rPr>
  </w:style>
  <w:style w:type="paragraph" w:styleId="ListParagraph">
    <w:name w:val="List Paragraph"/>
    <w:basedOn w:val="Normal"/>
    <w:uiPriority w:val="34"/>
    <w:qFormat/>
    <w:rsid w:val="00EA69CC"/>
    <w:pPr>
      <w:ind w:left="720"/>
      <w:contextualSpacing/>
    </w:pPr>
  </w:style>
  <w:style w:type="paragraph" w:styleId="TOCHeading">
    <w:name w:val="TOC Heading"/>
    <w:basedOn w:val="Heading1"/>
    <w:next w:val="Normal"/>
    <w:uiPriority w:val="39"/>
    <w:unhideWhenUsed/>
    <w:qFormat/>
    <w:rsid w:val="00EB539C"/>
    <w:pPr>
      <w:keepLines/>
      <w:pageBreakBefore w:val="0"/>
      <w:widowControl/>
      <w:numPr>
        <w:numId w:val="0"/>
      </w:numPr>
      <w:pBdr>
        <w:top w:val="none" w:sz="0" w:space="0" w:color="auto"/>
        <w:left w:val="none" w:sz="0" w:space="0" w:color="auto"/>
        <w:bottom w:val="none" w:sz="0" w:space="0" w:color="auto"/>
        <w:right w:val="none" w:sz="0" w:space="0" w:color="auto"/>
      </w:pBdr>
      <w:snapToGrid/>
      <w:spacing w:after="0"/>
      <w:ind w:right="0"/>
      <w:jc w:val="center"/>
      <w:outlineLvl w:val="9"/>
    </w:pPr>
    <w:rPr>
      <w:rFonts w:eastAsiaTheme="majorEastAsia"/>
      <w:b w:val="0"/>
      <w:bCs/>
      <w:color w:val="FFFFFF" w:themeColor="background1"/>
      <w:kern w:val="0"/>
    </w:rPr>
  </w:style>
  <w:style w:type="character" w:customStyle="1" w:styleId="HeaderChar">
    <w:name w:val="Header Char"/>
    <w:basedOn w:val="DefaultParagraphFont"/>
    <w:link w:val="Header"/>
    <w:uiPriority w:val="99"/>
    <w:rsid w:val="004160D9"/>
    <w:rPr>
      <w:rFonts w:ascii="Arial" w:hAnsi="Arial"/>
      <w:caps/>
      <w:spacing w:val="-5"/>
      <w:sz w:val="15"/>
    </w:rPr>
  </w:style>
  <w:style w:type="paragraph" w:customStyle="1" w:styleId="Memoirbodycopy">
    <w:name w:val="Memoir body copy"/>
    <w:basedOn w:val="BodyText"/>
    <w:link w:val="MemoirbodycopyChar"/>
    <w:qFormat/>
    <w:rsid w:val="001B194F"/>
    <w:pPr>
      <w:spacing w:line="240" w:lineRule="auto"/>
    </w:pPr>
    <w:rPr>
      <w:rFonts w:asciiTheme="minorHAnsi" w:hAnsiTheme="minorHAnsi"/>
      <w:color w:val="262626" w:themeColor="text1" w:themeTint="D9"/>
      <w:spacing w:val="0"/>
    </w:rPr>
  </w:style>
  <w:style w:type="table" w:customStyle="1" w:styleId="Memoirtablestyle">
    <w:name w:val="Memoir table style"/>
    <w:basedOn w:val="TableNormal"/>
    <w:uiPriority w:val="99"/>
    <w:qFormat/>
    <w:rsid w:val="00303D3E"/>
    <w:tblPr>
      <w:tblInd w:w="0" w:type="dxa"/>
      <w:tblCellMar>
        <w:top w:w="0" w:type="dxa"/>
        <w:left w:w="108" w:type="dxa"/>
        <w:bottom w:w="0" w:type="dxa"/>
        <w:right w:w="108" w:type="dxa"/>
      </w:tblCellMar>
    </w:tblPr>
  </w:style>
  <w:style w:type="character" w:customStyle="1" w:styleId="MemoirbodycopyChar">
    <w:name w:val="Memoir body copy Char"/>
    <w:basedOn w:val="BodyTextChar"/>
    <w:link w:val="Memoirbodycopy"/>
    <w:rsid w:val="001B194F"/>
    <w:rPr>
      <w:rFonts w:asciiTheme="minorHAnsi" w:hAnsiTheme="minorHAnsi"/>
      <w:color w:val="262626" w:themeColor="text1" w:themeTint="D9"/>
      <w:spacing w:val="-5"/>
      <w:lang w:val="en-US" w:eastAsia="en-US" w:bidi="ar-SA"/>
    </w:rPr>
  </w:style>
  <w:style w:type="table" w:styleId="TableColumns4">
    <w:name w:val="Table Columns 4"/>
    <w:basedOn w:val="TableNormal"/>
    <w:rsid w:val="00950208"/>
    <w:pPr>
      <w:ind w:left="1080"/>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41A08"/>
    <w:pPr>
      <w:ind w:left="1080"/>
    </w:pPr>
    <w:rPr>
      <w:rFonts w:ascii="Arial" w:hAnsi="Arial"/>
      <w:spacing w:val="-5"/>
    </w:rPr>
  </w:style>
  <w:style w:type="paragraph" w:styleId="Heading1">
    <w:name w:val="heading 1"/>
    <w:basedOn w:val="HeadingBase"/>
    <w:next w:val="BodyText"/>
    <w:qFormat/>
    <w:rsid w:val="0014285D"/>
    <w:pPr>
      <w:keepLines w:val="0"/>
      <w:pageBreakBefore/>
      <w:widowControl w:val="0"/>
      <w:numPr>
        <w:numId w:val="2"/>
      </w:numPr>
      <w:pBdr>
        <w:top w:val="single" w:sz="6" w:space="1" w:color="FFFFFF"/>
        <w:left w:val="single" w:sz="6" w:space="4" w:color="FFFFFF"/>
        <w:bottom w:val="single" w:sz="6" w:space="1" w:color="FFFFFF"/>
        <w:right w:val="single" w:sz="6" w:space="4" w:color="FFFFFF"/>
      </w:pBdr>
      <w:tabs>
        <w:tab w:val="clear" w:pos="1296"/>
        <w:tab w:val="left" w:pos="432"/>
        <w:tab w:val="num" w:pos="576"/>
      </w:tabs>
      <w:snapToGrid w:val="0"/>
      <w:spacing w:before="0" w:after="240" w:line="240" w:lineRule="auto"/>
      <w:ind w:left="1656" w:right="158"/>
      <w:outlineLvl w:val="0"/>
    </w:pPr>
    <w:rPr>
      <w:rFonts w:asciiTheme="minorHAnsi" w:hAnsiTheme="minorHAnsi" w:cs="Arial"/>
      <w:b/>
      <w:color w:val="984806" w:themeColor="accent6" w:themeShade="80"/>
      <w:spacing w:val="0"/>
      <w:kern w:val="20"/>
      <w:sz w:val="28"/>
      <w:szCs w:val="28"/>
    </w:rPr>
  </w:style>
  <w:style w:type="paragraph" w:styleId="Heading2">
    <w:name w:val="heading 2"/>
    <w:basedOn w:val="HeadingBase"/>
    <w:next w:val="BodyText"/>
    <w:link w:val="Heading2Char"/>
    <w:qFormat/>
    <w:rsid w:val="0014285D"/>
    <w:pPr>
      <w:keepNext w:val="0"/>
      <w:keepLines w:val="0"/>
      <w:widowControl w:val="0"/>
      <w:numPr>
        <w:ilvl w:val="1"/>
        <w:numId w:val="2"/>
      </w:numPr>
      <w:spacing w:before="0" w:after="240" w:line="240" w:lineRule="auto"/>
      <w:outlineLvl w:val="1"/>
    </w:pPr>
    <w:rPr>
      <w:rFonts w:asciiTheme="minorHAnsi" w:hAnsiTheme="minorHAnsi" w:cs="Arial"/>
      <w:b/>
      <w:color w:val="984806" w:themeColor="accent6" w:themeShade="80"/>
      <w:spacing w:val="0"/>
      <w:sz w:val="26"/>
      <w:szCs w:val="26"/>
    </w:rPr>
  </w:style>
  <w:style w:type="paragraph" w:styleId="Heading3">
    <w:name w:val="heading 3"/>
    <w:basedOn w:val="HeadingBase"/>
    <w:next w:val="BodyText"/>
    <w:autoRedefine/>
    <w:qFormat/>
    <w:rsid w:val="003A2EA1"/>
    <w:pPr>
      <w:numPr>
        <w:ilvl w:val="2"/>
        <w:numId w:val="2"/>
      </w:numPr>
      <w:tabs>
        <w:tab w:val="left" w:pos="1170"/>
      </w:tabs>
      <w:spacing w:before="0" w:after="240" w:line="240" w:lineRule="atLeast"/>
      <w:outlineLvl w:val="2"/>
    </w:pPr>
    <w:rPr>
      <w:rFonts w:ascii="Arial Black" w:hAnsi="Arial Black"/>
      <w:spacing w:val="-10"/>
      <w:sz w:val="20"/>
    </w:rPr>
  </w:style>
  <w:style w:type="paragraph" w:styleId="Heading4">
    <w:name w:val="heading 4"/>
    <w:basedOn w:val="HeadingBase"/>
    <w:next w:val="BodyText"/>
    <w:autoRedefine/>
    <w:qFormat/>
    <w:rsid w:val="00197E11"/>
    <w:pPr>
      <w:numPr>
        <w:ilvl w:val="3"/>
        <w:numId w:val="2"/>
      </w:numPr>
      <w:spacing w:before="0" w:after="240" w:line="240" w:lineRule="atLeast"/>
      <w:outlineLvl w:val="3"/>
    </w:pPr>
  </w:style>
  <w:style w:type="paragraph" w:styleId="Heading5">
    <w:name w:val="heading 5"/>
    <w:basedOn w:val="HeadingBase"/>
    <w:next w:val="BodyText"/>
    <w:qFormat/>
    <w:rsid w:val="00CA5D48"/>
    <w:pPr>
      <w:spacing w:before="0" w:line="240" w:lineRule="atLeast"/>
      <w:ind w:left="1440"/>
      <w:outlineLvl w:val="4"/>
    </w:pPr>
    <w:rPr>
      <w:sz w:val="20"/>
    </w:rPr>
  </w:style>
  <w:style w:type="paragraph" w:styleId="Heading6">
    <w:name w:val="heading 6"/>
    <w:basedOn w:val="HeadingBase"/>
    <w:next w:val="BodyText"/>
    <w:qFormat/>
    <w:rsid w:val="00CA5D48"/>
    <w:pPr>
      <w:ind w:left="1440"/>
      <w:outlineLvl w:val="5"/>
    </w:pPr>
    <w:rPr>
      <w:i/>
      <w:sz w:val="20"/>
    </w:rPr>
  </w:style>
  <w:style w:type="paragraph" w:styleId="Heading7">
    <w:name w:val="heading 7"/>
    <w:basedOn w:val="HeadingBase"/>
    <w:next w:val="BodyText"/>
    <w:qFormat/>
    <w:rsid w:val="00CA5D48"/>
    <w:pPr>
      <w:outlineLvl w:val="6"/>
    </w:pPr>
    <w:rPr>
      <w:sz w:val="20"/>
    </w:rPr>
  </w:style>
  <w:style w:type="paragraph" w:styleId="Heading8">
    <w:name w:val="heading 8"/>
    <w:basedOn w:val="HeadingBase"/>
    <w:next w:val="BodyText"/>
    <w:qFormat/>
    <w:rsid w:val="00CA5D48"/>
    <w:pPr>
      <w:outlineLvl w:val="7"/>
    </w:pPr>
    <w:rPr>
      <w:i/>
      <w:sz w:val="18"/>
    </w:rPr>
  </w:style>
  <w:style w:type="paragraph" w:styleId="Heading9">
    <w:name w:val="heading 9"/>
    <w:basedOn w:val="HeadingBase"/>
    <w:next w:val="BodyText"/>
    <w:qFormat/>
    <w:rsid w:val="00E630D3"/>
    <w:pPr>
      <w:spacing w:line="200" w:lineRule="atLeast"/>
      <w:outlineLvl w:val="8"/>
    </w:pPr>
    <w:rPr>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lockQuotation">
    <w:name w:val="Block Quotation"/>
    <w:basedOn w:val="Normal"/>
    <w:rsid w:val="00CA5D48"/>
    <w:pPr>
      <w:pBdr>
        <w:top w:val="single" w:sz="12" w:space="12" w:color="FFFFFF"/>
        <w:left w:val="single" w:sz="6" w:space="12" w:color="FFFFFF"/>
        <w:bottom w:val="single" w:sz="6" w:space="12" w:color="FFFFFF"/>
        <w:right w:val="single" w:sz="6" w:space="12" w:color="FFFFFF"/>
      </w:pBdr>
      <w:shd w:val="pct5" w:color="auto" w:fill="auto"/>
      <w:spacing w:after="240" w:line="220" w:lineRule="atLeast"/>
      <w:ind w:left="1368" w:right="240"/>
      <w:jc w:val="both"/>
    </w:pPr>
    <w:rPr>
      <w:rFonts w:ascii="Arial Narrow" w:hAnsi="Arial Narrow"/>
    </w:rPr>
  </w:style>
  <w:style w:type="paragraph" w:styleId="BodyText">
    <w:name w:val="Body Text"/>
    <w:basedOn w:val="Normal"/>
    <w:link w:val="BodyTextChar"/>
    <w:rsid w:val="000F458A"/>
    <w:pPr>
      <w:spacing w:after="240" w:line="240" w:lineRule="atLeast"/>
      <w:ind w:left="432"/>
      <w:jc w:val="both"/>
    </w:pPr>
  </w:style>
  <w:style w:type="paragraph" w:styleId="BodyTextIndent">
    <w:name w:val="Body Text Indent"/>
    <w:basedOn w:val="Normal"/>
    <w:link w:val="BodyTextIndentChar"/>
    <w:rsid w:val="00793C53"/>
    <w:pPr>
      <w:spacing w:after="120"/>
      <w:ind w:left="360"/>
    </w:pPr>
  </w:style>
  <w:style w:type="paragraph" w:customStyle="1" w:styleId="BodyTextKeep">
    <w:name w:val="Body Text Keep"/>
    <w:basedOn w:val="BodyText"/>
    <w:rsid w:val="00CA5D48"/>
    <w:pPr>
      <w:keepNext/>
    </w:pPr>
  </w:style>
  <w:style w:type="paragraph" w:customStyle="1" w:styleId="Picture">
    <w:name w:val="Picture"/>
    <w:basedOn w:val="Normal"/>
    <w:next w:val="Caption"/>
    <w:rsid w:val="00CA5D48"/>
    <w:pPr>
      <w:keepNext/>
    </w:pPr>
  </w:style>
  <w:style w:type="paragraph" w:styleId="Caption">
    <w:name w:val="caption"/>
    <w:basedOn w:val="Picture"/>
    <w:next w:val="BodyText"/>
    <w:qFormat/>
    <w:rsid w:val="00303D3E"/>
    <w:pPr>
      <w:spacing w:before="60" w:after="240" w:line="220" w:lineRule="atLeast"/>
      <w:ind w:left="432"/>
      <w:jc w:val="center"/>
    </w:pPr>
    <w:rPr>
      <w:rFonts w:cs="Arial"/>
      <w:b/>
      <w:color w:val="215868" w:themeColor="accent5" w:themeShade="80"/>
      <w:spacing w:val="0"/>
      <w:sz w:val="22"/>
      <w:szCs w:val="22"/>
    </w:rPr>
  </w:style>
  <w:style w:type="paragraph" w:customStyle="1" w:styleId="PartLabel">
    <w:name w:val="Part Label"/>
    <w:basedOn w:val="Normal"/>
    <w:rsid w:val="00CA5D48"/>
    <w:pPr>
      <w:shd w:val="solid" w:color="auto" w:fill="auto"/>
      <w:spacing w:line="360" w:lineRule="exact"/>
      <w:ind w:left="0"/>
      <w:jc w:val="center"/>
    </w:pPr>
    <w:rPr>
      <w:color w:val="FFFFFF"/>
      <w:spacing w:val="-16"/>
      <w:sz w:val="26"/>
    </w:rPr>
  </w:style>
  <w:style w:type="paragraph" w:customStyle="1" w:styleId="PartTitle">
    <w:name w:val="Part Title"/>
    <w:basedOn w:val="Normal"/>
    <w:rsid w:val="00CA5D48"/>
    <w:pPr>
      <w:shd w:val="solid" w:color="auto" w:fill="auto"/>
      <w:spacing w:line="660" w:lineRule="exact"/>
      <w:ind w:left="0"/>
      <w:jc w:val="center"/>
    </w:pPr>
    <w:rPr>
      <w:rFonts w:ascii="Arial Black" w:hAnsi="Arial Black"/>
      <w:color w:val="FFFFFF"/>
      <w:spacing w:val="-40"/>
      <w:sz w:val="84"/>
    </w:rPr>
  </w:style>
  <w:style w:type="paragraph" w:customStyle="1" w:styleId="HeadingBase">
    <w:name w:val="Heading Base"/>
    <w:basedOn w:val="Normal"/>
    <w:next w:val="BodyText"/>
    <w:rsid w:val="00CA5D48"/>
    <w:pPr>
      <w:keepNext/>
      <w:keepLines/>
      <w:spacing w:before="140" w:line="220" w:lineRule="atLeast"/>
    </w:pPr>
    <w:rPr>
      <w:spacing w:val="-4"/>
      <w:kern w:val="28"/>
      <w:sz w:val="22"/>
    </w:rPr>
  </w:style>
  <w:style w:type="paragraph" w:styleId="Title">
    <w:name w:val="Title"/>
    <w:basedOn w:val="HeadingBase"/>
    <w:next w:val="Subtitle"/>
    <w:autoRedefine/>
    <w:qFormat/>
    <w:rsid w:val="000F458A"/>
    <w:pPr>
      <w:pBdr>
        <w:top w:val="single" w:sz="6" w:space="16" w:color="auto"/>
      </w:pBdr>
      <w:spacing w:before="220" w:after="60" w:line="320" w:lineRule="atLeast"/>
      <w:ind w:left="0"/>
      <w:jc w:val="center"/>
      <w:outlineLvl w:val="0"/>
    </w:pPr>
    <w:rPr>
      <w:rFonts w:ascii="Arial Black" w:hAnsi="Arial Black"/>
      <w:spacing w:val="-30"/>
      <w:sz w:val="40"/>
    </w:rPr>
  </w:style>
  <w:style w:type="paragraph" w:styleId="Subtitle">
    <w:name w:val="Subtitle"/>
    <w:basedOn w:val="Title"/>
    <w:next w:val="BodyText"/>
    <w:qFormat/>
    <w:rsid w:val="00CA5D48"/>
    <w:pPr>
      <w:pBdr>
        <w:top w:val="none" w:sz="0" w:space="0" w:color="auto"/>
      </w:pBdr>
      <w:spacing w:before="60" w:after="120" w:line="340" w:lineRule="atLeast"/>
    </w:pPr>
    <w:rPr>
      <w:rFonts w:ascii="Arial" w:hAnsi="Arial"/>
      <w:spacing w:val="-16"/>
      <w:sz w:val="32"/>
    </w:rPr>
  </w:style>
  <w:style w:type="paragraph" w:customStyle="1" w:styleId="ChapterSubtitle">
    <w:name w:val="Chapter Subtitle"/>
    <w:basedOn w:val="Subtitle"/>
    <w:rsid w:val="00CA5D48"/>
  </w:style>
  <w:style w:type="paragraph" w:customStyle="1" w:styleId="CompanyName">
    <w:name w:val="Company Name"/>
    <w:basedOn w:val="Normal"/>
    <w:rsid w:val="00CA5D48"/>
    <w:pPr>
      <w:keepNext/>
      <w:keepLines/>
      <w:spacing w:line="220" w:lineRule="atLeast"/>
      <w:ind w:left="0"/>
    </w:pPr>
    <w:rPr>
      <w:rFonts w:ascii="Arial Black" w:hAnsi="Arial Black"/>
      <w:spacing w:val="-25"/>
      <w:kern w:val="28"/>
      <w:sz w:val="32"/>
    </w:rPr>
  </w:style>
  <w:style w:type="paragraph" w:customStyle="1" w:styleId="ChapterTitle">
    <w:name w:val="Chapter Title"/>
    <w:basedOn w:val="Normal"/>
    <w:rsid w:val="00CA5D48"/>
    <w:pPr>
      <w:spacing w:before="120" w:line="660" w:lineRule="exact"/>
      <w:ind w:left="0"/>
      <w:jc w:val="center"/>
    </w:pPr>
    <w:rPr>
      <w:rFonts w:ascii="Arial Black" w:hAnsi="Arial Black"/>
      <w:color w:val="FFFFFF"/>
      <w:spacing w:val="-40"/>
      <w:sz w:val="84"/>
    </w:rPr>
  </w:style>
  <w:style w:type="character" w:styleId="CommentReference">
    <w:name w:val="annotation reference"/>
    <w:semiHidden/>
    <w:rsid w:val="00CA5D48"/>
    <w:rPr>
      <w:rFonts w:ascii="Arial" w:hAnsi="Arial"/>
      <w:sz w:val="16"/>
    </w:rPr>
  </w:style>
  <w:style w:type="paragraph" w:customStyle="1" w:styleId="FootnoteBase">
    <w:name w:val="Footnote Base"/>
    <w:basedOn w:val="Normal"/>
    <w:link w:val="FootnoteBaseChar"/>
    <w:rsid w:val="00CA5D48"/>
    <w:pPr>
      <w:keepLines/>
      <w:spacing w:line="200" w:lineRule="atLeast"/>
    </w:pPr>
    <w:rPr>
      <w:sz w:val="16"/>
    </w:rPr>
  </w:style>
  <w:style w:type="paragraph" w:styleId="CommentText">
    <w:name w:val="annotation text"/>
    <w:basedOn w:val="FootnoteBase"/>
    <w:link w:val="CommentTextChar"/>
    <w:semiHidden/>
    <w:rsid w:val="00CA5D48"/>
  </w:style>
  <w:style w:type="paragraph" w:customStyle="1" w:styleId="TableText">
    <w:name w:val="Table Text"/>
    <w:basedOn w:val="Normal"/>
    <w:rsid w:val="00CA5D48"/>
    <w:pPr>
      <w:spacing w:before="60"/>
      <w:ind w:left="0"/>
    </w:pPr>
    <w:rPr>
      <w:sz w:val="16"/>
    </w:rPr>
  </w:style>
  <w:style w:type="paragraph" w:customStyle="1" w:styleId="TitleCover">
    <w:name w:val="Title Cover"/>
    <w:basedOn w:val="HeadingBase"/>
    <w:next w:val="Normal"/>
    <w:rsid w:val="00CA5D48"/>
    <w:pPr>
      <w:pBdr>
        <w:top w:val="single" w:sz="48" w:space="31" w:color="auto"/>
      </w:pBdr>
      <w:tabs>
        <w:tab w:val="left" w:pos="0"/>
      </w:tabs>
      <w:spacing w:before="240" w:after="500" w:line="640" w:lineRule="exact"/>
      <w:ind w:left="0"/>
    </w:pPr>
    <w:rPr>
      <w:rFonts w:ascii="Arial Black" w:hAnsi="Arial Black"/>
      <w:b/>
      <w:spacing w:val="-48"/>
      <w:sz w:val="64"/>
    </w:rPr>
  </w:style>
  <w:style w:type="paragraph" w:customStyle="1" w:styleId="DocumentLabel">
    <w:name w:val="Document Label"/>
    <w:basedOn w:val="TitleCover"/>
    <w:rsid w:val="00CA5D48"/>
  </w:style>
  <w:style w:type="character" w:styleId="Emphasis">
    <w:name w:val="Emphasis"/>
    <w:qFormat/>
    <w:rsid w:val="00CA5D48"/>
    <w:rPr>
      <w:rFonts w:ascii="Arial Black" w:hAnsi="Arial Black"/>
      <w:spacing w:val="-4"/>
      <w:sz w:val="18"/>
    </w:rPr>
  </w:style>
  <w:style w:type="character" w:styleId="EndnoteReference">
    <w:name w:val="endnote reference"/>
    <w:semiHidden/>
    <w:rsid w:val="00CA5D48"/>
    <w:rPr>
      <w:vertAlign w:val="superscript"/>
    </w:rPr>
  </w:style>
  <w:style w:type="paragraph" w:styleId="EndnoteText">
    <w:name w:val="endnote text"/>
    <w:basedOn w:val="FootnoteBase"/>
    <w:semiHidden/>
    <w:rsid w:val="00CA5D48"/>
  </w:style>
  <w:style w:type="paragraph" w:customStyle="1" w:styleId="HeaderBase">
    <w:name w:val="Header Base"/>
    <w:basedOn w:val="Normal"/>
    <w:rsid w:val="00CA5D48"/>
    <w:pPr>
      <w:keepLines/>
      <w:tabs>
        <w:tab w:val="center" w:pos="4320"/>
        <w:tab w:val="right" w:pos="8640"/>
      </w:tabs>
      <w:spacing w:line="190" w:lineRule="atLeast"/>
    </w:pPr>
    <w:rPr>
      <w:caps/>
      <w:sz w:val="15"/>
    </w:rPr>
  </w:style>
  <w:style w:type="paragraph" w:styleId="Footer">
    <w:name w:val="footer"/>
    <w:basedOn w:val="HeaderBase"/>
    <w:link w:val="FooterChar"/>
    <w:uiPriority w:val="99"/>
    <w:rsid w:val="00CA5D48"/>
  </w:style>
  <w:style w:type="paragraph" w:customStyle="1" w:styleId="FooterEven">
    <w:name w:val="Footer Even"/>
    <w:basedOn w:val="Footer"/>
    <w:rsid w:val="00CA5D48"/>
    <w:pPr>
      <w:pBdr>
        <w:top w:val="single" w:sz="6" w:space="2" w:color="auto"/>
      </w:pBdr>
      <w:spacing w:before="600"/>
    </w:pPr>
  </w:style>
  <w:style w:type="paragraph" w:customStyle="1" w:styleId="FooterFirst">
    <w:name w:val="Footer First"/>
    <w:basedOn w:val="Footer"/>
    <w:rsid w:val="00CA5D48"/>
    <w:pPr>
      <w:pBdr>
        <w:top w:val="single" w:sz="6" w:space="2" w:color="auto"/>
      </w:pBdr>
      <w:spacing w:before="600"/>
    </w:pPr>
  </w:style>
  <w:style w:type="paragraph" w:customStyle="1" w:styleId="FooterOdd">
    <w:name w:val="Footer Odd"/>
    <w:basedOn w:val="Footer"/>
    <w:rsid w:val="00CA5D48"/>
    <w:pPr>
      <w:pBdr>
        <w:top w:val="single" w:sz="6" w:space="2" w:color="auto"/>
      </w:pBdr>
      <w:spacing w:before="600"/>
    </w:pPr>
  </w:style>
  <w:style w:type="character" w:styleId="FootnoteReference">
    <w:name w:val="footnote reference"/>
    <w:semiHidden/>
    <w:rsid w:val="00CA5D48"/>
    <w:rPr>
      <w:vertAlign w:val="superscript"/>
    </w:rPr>
  </w:style>
  <w:style w:type="paragraph" w:styleId="FootnoteText">
    <w:name w:val="footnote text"/>
    <w:basedOn w:val="FootnoteBase"/>
    <w:semiHidden/>
    <w:rsid w:val="00CA5D48"/>
  </w:style>
  <w:style w:type="paragraph" w:styleId="Header">
    <w:name w:val="header"/>
    <w:basedOn w:val="HeaderBase"/>
    <w:link w:val="HeaderChar"/>
    <w:uiPriority w:val="99"/>
    <w:rsid w:val="00CA5D48"/>
  </w:style>
  <w:style w:type="paragraph" w:customStyle="1" w:styleId="HeaderEven">
    <w:name w:val="Header Even"/>
    <w:basedOn w:val="Header"/>
    <w:rsid w:val="00CA5D48"/>
    <w:pPr>
      <w:pBdr>
        <w:bottom w:val="single" w:sz="6" w:space="1" w:color="auto"/>
      </w:pBdr>
      <w:spacing w:after="600"/>
    </w:pPr>
  </w:style>
  <w:style w:type="paragraph" w:customStyle="1" w:styleId="HeaderFirst">
    <w:name w:val="Header First"/>
    <w:basedOn w:val="Header"/>
    <w:rsid w:val="00CA5D48"/>
    <w:pPr>
      <w:pBdr>
        <w:top w:val="single" w:sz="6" w:space="2" w:color="auto"/>
      </w:pBdr>
      <w:jc w:val="right"/>
    </w:pPr>
  </w:style>
  <w:style w:type="paragraph" w:customStyle="1" w:styleId="HeaderOdd">
    <w:name w:val="Header Odd"/>
    <w:basedOn w:val="Header"/>
    <w:rsid w:val="00CA5D48"/>
    <w:pPr>
      <w:pBdr>
        <w:bottom w:val="single" w:sz="6" w:space="1" w:color="auto"/>
      </w:pBdr>
      <w:spacing w:after="600"/>
    </w:pPr>
  </w:style>
  <w:style w:type="paragraph" w:customStyle="1" w:styleId="IndexBase">
    <w:name w:val="Index Base"/>
    <w:basedOn w:val="Normal"/>
    <w:rsid w:val="00CA5D48"/>
    <w:pPr>
      <w:spacing w:line="240" w:lineRule="atLeast"/>
      <w:ind w:left="360" w:hanging="360"/>
    </w:pPr>
    <w:rPr>
      <w:sz w:val="18"/>
    </w:rPr>
  </w:style>
  <w:style w:type="paragraph" w:styleId="Index1">
    <w:name w:val="index 1"/>
    <w:basedOn w:val="IndexBase"/>
    <w:autoRedefine/>
    <w:semiHidden/>
    <w:rsid w:val="00CA5D48"/>
  </w:style>
  <w:style w:type="paragraph" w:styleId="Index2">
    <w:name w:val="index 2"/>
    <w:basedOn w:val="IndexBase"/>
    <w:autoRedefine/>
    <w:semiHidden/>
    <w:rsid w:val="00CA5D48"/>
    <w:pPr>
      <w:spacing w:line="240" w:lineRule="auto"/>
      <w:ind w:left="720"/>
    </w:pPr>
  </w:style>
  <w:style w:type="paragraph" w:styleId="Index3">
    <w:name w:val="index 3"/>
    <w:basedOn w:val="IndexBase"/>
    <w:autoRedefine/>
    <w:semiHidden/>
    <w:rsid w:val="00CA5D48"/>
    <w:pPr>
      <w:spacing w:line="240" w:lineRule="auto"/>
      <w:ind w:left="1080"/>
    </w:pPr>
  </w:style>
  <w:style w:type="paragraph" w:styleId="Index4">
    <w:name w:val="index 4"/>
    <w:basedOn w:val="IndexBase"/>
    <w:autoRedefine/>
    <w:semiHidden/>
    <w:rsid w:val="00CA5D48"/>
    <w:pPr>
      <w:spacing w:line="240" w:lineRule="auto"/>
      <w:ind w:left="1440"/>
    </w:pPr>
  </w:style>
  <w:style w:type="paragraph" w:styleId="Index5">
    <w:name w:val="index 5"/>
    <w:basedOn w:val="IndexBase"/>
    <w:autoRedefine/>
    <w:semiHidden/>
    <w:rsid w:val="00CA5D48"/>
    <w:pPr>
      <w:spacing w:line="240" w:lineRule="auto"/>
      <w:ind w:left="1800"/>
    </w:pPr>
  </w:style>
  <w:style w:type="paragraph" w:styleId="IndexHeading">
    <w:name w:val="index heading"/>
    <w:basedOn w:val="HeadingBase"/>
    <w:next w:val="Index1"/>
    <w:semiHidden/>
    <w:rsid w:val="00CA5D48"/>
    <w:pPr>
      <w:keepLines w:val="0"/>
      <w:spacing w:before="0" w:line="480" w:lineRule="atLeast"/>
      <w:ind w:left="0"/>
    </w:pPr>
    <w:rPr>
      <w:rFonts w:ascii="Arial Black" w:hAnsi="Arial Black"/>
      <w:spacing w:val="-5"/>
      <w:kern w:val="0"/>
      <w:sz w:val="24"/>
    </w:rPr>
  </w:style>
  <w:style w:type="character" w:customStyle="1" w:styleId="Lead-inEmphasis">
    <w:name w:val="Lead-in Emphasis"/>
    <w:rsid w:val="00CA5D48"/>
    <w:rPr>
      <w:rFonts w:ascii="Arial Black" w:hAnsi="Arial Black"/>
      <w:spacing w:val="-4"/>
      <w:sz w:val="18"/>
    </w:rPr>
  </w:style>
  <w:style w:type="character" w:styleId="LineNumber">
    <w:name w:val="line number"/>
    <w:rsid w:val="00CA5D48"/>
    <w:rPr>
      <w:sz w:val="18"/>
    </w:rPr>
  </w:style>
  <w:style w:type="paragraph" w:styleId="List">
    <w:name w:val="List"/>
    <w:basedOn w:val="BodyText"/>
    <w:link w:val="ListChar"/>
    <w:rsid w:val="00CA5D48"/>
    <w:pPr>
      <w:ind w:left="1440" w:hanging="360"/>
    </w:pPr>
  </w:style>
  <w:style w:type="paragraph" w:styleId="List2">
    <w:name w:val="List 2"/>
    <w:basedOn w:val="List"/>
    <w:rsid w:val="00CA5D48"/>
    <w:pPr>
      <w:ind w:left="1800"/>
    </w:pPr>
  </w:style>
  <w:style w:type="paragraph" w:styleId="List3">
    <w:name w:val="List 3"/>
    <w:basedOn w:val="List"/>
    <w:rsid w:val="00CA5D48"/>
    <w:pPr>
      <w:ind w:left="2160"/>
    </w:pPr>
  </w:style>
  <w:style w:type="paragraph" w:styleId="List4">
    <w:name w:val="List 4"/>
    <w:basedOn w:val="List"/>
    <w:rsid w:val="00CA5D48"/>
    <w:pPr>
      <w:ind w:left="2520"/>
    </w:pPr>
  </w:style>
  <w:style w:type="paragraph" w:styleId="List5">
    <w:name w:val="List 5"/>
    <w:basedOn w:val="List"/>
    <w:rsid w:val="00CA5D48"/>
    <w:pPr>
      <w:ind w:left="2880"/>
    </w:pPr>
  </w:style>
  <w:style w:type="paragraph" w:styleId="ListBullet">
    <w:name w:val="List Bullet"/>
    <w:basedOn w:val="List"/>
    <w:link w:val="ListBulletChar"/>
    <w:rsid w:val="00CA5D48"/>
  </w:style>
  <w:style w:type="paragraph" w:styleId="ListBullet2">
    <w:name w:val="List Bullet 2"/>
    <w:basedOn w:val="ListBullet"/>
    <w:autoRedefine/>
    <w:rsid w:val="00CA5D48"/>
    <w:pPr>
      <w:ind w:left="1800"/>
    </w:pPr>
  </w:style>
  <w:style w:type="paragraph" w:styleId="ListBullet3">
    <w:name w:val="List Bullet 3"/>
    <w:basedOn w:val="ListBullet"/>
    <w:autoRedefine/>
    <w:rsid w:val="004A6E86"/>
    <w:pPr>
      <w:tabs>
        <w:tab w:val="num" w:pos="1800"/>
        <w:tab w:val="num" w:pos="3600"/>
      </w:tabs>
      <w:ind w:left="3600" w:hanging="2160"/>
    </w:pPr>
    <w:rPr>
      <w:b/>
    </w:rPr>
  </w:style>
  <w:style w:type="paragraph" w:styleId="ListBullet4">
    <w:name w:val="List Bullet 4"/>
    <w:basedOn w:val="ListBullet"/>
    <w:link w:val="ListBullet4Char"/>
    <w:autoRedefine/>
    <w:rsid w:val="00CA5D48"/>
    <w:pPr>
      <w:ind w:left="2520"/>
    </w:pPr>
  </w:style>
  <w:style w:type="paragraph" w:styleId="ListBullet5">
    <w:name w:val="List Bullet 5"/>
    <w:basedOn w:val="ListBullet"/>
    <w:autoRedefine/>
    <w:rsid w:val="00CA5D48"/>
    <w:pPr>
      <w:ind w:left="2880"/>
    </w:pPr>
  </w:style>
  <w:style w:type="paragraph" w:styleId="ListContinue">
    <w:name w:val="List Continue"/>
    <w:basedOn w:val="List"/>
    <w:rsid w:val="00CA5D48"/>
    <w:pPr>
      <w:ind w:firstLine="0"/>
    </w:pPr>
  </w:style>
  <w:style w:type="paragraph" w:styleId="ListContinue2">
    <w:name w:val="List Continue 2"/>
    <w:basedOn w:val="ListContinue"/>
    <w:rsid w:val="00CA5D48"/>
    <w:pPr>
      <w:ind w:left="2160"/>
    </w:pPr>
  </w:style>
  <w:style w:type="paragraph" w:styleId="ListContinue3">
    <w:name w:val="List Continue 3"/>
    <w:basedOn w:val="ListContinue"/>
    <w:rsid w:val="00CA5D48"/>
    <w:pPr>
      <w:ind w:left="2520"/>
    </w:pPr>
  </w:style>
  <w:style w:type="paragraph" w:styleId="ListContinue4">
    <w:name w:val="List Continue 4"/>
    <w:basedOn w:val="ListContinue"/>
    <w:rsid w:val="00CA5D48"/>
    <w:pPr>
      <w:ind w:left="2880"/>
    </w:pPr>
  </w:style>
  <w:style w:type="paragraph" w:styleId="ListContinue5">
    <w:name w:val="List Continue 5"/>
    <w:basedOn w:val="ListContinue"/>
    <w:rsid w:val="00CA5D48"/>
    <w:pPr>
      <w:ind w:left="3240"/>
    </w:pPr>
  </w:style>
  <w:style w:type="paragraph" w:styleId="ListNumber">
    <w:name w:val="List Number"/>
    <w:basedOn w:val="List"/>
    <w:rsid w:val="00CA5D48"/>
    <w:pPr>
      <w:numPr>
        <w:numId w:val="1"/>
      </w:numPr>
    </w:pPr>
  </w:style>
  <w:style w:type="paragraph" w:styleId="ListNumber2">
    <w:name w:val="List Number 2"/>
    <w:basedOn w:val="ListNumber"/>
    <w:rsid w:val="00CA5D48"/>
    <w:pPr>
      <w:ind w:left="1800"/>
    </w:pPr>
  </w:style>
  <w:style w:type="paragraph" w:styleId="ListNumber3">
    <w:name w:val="List Number 3"/>
    <w:basedOn w:val="ListNumber"/>
    <w:rsid w:val="00CA5D48"/>
    <w:pPr>
      <w:ind w:left="2160"/>
    </w:pPr>
  </w:style>
  <w:style w:type="paragraph" w:styleId="ListNumber4">
    <w:name w:val="List Number 4"/>
    <w:basedOn w:val="ListNumber"/>
    <w:rsid w:val="00CA5D48"/>
    <w:pPr>
      <w:ind w:left="2520"/>
    </w:pPr>
  </w:style>
  <w:style w:type="paragraph" w:styleId="ListNumber5">
    <w:name w:val="List Number 5"/>
    <w:basedOn w:val="ListNumber"/>
    <w:rsid w:val="00CA5D48"/>
    <w:pPr>
      <w:ind w:left="2880"/>
    </w:pPr>
  </w:style>
  <w:style w:type="paragraph" w:customStyle="1" w:styleId="TableHeader">
    <w:name w:val="Table Header"/>
    <w:basedOn w:val="Normal"/>
    <w:rsid w:val="00021B6D"/>
    <w:pPr>
      <w:spacing w:before="60"/>
      <w:ind w:left="0"/>
      <w:jc w:val="center"/>
    </w:pPr>
    <w:rPr>
      <w:rFonts w:ascii="Arial Black" w:hAnsi="Arial Black"/>
      <w:sz w:val="16"/>
    </w:rPr>
  </w:style>
  <w:style w:type="paragraph" w:styleId="MessageHeader">
    <w:name w:val="Message Header"/>
    <w:basedOn w:val="BodyText"/>
    <w:rsid w:val="00CA5D48"/>
    <w:pPr>
      <w:keepLines/>
      <w:tabs>
        <w:tab w:val="left" w:pos="3600"/>
        <w:tab w:val="left" w:pos="4680"/>
      </w:tabs>
      <w:spacing w:after="120" w:line="280" w:lineRule="exact"/>
      <w:ind w:right="2160" w:hanging="1080"/>
      <w:jc w:val="left"/>
    </w:pPr>
    <w:rPr>
      <w:spacing w:val="0"/>
      <w:sz w:val="22"/>
    </w:rPr>
  </w:style>
  <w:style w:type="paragraph" w:styleId="NormalIndent">
    <w:name w:val="Normal Indent"/>
    <w:basedOn w:val="Normal"/>
    <w:rsid w:val="00CA5D48"/>
    <w:pPr>
      <w:ind w:left="1440"/>
    </w:pPr>
  </w:style>
  <w:style w:type="character" w:styleId="PageNumber">
    <w:name w:val="page number"/>
    <w:rsid w:val="00CA5D48"/>
    <w:rPr>
      <w:rFonts w:ascii="Arial Black" w:hAnsi="Arial Black"/>
      <w:spacing w:val="-10"/>
      <w:sz w:val="18"/>
    </w:rPr>
  </w:style>
  <w:style w:type="paragraph" w:customStyle="1" w:styleId="PartSubtitle">
    <w:name w:val="Part Subtitle"/>
    <w:basedOn w:val="Normal"/>
    <w:next w:val="BodyText"/>
    <w:rsid w:val="00CA5D48"/>
    <w:pPr>
      <w:keepNext/>
      <w:spacing w:before="360" w:after="120"/>
    </w:pPr>
    <w:rPr>
      <w:i/>
      <w:kern w:val="28"/>
      <w:sz w:val="26"/>
    </w:rPr>
  </w:style>
  <w:style w:type="paragraph" w:customStyle="1" w:styleId="ReturnAddress">
    <w:name w:val="Return Address"/>
    <w:basedOn w:val="Normal"/>
    <w:rsid w:val="00CA5D48"/>
    <w:pPr>
      <w:keepLines/>
      <w:framePr w:w="5160" w:h="840" w:wrap="notBeside" w:vAnchor="page" w:hAnchor="page" w:x="6121" w:y="915" w:anchorLock="1"/>
      <w:tabs>
        <w:tab w:val="left" w:pos="2160"/>
      </w:tabs>
      <w:spacing w:line="160" w:lineRule="atLeast"/>
      <w:ind w:left="0"/>
    </w:pPr>
    <w:rPr>
      <w:spacing w:val="0"/>
      <w:sz w:val="14"/>
    </w:rPr>
  </w:style>
  <w:style w:type="paragraph" w:customStyle="1" w:styleId="SectionHeading">
    <w:name w:val="Section Heading"/>
    <w:basedOn w:val="Heading1"/>
    <w:rsid w:val="00CA5D48"/>
    <w:pPr>
      <w:framePr w:wrap="notBeside" w:hAnchor="text"/>
    </w:pPr>
  </w:style>
  <w:style w:type="paragraph" w:customStyle="1" w:styleId="SectionLabel">
    <w:name w:val="Section Label"/>
    <w:basedOn w:val="HeadingBase"/>
    <w:next w:val="BodyText"/>
    <w:rsid w:val="00CA5D48"/>
    <w:pPr>
      <w:pBdr>
        <w:bottom w:val="single" w:sz="6" w:space="2" w:color="auto"/>
      </w:pBdr>
      <w:spacing w:before="360" w:after="960"/>
      <w:ind w:left="0"/>
    </w:pPr>
    <w:rPr>
      <w:rFonts w:ascii="Arial Black" w:hAnsi="Arial Black"/>
      <w:spacing w:val="-35"/>
      <w:sz w:val="54"/>
    </w:rPr>
  </w:style>
  <w:style w:type="character" w:customStyle="1" w:styleId="Slogan">
    <w:name w:val="Slogan"/>
    <w:basedOn w:val="DefaultParagraphFont"/>
    <w:rsid w:val="00CA5D48"/>
    <w:rPr>
      <w:i/>
      <w:spacing w:val="-6"/>
      <w:sz w:val="24"/>
    </w:rPr>
  </w:style>
  <w:style w:type="paragraph" w:customStyle="1" w:styleId="SubtitleCover">
    <w:name w:val="Subtitle Cover"/>
    <w:basedOn w:val="TitleCover"/>
    <w:next w:val="BodyText"/>
    <w:rsid w:val="00CA5D48"/>
    <w:pPr>
      <w:pBdr>
        <w:top w:val="single" w:sz="6" w:space="24" w:color="auto"/>
      </w:pBdr>
      <w:tabs>
        <w:tab w:val="clear" w:pos="0"/>
      </w:tabs>
      <w:spacing w:before="0" w:after="0" w:line="480" w:lineRule="atLeast"/>
      <w:ind w:left="835" w:right="835"/>
    </w:pPr>
    <w:rPr>
      <w:rFonts w:ascii="Arial" w:hAnsi="Arial"/>
      <w:b w:val="0"/>
      <w:spacing w:val="-30"/>
      <w:sz w:val="48"/>
    </w:rPr>
  </w:style>
  <w:style w:type="character" w:customStyle="1" w:styleId="Superscript">
    <w:name w:val="Superscript"/>
    <w:rsid w:val="00CA5D48"/>
    <w:rPr>
      <w:b/>
      <w:vertAlign w:val="superscript"/>
    </w:rPr>
  </w:style>
  <w:style w:type="paragraph" w:styleId="TableofAuthorities">
    <w:name w:val="table of authorities"/>
    <w:basedOn w:val="Normal"/>
    <w:semiHidden/>
    <w:rsid w:val="00CA5D48"/>
    <w:pPr>
      <w:tabs>
        <w:tab w:val="right" w:leader="dot" w:pos="7560"/>
      </w:tabs>
      <w:ind w:left="1440" w:hanging="360"/>
    </w:pPr>
  </w:style>
  <w:style w:type="paragraph" w:customStyle="1" w:styleId="TOCBase">
    <w:name w:val="TOC Base"/>
    <w:basedOn w:val="Normal"/>
    <w:autoRedefine/>
    <w:rsid w:val="00291D3D"/>
    <w:pPr>
      <w:tabs>
        <w:tab w:val="right" w:leader="dot" w:pos="6480"/>
      </w:tabs>
      <w:spacing w:after="240" w:line="240" w:lineRule="atLeast"/>
      <w:ind w:left="720"/>
    </w:pPr>
  </w:style>
  <w:style w:type="paragraph" w:styleId="TableofFigures">
    <w:name w:val="table of figures"/>
    <w:basedOn w:val="TOCBase"/>
    <w:semiHidden/>
    <w:rsid w:val="00CA5D48"/>
    <w:pPr>
      <w:ind w:left="1440" w:hanging="360"/>
    </w:pPr>
  </w:style>
  <w:style w:type="paragraph" w:styleId="TOAHeading">
    <w:name w:val="toa heading"/>
    <w:basedOn w:val="Normal"/>
    <w:next w:val="TableofAuthorities"/>
    <w:semiHidden/>
    <w:rsid w:val="00CA5D48"/>
    <w:pPr>
      <w:keepNext/>
      <w:spacing w:line="480" w:lineRule="atLeast"/>
    </w:pPr>
    <w:rPr>
      <w:rFonts w:ascii="Arial Black" w:hAnsi="Arial Black"/>
      <w:b/>
      <w:spacing w:val="-10"/>
      <w:kern w:val="28"/>
    </w:rPr>
  </w:style>
  <w:style w:type="paragraph" w:styleId="TOC1">
    <w:name w:val="toc 1"/>
    <w:basedOn w:val="TOCBase"/>
    <w:uiPriority w:val="39"/>
    <w:qFormat/>
    <w:rsid w:val="00D6031E"/>
    <w:pPr>
      <w:tabs>
        <w:tab w:val="clear" w:pos="6480"/>
      </w:tabs>
      <w:spacing w:before="240" w:after="120" w:line="240" w:lineRule="auto"/>
      <w:ind w:left="0"/>
    </w:pPr>
    <w:rPr>
      <w:rFonts w:asciiTheme="minorHAnsi" w:hAnsiTheme="minorHAnsi" w:cstheme="minorHAnsi"/>
      <w:b/>
      <w:bCs/>
    </w:rPr>
  </w:style>
  <w:style w:type="paragraph" w:styleId="TOC2">
    <w:name w:val="toc 2"/>
    <w:basedOn w:val="TOCBase"/>
    <w:autoRedefine/>
    <w:uiPriority w:val="39"/>
    <w:qFormat/>
    <w:rsid w:val="00DD3B15"/>
    <w:pPr>
      <w:tabs>
        <w:tab w:val="clear" w:pos="6480"/>
        <w:tab w:val="left" w:pos="800"/>
        <w:tab w:val="right" w:leader="dot" w:pos="9350"/>
      </w:tabs>
      <w:spacing w:before="120" w:after="0" w:line="240" w:lineRule="auto"/>
      <w:ind w:left="200"/>
    </w:pPr>
    <w:rPr>
      <w:rFonts w:cs="Arial"/>
      <w:iCs/>
      <w:noProof/>
      <w:spacing w:val="0"/>
      <w:sz w:val="18"/>
      <w:szCs w:val="22"/>
      <w14:scene3d>
        <w14:camera w14:prst="orthographicFront"/>
        <w14:lightRig w14:rig="threePt" w14:dir="t">
          <w14:rot w14:lat="0" w14:lon="0" w14:rev="0"/>
        </w14:lightRig>
      </w14:scene3d>
    </w:rPr>
  </w:style>
  <w:style w:type="paragraph" w:styleId="TOC3">
    <w:name w:val="toc 3"/>
    <w:basedOn w:val="TOCBase"/>
    <w:autoRedefine/>
    <w:uiPriority w:val="39"/>
    <w:qFormat/>
    <w:rsid w:val="00CA5D48"/>
    <w:pPr>
      <w:tabs>
        <w:tab w:val="clear" w:pos="6480"/>
      </w:tabs>
      <w:spacing w:after="0" w:line="240" w:lineRule="auto"/>
      <w:ind w:left="400"/>
    </w:pPr>
    <w:rPr>
      <w:rFonts w:asciiTheme="minorHAnsi" w:hAnsiTheme="minorHAnsi" w:cstheme="minorHAnsi"/>
    </w:rPr>
  </w:style>
  <w:style w:type="paragraph" w:styleId="TOC4">
    <w:name w:val="toc 4"/>
    <w:basedOn w:val="TOCBase"/>
    <w:autoRedefine/>
    <w:semiHidden/>
    <w:rsid w:val="00CA5D48"/>
    <w:pPr>
      <w:tabs>
        <w:tab w:val="clear" w:pos="6480"/>
      </w:tabs>
      <w:spacing w:after="0" w:line="240" w:lineRule="auto"/>
      <w:ind w:left="600"/>
    </w:pPr>
    <w:rPr>
      <w:rFonts w:asciiTheme="minorHAnsi" w:hAnsiTheme="minorHAnsi" w:cstheme="minorHAnsi"/>
    </w:rPr>
  </w:style>
  <w:style w:type="paragraph" w:styleId="TOC5">
    <w:name w:val="toc 5"/>
    <w:basedOn w:val="TOCBase"/>
    <w:autoRedefine/>
    <w:semiHidden/>
    <w:rsid w:val="00CA5D48"/>
    <w:pPr>
      <w:tabs>
        <w:tab w:val="clear" w:pos="6480"/>
      </w:tabs>
      <w:spacing w:after="0" w:line="240" w:lineRule="auto"/>
      <w:ind w:left="800"/>
    </w:pPr>
    <w:rPr>
      <w:rFonts w:asciiTheme="minorHAnsi" w:hAnsiTheme="minorHAnsi" w:cstheme="minorHAnsi"/>
    </w:rPr>
  </w:style>
  <w:style w:type="character" w:styleId="Hyperlink">
    <w:name w:val="Hyperlink"/>
    <w:basedOn w:val="DefaultParagraphFont"/>
    <w:uiPriority w:val="99"/>
    <w:rsid w:val="006A26BE"/>
    <w:rPr>
      <w:color w:val="000000"/>
      <w:u w:val="single"/>
    </w:rPr>
  </w:style>
  <w:style w:type="paragraph" w:customStyle="1" w:styleId="msoaddress">
    <w:name w:val="msoaddress"/>
    <w:rsid w:val="00001CBB"/>
    <w:rPr>
      <w:rFonts w:ascii="Franklin Gothic Book" w:hAnsi="Franklin Gothic Book"/>
      <w:color w:val="000000"/>
      <w:kern w:val="28"/>
      <w:sz w:val="14"/>
      <w:szCs w:val="14"/>
    </w:rPr>
  </w:style>
  <w:style w:type="character" w:customStyle="1" w:styleId="BodyTextChar">
    <w:name w:val="Body Text Char"/>
    <w:basedOn w:val="DefaultParagraphFont"/>
    <w:link w:val="BodyText"/>
    <w:rsid w:val="000F458A"/>
    <w:rPr>
      <w:rFonts w:ascii="Arial" w:hAnsi="Arial"/>
      <w:spacing w:val="-5"/>
      <w:lang w:val="en-US" w:eastAsia="en-US" w:bidi="ar-SA"/>
    </w:rPr>
  </w:style>
  <w:style w:type="paragraph" w:customStyle="1" w:styleId="ShortReturnAddress">
    <w:name w:val="Short Return Address"/>
    <w:basedOn w:val="Normal"/>
    <w:rsid w:val="00793C53"/>
  </w:style>
  <w:style w:type="paragraph" w:customStyle="1" w:styleId="PPLine">
    <w:name w:val="PP Line"/>
    <w:basedOn w:val="Signature"/>
    <w:rsid w:val="00793C53"/>
  </w:style>
  <w:style w:type="paragraph" w:styleId="BalloonText">
    <w:name w:val="Balloon Text"/>
    <w:basedOn w:val="Normal"/>
    <w:semiHidden/>
    <w:rsid w:val="002D6335"/>
    <w:rPr>
      <w:rFonts w:ascii="Tahoma" w:hAnsi="Tahoma" w:cs="Tahoma"/>
      <w:sz w:val="16"/>
      <w:szCs w:val="16"/>
    </w:rPr>
  </w:style>
  <w:style w:type="paragraph" w:customStyle="1" w:styleId="StyleReturnAddressLeft-007">
    <w:name w:val="Style Return Address + Left:  -0.07&quot;"/>
    <w:basedOn w:val="ReturnAddress"/>
    <w:autoRedefine/>
    <w:rsid w:val="001123D0"/>
    <w:pPr>
      <w:framePr w:wrap="notBeside"/>
      <w:ind w:left="-101"/>
    </w:pPr>
  </w:style>
  <w:style w:type="paragraph" w:styleId="Signature">
    <w:name w:val="Signature"/>
    <w:basedOn w:val="Normal"/>
    <w:rsid w:val="00793C53"/>
    <w:pPr>
      <w:ind w:left="4320"/>
    </w:pPr>
  </w:style>
  <w:style w:type="paragraph" w:styleId="TOC6">
    <w:name w:val="toc 6"/>
    <w:basedOn w:val="Normal"/>
    <w:next w:val="Normal"/>
    <w:autoRedefine/>
    <w:semiHidden/>
    <w:rsid w:val="00A809D8"/>
    <w:pPr>
      <w:ind w:left="1000"/>
    </w:pPr>
    <w:rPr>
      <w:rFonts w:asciiTheme="minorHAnsi" w:hAnsiTheme="minorHAnsi" w:cstheme="minorHAnsi"/>
    </w:rPr>
  </w:style>
  <w:style w:type="paragraph" w:styleId="TOC7">
    <w:name w:val="toc 7"/>
    <w:basedOn w:val="Normal"/>
    <w:next w:val="Normal"/>
    <w:autoRedefine/>
    <w:semiHidden/>
    <w:rsid w:val="00A809D8"/>
    <w:pPr>
      <w:ind w:left="1200"/>
    </w:pPr>
    <w:rPr>
      <w:rFonts w:asciiTheme="minorHAnsi" w:hAnsiTheme="minorHAnsi" w:cstheme="minorHAnsi"/>
    </w:rPr>
  </w:style>
  <w:style w:type="paragraph" w:styleId="TOC8">
    <w:name w:val="toc 8"/>
    <w:basedOn w:val="Normal"/>
    <w:next w:val="Normal"/>
    <w:autoRedefine/>
    <w:semiHidden/>
    <w:rsid w:val="00A809D8"/>
    <w:pPr>
      <w:ind w:left="1400"/>
    </w:pPr>
    <w:rPr>
      <w:rFonts w:asciiTheme="minorHAnsi" w:hAnsiTheme="minorHAnsi" w:cstheme="minorHAnsi"/>
    </w:rPr>
  </w:style>
  <w:style w:type="paragraph" w:styleId="TOC9">
    <w:name w:val="toc 9"/>
    <w:basedOn w:val="Normal"/>
    <w:next w:val="Normal"/>
    <w:autoRedefine/>
    <w:semiHidden/>
    <w:rsid w:val="00A809D8"/>
    <w:pPr>
      <w:ind w:left="1600"/>
    </w:pPr>
    <w:rPr>
      <w:rFonts w:asciiTheme="minorHAnsi" w:hAnsiTheme="minorHAnsi" w:cstheme="minorHAnsi"/>
    </w:rPr>
  </w:style>
  <w:style w:type="paragraph" w:styleId="BodyText3">
    <w:name w:val="Body Text 3"/>
    <w:basedOn w:val="Normal"/>
    <w:rsid w:val="0087054F"/>
    <w:pPr>
      <w:spacing w:after="120"/>
    </w:pPr>
    <w:rPr>
      <w:sz w:val="16"/>
      <w:szCs w:val="16"/>
    </w:rPr>
  </w:style>
  <w:style w:type="character" w:customStyle="1" w:styleId="Char">
    <w:name w:val="Char"/>
    <w:basedOn w:val="DefaultParagraphFont"/>
    <w:rsid w:val="0087054F"/>
    <w:rPr>
      <w:rFonts w:ascii="Arial" w:hAnsi="Arial"/>
      <w:spacing w:val="-5"/>
      <w:lang w:val="en-US" w:eastAsia="en-US" w:bidi="ar-SA"/>
    </w:rPr>
  </w:style>
  <w:style w:type="table" w:styleId="TableGrid">
    <w:name w:val="Table Grid"/>
    <w:basedOn w:val="TableNormal"/>
    <w:uiPriority w:val="59"/>
    <w:rsid w:val="00096DD1"/>
    <w:pPr>
      <w:ind w:left="1080"/>
    </w:p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15" w:type="dxa"/>
        <w:bottom w:w="0" w:type="dxa"/>
        <w:right w:w="115" w:type="dxa"/>
      </w:tblCellMar>
    </w:tblPr>
    <w:trPr>
      <w:jc w:val="center"/>
    </w:trPr>
  </w:style>
  <w:style w:type="character" w:customStyle="1" w:styleId="ListChar">
    <w:name w:val="List Char"/>
    <w:basedOn w:val="BodyTextChar"/>
    <w:link w:val="List"/>
    <w:rsid w:val="00550D3D"/>
    <w:rPr>
      <w:rFonts w:ascii="Arial" w:hAnsi="Arial"/>
      <w:spacing w:val="-5"/>
      <w:lang w:val="en-US" w:eastAsia="en-US" w:bidi="ar-SA"/>
    </w:rPr>
  </w:style>
  <w:style w:type="character" w:customStyle="1" w:styleId="ListBulletChar">
    <w:name w:val="List Bullet Char"/>
    <w:basedOn w:val="ListChar"/>
    <w:link w:val="ListBullet"/>
    <w:rsid w:val="00550D3D"/>
    <w:rPr>
      <w:rFonts w:ascii="Arial" w:hAnsi="Arial"/>
      <w:spacing w:val="-5"/>
      <w:lang w:val="en-US" w:eastAsia="en-US" w:bidi="ar-SA"/>
    </w:rPr>
  </w:style>
  <w:style w:type="character" w:customStyle="1" w:styleId="ListBullet4Char">
    <w:name w:val="List Bullet 4 Char"/>
    <w:basedOn w:val="ListBulletChar"/>
    <w:link w:val="ListBullet4"/>
    <w:rsid w:val="00550D3D"/>
    <w:rPr>
      <w:rFonts w:ascii="Arial" w:hAnsi="Arial"/>
      <w:spacing w:val="-5"/>
      <w:lang w:val="en-US" w:eastAsia="en-US" w:bidi="ar-SA"/>
    </w:rPr>
  </w:style>
  <w:style w:type="paragraph" w:styleId="BodyTextFirstIndent">
    <w:name w:val="Body Text First Indent"/>
    <w:basedOn w:val="BodyText"/>
    <w:rsid w:val="00605F81"/>
    <w:pPr>
      <w:spacing w:after="120" w:line="240" w:lineRule="auto"/>
      <w:ind w:left="1080" w:firstLine="210"/>
      <w:jc w:val="left"/>
    </w:pPr>
  </w:style>
  <w:style w:type="paragraph" w:styleId="DocumentMap">
    <w:name w:val="Document Map"/>
    <w:basedOn w:val="Normal"/>
    <w:semiHidden/>
    <w:rsid w:val="00403FEC"/>
    <w:pPr>
      <w:shd w:val="clear" w:color="auto" w:fill="000080"/>
    </w:pPr>
    <w:rPr>
      <w:rFonts w:ascii="Tahoma" w:hAnsi="Tahoma" w:cs="Tahoma"/>
    </w:rPr>
  </w:style>
  <w:style w:type="paragraph" w:styleId="BodyText2">
    <w:name w:val="Body Text 2"/>
    <w:basedOn w:val="Normal"/>
    <w:rsid w:val="00860591"/>
    <w:pPr>
      <w:spacing w:after="120"/>
    </w:pPr>
  </w:style>
  <w:style w:type="paragraph" w:customStyle="1" w:styleId="ListNumberedBold">
    <w:name w:val="List Numbered Bold"/>
    <w:basedOn w:val="ListBullet"/>
    <w:rsid w:val="00310958"/>
    <w:pPr>
      <w:numPr>
        <w:numId w:val="3"/>
      </w:numPr>
    </w:pPr>
    <w:rPr>
      <w:b/>
      <w:bCs/>
      <w:spacing w:val="0"/>
    </w:rPr>
  </w:style>
  <w:style w:type="paragraph" w:styleId="BodyTextIndent3">
    <w:name w:val="Body Text Indent 3"/>
    <w:basedOn w:val="Normal"/>
    <w:rsid w:val="002D00B3"/>
    <w:pPr>
      <w:spacing w:after="120"/>
      <w:ind w:left="360"/>
    </w:pPr>
    <w:rPr>
      <w:sz w:val="16"/>
      <w:szCs w:val="16"/>
    </w:rPr>
  </w:style>
  <w:style w:type="paragraph" w:styleId="CommentSubject">
    <w:name w:val="annotation subject"/>
    <w:basedOn w:val="CommentText"/>
    <w:next w:val="CommentText"/>
    <w:link w:val="CommentSubjectChar"/>
    <w:rsid w:val="00D45E04"/>
    <w:pPr>
      <w:keepLines w:val="0"/>
      <w:spacing w:line="240" w:lineRule="auto"/>
    </w:pPr>
    <w:rPr>
      <w:b/>
      <w:bCs/>
      <w:sz w:val="20"/>
    </w:rPr>
  </w:style>
  <w:style w:type="character" w:customStyle="1" w:styleId="FootnoteBaseChar">
    <w:name w:val="Footnote Base Char"/>
    <w:basedOn w:val="DefaultParagraphFont"/>
    <w:link w:val="FootnoteBase"/>
    <w:rsid w:val="00D45E04"/>
    <w:rPr>
      <w:rFonts w:ascii="Arial" w:hAnsi="Arial"/>
      <w:spacing w:val="-5"/>
      <w:sz w:val="16"/>
    </w:rPr>
  </w:style>
  <w:style w:type="character" w:customStyle="1" w:styleId="CommentTextChar">
    <w:name w:val="Comment Text Char"/>
    <w:basedOn w:val="FootnoteBaseChar"/>
    <w:link w:val="CommentText"/>
    <w:rsid w:val="00D45E04"/>
    <w:rPr>
      <w:rFonts w:ascii="Arial" w:hAnsi="Arial"/>
      <w:spacing w:val="-5"/>
      <w:sz w:val="16"/>
    </w:rPr>
  </w:style>
  <w:style w:type="character" w:customStyle="1" w:styleId="CommentSubjectChar">
    <w:name w:val="Comment Subject Char"/>
    <w:basedOn w:val="CommentTextChar"/>
    <w:link w:val="CommentSubject"/>
    <w:rsid w:val="00D45E04"/>
    <w:rPr>
      <w:rFonts w:ascii="Arial" w:hAnsi="Arial"/>
      <w:spacing w:val="-5"/>
      <w:sz w:val="16"/>
    </w:rPr>
  </w:style>
  <w:style w:type="character" w:customStyle="1" w:styleId="Heading2Char">
    <w:name w:val="Heading 2 Char"/>
    <w:basedOn w:val="DefaultParagraphFont"/>
    <w:link w:val="Heading2"/>
    <w:rsid w:val="0014285D"/>
    <w:rPr>
      <w:rFonts w:asciiTheme="minorHAnsi" w:hAnsiTheme="minorHAnsi" w:cs="Arial"/>
      <w:b/>
      <w:color w:val="984806" w:themeColor="accent6" w:themeShade="80"/>
      <w:kern w:val="28"/>
      <w:sz w:val="26"/>
      <w:szCs w:val="26"/>
    </w:rPr>
  </w:style>
  <w:style w:type="paragraph" w:styleId="Revision">
    <w:name w:val="Revision"/>
    <w:hidden/>
    <w:uiPriority w:val="99"/>
    <w:semiHidden/>
    <w:rsid w:val="00997E2F"/>
    <w:rPr>
      <w:rFonts w:ascii="Arial" w:hAnsi="Arial"/>
      <w:spacing w:val="-5"/>
    </w:rPr>
  </w:style>
  <w:style w:type="character" w:customStyle="1" w:styleId="FooterChar">
    <w:name w:val="Footer Char"/>
    <w:basedOn w:val="DefaultParagraphFont"/>
    <w:link w:val="Footer"/>
    <w:uiPriority w:val="99"/>
    <w:rsid w:val="00521CC3"/>
    <w:rPr>
      <w:rFonts w:ascii="Arial" w:hAnsi="Arial"/>
      <w:caps/>
      <w:spacing w:val="-5"/>
      <w:sz w:val="15"/>
    </w:rPr>
  </w:style>
  <w:style w:type="character" w:customStyle="1" w:styleId="BodyTextIndentChar">
    <w:name w:val="Body Text Indent Char"/>
    <w:basedOn w:val="DefaultParagraphFont"/>
    <w:link w:val="BodyTextIndent"/>
    <w:rsid w:val="00021B6D"/>
    <w:rPr>
      <w:rFonts w:ascii="Arial" w:hAnsi="Arial"/>
      <w:spacing w:val="-5"/>
    </w:rPr>
  </w:style>
  <w:style w:type="paragraph" w:customStyle="1" w:styleId="FigureCaption">
    <w:name w:val="Figure Caption"/>
    <w:next w:val="BlockText"/>
    <w:rsid w:val="00E70141"/>
    <w:rPr>
      <w:rFonts w:ascii="Arial" w:hAnsi="Arial"/>
      <w:b/>
      <w:spacing w:val="-4"/>
      <w:kern w:val="28"/>
      <w:sz w:val="16"/>
    </w:rPr>
  </w:style>
  <w:style w:type="paragraph" w:styleId="BlockText">
    <w:name w:val="Block Text"/>
    <w:basedOn w:val="Normal"/>
    <w:rsid w:val="00773309"/>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paragraph" w:styleId="NormalWeb">
    <w:name w:val="Normal (Web)"/>
    <w:basedOn w:val="Normal"/>
    <w:uiPriority w:val="99"/>
    <w:unhideWhenUsed/>
    <w:rsid w:val="00F013FB"/>
    <w:pPr>
      <w:spacing w:before="100" w:beforeAutospacing="1" w:after="100" w:afterAutospacing="1"/>
      <w:ind w:left="0"/>
    </w:pPr>
    <w:rPr>
      <w:rFonts w:ascii="Times New Roman" w:eastAsiaTheme="minorEastAsia" w:hAnsi="Times New Roman"/>
      <w:spacing w:val="0"/>
      <w:sz w:val="24"/>
      <w:szCs w:val="24"/>
    </w:rPr>
  </w:style>
  <w:style w:type="character" w:styleId="Strong">
    <w:name w:val="Strong"/>
    <w:basedOn w:val="DefaultParagraphFont"/>
    <w:qFormat/>
    <w:rsid w:val="0028746C"/>
    <w:rPr>
      <w:b/>
      <w:bCs/>
    </w:rPr>
  </w:style>
  <w:style w:type="paragraph" w:styleId="Quote">
    <w:name w:val="Quote"/>
    <w:basedOn w:val="Normal"/>
    <w:next w:val="Normal"/>
    <w:link w:val="QuoteChar"/>
    <w:uiPriority w:val="29"/>
    <w:qFormat/>
    <w:rsid w:val="00560EE7"/>
    <w:rPr>
      <w:i/>
      <w:iCs/>
      <w:color w:val="000000" w:themeColor="text1"/>
    </w:rPr>
  </w:style>
  <w:style w:type="character" w:customStyle="1" w:styleId="QuoteChar">
    <w:name w:val="Quote Char"/>
    <w:basedOn w:val="DefaultParagraphFont"/>
    <w:link w:val="Quote"/>
    <w:uiPriority w:val="29"/>
    <w:rsid w:val="00560EE7"/>
    <w:rPr>
      <w:rFonts w:ascii="Arial" w:hAnsi="Arial"/>
      <w:i/>
      <w:iCs/>
      <w:color w:val="000000" w:themeColor="text1"/>
      <w:spacing w:val="-5"/>
    </w:rPr>
  </w:style>
  <w:style w:type="paragraph" w:styleId="ListParagraph">
    <w:name w:val="List Paragraph"/>
    <w:basedOn w:val="Normal"/>
    <w:uiPriority w:val="34"/>
    <w:qFormat/>
    <w:rsid w:val="00EA69CC"/>
    <w:pPr>
      <w:ind w:left="720"/>
      <w:contextualSpacing/>
    </w:pPr>
  </w:style>
  <w:style w:type="paragraph" w:styleId="TOCHeading">
    <w:name w:val="TOC Heading"/>
    <w:basedOn w:val="Heading1"/>
    <w:next w:val="Normal"/>
    <w:uiPriority w:val="39"/>
    <w:unhideWhenUsed/>
    <w:qFormat/>
    <w:rsid w:val="00EB539C"/>
    <w:pPr>
      <w:keepLines/>
      <w:pageBreakBefore w:val="0"/>
      <w:widowControl/>
      <w:numPr>
        <w:numId w:val="0"/>
      </w:numPr>
      <w:pBdr>
        <w:top w:val="none" w:sz="0" w:space="0" w:color="auto"/>
        <w:left w:val="none" w:sz="0" w:space="0" w:color="auto"/>
        <w:bottom w:val="none" w:sz="0" w:space="0" w:color="auto"/>
        <w:right w:val="none" w:sz="0" w:space="0" w:color="auto"/>
      </w:pBdr>
      <w:snapToGrid/>
      <w:spacing w:after="0"/>
      <w:ind w:right="0"/>
      <w:jc w:val="center"/>
      <w:outlineLvl w:val="9"/>
    </w:pPr>
    <w:rPr>
      <w:rFonts w:eastAsiaTheme="majorEastAsia"/>
      <w:b w:val="0"/>
      <w:bCs/>
      <w:color w:val="FFFFFF" w:themeColor="background1"/>
      <w:kern w:val="0"/>
    </w:rPr>
  </w:style>
  <w:style w:type="character" w:customStyle="1" w:styleId="HeaderChar">
    <w:name w:val="Header Char"/>
    <w:basedOn w:val="DefaultParagraphFont"/>
    <w:link w:val="Header"/>
    <w:uiPriority w:val="99"/>
    <w:rsid w:val="004160D9"/>
    <w:rPr>
      <w:rFonts w:ascii="Arial" w:hAnsi="Arial"/>
      <w:caps/>
      <w:spacing w:val="-5"/>
      <w:sz w:val="15"/>
    </w:rPr>
  </w:style>
  <w:style w:type="paragraph" w:customStyle="1" w:styleId="Memoirbodycopy">
    <w:name w:val="Memoir body copy"/>
    <w:basedOn w:val="BodyText"/>
    <w:link w:val="MemoirbodycopyChar"/>
    <w:qFormat/>
    <w:rsid w:val="001B194F"/>
    <w:pPr>
      <w:spacing w:line="240" w:lineRule="auto"/>
    </w:pPr>
    <w:rPr>
      <w:rFonts w:asciiTheme="minorHAnsi" w:hAnsiTheme="minorHAnsi"/>
      <w:color w:val="262626" w:themeColor="text1" w:themeTint="D9"/>
      <w:spacing w:val="0"/>
    </w:rPr>
  </w:style>
  <w:style w:type="table" w:customStyle="1" w:styleId="Memoirtablestyle">
    <w:name w:val="Memoir table style"/>
    <w:basedOn w:val="TableNormal"/>
    <w:uiPriority w:val="99"/>
    <w:qFormat/>
    <w:rsid w:val="00303D3E"/>
    <w:tblPr>
      <w:tblInd w:w="0" w:type="dxa"/>
      <w:tblCellMar>
        <w:top w:w="0" w:type="dxa"/>
        <w:left w:w="108" w:type="dxa"/>
        <w:bottom w:w="0" w:type="dxa"/>
        <w:right w:w="108" w:type="dxa"/>
      </w:tblCellMar>
    </w:tblPr>
  </w:style>
  <w:style w:type="character" w:customStyle="1" w:styleId="MemoirbodycopyChar">
    <w:name w:val="Memoir body copy Char"/>
    <w:basedOn w:val="BodyTextChar"/>
    <w:link w:val="Memoirbodycopy"/>
    <w:rsid w:val="001B194F"/>
    <w:rPr>
      <w:rFonts w:asciiTheme="minorHAnsi" w:hAnsiTheme="minorHAnsi"/>
      <w:color w:val="262626" w:themeColor="text1" w:themeTint="D9"/>
      <w:spacing w:val="-5"/>
      <w:lang w:val="en-US" w:eastAsia="en-US" w:bidi="ar-SA"/>
    </w:rPr>
  </w:style>
  <w:style w:type="table" w:styleId="TableColumns4">
    <w:name w:val="Table Columns 4"/>
    <w:basedOn w:val="TableNormal"/>
    <w:rsid w:val="00950208"/>
    <w:pPr>
      <w:ind w:left="1080"/>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920546">
      <w:bodyDiv w:val="1"/>
      <w:marLeft w:val="0"/>
      <w:marRight w:val="0"/>
      <w:marTop w:val="0"/>
      <w:marBottom w:val="0"/>
      <w:divBdr>
        <w:top w:val="none" w:sz="0" w:space="0" w:color="auto"/>
        <w:left w:val="none" w:sz="0" w:space="0" w:color="auto"/>
        <w:bottom w:val="none" w:sz="0" w:space="0" w:color="auto"/>
        <w:right w:val="none" w:sz="0" w:space="0" w:color="auto"/>
      </w:divBdr>
    </w:div>
    <w:div w:id="312488871">
      <w:bodyDiv w:val="1"/>
      <w:marLeft w:val="0"/>
      <w:marRight w:val="0"/>
      <w:marTop w:val="0"/>
      <w:marBottom w:val="0"/>
      <w:divBdr>
        <w:top w:val="none" w:sz="0" w:space="0" w:color="auto"/>
        <w:left w:val="none" w:sz="0" w:space="0" w:color="auto"/>
        <w:bottom w:val="none" w:sz="0" w:space="0" w:color="auto"/>
        <w:right w:val="none" w:sz="0" w:space="0" w:color="auto"/>
      </w:divBdr>
    </w:div>
    <w:div w:id="385296907">
      <w:bodyDiv w:val="1"/>
      <w:marLeft w:val="0"/>
      <w:marRight w:val="0"/>
      <w:marTop w:val="0"/>
      <w:marBottom w:val="0"/>
      <w:divBdr>
        <w:top w:val="none" w:sz="0" w:space="0" w:color="auto"/>
        <w:left w:val="none" w:sz="0" w:space="0" w:color="auto"/>
        <w:bottom w:val="none" w:sz="0" w:space="0" w:color="auto"/>
        <w:right w:val="none" w:sz="0" w:space="0" w:color="auto"/>
      </w:divBdr>
      <w:divsChild>
        <w:div w:id="1007749651">
          <w:marLeft w:val="0"/>
          <w:marRight w:val="0"/>
          <w:marTop w:val="0"/>
          <w:marBottom w:val="0"/>
          <w:divBdr>
            <w:top w:val="none" w:sz="0" w:space="0" w:color="auto"/>
            <w:left w:val="none" w:sz="0" w:space="0" w:color="auto"/>
            <w:bottom w:val="none" w:sz="0" w:space="0" w:color="auto"/>
            <w:right w:val="none" w:sz="0" w:space="0" w:color="auto"/>
          </w:divBdr>
          <w:divsChild>
            <w:div w:id="171265446">
              <w:marLeft w:val="0"/>
              <w:marRight w:val="0"/>
              <w:marTop w:val="0"/>
              <w:marBottom w:val="0"/>
              <w:divBdr>
                <w:top w:val="none" w:sz="0" w:space="0" w:color="auto"/>
                <w:left w:val="none" w:sz="0" w:space="0" w:color="auto"/>
                <w:bottom w:val="none" w:sz="0" w:space="0" w:color="auto"/>
                <w:right w:val="none" w:sz="0" w:space="0" w:color="auto"/>
              </w:divBdr>
            </w:div>
            <w:div w:id="1029528922">
              <w:marLeft w:val="0"/>
              <w:marRight w:val="0"/>
              <w:marTop w:val="0"/>
              <w:marBottom w:val="0"/>
              <w:divBdr>
                <w:top w:val="none" w:sz="0" w:space="0" w:color="auto"/>
                <w:left w:val="none" w:sz="0" w:space="0" w:color="auto"/>
                <w:bottom w:val="none" w:sz="0" w:space="0" w:color="auto"/>
                <w:right w:val="none" w:sz="0" w:space="0" w:color="auto"/>
              </w:divBdr>
            </w:div>
            <w:div w:id="1513645881">
              <w:marLeft w:val="0"/>
              <w:marRight w:val="0"/>
              <w:marTop w:val="0"/>
              <w:marBottom w:val="0"/>
              <w:divBdr>
                <w:top w:val="none" w:sz="0" w:space="0" w:color="auto"/>
                <w:left w:val="none" w:sz="0" w:space="0" w:color="auto"/>
                <w:bottom w:val="none" w:sz="0" w:space="0" w:color="auto"/>
                <w:right w:val="none" w:sz="0" w:space="0" w:color="auto"/>
              </w:divBdr>
            </w:div>
            <w:div w:id="191785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057552">
      <w:bodyDiv w:val="1"/>
      <w:marLeft w:val="0"/>
      <w:marRight w:val="0"/>
      <w:marTop w:val="0"/>
      <w:marBottom w:val="0"/>
      <w:divBdr>
        <w:top w:val="none" w:sz="0" w:space="0" w:color="auto"/>
        <w:left w:val="none" w:sz="0" w:space="0" w:color="auto"/>
        <w:bottom w:val="none" w:sz="0" w:space="0" w:color="auto"/>
        <w:right w:val="none" w:sz="0" w:space="0" w:color="auto"/>
      </w:divBdr>
    </w:div>
    <w:div w:id="720250062">
      <w:bodyDiv w:val="1"/>
      <w:marLeft w:val="0"/>
      <w:marRight w:val="0"/>
      <w:marTop w:val="0"/>
      <w:marBottom w:val="0"/>
      <w:divBdr>
        <w:top w:val="none" w:sz="0" w:space="0" w:color="auto"/>
        <w:left w:val="none" w:sz="0" w:space="0" w:color="auto"/>
        <w:bottom w:val="none" w:sz="0" w:space="0" w:color="auto"/>
        <w:right w:val="none" w:sz="0" w:space="0" w:color="auto"/>
      </w:divBdr>
    </w:div>
    <w:div w:id="811870670">
      <w:bodyDiv w:val="1"/>
      <w:marLeft w:val="0"/>
      <w:marRight w:val="0"/>
      <w:marTop w:val="0"/>
      <w:marBottom w:val="0"/>
      <w:divBdr>
        <w:top w:val="none" w:sz="0" w:space="0" w:color="auto"/>
        <w:left w:val="none" w:sz="0" w:space="0" w:color="auto"/>
        <w:bottom w:val="none" w:sz="0" w:space="0" w:color="auto"/>
        <w:right w:val="none" w:sz="0" w:space="0" w:color="auto"/>
      </w:divBdr>
      <w:divsChild>
        <w:div w:id="2086761792">
          <w:marLeft w:val="0"/>
          <w:marRight w:val="0"/>
          <w:marTop w:val="0"/>
          <w:marBottom w:val="0"/>
          <w:divBdr>
            <w:top w:val="none" w:sz="0" w:space="0" w:color="auto"/>
            <w:left w:val="none" w:sz="0" w:space="0" w:color="auto"/>
            <w:bottom w:val="none" w:sz="0" w:space="0" w:color="auto"/>
            <w:right w:val="none" w:sz="0" w:space="0" w:color="auto"/>
          </w:divBdr>
          <w:divsChild>
            <w:div w:id="70977076">
              <w:marLeft w:val="0"/>
              <w:marRight w:val="0"/>
              <w:marTop w:val="0"/>
              <w:marBottom w:val="0"/>
              <w:divBdr>
                <w:top w:val="none" w:sz="0" w:space="0" w:color="auto"/>
                <w:left w:val="none" w:sz="0" w:space="0" w:color="auto"/>
                <w:bottom w:val="none" w:sz="0" w:space="0" w:color="auto"/>
                <w:right w:val="none" w:sz="0" w:space="0" w:color="auto"/>
              </w:divBdr>
            </w:div>
            <w:div w:id="239677493">
              <w:marLeft w:val="0"/>
              <w:marRight w:val="0"/>
              <w:marTop w:val="0"/>
              <w:marBottom w:val="0"/>
              <w:divBdr>
                <w:top w:val="none" w:sz="0" w:space="0" w:color="auto"/>
                <w:left w:val="none" w:sz="0" w:space="0" w:color="auto"/>
                <w:bottom w:val="none" w:sz="0" w:space="0" w:color="auto"/>
                <w:right w:val="none" w:sz="0" w:space="0" w:color="auto"/>
              </w:divBdr>
            </w:div>
            <w:div w:id="464392957">
              <w:marLeft w:val="0"/>
              <w:marRight w:val="0"/>
              <w:marTop w:val="0"/>
              <w:marBottom w:val="0"/>
              <w:divBdr>
                <w:top w:val="none" w:sz="0" w:space="0" w:color="auto"/>
                <w:left w:val="none" w:sz="0" w:space="0" w:color="auto"/>
                <w:bottom w:val="none" w:sz="0" w:space="0" w:color="auto"/>
                <w:right w:val="none" w:sz="0" w:space="0" w:color="auto"/>
              </w:divBdr>
            </w:div>
            <w:div w:id="629284933">
              <w:marLeft w:val="0"/>
              <w:marRight w:val="0"/>
              <w:marTop w:val="0"/>
              <w:marBottom w:val="0"/>
              <w:divBdr>
                <w:top w:val="none" w:sz="0" w:space="0" w:color="auto"/>
                <w:left w:val="none" w:sz="0" w:space="0" w:color="auto"/>
                <w:bottom w:val="none" w:sz="0" w:space="0" w:color="auto"/>
                <w:right w:val="none" w:sz="0" w:space="0" w:color="auto"/>
              </w:divBdr>
            </w:div>
            <w:div w:id="733964096">
              <w:marLeft w:val="0"/>
              <w:marRight w:val="0"/>
              <w:marTop w:val="0"/>
              <w:marBottom w:val="0"/>
              <w:divBdr>
                <w:top w:val="none" w:sz="0" w:space="0" w:color="auto"/>
                <w:left w:val="none" w:sz="0" w:space="0" w:color="auto"/>
                <w:bottom w:val="none" w:sz="0" w:space="0" w:color="auto"/>
                <w:right w:val="none" w:sz="0" w:space="0" w:color="auto"/>
              </w:divBdr>
            </w:div>
            <w:div w:id="845677833">
              <w:marLeft w:val="0"/>
              <w:marRight w:val="0"/>
              <w:marTop w:val="0"/>
              <w:marBottom w:val="0"/>
              <w:divBdr>
                <w:top w:val="none" w:sz="0" w:space="0" w:color="auto"/>
                <w:left w:val="none" w:sz="0" w:space="0" w:color="auto"/>
                <w:bottom w:val="none" w:sz="0" w:space="0" w:color="auto"/>
                <w:right w:val="none" w:sz="0" w:space="0" w:color="auto"/>
              </w:divBdr>
            </w:div>
            <w:div w:id="922420935">
              <w:marLeft w:val="0"/>
              <w:marRight w:val="0"/>
              <w:marTop w:val="0"/>
              <w:marBottom w:val="0"/>
              <w:divBdr>
                <w:top w:val="none" w:sz="0" w:space="0" w:color="auto"/>
                <w:left w:val="none" w:sz="0" w:space="0" w:color="auto"/>
                <w:bottom w:val="none" w:sz="0" w:space="0" w:color="auto"/>
                <w:right w:val="none" w:sz="0" w:space="0" w:color="auto"/>
              </w:divBdr>
            </w:div>
            <w:div w:id="1436948766">
              <w:marLeft w:val="0"/>
              <w:marRight w:val="0"/>
              <w:marTop w:val="0"/>
              <w:marBottom w:val="0"/>
              <w:divBdr>
                <w:top w:val="none" w:sz="0" w:space="0" w:color="auto"/>
                <w:left w:val="none" w:sz="0" w:space="0" w:color="auto"/>
                <w:bottom w:val="none" w:sz="0" w:space="0" w:color="auto"/>
                <w:right w:val="none" w:sz="0" w:space="0" w:color="auto"/>
              </w:divBdr>
            </w:div>
            <w:div w:id="1832287920">
              <w:marLeft w:val="0"/>
              <w:marRight w:val="0"/>
              <w:marTop w:val="0"/>
              <w:marBottom w:val="0"/>
              <w:divBdr>
                <w:top w:val="none" w:sz="0" w:space="0" w:color="auto"/>
                <w:left w:val="none" w:sz="0" w:space="0" w:color="auto"/>
                <w:bottom w:val="none" w:sz="0" w:space="0" w:color="auto"/>
                <w:right w:val="none" w:sz="0" w:space="0" w:color="auto"/>
              </w:divBdr>
            </w:div>
            <w:div w:id="1869416760">
              <w:marLeft w:val="0"/>
              <w:marRight w:val="0"/>
              <w:marTop w:val="0"/>
              <w:marBottom w:val="0"/>
              <w:divBdr>
                <w:top w:val="none" w:sz="0" w:space="0" w:color="auto"/>
                <w:left w:val="none" w:sz="0" w:space="0" w:color="auto"/>
                <w:bottom w:val="none" w:sz="0" w:space="0" w:color="auto"/>
                <w:right w:val="none" w:sz="0" w:space="0" w:color="auto"/>
              </w:divBdr>
            </w:div>
            <w:div w:id="1929388257">
              <w:marLeft w:val="0"/>
              <w:marRight w:val="0"/>
              <w:marTop w:val="0"/>
              <w:marBottom w:val="0"/>
              <w:divBdr>
                <w:top w:val="none" w:sz="0" w:space="0" w:color="auto"/>
                <w:left w:val="none" w:sz="0" w:space="0" w:color="auto"/>
                <w:bottom w:val="none" w:sz="0" w:space="0" w:color="auto"/>
                <w:right w:val="none" w:sz="0" w:space="0" w:color="auto"/>
              </w:divBdr>
            </w:div>
            <w:div w:id="210784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79385">
      <w:bodyDiv w:val="1"/>
      <w:marLeft w:val="0"/>
      <w:marRight w:val="0"/>
      <w:marTop w:val="0"/>
      <w:marBottom w:val="0"/>
      <w:divBdr>
        <w:top w:val="none" w:sz="0" w:space="0" w:color="auto"/>
        <w:left w:val="none" w:sz="0" w:space="0" w:color="auto"/>
        <w:bottom w:val="none" w:sz="0" w:space="0" w:color="auto"/>
        <w:right w:val="none" w:sz="0" w:space="0" w:color="auto"/>
      </w:divBdr>
    </w:div>
    <w:div w:id="1290168483">
      <w:bodyDiv w:val="1"/>
      <w:marLeft w:val="0"/>
      <w:marRight w:val="0"/>
      <w:marTop w:val="0"/>
      <w:marBottom w:val="0"/>
      <w:divBdr>
        <w:top w:val="none" w:sz="0" w:space="0" w:color="auto"/>
        <w:left w:val="none" w:sz="0" w:space="0" w:color="auto"/>
        <w:bottom w:val="none" w:sz="0" w:space="0" w:color="auto"/>
        <w:right w:val="none" w:sz="0" w:space="0" w:color="auto"/>
      </w:divBdr>
    </w:div>
    <w:div w:id="1376809665">
      <w:bodyDiv w:val="1"/>
      <w:marLeft w:val="0"/>
      <w:marRight w:val="0"/>
      <w:marTop w:val="0"/>
      <w:marBottom w:val="0"/>
      <w:divBdr>
        <w:top w:val="none" w:sz="0" w:space="0" w:color="auto"/>
        <w:left w:val="none" w:sz="0" w:space="0" w:color="auto"/>
        <w:bottom w:val="none" w:sz="0" w:space="0" w:color="auto"/>
        <w:right w:val="none" w:sz="0" w:space="0" w:color="auto"/>
      </w:divBdr>
    </w:div>
    <w:div w:id="1386294591">
      <w:bodyDiv w:val="1"/>
      <w:marLeft w:val="0"/>
      <w:marRight w:val="0"/>
      <w:marTop w:val="0"/>
      <w:marBottom w:val="0"/>
      <w:divBdr>
        <w:top w:val="none" w:sz="0" w:space="0" w:color="auto"/>
        <w:left w:val="none" w:sz="0" w:space="0" w:color="auto"/>
        <w:bottom w:val="none" w:sz="0" w:space="0" w:color="auto"/>
        <w:right w:val="none" w:sz="0" w:space="0" w:color="auto"/>
      </w:divBdr>
    </w:div>
    <w:div w:id="1514875131">
      <w:bodyDiv w:val="1"/>
      <w:marLeft w:val="0"/>
      <w:marRight w:val="0"/>
      <w:marTop w:val="0"/>
      <w:marBottom w:val="0"/>
      <w:divBdr>
        <w:top w:val="none" w:sz="0" w:space="0" w:color="auto"/>
        <w:left w:val="none" w:sz="0" w:space="0" w:color="auto"/>
        <w:bottom w:val="none" w:sz="0" w:space="0" w:color="auto"/>
        <w:right w:val="none" w:sz="0" w:space="0" w:color="auto"/>
      </w:divBdr>
    </w:div>
    <w:div w:id="1643270270">
      <w:bodyDiv w:val="1"/>
      <w:marLeft w:val="0"/>
      <w:marRight w:val="0"/>
      <w:marTop w:val="0"/>
      <w:marBottom w:val="0"/>
      <w:divBdr>
        <w:top w:val="none" w:sz="0" w:space="0" w:color="auto"/>
        <w:left w:val="none" w:sz="0" w:space="0" w:color="auto"/>
        <w:bottom w:val="none" w:sz="0" w:space="0" w:color="auto"/>
        <w:right w:val="none" w:sz="0" w:space="0" w:color="auto"/>
      </w:divBdr>
    </w:div>
    <w:div w:id="2001689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10.wmf"/><Relationship Id="rId18" Type="http://schemas.openxmlformats.org/officeDocument/2006/relationships/footer" Target="footer2.xml"/><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header" Target="header3.xml"/><Relationship Id="rId7" Type="http://schemas.microsoft.com/office/2007/relationships/stylesWithEffects" Target="stylesWithEffects.xml"/><Relationship Id="rId12" Type="http://schemas.openxmlformats.org/officeDocument/2006/relationships/image" Target="media/image1.wmf"/><Relationship Id="rId17" Type="http://schemas.openxmlformats.org/officeDocument/2006/relationships/footer" Target="footer1.xml"/><Relationship Id="rId25" Type="http://schemas.openxmlformats.org/officeDocument/2006/relationships/header" Target="header6.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header" Target="header5.xml"/><Relationship Id="rId5"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image" Target="media/image5.jpg"/><Relationship Id="rId10" Type="http://schemas.openxmlformats.org/officeDocument/2006/relationships/footnotes" Target="footnotes.xml"/><Relationship Id="rId19"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jpeg"/><Relationship Id="rId22" Type="http://schemas.openxmlformats.org/officeDocument/2006/relationships/header" Target="header4.xm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2" Type="http://schemas.openxmlformats.org/officeDocument/2006/relationships/image" Target="media/image6.wmf"/><Relationship Id="rId1" Type="http://schemas.openxmlformats.org/officeDocument/2006/relationships/image" Target="media/image4.wmf"/></Relationships>
</file>

<file path=word/_rels/header5.xml.rels><?xml version="1.0" encoding="UTF-8" standalone="yes"?>
<Relationships xmlns="http://schemas.openxmlformats.org/package/2006/relationships"><Relationship Id="rId2" Type="http://schemas.openxmlformats.org/officeDocument/2006/relationships/image" Target="media/image6.wmf"/><Relationship Id="rId1" Type="http://schemas.openxmlformats.org/officeDocument/2006/relationships/image" Target="media/image4.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il\Documents\New_mRnW_Memoir_datasheet_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B719F3A607827488E40067EF1B967EC" ma:contentTypeVersion="0" ma:contentTypeDescription="Create a new document." ma:contentTypeScope="" ma:versionID="a4c73a50c45d97e28d233423a4dc22ed">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5EFF43-B4BF-473F-897E-9D5089B18D62}">
  <ds:schemaRefs>
    <ds:schemaRef ds:uri="http://schemas.microsoft.com/sharepoint/v3/contenttype/forms"/>
  </ds:schemaRefs>
</ds:datastoreItem>
</file>

<file path=customXml/itemProps2.xml><?xml version="1.0" encoding="utf-8"?>
<ds:datastoreItem xmlns:ds="http://schemas.openxmlformats.org/officeDocument/2006/customXml" ds:itemID="{FA48B456-AB90-4DAC-863A-F04D1311DEBB}">
  <ds:schemaRefs>
    <ds:schemaRef ds:uri="http://schemas.microsoft.com/office/2006/metadata/properties"/>
  </ds:schemaRefs>
</ds:datastoreItem>
</file>

<file path=customXml/itemProps3.xml><?xml version="1.0" encoding="utf-8"?>
<ds:datastoreItem xmlns:ds="http://schemas.openxmlformats.org/officeDocument/2006/customXml" ds:itemID="{55705F86-0AF3-4DE5-83E3-183111715D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6DFEBFFA-2A71-4CDE-B337-61004F1F6F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New_mRnW_Memoir_datasheet_01</Template>
  <TotalTime>2</TotalTime>
  <Pages>18</Pages>
  <Words>2388</Words>
  <Characters>13617</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Functional Datasheet</vt:lpstr>
    </vt:vector>
  </TitlesOfParts>
  <Company>Microsoft</Company>
  <LinksUpToDate>false</LinksUpToDate>
  <CharactersWithSpaces>15974</CharactersWithSpaces>
  <SharedDoc>false</SharedDoc>
  <HLinks>
    <vt:vector size="42" baseType="variant">
      <vt:variant>
        <vt:i4>1114174</vt:i4>
      </vt:variant>
      <vt:variant>
        <vt:i4>38</vt:i4>
      </vt:variant>
      <vt:variant>
        <vt:i4>0</vt:i4>
      </vt:variant>
      <vt:variant>
        <vt:i4>5</vt:i4>
      </vt:variant>
      <vt:variant>
        <vt:lpwstr/>
      </vt:variant>
      <vt:variant>
        <vt:lpwstr>_Toc87677274</vt:lpwstr>
      </vt:variant>
      <vt:variant>
        <vt:i4>1441854</vt:i4>
      </vt:variant>
      <vt:variant>
        <vt:i4>32</vt:i4>
      </vt:variant>
      <vt:variant>
        <vt:i4>0</vt:i4>
      </vt:variant>
      <vt:variant>
        <vt:i4>5</vt:i4>
      </vt:variant>
      <vt:variant>
        <vt:lpwstr/>
      </vt:variant>
      <vt:variant>
        <vt:lpwstr>_Toc87677273</vt:lpwstr>
      </vt:variant>
      <vt:variant>
        <vt:i4>1507390</vt:i4>
      </vt:variant>
      <vt:variant>
        <vt:i4>26</vt:i4>
      </vt:variant>
      <vt:variant>
        <vt:i4>0</vt:i4>
      </vt:variant>
      <vt:variant>
        <vt:i4>5</vt:i4>
      </vt:variant>
      <vt:variant>
        <vt:lpwstr/>
      </vt:variant>
      <vt:variant>
        <vt:lpwstr>_Toc87677272</vt:lpwstr>
      </vt:variant>
      <vt:variant>
        <vt:i4>1310782</vt:i4>
      </vt:variant>
      <vt:variant>
        <vt:i4>20</vt:i4>
      </vt:variant>
      <vt:variant>
        <vt:i4>0</vt:i4>
      </vt:variant>
      <vt:variant>
        <vt:i4>5</vt:i4>
      </vt:variant>
      <vt:variant>
        <vt:lpwstr/>
      </vt:variant>
      <vt:variant>
        <vt:lpwstr>_Toc87677271</vt:lpwstr>
      </vt:variant>
      <vt:variant>
        <vt:i4>1376318</vt:i4>
      </vt:variant>
      <vt:variant>
        <vt:i4>14</vt:i4>
      </vt:variant>
      <vt:variant>
        <vt:i4>0</vt:i4>
      </vt:variant>
      <vt:variant>
        <vt:i4>5</vt:i4>
      </vt:variant>
      <vt:variant>
        <vt:lpwstr/>
      </vt:variant>
      <vt:variant>
        <vt:lpwstr>_Toc87677270</vt:lpwstr>
      </vt:variant>
      <vt:variant>
        <vt:i4>1835071</vt:i4>
      </vt:variant>
      <vt:variant>
        <vt:i4>8</vt:i4>
      </vt:variant>
      <vt:variant>
        <vt:i4>0</vt:i4>
      </vt:variant>
      <vt:variant>
        <vt:i4>5</vt:i4>
      </vt:variant>
      <vt:variant>
        <vt:lpwstr/>
      </vt:variant>
      <vt:variant>
        <vt:lpwstr>_Toc87677269</vt:lpwstr>
      </vt:variant>
      <vt:variant>
        <vt:i4>1900607</vt:i4>
      </vt:variant>
      <vt:variant>
        <vt:i4>2</vt:i4>
      </vt:variant>
      <vt:variant>
        <vt:i4>0</vt:i4>
      </vt:variant>
      <vt:variant>
        <vt:i4>5</vt:i4>
      </vt:variant>
      <vt:variant>
        <vt:lpwstr/>
      </vt:variant>
      <vt:variant>
        <vt:lpwstr>_Toc87677268</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Functional Datasheet</dc:title>
  <dc:creator>Swati Tutliani</dc:creator>
  <cp:lastModifiedBy>MSI</cp:lastModifiedBy>
  <cp:revision>4</cp:revision>
  <cp:lastPrinted>2013-05-26T18:29:00Z</cp:lastPrinted>
  <dcterms:created xsi:type="dcterms:W3CDTF">2014-05-12T21:07:00Z</dcterms:created>
  <dcterms:modified xsi:type="dcterms:W3CDTF">2014-05-27T18:32:00Z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UseDefaultLanguage">
    <vt:bool>true</vt:bool>
  </property>
  <property fmtid="{D5CDD505-2E9C-101B-9397-08002B2CF9AE}" pid="3" name="Version">
    <vt:i4>2000102700</vt:i4>
  </property>
  <property fmtid="{D5CDD505-2E9C-101B-9397-08002B2CF9AE}" pid="4" name="LCID">
    <vt:i4>1033</vt:i4>
  </property>
  <property fmtid="{D5CDD505-2E9C-101B-9397-08002B2CF9AE}" pid="5" name="ContentTypeId">
    <vt:lpwstr>0x0101006B719F3A607827488E40067EF1B967EC</vt:lpwstr>
  </property>
</Properties>
</file>