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7985" w:rsidRDefault="00377985" w:rsidP="00303D3E">
      <w:pPr>
        <w:pStyle w:val="Caption"/>
        <w:rPr>
          <w:rStyle w:val="Emphasis"/>
          <w:sz w:val="28"/>
          <w:szCs w:val="28"/>
        </w:rPr>
      </w:pPr>
      <w:bookmarkStart w:id="0" w:name="_Toc65472089"/>
      <w:bookmarkStart w:id="1" w:name="_Toc65472613"/>
      <w:bookmarkStart w:id="2" w:name="_Toc83702679"/>
    </w:p>
    <w:p w:rsidR="00377985" w:rsidRDefault="00377985" w:rsidP="00303D3E">
      <w:pPr>
        <w:pStyle w:val="Caption"/>
        <w:rPr>
          <w:rStyle w:val="Emphasis"/>
          <w:sz w:val="28"/>
          <w:szCs w:val="28"/>
        </w:rPr>
      </w:pPr>
    </w:p>
    <w:p w:rsidR="003C44C2" w:rsidRDefault="00233136" w:rsidP="00303D3E">
      <w:pPr>
        <w:pStyle w:val="Caption"/>
        <w:rPr>
          <w:rStyle w:val="Emphasis"/>
          <w:sz w:val="28"/>
          <w:szCs w:val="28"/>
        </w:rPr>
      </w:pPr>
      <w:r>
        <w:rPr>
          <w:noProof/>
        </w:rPr>
        <mc:AlternateContent>
          <mc:Choice Requires="wps">
            <w:drawing>
              <wp:anchor distT="0" distB="0" distL="114300" distR="114300" simplePos="0" relativeHeight="251742208" behindDoc="0" locked="0" layoutInCell="1" allowOverlap="1">
                <wp:simplePos x="0" y="0"/>
                <wp:positionH relativeFrom="column">
                  <wp:posOffset>3104515</wp:posOffset>
                </wp:positionH>
                <wp:positionV relativeFrom="paragraph">
                  <wp:posOffset>-463388</wp:posOffset>
                </wp:positionV>
                <wp:extent cx="3404220" cy="1087474"/>
                <wp:effectExtent l="0" t="0" r="0" b="0"/>
                <wp:wrapNone/>
                <wp:docPr id="46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220" cy="1087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1D1A" w:rsidRDefault="00061D1A" w:rsidP="00E21EA4">
                            <w:pPr>
                              <w:jc w:val="right"/>
                              <w:rPr>
                                <w:rFonts w:asciiTheme="minorHAnsi" w:hAnsiTheme="minorHAnsi"/>
                                <w:noProof/>
                                <w:color w:val="A69F86"/>
                                <w:sz w:val="36"/>
                                <w:szCs w:val="36"/>
                              </w:rPr>
                            </w:pPr>
                            <w:r>
                              <w:rPr>
                                <w:rFonts w:asciiTheme="minorHAnsi" w:hAnsiTheme="minorHAnsi"/>
                                <w:noProof/>
                                <w:color w:val="A69F86"/>
                                <w:sz w:val="36"/>
                                <w:szCs w:val="36"/>
                              </w:rPr>
                              <w:t>Algorithm 4r5ws_a32 Microarchitecture Document</w:t>
                            </w:r>
                          </w:p>
                          <w:p w:rsidR="00061D1A" w:rsidRPr="00297882" w:rsidRDefault="00061D1A" w:rsidP="004160D9">
                            <w:pPr>
                              <w:jc w:val="right"/>
                              <w:rPr>
                                <w:rFonts w:asciiTheme="minorHAnsi" w:hAnsiTheme="minorHAnsi"/>
                                <w:color w:val="A69F86"/>
                                <w:sz w:val="36"/>
                                <w:szCs w:val="3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8" o:spid="_x0000_s1026" type="#_x0000_t202" style="position:absolute;left:0;text-align:left;margin-left:244.45pt;margin-top:-36.5pt;width:268.05pt;height:85.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FvtwIAAL0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" filled="f" stroked="f">
                <v:textbox>
                  <w:txbxContent>
                    <w:p w:rsidR="00061D1A" w:rsidRDefault="00061D1A" w:rsidP="00E21EA4">
                      <w:pPr>
                        <w:jc w:val="right"/>
                        <w:rPr>
                          <w:rFonts w:asciiTheme="minorHAnsi" w:hAnsiTheme="minorHAnsi"/>
                          <w:noProof/>
                          <w:color w:val="A69F86"/>
                          <w:sz w:val="36"/>
                          <w:szCs w:val="36"/>
                        </w:rPr>
                      </w:pPr>
                      <w:r>
                        <w:rPr>
                          <w:rFonts w:asciiTheme="minorHAnsi" w:hAnsiTheme="minorHAnsi"/>
                          <w:noProof/>
                          <w:color w:val="A69F86"/>
                          <w:sz w:val="36"/>
                          <w:szCs w:val="36"/>
                        </w:rPr>
                        <w:t>Algorithm 4r5ws_a32 Microarchitecture Document</w:t>
                      </w:r>
                    </w:p>
                    <w:p w:rsidR="00061D1A" w:rsidRPr="00297882" w:rsidRDefault="00061D1A" w:rsidP="004160D9">
                      <w:pPr>
                        <w:jc w:val="right"/>
                        <w:rPr>
                          <w:rFonts w:asciiTheme="minorHAnsi" w:hAnsiTheme="minorHAnsi"/>
                          <w:color w:val="A69F86"/>
                          <w:sz w:val="36"/>
                          <w:szCs w:val="36"/>
                        </w:rPr>
                      </w:pPr>
                    </w:p>
                  </w:txbxContent>
                </v:textbox>
              </v:shape>
            </w:pict>
          </mc:Fallback>
        </mc:AlternateContent>
      </w:r>
      <w:r>
        <w:rPr>
          <w:noProof/>
        </w:rPr>
        <mc:AlternateContent>
          <mc:Choice Requires="wps">
            <w:drawing>
              <wp:anchor distT="0" distB="0" distL="114300" distR="114300" simplePos="0" relativeHeight="251741184" behindDoc="0" locked="0" layoutInCell="1" allowOverlap="1">
                <wp:simplePos x="0" y="0"/>
                <wp:positionH relativeFrom="column">
                  <wp:posOffset>-771525</wp:posOffset>
                </wp:positionH>
                <wp:positionV relativeFrom="paragraph">
                  <wp:posOffset>-790575</wp:posOffset>
                </wp:positionV>
                <wp:extent cx="4686300" cy="1467485"/>
                <wp:effectExtent l="0" t="0" r="0" b="0"/>
                <wp:wrapNone/>
                <wp:docPr id="46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6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1D1A" w:rsidRDefault="00061D1A"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27" type="#_x0000_t202" style="position:absolute;left:0;text-align:left;margin-left:-60.75pt;margin-top:-62.25pt;width:369pt;height:11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wY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" filled="f" stroked="f">
                <v:textbox>
                  <w:txbxContent>
                    <w:p w:rsidR="00061D1A" w:rsidRDefault="00061D1A"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36064" behindDoc="0" locked="0" layoutInCell="1" allowOverlap="1">
                <wp:simplePos x="0" y="0"/>
                <wp:positionH relativeFrom="column">
                  <wp:posOffset>-934720</wp:posOffset>
                </wp:positionH>
                <wp:positionV relativeFrom="paragraph">
                  <wp:posOffset>-925830</wp:posOffset>
                </wp:positionV>
                <wp:extent cx="7846695" cy="1651000"/>
                <wp:effectExtent l="0" t="0" r="20955" b="44450"/>
                <wp:wrapNone/>
                <wp:docPr id="465"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1651000"/>
                        </a:xfrm>
                        <a:prstGeom prst="rect">
                          <a:avLst/>
                        </a:prstGeom>
                        <a:gradFill rotWithShape="0">
                          <a:gsLst>
                            <a:gs pos="0">
                              <a:schemeClr val="tx1">
                                <a:lumMod val="100000"/>
                                <a:lumOff val="0"/>
                              </a:schemeClr>
                            </a:gs>
                            <a:gs pos="100000">
                              <a:srgbClr val="3D3D3D"/>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026" style="position:absolute;margin-left:-73.6pt;margin-top:-72.9pt;width:617.85pt;height:13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" fillcolor="black [3213]" stroked="f" strokecolor="#666 [1936]" strokeweight="1pt">
                <v:fill color2="#3d3d3d" angle="45" focus="100%" type="gradient"/>
                <v:shadow on="t" color="#7f7f7f [1601]" opacity=".5" offset="1pt"/>
              </v:rect>
            </w:pict>
          </mc:Fallback>
        </mc:AlternateContent>
      </w:r>
    </w:p>
    <w:p w:rsidR="00555174" w:rsidRDefault="00555174" w:rsidP="00555174">
      <w:pPr>
        <w:pStyle w:val="TableHeader"/>
      </w:pPr>
    </w:p>
    <w:p w:rsidR="004160D9" w:rsidRDefault="00233136" w:rsidP="004160D9">
      <w:r>
        <w:rPr>
          <w:noProof/>
        </w:rPr>
        <mc:AlternateContent>
          <mc:Choice Requires="wps">
            <w:drawing>
              <wp:anchor distT="0" distB="0" distL="114300" distR="114300" simplePos="0" relativeHeight="251737088" behindDoc="0" locked="0" layoutInCell="1" allowOverlap="1">
                <wp:simplePos x="0" y="0"/>
                <wp:positionH relativeFrom="column">
                  <wp:posOffset>-934720</wp:posOffset>
                </wp:positionH>
                <wp:positionV relativeFrom="paragraph">
                  <wp:posOffset>140970</wp:posOffset>
                </wp:positionV>
                <wp:extent cx="7846695" cy="3071495"/>
                <wp:effectExtent l="0" t="0" r="3175" b="0"/>
                <wp:wrapNone/>
                <wp:docPr id="505" name="Rectangle 63" descr="Description: datasheet_cover_img"/>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3071495"/>
                        </a:xfrm>
                        <a:prstGeom prst="rect">
                          <a:avLst/>
                        </a:prstGeom>
                        <a:blipFill dpi="0" rotWithShape="0">
                          <a:blip r:embed="rId13"/>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61D1A" w:rsidRDefault="00061D1A" w:rsidP="005137AB">
                            <w:pPr>
                              <w:ind w:left="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8" alt="Description: datasheet_cover_img" style="position:absolute;left:0;text-align:left;margin-left:-73.6pt;margin-top:11.1pt;width:617.85pt;height:241.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PZAAAAAFJnaHRsb25nAAAJ9Q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4ADkFkb2JlAGRAAAAA&#10;Af/bAIQAAQEBAQEBAQEBAQEBAQEBAQEBAQEBAQEBAQEBAQIBAQEBAQECAgICAgICAgICAgICAgMD&#10;AwMDAwMDAwMDAwMDAwEBAQEBAQECAQECAwICAgMDAwMDAwMDAwMDAwMDAwMDAwMDAwMDAwMDAwMD&#10;AwMDAwMDAwMDAwMDAwMDAwMDAwMD/8AAEQgD2Qn1AwERAAIRAQMRAf/dAAQB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" stroked="f">
                <v:fill r:id="rId14" o:title=" datasheet_cover_img" recolor="t" type="frame"/>
                <v:textbox>
                  <w:txbxContent>
                    <w:p w:rsidR="00061D1A" w:rsidRDefault="00061D1A" w:rsidP="005137AB">
                      <w:pPr>
                        <w:ind w:left="0"/>
                        <w:jc w:val="center"/>
                      </w:pPr>
                    </w:p>
                  </w:txbxContent>
                </v:textbox>
              </v:rect>
            </w:pict>
          </mc:Fallback>
        </mc:AlternateContent>
      </w:r>
      <w:r>
        <w:rPr>
          <w:noProof/>
        </w:rPr>
        <mc:AlternateContent>
          <mc:Choice Requires="wps">
            <w:drawing>
              <wp:anchor distT="0" distB="0" distL="114300" distR="114300" simplePos="0" relativeHeight="251740160" behindDoc="0" locked="0" layoutInCell="1" allowOverlap="1">
                <wp:simplePos x="0" y="0"/>
                <wp:positionH relativeFrom="column">
                  <wp:posOffset>-1186180</wp:posOffset>
                </wp:positionH>
                <wp:positionV relativeFrom="paragraph">
                  <wp:posOffset>9011920</wp:posOffset>
                </wp:positionV>
                <wp:extent cx="8097520" cy="178435"/>
                <wp:effectExtent l="0" t="0" r="17780" b="31115"/>
                <wp:wrapNone/>
                <wp:docPr id="463"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7520" cy="178435"/>
                        </a:xfrm>
                        <a:prstGeom prst="rect">
                          <a:avLst/>
                        </a:prstGeom>
                        <a:gradFill rotWithShape="0">
                          <a:gsLst>
                            <a:gs pos="0">
                              <a:schemeClr val="dk1">
                                <a:lumMod val="60000"/>
                                <a:lumOff val="40000"/>
                                <a:gamma/>
                                <a:shade val="60000"/>
                                <a:invGamma/>
                              </a:schemeClr>
                            </a:gs>
                            <a:gs pos="100000">
                              <a:schemeClr val="dk1">
                                <a:lumMod val="60000"/>
                                <a:lumOff val="40000"/>
                              </a:schemeClr>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 o:spid="_x0000_s1026" style="position:absolute;margin-left:-93.4pt;margin-top:709.6pt;width:637.6pt;height:14.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" fillcolor="#666 [1936]" stroked="f" strokecolor="#666 [1936]" strokeweight="1pt">
                <v:fill color2="#666 [1936]" angle="45" focus="100%" type="gradient"/>
                <v:shadow on="t" color="#7f7f7f [1601]" opacity=".5" offset="1pt"/>
              </v:rect>
            </w:pict>
          </mc:Fallback>
        </mc:AlternateContent>
      </w:r>
    </w:p>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233136" w:rsidP="0014285D">
      <w:pPr>
        <w:pStyle w:val="TOCHeading"/>
      </w:pPr>
      <w:r>
        <w:rPr>
          <w:noProof/>
        </w:rPr>
        <mc:AlternateContent>
          <mc:Choice Requires="wps">
            <w:drawing>
              <wp:anchor distT="0" distB="0" distL="114300" distR="114300" simplePos="0" relativeHeight="251739136" behindDoc="0" locked="0" layoutInCell="1" allowOverlap="1">
                <wp:simplePos x="0" y="0"/>
                <wp:positionH relativeFrom="column">
                  <wp:posOffset>963295</wp:posOffset>
                </wp:positionH>
                <wp:positionV relativeFrom="paragraph">
                  <wp:posOffset>2295525</wp:posOffset>
                </wp:positionV>
                <wp:extent cx="3158490" cy="391160"/>
                <wp:effectExtent l="0" t="0" r="0" b="8890"/>
                <wp:wrapNone/>
                <wp:docPr id="46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490" cy="39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1D1A" w:rsidRPr="00F474E2" w:rsidRDefault="00061D1A"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29" type="#_x0000_t202" style="position:absolute;left:0;text-align:left;margin-left:75.85pt;margin-top:180.75pt;width:248.7pt;height:30.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" filled="f" stroked="f">
                <v:textbox>
                  <w:txbxContent>
                    <w:p w:rsidR="00061D1A" w:rsidRPr="00F474E2" w:rsidRDefault="00061D1A"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v:textbox>
              </v:shape>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963295</wp:posOffset>
                </wp:positionH>
                <wp:positionV relativeFrom="paragraph">
                  <wp:posOffset>1591945</wp:posOffset>
                </wp:positionV>
                <wp:extent cx="5483860" cy="753745"/>
                <wp:effectExtent l="0" t="0" r="0" b="8255"/>
                <wp:wrapNone/>
                <wp:docPr id="46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1D1A" w:rsidRPr="000C45C6" w:rsidRDefault="00061D1A"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unctional information for the 4r5ws_a32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30" type="#_x0000_t202" style="position:absolute;left:0;text-align:left;margin-left:75.85pt;margin-top:125.35pt;width:431.8pt;height:59.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" filled="f" stroked="f">
                <v:textbox>
                  <w:txbxContent>
                    <w:p w:rsidR="00061D1A" w:rsidRPr="000C45C6" w:rsidRDefault="00061D1A"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unctional information for the 4r5ws_a32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v:textbox>
              </v:shape>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column">
                  <wp:posOffset>963295</wp:posOffset>
                </wp:positionH>
                <wp:positionV relativeFrom="paragraph">
                  <wp:posOffset>3583305</wp:posOffset>
                </wp:positionV>
                <wp:extent cx="5495290" cy="670560"/>
                <wp:effectExtent l="0" t="0" r="0" b="0"/>
                <wp:wrapNone/>
                <wp:docPr id="46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1D1A" w:rsidRPr="003672B8" w:rsidRDefault="00061D1A"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31" type="#_x0000_t202" style="position:absolute;left:0;text-align:left;margin-left:75.85pt;margin-top:282.15pt;width:432.7pt;height:52.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" filled="f" stroked="f">
                <v:textbox>
                  <w:txbxContent>
                    <w:p w:rsidR="00061D1A" w:rsidRPr="003672B8" w:rsidRDefault="00061D1A"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v:textbox>
              </v:shap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column">
                  <wp:posOffset>963295</wp:posOffset>
                </wp:positionH>
                <wp:positionV relativeFrom="paragraph">
                  <wp:posOffset>251460</wp:posOffset>
                </wp:positionV>
                <wp:extent cx="5844540" cy="1154430"/>
                <wp:effectExtent l="0" t="0" r="0" b="7620"/>
                <wp:wrapNone/>
                <wp:docPr id="45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1154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1D1A" w:rsidRPr="00F56E4A" w:rsidRDefault="00061D1A"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Algorithm 4r5ws_a32 Microarchitecture</w:t>
                            </w:r>
                          </w:p>
                          <w:p w:rsidR="00061D1A" w:rsidRDefault="00061D1A" w:rsidP="004160D9">
                            <w:pPr>
                              <w:ind w:left="0"/>
                              <w:rPr>
                                <w:rFonts w:ascii="Myriad Pro" w:hAnsi="Myriad Pro"/>
                                <w:color w:val="000000" w:themeColor="text1"/>
                                <w:sz w:val="48"/>
                                <w:szCs w:val="48"/>
                                <w:vertAlign w:val="superscri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032" type="#_x0000_t202" style="position:absolute;left:0;text-align:left;margin-left:75.85pt;margin-top:19.8pt;width:460.2pt;height:90.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" filled="f" stroked="f">
                <v:textbox>
                  <w:txbxContent>
                    <w:p w:rsidR="00061D1A" w:rsidRPr="00F56E4A" w:rsidRDefault="00061D1A"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Algorithm 4r5ws_a32 Microarchitecture</w:t>
                      </w:r>
                    </w:p>
                    <w:p w:rsidR="00061D1A" w:rsidRDefault="00061D1A" w:rsidP="004160D9">
                      <w:pPr>
                        <w:ind w:left="0"/>
                        <w:rPr>
                          <w:rFonts w:ascii="Myriad Pro" w:hAnsi="Myriad Pro"/>
                          <w:color w:val="000000" w:themeColor="text1"/>
                          <w:sz w:val="48"/>
                          <w:szCs w:val="48"/>
                          <w:vertAlign w:val="superscript"/>
                        </w:rPr>
                      </w:pPr>
                    </w:p>
                  </w:txbxContent>
                </v:textbox>
              </v:shape>
            </w:pict>
          </mc:Fallback>
        </mc:AlternateContent>
      </w:r>
      <w:r w:rsidR="004160D9">
        <w:br w:type="page"/>
      </w:r>
    </w:p>
    <w:p w:rsidR="005E1C5F" w:rsidRPr="005E1C5F" w:rsidRDefault="005E1C5F" w:rsidP="000B49AA">
      <w:pPr>
        <w:pStyle w:val="BodyText"/>
        <w:ind w:left="0"/>
        <w:sectPr w:rsidR="005E1C5F" w:rsidRPr="005E1C5F" w:rsidSect="004160D9">
          <w:headerReference w:type="default" r:id="rId15"/>
          <w:footerReference w:type="even" r:id="rId16"/>
          <w:footerReference w:type="default" r:id="rId17"/>
          <w:headerReference w:type="first" r:id="rId18"/>
          <w:footerReference w:type="first" r:id="rId19"/>
          <w:pgSz w:w="12240" w:h="15840" w:code="1"/>
          <w:pgMar w:top="1440" w:right="1440" w:bottom="1440" w:left="1440" w:header="432" w:footer="110" w:gutter="0"/>
          <w:pgNumType w:start="1"/>
          <w:cols w:space="720"/>
          <w:titlePg/>
          <w:docGrid w:linePitch="360"/>
        </w:sectPr>
      </w:pPr>
    </w:p>
    <w:bookmarkEnd w:id="0"/>
    <w:bookmarkEnd w:id="1"/>
    <w:bookmarkEnd w:id="2"/>
    <w:p w:rsidR="00984282" w:rsidRDefault="00984282">
      <w:pPr>
        <w:pStyle w:val="TOC1"/>
        <w:tabs>
          <w:tab w:val="right" w:pos="9350"/>
        </w:tabs>
        <w:rPr>
          <w:rFonts w:ascii="Arial" w:eastAsia="Arial Unicode MS" w:hAnsi="Arial" w:cs="Arial"/>
          <w:caps/>
          <w:szCs w:val="24"/>
        </w:rPr>
      </w:pPr>
    </w:p>
    <w:p w:rsidR="0094471C" w:rsidRDefault="0094471C" w:rsidP="0094471C">
      <w:pPr>
        <w:pStyle w:val="TOC1"/>
        <w:tabs>
          <w:tab w:val="right" w:pos="9350"/>
        </w:tabs>
        <w:rPr>
          <w:rFonts w:ascii="Arial" w:eastAsia="Arial Unicode MS" w:hAnsi="Arial" w:cs="Arial"/>
          <w:caps/>
          <w:szCs w:val="24"/>
        </w:rPr>
      </w:pPr>
    </w:p>
    <w:p w:rsidR="0094471C" w:rsidRPr="00B268C6" w:rsidRDefault="0094471C" w:rsidP="0094471C">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94471C" w:rsidRPr="00B268C6" w:rsidTr="001D0795">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94471C" w:rsidRPr="00B268C6" w:rsidRDefault="0094471C" w:rsidP="001D0795">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Date</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94471C" w:rsidRPr="00B268C6" w:rsidRDefault="0094471C" w:rsidP="001D0795">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Reviewer</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94471C" w:rsidRPr="00B268C6" w:rsidRDefault="0094471C" w:rsidP="001D0795">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Comments</w:t>
            </w:r>
          </w:p>
        </w:tc>
      </w:tr>
      <w:tr w:rsidR="0094471C" w:rsidRPr="00B268C6" w:rsidTr="001D0795">
        <w:trPr>
          <w:trHeight w:val="242"/>
        </w:trPr>
        <w:tc>
          <w:tcPr>
            <w:tcW w:w="1440" w:type="dxa"/>
            <w:tcBorders>
              <w:top w:val="single" w:sz="4" w:space="0" w:color="4A442A" w:themeColor="background2" w:themeShade="40"/>
            </w:tcBorders>
            <w:vAlign w:val="center"/>
            <w:hideMark/>
          </w:tcPr>
          <w:p w:rsidR="0094471C" w:rsidRPr="00B268C6" w:rsidRDefault="0094471C" w:rsidP="001D0795">
            <w:pPr>
              <w:pStyle w:val="TableText"/>
              <w:keepNext/>
              <w:keepLines/>
              <w:jc w:val="center"/>
              <w:rPr>
                <w:rFonts w:asciiTheme="minorHAnsi" w:hAnsiTheme="minorHAnsi"/>
                <w:sz w:val="20"/>
              </w:rPr>
            </w:pPr>
            <w:r>
              <w:rPr>
                <w:rFonts w:asciiTheme="minorHAnsi" w:hAnsiTheme="minorHAnsi"/>
                <w:sz w:val="20"/>
              </w:rPr>
              <w:t>May 12 2014</w:t>
            </w:r>
          </w:p>
        </w:tc>
        <w:tc>
          <w:tcPr>
            <w:tcW w:w="2056" w:type="dxa"/>
            <w:tcBorders>
              <w:top w:val="single" w:sz="4" w:space="0" w:color="4A442A" w:themeColor="background2" w:themeShade="40"/>
            </w:tcBorders>
            <w:vAlign w:val="center"/>
            <w:hideMark/>
          </w:tcPr>
          <w:p w:rsidR="0094471C" w:rsidRPr="00B268C6" w:rsidRDefault="0094471C" w:rsidP="001D0795">
            <w:pPr>
              <w:pStyle w:val="TableText"/>
              <w:keepNext/>
              <w:keepLines/>
              <w:jc w:val="center"/>
              <w:rPr>
                <w:rFonts w:asciiTheme="minorHAnsi" w:hAnsiTheme="minorHAnsi"/>
                <w:sz w:val="20"/>
              </w:rPr>
            </w:pPr>
            <w:r>
              <w:rPr>
                <w:rFonts w:asciiTheme="minorHAnsi" w:hAnsiTheme="minorHAnsi"/>
                <w:sz w:val="20"/>
              </w:rPr>
              <w:t>__</w:t>
            </w:r>
          </w:p>
        </w:tc>
        <w:tc>
          <w:tcPr>
            <w:tcW w:w="5695" w:type="dxa"/>
            <w:tcBorders>
              <w:top w:val="single" w:sz="4" w:space="0" w:color="4A442A" w:themeColor="background2" w:themeShade="40"/>
            </w:tcBorders>
            <w:vAlign w:val="center"/>
            <w:hideMark/>
          </w:tcPr>
          <w:p w:rsidR="0094471C" w:rsidRPr="00B268C6" w:rsidRDefault="0094471C" w:rsidP="001D0795">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94471C" w:rsidRPr="00B268C6" w:rsidRDefault="0094471C" w:rsidP="0094471C">
      <w:pPr>
        <w:ind w:left="0"/>
        <w:rPr>
          <w:rFonts w:asciiTheme="minorHAnsi" w:hAnsiTheme="minorHAnsi"/>
        </w:rPr>
      </w:pPr>
    </w:p>
    <w:p w:rsidR="0094471C" w:rsidRPr="00B268C6" w:rsidRDefault="0094471C" w:rsidP="0094471C">
      <w:pPr>
        <w:ind w:left="0"/>
        <w:rPr>
          <w:rFonts w:asciiTheme="minorHAnsi" w:hAnsiTheme="minorHAnsi"/>
        </w:rPr>
      </w:pPr>
    </w:p>
    <w:p w:rsidR="0094471C" w:rsidRDefault="0094471C" w:rsidP="0094471C">
      <w:pPr>
        <w:pStyle w:val="TOC1"/>
        <w:tabs>
          <w:tab w:val="right" w:pos="9350"/>
        </w:tabs>
        <w:rPr>
          <w:rFonts w:ascii="Arial" w:eastAsia="Arial Unicode MS" w:hAnsi="Arial" w:cs="Arial"/>
          <w:caps/>
          <w:szCs w:val="24"/>
        </w:rPr>
      </w:pPr>
    </w:p>
    <w:p w:rsidR="0094471C" w:rsidRDefault="0094471C" w:rsidP="0094471C">
      <w:pPr>
        <w:pStyle w:val="TOC1"/>
        <w:tabs>
          <w:tab w:val="right" w:pos="9350"/>
        </w:tabs>
        <w:rPr>
          <w:rFonts w:ascii="Arial" w:eastAsia="Arial Unicode MS" w:hAnsi="Arial" w:cs="Arial"/>
          <w:caps/>
          <w:szCs w:val="24"/>
        </w:rPr>
      </w:pPr>
    </w:p>
    <w:p w:rsidR="0094471C" w:rsidRDefault="0094471C" w:rsidP="0094471C">
      <w:pPr>
        <w:pStyle w:val="TOC1"/>
        <w:tabs>
          <w:tab w:val="right" w:pos="9350"/>
        </w:tabs>
        <w:rPr>
          <w:rFonts w:ascii="Arial" w:eastAsia="Arial Unicode MS" w:hAnsi="Arial" w:cs="Arial"/>
          <w:caps/>
          <w:szCs w:val="24"/>
        </w:rPr>
      </w:pPr>
    </w:p>
    <w:p w:rsidR="0094471C" w:rsidRDefault="0094471C" w:rsidP="0094471C">
      <w:pPr>
        <w:pStyle w:val="TOC1"/>
        <w:tabs>
          <w:tab w:val="right" w:pos="9350"/>
        </w:tabs>
        <w:rPr>
          <w:rFonts w:ascii="Arial" w:eastAsia="Arial Unicode MS" w:hAnsi="Arial" w:cs="Arial"/>
          <w:caps/>
          <w:szCs w:val="24"/>
        </w:rPr>
      </w:pPr>
    </w:p>
    <w:p w:rsidR="0094471C" w:rsidRDefault="0094471C" w:rsidP="0094471C">
      <w:pPr>
        <w:pStyle w:val="TOC1"/>
        <w:tabs>
          <w:tab w:val="right" w:pos="9350"/>
        </w:tabs>
        <w:rPr>
          <w:rFonts w:ascii="Arial" w:eastAsia="Arial Unicode MS" w:hAnsi="Arial" w:cs="Arial"/>
          <w:caps/>
          <w:szCs w:val="24"/>
        </w:rPr>
      </w:pPr>
    </w:p>
    <w:p w:rsidR="0094471C" w:rsidRDefault="0094471C" w:rsidP="0094471C">
      <w:pPr>
        <w:pStyle w:val="TOC1"/>
        <w:tabs>
          <w:tab w:val="right" w:pos="9350"/>
        </w:tabs>
        <w:rPr>
          <w:rFonts w:ascii="Arial" w:eastAsia="Arial Unicode MS" w:hAnsi="Arial" w:cs="Arial"/>
          <w:caps/>
          <w:szCs w:val="24"/>
        </w:rPr>
      </w:pPr>
    </w:p>
    <w:p w:rsidR="0094471C" w:rsidRDefault="0094471C" w:rsidP="0094471C">
      <w:pPr>
        <w:pStyle w:val="TOC1"/>
        <w:tabs>
          <w:tab w:val="right" w:pos="9350"/>
        </w:tabs>
        <w:rPr>
          <w:rFonts w:ascii="Arial" w:eastAsia="Arial Unicode MS" w:hAnsi="Arial" w:cs="Arial"/>
          <w:caps/>
          <w:szCs w:val="24"/>
        </w:rPr>
      </w:pPr>
    </w:p>
    <w:p w:rsidR="0094471C" w:rsidRDefault="0094471C" w:rsidP="0094471C">
      <w:pPr>
        <w:pStyle w:val="TOC1"/>
        <w:tabs>
          <w:tab w:val="right" w:pos="9350"/>
        </w:tabs>
        <w:rPr>
          <w:rFonts w:ascii="Arial" w:eastAsia="Arial Unicode MS" w:hAnsi="Arial" w:cs="Arial"/>
          <w:caps/>
          <w:szCs w:val="24"/>
        </w:rPr>
      </w:pPr>
    </w:p>
    <w:p w:rsidR="0094471C" w:rsidRDefault="0094471C" w:rsidP="0094471C">
      <w:pPr>
        <w:pStyle w:val="TOC1"/>
        <w:tabs>
          <w:tab w:val="right" w:pos="9350"/>
        </w:tabs>
        <w:rPr>
          <w:rFonts w:ascii="Arial" w:eastAsia="Arial Unicode MS" w:hAnsi="Arial" w:cs="Arial"/>
          <w:caps/>
          <w:szCs w:val="24"/>
        </w:rPr>
      </w:pPr>
    </w:p>
    <w:p w:rsidR="0094471C" w:rsidRDefault="0094471C" w:rsidP="0094471C">
      <w:pPr>
        <w:pStyle w:val="TOC1"/>
        <w:tabs>
          <w:tab w:val="right" w:pos="9350"/>
        </w:tabs>
        <w:rPr>
          <w:rFonts w:ascii="Arial" w:eastAsia="Arial Unicode MS" w:hAnsi="Arial" w:cs="Arial"/>
          <w:caps/>
          <w:szCs w:val="24"/>
        </w:rPr>
      </w:pPr>
    </w:p>
    <w:p w:rsidR="0094471C" w:rsidRDefault="0094471C" w:rsidP="0094471C">
      <w:pPr>
        <w:pStyle w:val="TOC1"/>
        <w:tabs>
          <w:tab w:val="right" w:pos="9350"/>
        </w:tabs>
        <w:rPr>
          <w:rFonts w:ascii="Arial" w:eastAsia="Arial Unicode MS" w:hAnsi="Arial" w:cs="Arial"/>
          <w:caps/>
          <w:szCs w:val="24"/>
        </w:rPr>
      </w:pPr>
    </w:p>
    <w:p w:rsidR="0094471C" w:rsidRDefault="0094471C" w:rsidP="0094471C">
      <w:pPr>
        <w:pStyle w:val="TOC1"/>
        <w:tabs>
          <w:tab w:val="right" w:pos="9350"/>
        </w:tabs>
        <w:rPr>
          <w:rFonts w:ascii="Arial" w:eastAsia="Arial Unicode MS" w:hAnsi="Arial" w:cs="Arial"/>
          <w:caps/>
          <w:szCs w:val="24"/>
        </w:rPr>
      </w:pPr>
    </w:p>
    <w:p w:rsidR="0094471C" w:rsidRDefault="0094471C" w:rsidP="0094471C">
      <w:pPr>
        <w:pStyle w:val="TOC1"/>
        <w:tabs>
          <w:tab w:val="right" w:pos="9350"/>
        </w:tabs>
        <w:rPr>
          <w:rFonts w:ascii="Arial" w:eastAsia="Arial Unicode MS" w:hAnsi="Arial" w:cs="Arial"/>
          <w:caps/>
          <w:szCs w:val="24"/>
        </w:rPr>
      </w:pPr>
    </w:p>
    <w:p w:rsidR="0094471C" w:rsidRDefault="0094471C" w:rsidP="0094471C">
      <w:pPr>
        <w:pStyle w:val="TOC1"/>
        <w:tabs>
          <w:tab w:val="right" w:pos="9350"/>
        </w:tabs>
        <w:rPr>
          <w:rFonts w:ascii="Arial" w:eastAsia="Arial Unicode MS" w:hAnsi="Arial" w:cs="Arial"/>
          <w:caps/>
          <w:szCs w:val="24"/>
        </w:rPr>
      </w:pPr>
    </w:p>
    <w:p w:rsidR="0094471C" w:rsidRDefault="0094471C" w:rsidP="0094471C">
      <w:pPr>
        <w:pStyle w:val="TOC1"/>
        <w:tabs>
          <w:tab w:val="right" w:pos="9350"/>
        </w:tabs>
        <w:rPr>
          <w:rFonts w:ascii="Arial" w:eastAsia="Arial Unicode MS" w:hAnsi="Arial" w:cs="Arial"/>
          <w:caps/>
          <w:szCs w:val="24"/>
        </w:rPr>
      </w:pPr>
    </w:p>
    <w:p w:rsidR="0094471C" w:rsidRDefault="0094471C" w:rsidP="0094471C">
      <w:pPr>
        <w:pStyle w:val="TOC1"/>
        <w:tabs>
          <w:tab w:val="right" w:pos="9350"/>
        </w:tabs>
        <w:rPr>
          <w:rFonts w:ascii="Arial" w:eastAsia="Arial Unicode MS" w:hAnsi="Arial" w:cs="Arial"/>
          <w:caps/>
          <w:szCs w:val="24"/>
        </w:rPr>
      </w:pPr>
    </w:p>
    <w:p w:rsidR="0094471C" w:rsidRDefault="0094471C" w:rsidP="0094471C">
      <w:pPr>
        <w:pStyle w:val="TOC1"/>
        <w:tabs>
          <w:tab w:val="right" w:pos="9350"/>
        </w:tabs>
        <w:rPr>
          <w:rFonts w:ascii="Arial" w:eastAsia="Arial Unicode MS" w:hAnsi="Arial" w:cs="Arial"/>
          <w:caps/>
          <w:szCs w:val="24"/>
        </w:rPr>
      </w:pPr>
    </w:p>
    <w:p w:rsidR="0094471C" w:rsidRDefault="0094471C" w:rsidP="0094471C">
      <w:pPr>
        <w:pStyle w:val="TOC1"/>
        <w:tabs>
          <w:tab w:val="right" w:pos="9350"/>
        </w:tabs>
        <w:rPr>
          <w:rFonts w:ascii="Arial" w:eastAsia="Arial Unicode MS" w:hAnsi="Arial" w:cs="Arial"/>
          <w:caps/>
          <w:szCs w:val="24"/>
        </w:rPr>
      </w:pPr>
    </w:p>
    <w:p w:rsidR="0094471C" w:rsidRDefault="0094471C" w:rsidP="0094471C">
      <w:pPr>
        <w:pStyle w:val="TOC1"/>
        <w:tabs>
          <w:tab w:val="right" w:pos="9350"/>
        </w:tabs>
        <w:rPr>
          <w:rFonts w:ascii="Arial" w:eastAsia="Arial Unicode MS" w:hAnsi="Arial" w:cs="Arial"/>
          <w:caps/>
          <w:szCs w:val="24"/>
        </w:rPr>
      </w:pPr>
    </w:p>
    <w:p w:rsidR="0094471C" w:rsidRDefault="0094471C" w:rsidP="0094471C">
      <w:pPr>
        <w:pStyle w:val="TOC1"/>
        <w:tabs>
          <w:tab w:val="right" w:pos="9350"/>
        </w:tabs>
        <w:rPr>
          <w:rFonts w:ascii="Arial" w:eastAsia="Arial Unicode MS" w:hAnsi="Arial" w:cs="Arial"/>
          <w:caps/>
          <w:szCs w:val="24"/>
        </w:rPr>
      </w:pPr>
    </w:p>
    <w:p w:rsidR="00984282" w:rsidRDefault="00984282">
      <w:pPr>
        <w:pStyle w:val="TOC1"/>
        <w:tabs>
          <w:tab w:val="right" w:pos="9350"/>
        </w:tabs>
        <w:rPr>
          <w:rFonts w:ascii="Arial" w:eastAsia="Arial Unicode MS" w:hAnsi="Arial" w:cs="Arial"/>
          <w:caps/>
          <w:szCs w:val="24"/>
        </w:rPr>
      </w:pPr>
      <w:bookmarkStart w:id="3" w:name="_GoBack"/>
      <w:bookmarkEnd w:id="3"/>
    </w:p>
    <w:sdt>
      <w:sdtPr>
        <w:rPr>
          <w:rFonts w:ascii="Arial" w:eastAsia="Times New Roman" w:hAnsi="Arial" w:cs="Times New Roman"/>
          <w:bCs w:val="0"/>
          <w:color w:val="auto"/>
          <w:spacing w:val="-5"/>
          <w:sz w:val="20"/>
          <w:szCs w:val="20"/>
        </w:rPr>
        <w:id w:val="11278453"/>
        <w:docPartObj>
          <w:docPartGallery w:val="Table of Contents"/>
          <w:docPartUnique/>
        </w:docPartObj>
      </w:sdtPr>
      <w:sdtEndPr>
        <w:rPr>
          <w:rFonts w:cstheme="minorHAnsi"/>
          <w:sz w:val="24"/>
          <w:szCs w:val="24"/>
        </w:rPr>
      </w:sdtEndPr>
      <w:sdtContent>
        <w:p w:rsidR="00164504" w:rsidRPr="005D0293" w:rsidRDefault="00164504" w:rsidP="0014285D">
          <w:pPr>
            <w:pStyle w:val="TOCHeading"/>
            <w:rPr>
              <w:color w:val="E36C0A" w:themeColor="accent6" w:themeShade="B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36C0A" w:themeFill="accent6" w:themeFillShade="BF"/>
            <w:tblCellMar>
              <w:top w:w="72" w:type="dxa"/>
              <w:bottom w:w="72" w:type="dxa"/>
            </w:tblCellMar>
            <w:tblLook w:val="04A0" w:firstRow="1" w:lastRow="0" w:firstColumn="1" w:lastColumn="0" w:noHBand="0" w:noVBand="1"/>
          </w:tblPr>
          <w:tblGrid>
            <w:gridCol w:w="9576"/>
          </w:tblGrid>
          <w:tr w:rsidR="00164504" w:rsidRPr="00164504" w:rsidTr="00164504">
            <w:tc>
              <w:tcPr>
                <w:tcW w:w="9576" w:type="dxa"/>
                <w:shd w:val="clear" w:color="auto" w:fill="E36C0A" w:themeFill="accent6" w:themeFillShade="BF"/>
                <w:vAlign w:val="center"/>
              </w:tcPr>
              <w:p w:rsidR="00164504" w:rsidRPr="00EB539C" w:rsidRDefault="00164504" w:rsidP="0014285D">
                <w:pPr>
                  <w:pStyle w:val="TOCHeading"/>
                </w:pPr>
                <w:r w:rsidRPr="00EB539C">
                  <w:t>Contents</w:t>
                </w:r>
              </w:p>
            </w:tc>
          </w:tr>
        </w:tbl>
        <w:p w:rsidR="00164504" w:rsidRDefault="00164504" w:rsidP="00164504"/>
        <w:p w:rsidR="00164504" w:rsidRPr="00164504" w:rsidRDefault="00164504" w:rsidP="00164504"/>
        <w:p w:rsidR="00911632" w:rsidRDefault="00E315F9">
          <w:pPr>
            <w:pStyle w:val="TOC1"/>
            <w:tabs>
              <w:tab w:val="left" w:pos="400"/>
              <w:tab w:val="right" w:leader="dot" w:pos="9350"/>
            </w:tabs>
            <w:rPr>
              <w:rFonts w:eastAsiaTheme="minorEastAsia" w:cstheme="minorBidi"/>
              <w:b w:val="0"/>
              <w:bCs w:val="0"/>
              <w:noProof/>
              <w:spacing w:val="0"/>
              <w:sz w:val="22"/>
              <w:szCs w:val="22"/>
            </w:rPr>
          </w:pPr>
          <w:r w:rsidRPr="00580DC9">
            <w:rPr>
              <w:color w:val="404040" w:themeColor="text1" w:themeTint="BF"/>
              <w:spacing w:val="0"/>
              <w:sz w:val="24"/>
              <w:szCs w:val="24"/>
            </w:rPr>
            <w:fldChar w:fldCharType="begin"/>
          </w:r>
          <w:r w:rsidR="005D0293" w:rsidRPr="00580DC9">
            <w:rPr>
              <w:color w:val="404040" w:themeColor="text1" w:themeTint="BF"/>
              <w:spacing w:val="0"/>
              <w:sz w:val="24"/>
              <w:szCs w:val="24"/>
            </w:rPr>
            <w:instrText xml:space="preserve"> TOC \o "1-3" \h \z \u </w:instrText>
          </w:r>
          <w:r w:rsidRPr="00580DC9">
            <w:rPr>
              <w:color w:val="404040" w:themeColor="text1" w:themeTint="BF"/>
              <w:spacing w:val="0"/>
              <w:sz w:val="24"/>
              <w:szCs w:val="24"/>
            </w:rPr>
            <w:fldChar w:fldCharType="separate"/>
          </w:r>
          <w:hyperlink w:anchor="_Toc385371829" w:history="1">
            <w:r w:rsidR="00911632" w:rsidRPr="007375BB">
              <w:rPr>
                <w:rStyle w:val="Hyperlink"/>
                <w:rFonts w:cs="Times New Roman"/>
                <w:noProof/>
              </w:rPr>
              <w:t>1.</w:t>
            </w:r>
            <w:r w:rsidR="00911632">
              <w:rPr>
                <w:rFonts w:eastAsiaTheme="minorEastAsia" w:cstheme="minorBidi"/>
                <w:b w:val="0"/>
                <w:bCs w:val="0"/>
                <w:noProof/>
                <w:spacing w:val="0"/>
                <w:sz w:val="22"/>
                <w:szCs w:val="22"/>
              </w:rPr>
              <w:tab/>
            </w:r>
            <w:r w:rsidR="00911632" w:rsidRPr="007375BB">
              <w:rPr>
                <w:rStyle w:val="Hyperlink"/>
                <w:noProof/>
              </w:rPr>
              <w:t>Functional Overview</w:t>
            </w:r>
            <w:r w:rsidR="00911632">
              <w:rPr>
                <w:noProof/>
                <w:webHidden/>
              </w:rPr>
              <w:tab/>
            </w:r>
            <w:r w:rsidR="00911632">
              <w:rPr>
                <w:noProof/>
                <w:webHidden/>
              </w:rPr>
              <w:fldChar w:fldCharType="begin"/>
            </w:r>
            <w:r w:rsidR="00911632">
              <w:rPr>
                <w:noProof/>
                <w:webHidden/>
              </w:rPr>
              <w:instrText xml:space="preserve"> PAGEREF _Toc385371829 \h </w:instrText>
            </w:r>
            <w:r w:rsidR="00911632">
              <w:rPr>
                <w:noProof/>
                <w:webHidden/>
              </w:rPr>
            </w:r>
            <w:r w:rsidR="00911632">
              <w:rPr>
                <w:noProof/>
                <w:webHidden/>
              </w:rPr>
              <w:fldChar w:fldCharType="separate"/>
            </w:r>
            <w:r w:rsidR="0069241E">
              <w:rPr>
                <w:noProof/>
                <w:webHidden/>
              </w:rPr>
              <w:t>1</w:t>
            </w:r>
            <w:r w:rsidR="00911632">
              <w:rPr>
                <w:noProof/>
                <w:webHidden/>
              </w:rPr>
              <w:fldChar w:fldCharType="end"/>
            </w:r>
          </w:hyperlink>
        </w:p>
        <w:p w:rsidR="00911632" w:rsidRDefault="00061D1A">
          <w:pPr>
            <w:pStyle w:val="TOC1"/>
            <w:tabs>
              <w:tab w:val="left" w:pos="400"/>
              <w:tab w:val="right" w:leader="dot" w:pos="9350"/>
            </w:tabs>
            <w:rPr>
              <w:rFonts w:eastAsiaTheme="minorEastAsia" w:cstheme="minorBidi"/>
              <w:b w:val="0"/>
              <w:bCs w:val="0"/>
              <w:noProof/>
              <w:spacing w:val="0"/>
              <w:sz w:val="22"/>
              <w:szCs w:val="22"/>
            </w:rPr>
          </w:pPr>
          <w:hyperlink w:anchor="_Toc385371830" w:history="1">
            <w:r w:rsidR="00911632" w:rsidRPr="007375BB">
              <w:rPr>
                <w:rStyle w:val="Hyperlink"/>
                <w:rFonts w:cs="Times New Roman"/>
                <w:noProof/>
              </w:rPr>
              <w:t>2.</w:t>
            </w:r>
            <w:r w:rsidR="00911632">
              <w:rPr>
                <w:rFonts w:eastAsiaTheme="minorEastAsia" w:cstheme="minorBidi"/>
                <w:b w:val="0"/>
                <w:bCs w:val="0"/>
                <w:noProof/>
                <w:spacing w:val="0"/>
                <w:sz w:val="22"/>
                <w:szCs w:val="22"/>
              </w:rPr>
              <w:tab/>
            </w:r>
            <w:r w:rsidR="00911632" w:rsidRPr="007375BB">
              <w:rPr>
                <w:rStyle w:val="Hyperlink"/>
                <w:noProof/>
              </w:rPr>
              <w:t>Interface description</w:t>
            </w:r>
            <w:r w:rsidR="00911632">
              <w:rPr>
                <w:noProof/>
                <w:webHidden/>
              </w:rPr>
              <w:tab/>
            </w:r>
            <w:r w:rsidR="00911632">
              <w:rPr>
                <w:noProof/>
                <w:webHidden/>
              </w:rPr>
              <w:fldChar w:fldCharType="begin"/>
            </w:r>
            <w:r w:rsidR="00911632">
              <w:rPr>
                <w:noProof/>
                <w:webHidden/>
              </w:rPr>
              <w:instrText xml:space="preserve"> PAGEREF _Toc385371830 \h </w:instrText>
            </w:r>
            <w:r w:rsidR="00911632">
              <w:rPr>
                <w:noProof/>
                <w:webHidden/>
              </w:rPr>
            </w:r>
            <w:r w:rsidR="00911632">
              <w:rPr>
                <w:noProof/>
                <w:webHidden/>
              </w:rPr>
              <w:fldChar w:fldCharType="separate"/>
            </w:r>
            <w:r w:rsidR="0069241E">
              <w:rPr>
                <w:noProof/>
                <w:webHidden/>
              </w:rPr>
              <w:t>2</w:t>
            </w:r>
            <w:r w:rsidR="00911632">
              <w:rPr>
                <w:noProof/>
                <w:webHidden/>
              </w:rPr>
              <w:fldChar w:fldCharType="end"/>
            </w:r>
          </w:hyperlink>
        </w:p>
        <w:p w:rsidR="00911632" w:rsidRDefault="00061D1A">
          <w:pPr>
            <w:pStyle w:val="TOC1"/>
            <w:tabs>
              <w:tab w:val="left" w:pos="400"/>
              <w:tab w:val="right" w:leader="dot" w:pos="9350"/>
            </w:tabs>
            <w:rPr>
              <w:rFonts w:eastAsiaTheme="minorEastAsia" w:cstheme="minorBidi"/>
              <w:b w:val="0"/>
              <w:bCs w:val="0"/>
              <w:noProof/>
              <w:spacing w:val="0"/>
              <w:sz w:val="22"/>
              <w:szCs w:val="22"/>
            </w:rPr>
          </w:pPr>
          <w:hyperlink w:anchor="_Toc385371831" w:history="1">
            <w:r w:rsidR="00911632" w:rsidRPr="007375BB">
              <w:rPr>
                <w:rStyle w:val="Hyperlink"/>
                <w:rFonts w:cs="Times New Roman"/>
                <w:noProof/>
              </w:rPr>
              <w:t>3.</w:t>
            </w:r>
            <w:r w:rsidR="00911632">
              <w:rPr>
                <w:rFonts w:eastAsiaTheme="minorEastAsia" w:cstheme="minorBidi"/>
                <w:b w:val="0"/>
                <w:bCs w:val="0"/>
                <w:noProof/>
                <w:spacing w:val="0"/>
                <w:sz w:val="22"/>
                <w:szCs w:val="22"/>
              </w:rPr>
              <w:tab/>
            </w:r>
            <w:r w:rsidR="00911632" w:rsidRPr="007375BB">
              <w:rPr>
                <w:rStyle w:val="Hyperlink"/>
                <w:noProof/>
              </w:rPr>
              <w:t>Algos.txt</w:t>
            </w:r>
            <w:r w:rsidR="00911632">
              <w:rPr>
                <w:noProof/>
                <w:webHidden/>
              </w:rPr>
              <w:tab/>
            </w:r>
            <w:r w:rsidR="00911632">
              <w:rPr>
                <w:noProof/>
                <w:webHidden/>
              </w:rPr>
              <w:fldChar w:fldCharType="begin"/>
            </w:r>
            <w:r w:rsidR="00911632">
              <w:rPr>
                <w:noProof/>
                <w:webHidden/>
              </w:rPr>
              <w:instrText xml:space="preserve"> PAGEREF _Toc385371831 \h </w:instrText>
            </w:r>
            <w:r w:rsidR="00911632">
              <w:rPr>
                <w:noProof/>
                <w:webHidden/>
              </w:rPr>
            </w:r>
            <w:r w:rsidR="00911632">
              <w:rPr>
                <w:noProof/>
                <w:webHidden/>
              </w:rPr>
              <w:fldChar w:fldCharType="separate"/>
            </w:r>
            <w:r w:rsidR="0069241E">
              <w:rPr>
                <w:noProof/>
                <w:webHidden/>
              </w:rPr>
              <w:t>5</w:t>
            </w:r>
            <w:r w:rsidR="00911632">
              <w:rPr>
                <w:noProof/>
                <w:webHidden/>
              </w:rPr>
              <w:fldChar w:fldCharType="end"/>
            </w:r>
          </w:hyperlink>
        </w:p>
        <w:p w:rsidR="00911632" w:rsidRDefault="00061D1A">
          <w:pPr>
            <w:pStyle w:val="TOC1"/>
            <w:tabs>
              <w:tab w:val="left" w:pos="400"/>
              <w:tab w:val="right" w:leader="dot" w:pos="9350"/>
            </w:tabs>
            <w:rPr>
              <w:rFonts w:eastAsiaTheme="minorEastAsia" w:cstheme="minorBidi"/>
              <w:b w:val="0"/>
              <w:bCs w:val="0"/>
              <w:noProof/>
              <w:spacing w:val="0"/>
              <w:sz w:val="22"/>
              <w:szCs w:val="22"/>
            </w:rPr>
          </w:pPr>
          <w:hyperlink w:anchor="_Toc385371832" w:history="1">
            <w:r w:rsidR="00911632" w:rsidRPr="007375BB">
              <w:rPr>
                <w:rStyle w:val="Hyperlink"/>
                <w:rFonts w:cs="Times New Roman"/>
                <w:noProof/>
              </w:rPr>
              <w:t>4.</w:t>
            </w:r>
            <w:r w:rsidR="00911632">
              <w:rPr>
                <w:rFonts w:eastAsiaTheme="minorEastAsia" w:cstheme="minorBidi"/>
                <w:b w:val="0"/>
                <w:bCs w:val="0"/>
                <w:noProof/>
                <w:spacing w:val="0"/>
                <w:sz w:val="22"/>
                <w:szCs w:val="22"/>
              </w:rPr>
              <w:tab/>
            </w:r>
            <w:r w:rsidR="00911632" w:rsidRPr="007375BB">
              <w:rPr>
                <w:rStyle w:val="Hyperlink"/>
                <w:noProof/>
              </w:rPr>
              <w:t>Block level description</w:t>
            </w:r>
            <w:r w:rsidR="00911632">
              <w:rPr>
                <w:noProof/>
                <w:webHidden/>
              </w:rPr>
              <w:tab/>
            </w:r>
            <w:r w:rsidR="00911632">
              <w:rPr>
                <w:noProof/>
                <w:webHidden/>
              </w:rPr>
              <w:fldChar w:fldCharType="begin"/>
            </w:r>
            <w:r w:rsidR="00911632">
              <w:rPr>
                <w:noProof/>
                <w:webHidden/>
              </w:rPr>
              <w:instrText xml:space="preserve"> PAGEREF _Toc385371832 \h </w:instrText>
            </w:r>
            <w:r w:rsidR="00911632">
              <w:rPr>
                <w:noProof/>
                <w:webHidden/>
              </w:rPr>
            </w:r>
            <w:r w:rsidR="00911632">
              <w:rPr>
                <w:noProof/>
                <w:webHidden/>
              </w:rPr>
              <w:fldChar w:fldCharType="separate"/>
            </w:r>
            <w:r w:rsidR="0069241E">
              <w:rPr>
                <w:noProof/>
                <w:webHidden/>
              </w:rPr>
              <w:t>8</w:t>
            </w:r>
            <w:r w:rsidR="00911632">
              <w:rPr>
                <w:noProof/>
                <w:webHidden/>
              </w:rPr>
              <w:fldChar w:fldCharType="end"/>
            </w:r>
          </w:hyperlink>
        </w:p>
        <w:p w:rsidR="00911632" w:rsidRDefault="00061D1A">
          <w:pPr>
            <w:pStyle w:val="TOC1"/>
            <w:tabs>
              <w:tab w:val="left" w:pos="400"/>
              <w:tab w:val="right" w:leader="dot" w:pos="9350"/>
            </w:tabs>
            <w:rPr>
              <w:rFonts w:eastAsiaTheme="minorEastAsia" w:cstheme="minorBidi"/>
              <w:b w:val="0"/>
              <w:bCs w:val="0"/>
              <w:noProof/>
              <w:spacing w:val="0"/>
              <w:sz w:val="22"/>
              <w:szCs w:val="22"/>
            </w:rPr>
          </w:pPr>
          <w:hyperlink w:anchor="_Toc385371833" w:history="1">
            <w:r w:rsidR="00911632" w:rsidRPr="007375BB">
              <w:rPr>
                <w:rStyle w:val="Hyperlink"/>
                <w:rFonts w:cs="Times New Roman"/>
                <w:noProof/>
              </w:rPr>
              <w:t>5.</w:t>
            </w:r>
            <w:r w:rsidR="00911632">
              <w:rPr>
                <w:rFonts w:eastAsiaTheme="minorEastAsia" w:cstheme="minorBidi"/>
                <w:b w:val="0"/>
                <w:bCs w:val="0"/>
                <w:noProof/>
                <w:spacing w:val="0"/>
                <w:sz w:val="22"/>
                <w:szCs w:val="22"/>
              </w:rPr>
              <w:tab/>
            </w:r>
            <w:r w:rsidR="00911632" w:rsidRPr="007375BB">
              <w:rPr>
                <w:rStyle w:val="Hyperlink"/>
                <w:noProof/>
              </w:rPr>
              <w:t>Key Parameters</w:t>
            </w:r>
            <w:r w:rsidR="00911632">
              <w:rPr>
                <w:noProof/>
                <w:webHidden/>
              </w:rPr>
              <w:tab/>
            </w:r>
            <w:r w:rsidR="00911632">
              <w:rPr>
                <w:noProof/>
                <w:webHidden/>
              </w:rPr>
              <w:fldChar w:fldCharType="begin"/>
            </w:r>
            <w:r w:rsidR="00911632">
              <w:rPr>
                <w:noProof/>
                <w:webHidden/>
              </w:rPr>
              <w:instrText xml:space="preserve"> PAGEREF _Toc385371833 \h </w:instrText>
            </w:r>
            <w:r w:rsidR="00911632">
              <w:rPr>
                <w:noProof/>
                <w:webHidden/>
              </w:rPr>
            </w:r>
            <w:r w:rsidR="00911632">
              <w:rPr>
                <w:noProof/>
                <w:webHidden/>
              </w:rPr>
              <w:fldChar w:fldCharType="separate"/>
            </w:r>
            <w:r w:rsidR="0069241E">
              <w:rPr>
                <w:noProof/>
                <w:webHidden/>
              </w:rPr>
              <w:t>10</w:t>
            </w:r>
            <w:r w:rsidR="00911632">
              <w:rPr>
                <w:noProof/>
                <w:webHidden/>
              </w:rPr>
              <w:fldChar w:fldCharType="end"/>
            </w:r>
          </w:hyperlink>
        </w:p>
        <w:p w:rsidR="00911632" w:rsidRDefault="00061D1A">
          <w:pPr>
            <w:pStyle w:val="TOC1"/>
            <w:tabs>
              <w:tab w:val="left" w:pos="400"/>
              <w:tab w:val="right" w:leader="dot" w:pos="9350"/>
            </w:tabs>
            <w:rPr>
              <w:rFonts w:eastAsiaTheme="minorEastAsia" w:cstheme="minorBidi"/>
              <w:b w:val="0"/>
              <w:bCs w:val="0"/>
              <w:noProof/>
              <w:spacing w:val="0"/>
              <w:sz w:val="22"/>
              <w:szCs w:val="22"/>
            </w:rPr>
          </w:pPr>
          <w:hyperlink w:anchor="_Toc385371834" w:history="1">
            <w:r w:rsidR="00911632" w:rsidRPr="007375BB">
              <w:rPr>
                <w:rStyle w:val="Hyperlink"/>
                <w:rFonts w:cs="Times New Roman"/>
                <w:noProof/>
              </w:rPr>
              <w:t>6.</w:t>
            </w:r>
            <w:r w:rsidR="00911632">
              <w:rPr>
                <w:rFonts w:eastAsiaTheme="minorEastAsia" w:cstheme="minorBidi"/>
                <w:b w:val="0"/>
                <w:bCs w:val="0"/>
                <w:noProof/>
                <w:spacing w:val="0"/>
                <w:sz w:val="22"/>
                <w:szCs w:val="22"/>
              </w:rPr>
              <w:tab/>
            </w:r>
            <w:r w:rsidR="00911632" w:rsidRPr="007375BB">
              <w:rPr>
                <w:rStyle w:val="Hyperlink"/>
                <w:noProof/>
              </w:rPr>
              <w:t>Formal</w:t>
            </w:r>
            <w:r w:rsidR="00911632">
              <w:rPr>
                <w:noProof/>
                <w:webHidden/>
              </w:rPr>
              <w:tab/>
            </w:r>
            <w:r w:rsidR="00911632">
              <w:rPr>
                <w:noProof/>
                <w:webHidden/>
              </w:rPr>
              <w:fldChar w:fldCharType="begin"/>
            </w:r>
            <w:r w:rsidR="00911632">
              <w:rPr>
                <w:noProof/>
                <w:webHidden/>
              </w:rPr>
              <w:instrText xml:space="preserve"> PAGEREF _Toc385371834 \h </w:instrText>
            </w:r>
            <w:r w:rsidR="00911632">
              <w:rPr>
                <w:noProof/>
                <w:webHidden/>
              </w:rPr>
            </w:r>
            <w:r w:rsidR="00911632">
              <w:rPr>
                <w:noProof/>
                <w:webHidden/>
              </w:rPr>
              <w:fldChar w:fldCharType="separate"/>
            </w:r>
            <w:r w:rsidR="0069241E">
              <w:rPr>
                <w:noProof/>
                <w:webHidden/>
              </w:rPr>
              <w:t>11</w:t>
            </w:r>
            <w:r w:rsidR="00911632">
              <w:rPr>
                <w:noProof/>
                <w:webHidden/>
              </w:rPr>
              <w:fldChar w:fldCharType="end"/>
            </w:r>
          </w:hyperlink>
        </w:p>
        <w:p w:rsidR="00911632" w:rsidRDefault="00061D1A">
          <w:pPr>
            <w:pStyle w:val="TOC1"/>
            <w:tabs>
              <w:tab w:val="left" w:pos="400"/>
              <w:tab w:val="right" w:leader="dot" w:pos="9350"/>
            </w:tabs>
            <w:rPr>
              <w:rFonts w:eastAsiaTheme="minorEastAsia" w:cstheme="minorBidi"/>
              <w:b w:val="0"/>
              <w:bCs w:val="0"/>
              <w:noProof/>
              <w:spacing w:val="0"/>
              <w:sz w:val="22"/>
              <w:szCs w:val="22"/>
            </w:rPr>
          </w:pPr>
          <w:hyperlink w:anchor="_Toc385371835" w:history="1">
            <w:r w:rsidR="00911632" w:rsidRPr="007375BB">
              <w:rPr>
                <w:rStyle w:val="Hyperlink"/>
                <w:rFonts w:cs="Times New Roman"/>
                <w:noProof/>
              </w:rPr>
              <w:t>7.</w:t>
            </w:r>
            <w:r w:rsidR="00911632">
              <w:rPr>
                <w:rFonts w:eastAsiaTheme="minorEastAsia" w:cstheme="minorBidi"/>
                <w:b w:val="0"/>
                <w:bCs w:val="0"/>
                <w:noProof/>
                <w:spacing w:val="0"/>
                <w:sz w:val="22"/>
                <w:szCs w:val="22"/>
              </w:rPr>
              <w:tab/>
            </w:r>
            <w:r w:rsidR="00911632" w:rsidRPr="007375BB">
              <w:rPr>
                <w:rStyle w:val="Hyperlink"/>
                <w:noProof/>
              </w:rPr>
              <w:t>Revision Change Log</w:t>
            </w:r>
            <w:r w:rsidR="00911632">
              <w:rPr>
                <w:noProof/>
                <w:webHidden/>
              </w:rPr>
              <w:tab/>
            </w:r>
            <w:r w:rsidR="00911632">
              <w:rPr>
                <w:noProof/>
                <w:webHidden/>
              </w:rPr>
              <w:fldChar w:fldCharType="begin"/>
            </w:r>
            <w:r w:rsidR="00911632">
              <w:rPr>
                <w:noProof/>
                <w:webHidden/>
              </w:rPr>
              <w:instrText xml:space="preserve"> PAGEREF _Toc385371835 \h </w:instrText>
            </w:r>
            <w:r w:rsidR="00911632">
              <w:rPr>
                <w:noProof/>
                <w:webHidden/>
              </w:rPr>
            </w:r>
            <w:r w:rsidR="00911632">
              <w:rPr>
                <w:noProof/>
                <w:webHidden/>
              </w:rPr>
              <w:fldChar w:fldCharType="separate"/>
            </w:r>
            <w:r w:rsidR="0069241E">
              <w:rPr>
                <w:noProof/>
                <w:webHidden/>
              </w:rPr>
              <w:t>15</w:t>
            </w:r>
            <w:r w:rsidR="00911632">
              <w:rPr>
                <w:noProof/>
                <w:webHidden/>
              </w:rPr>
              <w:fldChar w:fldCharType="end"/>
            </w:r>
          </w:hyperlink>
        </w:p>
        <w:p w:rsidR="005D0293" w:rsidRPr="00580DC9" w:rsidRDefault="00E315F9">
          <w:pPr>
            <w:rPr>
              <w:rFonts w:asciiTheme="minorHAnsi" w:hAnsiTheme="minorHAnsi" w:cstheme="minorHAnsi"/>
              <w:sz w:val="24"/>
              <w:szCs w:val="24"/>
            </w:rPr>
          </w:pPr>
          <w:r w:rsidRPr="00580DC9">
            <w:rPr>
              <w:rFonts w:asciiTheme="minorHAnsi" w:hAnsiTheme="minorHAnsi" w:cstheme="minorHAnsi"/>
              <w:color w:val="404040" w:themeColor="text1" w:themeTint="BF"/>
              <w:spacing w:val="0"/>
              <w:sz w:val="24"/>
              <w:szCs w:val="24"/>
            </w:rPr>
            <w:fldChar w:fldCharType="end"/>
          </w:r>
        </w:p>
      </w:sdtContent>
    </w:sdt>
    <w:p w:rsidR="00BB35BB" w:rsidRPr="00F71787" w:rsidRDefault="00BB35BB" w:rsidP="000B49AA">
      <w:pPr>
        <w:pStyle w:val="TOC1"/>
        <w:tabs>
          <w:tab w:val="right" w:pos="9350"/>
        </w:tabs>
        <w:rPr>
          <w:rFonts w:eastAsia="Arial Unicode MS" w:cs="Arial"/>
          <w:caps/>
          <w:szCs w:val="24"/>
        </w:rPr>
      </w:pPr>
    </w:p>
    <w:p w:rsidR="00BB35BB" w:rsidRDefault="00BB35BB">
      <w:pPr>
        <w:ind w:left="0"/>
        <w:rPr>
          <w:rFonts w:eastAsia="Arial Unicode MS" w:cs="Arial"/>
          <w:b/>
          <w:bCs/>
          <w:caps/>
          <w:szCs w:val="24"/>
        </w:rPr>
      </w:pPr>
      <w:r>
        <w:rPr>
          <w:rFonts w:eastAsia="Arial Unicode MS" w:cs="Arial"/>
          <w:caps/>
          <w:szCs w:val="24"/>
        </w:rPr>
        <w:br w:type="page"/>
      </w:r>
    </w:p>
    <w:p w:rsidR="003C44C2" w:rsidRDefault="003C44C2" w:rsidP="000B49AA">
      <w:pPr>
        <w:pStyle w:val="TOC1"/>
        <w:tabs>
          <w:tab w:val="right" w:pos="9350"/>
        </w:tabs>
        <w:sectPr w:rsidR="003C44C2" w:rsidSect="00F81BC4">
          <w:headerReference w:type="default" r:id="rId20"/>
          <w:headerReference w:type="first" r:id="rId21"/>
          <w:pgSz w:w="12240" w:h="15840" w:code="1"/>
          <w:pgMar w:top="1440" w:right="1440" w:bottom="1440" w:left="1440" w:header="576" w:footer="965" w:gutter="0"/>
          <w:pgNumType w:start="1"/>
          <w:cols w:space="720"/>
          <w:titlePg/>
          <w:docGrid w:linePitch="360"/>
        </w:sectPr>
      </w:pPr>
    </w:p>
    <w:p w:rsidR="00377985" w:rsidRDefault="00377985" w:rsidP="0014285D">
      <w:pPr>
        <w:pStyle w:val="Heading1"/>
      </w:pPr>
      <w:bookmarkStart w:id="4" w:name="_Toc83099639"/>
      <w:bookmarkStart w:id="5" w:name="_Toc83099842"/>
      <w:bookmarkStart w:id="6" w:name="_Toc83111344"/>
      <w:bookmarkStart w:id="7" w:name="_Toc83111710"/>
      <w:bookmarkStart w:id="8" w:name="_Toc83111913"/>
      <w:bookmarkStart w:id="9" w:name="_Toc83702681"/>
      <w:bookmarkStart w:id="10" w:name="_Toc83099640"/>
      <w:bookmarkStart w:id="11" w:name="_Toc83099843"/>
      <w:bookmarkStart w:id="12" w:name="_Toc83111345"/>
      <w:bookmarkStart w:id="13" w:name="_Toc83111711"/>
      <w:bookmarkStart w:id="14" w:name="_Toc83111914"/>
      <w:bookmarkStart w:id="15" w:name="_Toc83702682"/>
      <w:bookmarkStart w:id="16" w:name="_Toc83099641"/>
      <w:bookmarkStart w:id="17" w:name="_Toc83099844"/>
      <w:bookmarkStart w:id="18" w:name="_Toc83111346"/>
      <w:bookmarkStart w:id="19" w:name="_Toc83111712"/>
      <w:bookmarkStart w:id="20" w:name="_Toc83111915"/>
      <w:bookmarkStart w:id="21" w:name="_Toc83702683"/>
      <w:bookmarkStart w:id="22" w:name="_Toc83099642"/>
      <w:bookmarkStart w:id="23" w:name="_Toc83099845"/>
      <w:bookmarkStart w:id="24" w:name="_Toc83111347"/>
      <w:bookmarkStart w:id="25" w:name="_Toc83111713"/>
      <w:bookmarkStart w:id="26" w:name="_Toc83111916"/>
      <w:bookmarkStart w:id="27" w:name="_Toc83702684"/>
      <w:bookmarkStart w:id="28" w:name="_Toc83099643"/>
      <w:bookmarkStart w:id="29" w:name="_Toc83099846"/>
      <w:bookmarkStart w:id="30" w:name="_Toc83111348"/>
      <w:bookmarkStart w:id="31" w:name="_Toc83111714"/>
      <w:bookmarkStart w:id="32" w:name="_Toc83111917"/>
      <w:bookmarkStart w:id="33" w:name="_Toc83702685"/>
      <w:bookmarkStart w:id="34" w:name="_Toc83099644"/>
      <w:bookmarkStart w:id="35" w:name="_Toc83099847"/>
      <w:bookmarkStart w:id="36" w:name="_Toc83111349"/>
      <w:bookmarkStart w:id="37" w:name="_Toc83111715"/>
      <w:bookmarkStart w:id="38" w:name="_Toc83111918"/>
      <w:bookmarkStart w:id="39" w:name="_Toc83702686"/>
      <w:bookmarkStart w:id="40" w:name="_Toc83099645"/>
      <w:bookmarkStart w:id="41" w:name="_Toc83099848"/>
      <w:bookmarkStart w:id="42" w:name="_Toc83111350"/>
      <w:bookmarkStart w:id="43" w:name="_Toc83111716"/>
      <w:bookmarkStart w:id="44" w:name="_Toc83111919"/>
      <w:bookmarkStart w:id="45" w:name="_Toc83702687"/>
      <w:bookmarkStart w:id="46" w:name="_Toc83099646"/>
      <w:bookmarkStart w:id="47" w:name="_Toc83099849"/>
      <w:bookmarkStart w:id="48" w:name="_Toc83111351"/>
      <w:bookmarkStart w:id="49" w:name="_Toc83111717"/>
      <w:bookmarkStart w:id="50" w:name="_Toc83111920"/>
      <w:bookmarkStart w:id="51" w:name="_Toc83702688"/>
      <w:bookmarkStart w:id="52" w:name="_Toc83099647"/>
      <w:bookmarkStart w:id="53" w:name="_Toc83099850"/>
      <w:bookmarkStart w:id="54" w:name="_Toc83111352"/>
      <w:bookmarkStart w:id="55" w:name="_Toc83111718"/>
      <w:bookmarkStart w:id="56" w:name="_Toc83111921"/>
      <w:bookmarkStart w:id="57" w:name="_Toc83702689"/>
      <w:bookmarkStart w:id="58" w:name="_Toc83099648"/>
      <w:bookmarkStart w:id="59" w:name="_Toc83099851"/>
      <w:bookmarkStart w:id="60" w:name="_Toc83111353"/>
      <w:bookmarkStart w:id="61" w:name="_Toc83111719"/>
      <w:bookmarkStart w:id="62" w:name="_Toc83111922"/>
      <w:bookmarkStart w:id="63" w:name="_Toc83702690"/>
      <w:bookmarkStart w:id="64" w:name="_Toc83099649"/>
      <w:bookmarkStart w:id="65" w:name="_Toc83099852"/>
      <w:bookmarkStart w:id="66" w:name="_Toc83111354"/>
      <w:bookmarkStart w:id="67" w:name="_Toc83111720"/>
      <w:bookmarkStart w:id="68" w:name="_Toc83111923"/>
      <w:bookmarkStart w:id="69" w:name="_Toc83702691"/>
      <w:bookmarkStart w:id="70" w:name="_Toc83099650"/>
      <w:bookmarkStart w:id="71" w:name="_Toc83099853"/>
      <w:bookmarkStart w:id="72" w:name="_Toc83111355"/>
      <w:bookmarkStart w:id="73" w:name="_Toc83111721"/>
      <w:bookmarkStart w:id="74" w:name="_Toc83111924"/>
      <w:bookmarkStart w:id="75" w:name="_Toc83702692"/>
      <w:bookmarkStart w:id="76" w:name="_Toc83099651"/>
      <w:bookmarkStart w:id="77" w:name="_Toc83099854"/>
      <w:bookmarkStart w:id="78" w:name="_Toc83111356"/>
      <w:bookmarkStart w:id="79" w:name="_Toc83111722"/>
      <w:bookmarkStart w:id="80" w:name="_Toc83111925"/>
      <w:bookmarkStart w:id="81" w:name="_Toc83702693"/>
      <w:bookmarkStart w:id="82" w:name="_Toc83099652"/>
      <w:bookmarkStart w:id="83" w:name="_Toc83099855"/>
      <w:bookmarkStart w:id="84" w:name="_Toc83111357"/>
      <w:bookmarkStart w:id="85" w:name="_Toc83111723"/>
      <w:bookmarkStart w:id="86" w:name="_Toc83111926"/>
      <w:bookmarkStart w:id="87" w:name="_Toc83702694"/>
      <w:bookmarkStart w:id="88" w:name="_Toc385371829"/>
      <w:bookmarkStart w:id="89" w:name="_Toc300842891"/>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lastRenderedPageBreak/>
        <w:t>Functional Overview</w:t>
      </w:r>
      <w:bookmarkEnd w:id="88"/>
    </w:p>
    <w:p w:rsidR="00377985" w:rsidRDefault="00377985" w:rsidP="00447DB9">
      <w:pPr>
        <w:pStyle w:val="BodyText"/>
        <w:ind w:left="0"/>
      </w:pPr>
    </w:p>
    <w:p w:rsidR="00E35EA6" w:rsidRDefault="00E35EA6" w:rsidP="00447DB9">
      <w:pPr>
        <w:pStyle w:val="ListParagraph"/>
        <w:ind w:left="432"/>
        <w:rPr>
          <w:sz w:val="24"/>
          <w:szCs w:val="24"/>
        </w:rPr>
      </w:pPr>
      <w:r>
        <w:rPr>
          <w:sz w:val="24"/>
          <w:szCs w:val="24"/>
        </w:rPr>
        <w:t xml:space="preserve">The </w:t>
      </w:r>
      <w:r w:rsidR="00CB234A">
        <w:rPr>
          <w:sz w:val="24"/>
          <w:szCs w:val="24"/>
        </w:rPr>
        <w:t>4r5ws_a32</w:t>
      </w:r>
      <w:r>
        <w:rPr>
          <w:sz w:val="24"/>
          <w:szCs w:val="24"/>
        </w:rPr>
        <w:t xml:space="preserve"> IP provides </w:t>
      </w:r>
      <w:r w:rsidR="00325196">
        <w:rPr>
          <w:sz w:val="24"/>
          <w:szCs w:val="24"/>
        </w:rPr>
        <w:t>4R5Ws (4 Rd ports and 5 write</w:t>
      </w:r>
      <w:r>
        <w:rPr>
          <w:sz w:val="24"/>
          <w:szCs w:val="24"/>
        </w:rPr>
        <w:t xml:space="preserve"> port</w:t>
      </w:r>
      <w:r w:rsidR="00CA477A">
        <w:rPr>
          <w:sz w:val="24"/>
          <w:szCs w:val="24"/>
        </w:rPr>
        <w:t>, sequential</w:t>
      </w:r>
      <w:r>
        <w:rPr>
          <w:sz w:val="24"/>
          <w:szCs w:val="24"/>
        </w:rPr>
        <w:t>) functi</w:t>
      </w:r>
      <w:r w:rsidR="00A27D5A">
        <w:rPr>
          <w:sz w:val="24"/>
          <w:szCs w:val="24"/>
        </w:rPr>
        <w:t xml:space="preserve">onality. It is built using two </w:t>
      </w:r>
      <w:r>
        <w:rPr>
          <w:sz w:val="24"/>
          <w:szCs w:val="24"/>
        </w:rPr>
        <w:t>port memories (1R</w:t>
      </w:r>
      <w:r w:rsidR="00A27D5A">
        <w:rPr>
          <w:sz w:val="24"/>
          <w:szCs w:val="24"/>
        </w:rPr>
        <w:t>1W).</w:t>
      </w:r>
      <w:r>
        <w:rPr>
          <w:sz w:val="24"/>
          <w:szCs w:val="24"/>
        </w:rPr>
        <w:t xml:space="preserve"> Given t</w:t>
      </w:r>
      <w:r w:rsidR="00A27D5A">
        <w:rPr>
          <w:sz w:val="24"/>
          <w:szCs w:val="24"/>
        </w:rPr>
        <w:t>he bulk of this IP is built on 2</w:t>
      </w:r>
      <w:r>
        <w:rPr>
          <w:sz w:val="24"/>
          <w:szCs w:val="24"/>
        </w:rPr>
        <w:t xml:space="preserve"> port memories the area and power footprint of this IP is small</w:t>
      </w:r>
      <w:r w:rsidR="00325196">
        <w:rPr>
          <w:sz w:val="24"/>
          <w:szCs w:val="24"/>
        </w:rPr>
        <w:t>er than a traditional mulit-</w:t>
      </w:r>
      <w:r w:rsidR="00CF4541">
        <w:rPr>
          <w:sz w:val="24"/>
          <w:szCs w:val="24"/>
        </w:rPr>
        <w:t>port memory. The two</w:t>
      </w:r>
      <w:r>
        <w:rPr>
          <w:sz w:val="24"/>
          <w:szCs w:val="24"/>
        </w:rPr>
        <w:t xml:space="preserve"> port memory is mainly used to store the data</w:t>
      </w:r>
      <w:r w:rsidR="0036165F">
        <w:rPr>
          <w:sz w:val="24"/>
          <w:szCs w:val="24"/>
        </w:rPr>
        <w:t xml:space="preserve"> and</w:t>
      </w:r>
      <w:r>
        <w:rPr>
          <w:sz w:val="24"/>
          <w:szCs w:val="24"/>
        </w:rPr>
        <w:t xml:space="preserve"> the internal state needed by the IP logic. </w:t>
      </w:r>
    </w:p>
    <w:p w:rsidR="00E35EA6" w:rsidRDefault="00E35EA6" w:rsidP="00447DB9">
      <w:pPr>
        <w:pStyle w:val="ListParagraph"/>
        <w:ind w:left="432"/>
        <w:rPr>
          <w:sz w:val="24"/>
          <w:szCs w:val="24"/>
        </w:rPr>
      </w:pPr>
    </w:p>
    <w:p w:rsidR="00CF4541" w:rsidRDefault="00CA477A" w:rsidP="00447DB9">
      <w:pPr>
        <w:pStyle w:val="ListParagraph"/>
        <w:ind w:left="432"/>
        <w:rPr>
          <w:sz w:val="24"/>
          <w:szCs w:val="24"/>
        </w:rPr>
      </w:pPr>
      <w:r>
        <w:rPr>
          <w:sz w:val="24"/>
          <w:szCs w:val="24"/>
        </w:rPr>
        <w:t>This IP assumes 80 words and that the consecutive reads and writes will be to the Sequential memory addresses. The memories are divided into slow and fast memories. The read and write ports assume some constraints on them which are described in the  Renaissance mRnW sequential Functional Datasheet v1_3.</w:t>
      </w:r>
    </w:p>
    <w:p w:rsidR="00AE7AC0" w:rsidRPr="00CF4541" w:rsidRDefault="00AE7AC0" w:rsidP="00CF4541">
      <w:pPr>
        <w:ind w:left="0"/>
        <w:rPr>
          <w:sz w:val="24"/>
          <w:szCs w:val="24"/>
        </w:rPr>
      </w:pPr>
    </w:p>
    <w:p w:rsidR="00AE7AC0" w:rsidRPr="00AE7AC0" w:rsidRDefault="00AE7AC0" w:rsidP="00AE7AC0">
      <w:pPr>
        <w:spacing w:after="200" w:line="276" w:lineRule="auto"/>
        <w:ind w:left="0"/>
        <w:jc w:val="both"/>
        <w:rPr>
          <w:sz w:val="24"/>
          <w:szCs w:val="24"/>
        </w:rPr>
      </w:pPr>
    </w:p>
    <w:p w:rsidR="00AE7AC0" w:rsidRPr="00377985" w:rsidRDefault="00AE7AC0" w:rsidP="00377985">
      <w:pPr>
        <w:pStyle w:val="BodyText"/>
      </w:pPr>
    </w:p>
    <w:p w:rsidR="00377985" w:rsidRDefault="00377985" w:rsidP="0014285D">
      <w:pPr>
        <w:pStyle w:val="Heading1"/>
      </w:pPr>
      <w:bookmarkStart w:id="90" w:name="_Toc385371830"/>
      <w:r>
        <w:lastRenderedPageBreak/>
        <w:t>Interface description</w:t>
      </w:r>
      <w:bookmarkEnd w:id="90"/>
    </w:p>
    <w:p w:rsidR="00447DB9" w:rsidRDefault="00447DB9" w:rsidP="00447DB9">
      <w:pPr>
        <w:ind w:left="360"/>
        <w:rPr>
          <w:sz w:val="24"/>
          <w:szCs w:val="24"/>
        </w:rPr>
      </w:pPr>
      <w:r>
        <w:rPr>
          <w:sz w:val="24"/>
          <w:szCs w:val="24"/>
        </w:rPr>
        <w:t>The algo_top’s main interfaces include the clking ports; the read and write ports, which talk to the primary interface; the t1 ports which talk to th</w:t>
      </w:r>
      <w:r w:rsidR="00401E35">
        <w:rPr>
          <w:sz w:val="24"/>
          <w:szCs w:val="24"/>
        </w:rPr>
        <w:t>e 2</w:t>
      </w:r>
      <w:r w:rsidR="0036165F">
        <w:rPr>
          <w:sz w:val="24"/>
          <w:szCs w:val="24"/>
        </w:rPr>
        <w:t xml:space="preserve"> port (T1) memories; </w:t>
      </w:r>
      <w:r>
        <w:rPr>
          <w:sz w:val="24"/>
          <w:szCs w:val="24"/>
        </w:rPr>
        <w:t xml:space="preserve"> the t2 ports which talk to the 2 port (T2) memories</w:t>
      </w:r>
      <w:r w:rsidR="0036165F">
        <w:rPr>
          <w:sz w:val="24"/>
          <w:szCs w:val="24"/>
        </w:rPr>
        <w:t>, ;  the t3 ports which talk to the 2 port (T3) memories and ;  the t4 ports which talk to the 2 port (T4) memories</w:t>
      </w:r>
      <w:r>
        <w:rPr>
          <w:sz w:val="24"/>
          <w:szCs w:val="24"/>
        </w:rPr>
        <w:t>.</w:t>
      </w:r>
    </w:p>
    <w:p w:rsidR="006A72B5" w:rsidRDefault="006A72B5" w:rsidP="00447DB9">
      <w:pPr>
        <w:ind w:left="360"/>
        <w:rPr>
          <w:sz w:val="24"/>
          <w:szCs w:val="24"/>
        </w:rPr>
      </w:pPr>
    </w:p>
    <w:p w:rsidR="006A72B5" w:rsidRDefault="006A72B5" w:rsidP="00447DB9">
      <w:pPr>
        <w:ind w:left="360"/>
        <w:rPr>
          <w:sz w:val="24"/>
          <w:szCs w:val="24"/>
        </w:rPr>
      </w:pPr>
    </w:p>
    <w:p w:rsidR="006A72B5" w:rsidRDefault="006A72B5" w:rsidP="00447DB9">
      <w:pPr>
        <w:ind w:left="360"/>
        <w:rPr>
          <w:sz w:val="24"/>
          <w:szCs w:val="24"/>
        </w:rPr>
      </w:pPr>
    </w:p>
    <w:p w:rsidR="006A72B5" w:rsidRDefault="006A72B5" w:rsidP="00447DB9">
      <w:pPr>
        <w:ind w:left="360"/>
        <w:rPr>
          <w:sz w:val="24"/>
          <w:szCs w:val="24"/>
        </w:rPr>
      </w:pPr>
    </w:p>
    <w:p w:rsidR="006A72B5" w:rsidRDefault="006A72B5" w:rsidP="00447DB9">
      <w:pPr>
        <w:ind w:left="360"/>
        <w:rPr>
          <w:sz w:val="24"/>
          <w:szCs w:val="24"/>
        </w:rPr>
      </w:pPr>
    </w:p>
    <w:p w:rsidR="006A72B5" w:rsidRDefault="006A72B5" w:rsidP="00447DB9">
      <w:pPr>
        <w:ind w:left="360"/>
        <w:rPr>
          <w:sz w:val="24"/>
          <w:szCs w:val="24"/>
        </w:rPr>
      </w:pPr>
    </w:p>
    <w:p w:rsidR="006A72B5" w:rsidRPr="00B268C6" w:rsidRDefault="006A72B5" w:rsidP="006A72B5">
      <w:pPr>
        <w:pStyle w:val="Caption"/>
      </w:pPr>
      <w:bookmarkStart w:id="91" w:name="_Ref299724981"/>
      <w:bookmarkStart w:id="92" w:name="OLE_LINK13"/>
      <w:bookmarkStart w:id="93" w:name="OLE_LINK14"/>
      <w:r w:rsidRPr="00B268C6">
        <w:lastRenderedPageBreak/>
        <w:t xml:space="preserve">Table </w:t>
      </w:r>
      <w:fldSimple w:instr=" STYLEREF 1 \s ">
        <w:r w:rsidR="0069241E">
          <w:rPr>
            <w:noProof/>
          </w:rPr>
          <w:t>2</w:t>
        </w:r>
      </w:fldSimple>
      <w:r w:rsidRPr="00B268C6">
        <w:noBreakHyphen/>
      </w:r>
      <w:fldSimple w:instr=" SEQ Table \* ARABIC \s 1 ">
        <w:r w:rsidR="0069241E">
          <w:rPr>
            <w:noProof/>
          </w:rPr>
          <w:t>1</w:t>
        </w:r>
      </w:fldSimple>
      <w:bookmarkEnd w:id="91"/>
      <w:r w:rsidRPr="00B268C6">
        <w:t>: Interface Pins</w:t>
      </w:r>
    </w:p>
    <w:tbl>
      <w:tblPr>
        <w:tblW w:w="9025"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620"/>
        <w:gridCol w:w="1340"/>
        <w:gridCol w:w="1990"/>
        <w:gridCol w:w="4075"/>
      </w:tblGrid>
      <w:tr w:rsidR="006A72B5" w:rsidRPr="007F607A" w:rsidTr="00061D1A">
        <w:trPr>
          <w:trHeight w:val="20"/>
        </w:trPr>
        <w:tc>
          <w:tcPr>
            <w:tcW w:w="162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tcPr>
          <w:p w:rsidR="006A72B5" w:rsidRPr="00A4753C" w:rsidRDefault="006A72B5" w:rsidP="00061D1A">
            <w:pPr>
              <w:pStyle w:val="Caption"/>
              <w:spacing w:after="0" w:line="240" w:lineRule="auto"/>
              <w:ind w:left="0"/>
              <w:rPr>
                <w:rFonts w:asciiTheme="minorHAnsi" w:hAnsiTheme="minorHAnsi"/>
                <w:color w:val="auto"/>
              </w:rPr>
            </w:pPr>
            <w:r w:rsidRPr="00A4753C">
              <w:rPr>
                <w:rFonts w:asciiTheme="minorHAnsi" w:hAnsiTheme="minorHAnsi"/>
                <w:color w:val="auto"/>
              </w:rPr>
              <w:t>Pin</w:t>
            </w:r>
          </w:p>
        </w:tc>
        <w:tc>
          <w:tcPr>
            <w:tcW w:w="13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tcPr>
          <w:p w:rsidR="006A72B5" w:rsidRPr="00A4753C" w:rsidRDefault="006A72B5" w:rsidP="00061D1A">
            <w:pPr>
              <w:pStyle w:val="Caption"/>
              <w:spacing w:after="0" w:line="240" w:lineRule="auto"/>
              <w:ind w:left="0"/>
              <w:rPr>
                <w:rFonts w:asciiTheme="minorHAnsi" w:hAnsiTheme="minorHAnsi"/>
                <w:color w:val="auto"/>
              </w:rPr>
            </w:pPr>
            <w:r w:rsidRPr="00A4753C">
              <w:rPr>
                <w:rFonts w:asciiTheme="minorHAnsi" w:hAnsiTheme="minorHAnsi"/>
                <w:color w:val="auto"/>
              </w:rPr>
              <w:t>Pin Type</w:t>
            </w:r>
          </w:p>
        </w:tc>
        <w:tc>
          <w:tcPr>
            <w:tcW w:w="199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tcPr>
          <w:p w:rsidR="006A72B5" w:rsidRPr="00A4753C" w:rsidRDefault="006A72B5" w:rsidP="00061D1A">
            <w:pPr>
              <w:pStyle w:val="Caption"/>
              <w:spacing w:after="0" w:line="240" w:lineRule="auto"/>
              <w:ind w:left="0"/>
              <w:rPr>
                <w:rFonts w:asciiTheme="minorHAnsi" w:hAnsiTheme="minorHAnsi"/>
                <w:color w:val="auto"/>
              </w:rPr>
            </w:pPr>
            <w:r w:rsidRPr="00A4753C">
              <w:rPr>
                <w:rFonts w:asciiTheme="minorHAnsi" w:hAnsiTheme="minorHAnsi"/>
                <w:color w:val="auto"/>
              </w:rPr>
              <w:t>Description</w:t>
            </w:r>
          </w:p>
        </w:tc>
        <w:tc>
          <w:tcPr>
            <w:tcW w:w="407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tcPr>
          <w:p w:rsidR="006A72B5" w:rsidRPr="00A4753C" w:rsidRDefault="006A72B5" w:rsidP="00061D1A">
            <w:pPr>
              <w:pStyle w:val="Caption"/>
              <w:spacing w:after="0" w:line="240" w:lineRule="auto"/>
              <w:ind w:left="0"/>
              <w:rPr>
                <w:rFonts w:asciiTheme="minorHAnsi" w:hAnsiTheme="minorHAnsi"/>
                <w:color w:val="auto"/>
              </w:rPr>
            </w:pPr>
            <w:r w:rsidRPr="00A4753C">
              <w:rPr>
                <w:rFonts w:asciiTheme="minorHAnsi" w:hAnsiTheme="minorHAnsi"/>
                <w:color w:val="auto"/>
              </w:rPr>
              <w:t>Notes</w:t>
            </w:r>
          </w:p>
        </w:tc>
      </w:tr>
      <w:tr w:rsidR="006A72B5" w:rsidRPr="00B268C6" w:rsidTr="00061D1A">
        <w:trPr>
          <w:trHeight w:val="296"/>
        </w:trPr>
        <w:tc>
          <w:tcPr>
            <w:tcW w:w="9025" w:type="dxa"/>
            <w:gridSpan w:val="4"/>
            <w:tcBorders>
              <w:top w:val="single" w:sz="4" w:space="0" w:color="4A442A" w:themeColor="background2" w:themeShade="40"/>
            </w:tcBorders>
            <w:shd w:val="clear" w:color="auto" w:fill="EEECE1" w:themeFill="background2"/>
            <w:vAlign w:val="center"/>
          </w:tcPr>
          <w:p w:rsidR="006A72B5" w:rsidRPr="00B268C6" w:rsidRDefault="006A72B5" w:rsidP="00061D1A">
            <w:pPr>
              <w:pStyle w:val="Caption"/>
              <w:spacing w:after="0" w:line="240" w:lineRule="auto"/>
              <w:ind w:left="11"/>
              <w:rPr>
                <w:rFonts w:asciiTheme="minorHAnsi" w:hAnsiTheme="minorHAnsi"/>
              </w:rPr>
            </w:pPr>
            <w:r>
              <w:rPr>
                <w:rFonts w:asciiTheme="minorHAnsi" w:hAnsiTheme="minorHAnsi"/>
              </w:rPr>
              <w:t>Clock and Initialization</w:t>
            </w:r>
          </w:p>
        </w:tc>
      </w:tr>
      <w:tr w:rsidR="006A72B5" w:rsidRPr="00B268C6" w:rsidTr="00061D1A">
        <w:trPr>
          <w:trHeight w:val="20"/>
        </w:trPr>
        <w:tc>
          <w:tcPr>
            <w:tcW w:w="1620" w:type="dxa"/>
            <w:vAlign w:val="center"/>
          </w:tcPr>
          <w:p w:rsidR="006A72B5" w:rsidRPr="001B194F" w:rsidRDefault="006A72B5" w:rsidP="00061D1A">
            <w:pPr>
              <w:pStyle w:val="TableText"/>
              <w:keepNext/>
              <w:keepLines/>
              <w:jc w:val="center"/>
              <w:rPr>
                <w:rFonts w:asciiTheme="minorHAnsi" w:hAnsiTheme="minorHAnsi"/>
                <w:spacing w:val="0"/>
                <w:szCs w:val="16"/>
              </w:rPr>
            </w:pPr>
            <w:r>
              <w:rPr>
                <w:rFonts w:asciiTheme="minorHAnsi" w:hAnsiTheme="minorHAnsi"/>
                <w:spacing w:val="0"/>
                <w:szCs w:val="16"/>
              </w:rPr>
              <w:t>cl</w:t>
            </w:r>
            <w:r w:rsidRPr="001B194F">
              <w:rPr>
                <w:rFonts w:asciiTheme="minorHAnsi" w:hAnsiTheme="minorHAnsi"/>
                <w:spacing w:val="0"/>
                <w:szCs w:val="16"/>
              </w:rPr>
              <w:t>k</w:t>
            </w:r>
          </w:p>
        </w:tc>
        <w:tc>
          <w:tcPr>
            <w:tcW w:w="1340" w:type="dxa"/>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Clock</w:t>
            </w:r>
          </w:p>
        </w:tc>
        <w:tc>
          <w:tcPr>
            <w:tcW w:w="4075" w:type="dxa"/>
            <w:vAlign w:val="center"/>
          </w:tcPr>
          <w:p w:rsidR="006A72B5" w:rsidRPr="001B194F" w:rsidRDefault="006A72B5" w:rsidP="00061D1A">
            <w:pPr>
              <w:pStyle w:val="TableText"/>
              <w:keepNext/>
              <w:keepLines/>
              <w:rPr>
                <w:rFonts w:asciiTheme="minorHAnsi" w:hAnsiTheme="minorHAnsi"/>
                <w:spacing w:val="0"/>
                <w:szCs w:val="16"/>
              </w:rPr>
            </w:pPr>
            <w:r w:rsidRPr="001B194F">
              <w:rPr>
                <w:rFonts w:asciiTheme="minorHAnsi" w:hAnsiTheme="minorHAnsi"/>
                <w:spacing w:val="0"/>
                <w:szCs w:val="16"/>
              </w:rPr>
              <w:t>Clock input  pin</w:t>
            </w:r>
          </w:p>
        </w:tc>
      </w:tr>
      <w:tr w:rsidR="006A72B5" w:rsidRPr="00B268C6" w:rsidTr="00061D1A">
        <w:trPr>
          <w:trHeight w:val="20"/>
        </w:trPr>
        <w:tc>
          <w:tcPr>
            <w:tcW w:w="1620" w:type="dxa"/>
            <w:vAlign w:val="center"/>
          </w:tcPr>
          <w:p w:rsidR="006A72B5" w:rsidRPr="001B194F" w:rsidRDefault="006A72B5" w:rsidP="00061D1A">
            <w:pPr>
              <w:pStyle w:val="TableText"/>
              <w:keepNext/>
              <w:keepLines/>
              <w:jc w:val="center"/>
              <w:rPr>
                <w:rFonts w:asciiTheme="minorHAnsi" w:hAnsiTheme="minorHAnsi"/>
                <w:spacing w:val="0"/>
                <w:szCs w:val="16"/>
              </w:rPr>
            </w:pPr>
            <w:r>
              <w:rPr>
                <w:rFonts w:asciiTheme="minorHAnsi" w:hAnsiTheme="minorHAnsi"/>
                <w:spacing w:val="0"/>
                <w:szCs w:val="16"/>
              </w:rPr>
              <w:t>lcl</w:t>
            </w:r>
            <w:r w:rsidRPr="001B194F">
              <w:rPr>
                <w:rFonts w:asciiTheme="minorHAnsi" w:hAnsiTheme="minorHAnsi"/>
                <w:spacing w:val="0"/>
                <w:szCs w:val="16"/>
              </w:rPr>
              <w:t>k</w:t>
            </w:r>
          </w:p>
        </w:tc>
        <w:tc>
          <w:tcPr>
            <w:tcW w:w="1340" w:type="dxa"/>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6A72B5" w:rsidRPr="001B194F" w:rsidRDefault="006A72B5" w:rsidP="00061D1A">
            <w:pPr>
              <w:pStyle w:val="TableText"/>
              <w:keepNext/>
              <w:keepLines/>
              <w:jc w:val="center"/>
              <w:rPr>
                <w:rFonts w:asciiTheme="minorHAnsi" w:hAnsiTheme="minorHAnsi"/>
                <w:spacing w:val="0"/>
                <w:szCs w:val="16"/>
              </w:rPr>
            </w:pPr>
            <w:r>
              <w:rPr>
                <w:rFonts w:asciiTheme="minorHAnsi" w:hAnsiTheme="minorHAnsi"/>
                <w:spacing w:val="0"/>
                <w:szCs w:val="16"/>
              </w:rPr>
              <w:t xml:space="preserve">Slow </w:t>
            </w:r>
            <w:r w:rsidRPr="001B194F">
              <w:rPr>
                <w:rFonts w:asciiTheme="minorHAnsi" w:hAnsiTheme="minorHAnsi"/>
                <w:spacing w:val="0"/>
                <w:szCs w:val="16"/>
              </w:rPr>
              <w:t>Clock</w:t>
            </w:r>
          </w:p>
        </w:tc>
        <w:tc>
          <w:tcPr>
            <w:tcW w:w="4075" w:type="dxa"/>
            <w:vAlign w:val="center"/>
          </w:tcPr>
          <w:p w:rsidR="006A72B5" w:rsidRPr="001B194F" w:rsidRDefault="006A72B5" w:rsidP="00061D1A">
            <w:pPr>
              <w:pStyle w:val="TableText"/>
              <w:keepNext/>
              <w:keepLines/>
              <w:rPr>
                <w:rFonts w:asciiTheme="minorHAnsi" w:hAnsiTheme="minorHAnsi"/>
                <w:spacing w:val="0"/>
                <w:szCs w:val="16"/>
              </w:rPr>
            </w:pPr>
            <w:r>
              <w:rPr>
                <w:rFonts w:asciiTheme="minorHAnsi" w:hAnsiTheme="minorHAnsi"/>
                <w:spacing w:val="0"/>
                <w:szCs w:val="16"/>
              </w:rPr>
              <w:t xml:space="preserve">Slow </w:t>
            </w:r>
            <w:r w:rsidRPr="001B194F">
              <w:rPr>
                <w:rFonts w:asciiTheme="minorHAnsi" w:hAnsiTheme="minorHAnsi"/>
                <w:spacing w:val="0"/>
                <w:szCs w:val="16"/>
              </w:rPr>
              <w:t>Clock input  pin</w:t>
            </w:r>
          </w:p>
        </w:tc>
      </w:tr>
      <w:tr w:rsidR="006A72B5" w:rsidRPr="00B268C6" w:rsidTr="00061D1A">
        <w:trPr>
          <w:trHeight w:val="20"/>
        </w:trPr>
        <w:tc>
          <w:tcPr>
            <w:tcW w:w="1620" w:type="dxa"/>
            <w:vAlign w:val="center"/>
          </w:tcPr>
          <w:p w:rsidR="006A72B5" w:rsidRPr="001B194F" w:rsidRDefault="006A72B5" w:rsidP="00061D1A">
            <w:pPr>
              <w:pStyle w:val="TableText"/>
              <w:keepNext/>
              <w:keepLines/>
              <w:jc w:val="center"/>
              <w:rPr>
                <w:rFonts w:asciiTheme="minorHAnsi" w:hAnsiTheme="minorHAnsi"/>
                <w:spacing w:val="0"/>
                <w:szCs w:val="16"/>
              </w:rPr>
            </w:pPr>
            <w:r>
              <w:rPr>
                <w:rFonts w:asciiTheme="minorHAnsi" w:hAnsiTheme="minorHAnsi"/>
                <w:spacing w:val="0"/>
                <w:szCs w:val="16"/>
              </w:rPr>
              <w:t>rs</w:t>
            </w:r>
            <w:r w:rsidRPr="001B194F">
              <w:rPr>
                <w:rFonts w:asciiTheme="minorHAnsi" w:hAnsiTheme="minorHAnsi"/>
                <w:spacing w:val="0"/>
                <w:szCs w:val="16"/>
              </w:rPr>
              <w:t>t</w:t>
            </w:r>
          </w:p>
        </w:tc>
        <w:tc>
          <w:tcPr>
            <w:tcW w:w="1340" w:type="dxa"/>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Reset</w:t>
            </w:r>
          </w:p>
        </w:tc>
        <w:tc>
          <w:tcPr>
            <w:tcW w:w="4075" w:type="dxa"/>
            <w:vAlign w:val="center"/>
          </w:tcPr>
          <w:p w:rsidR="006A72B5" w:rsidRPr="001B194F" w:rsidRDefault="006A72B5" w:rsidP="00061D1A">
            <w:pPr>
              <w:pStyle w:val="TableText"/>
              <w:keepNext/>
              <w:keepLines/>
              <w:rPr>
                <w:rFonts w:asciiTheme="minorHAnsi" w:hAnsiTheme="minorHAnsi"/>
                <w:spacing w:val="0"/>
                <w:szCs w:val="16"/>
              </w:rPr>
            </w:pPr>
            <w:r w:rsidRPr="001B194F">
              <w:rPr>
                <w:rFonts w:asciiTheme="minorHAnsi" w:hAnsiTheme="minorHAnsi"/>
                <w:spacing w:val="0"/>
                <w:szCs w:val="16"/>
              </w:rPr>
              <w:t>Reset pin</w:t>
            </w:r>
          </w:p>
        </w:tc>
      </w:tr>
      <w:tr w:rsidR="006A72B5" w:rsidRPr="00B268C6" w:rsidTr="00061D1A">
        <w:trPr>
          <w:trHeight w:val="20"/>
        </w:trPr>
        <w:tc>
          <w:tcPr>
            <w:tcW w:w="1620" w:type="dxa"/>
            <w:tcBorders>
              <w:bottom w:val="single" w:sz="4" w:space="0" w:color="948A54" w:themeColor="background2" w:themeShade="80"/>
            </w:tcBorders>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ready</w:t>
            </w:r>
          </w:p>
        </w:tc>
        <w:tc>
          <w:tcPr>
            <w:tcW w:w="1340" w:type="dxa"/>
            <w:tcBorders>
              <w:bottom w:val="single" w:sz="4" w:space="0" w:color="948A54" w:themeColor="background2" w:themeShade="80"/>
            </w:tcBorders>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Output</w:t>
            </w:r>
          </w:p>
        </w:tc>
        <w:tc>
          <w:tcPr>
            <w:tcW w:w="1990" w:type="dxa"/>
            <w:tcBorders>
              <w:bottom w:val="single" w:sz="4" w:space="0" w:color="948A54" w:themeColor="background2" w:themeShade="80"/>
            </w:tcBorders>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Ready</w:t>
            </w:r>
          </w:p>
        </w:tc>
        <w:tc>
          <w:tcPr>
            <w:tcW w:w="4075" w:type="dxa"/>
            <w:tcBorders>
              <w:bottom w:val="single" w:sz="4" w:space="0" w:color="948A54" w:themeColor="background2" w:themeShade="80"/>
            </w:tcBorders>
            <w:vAlign w:val="center"/>
          </w:tcPr>
          <w:p w:rsidR="006A72B5" w:rsidRPr="001B194F" w:rsidRDefault="006A72B5" w:rsidP="00061D1A">
            <w:pPr>
              <w:pStyle w:val="TableText"/>
              <w:keepNext/>
              <w:keepLines/>
              <w:rPr>
                <w:rFonts w:asciiTheme="minorHAnsi" w:hAnsiTheme="minorHAnsi"/>
                <w:spacing w:val="0"/>
                <w:szCs w:val="16"/>
              </w:rPr>
            </w:pPr>
            <w:r>
              <w:rPr>
                <w:rFonts w:asciiTheme="minorHAnsi" w:hAnsiTheme="minorHAnsi"/>
                <w:spacing w:val="0"/>
                <w:szCs w:val="16"/>
              </w:rPr>
              <w:t>Assertion implies memory core ready for functional operation</w:t>
            </w:r>
          </w:p>
        </w:tc>
      </w:tr>
      <w:tr w:rsidR="006A72B5" w:rsidRPr="00B268C6" w:rsidTr="00061D1A">
        <w:trPr>
          <w:trHeight w:val="20"/>
        </w:trPr>
        <w:tc>
          <w:tcPr>
            <w:tcW w:w="9025" w:type="dxa"/>
            <w:gridSpan w:val="4"/>
            <w:shd w:val="clear" w:color="auto" w:fill="F2F2F2" w:themeFill="background1" w:themeFillShade="F2"/>
            <w:vAlign w:val="center"/>
          </w:tcPr>
          <w:p w:rsidR="006A72B5" w:rsidRPr="004567DC" w:rsidRDefault="006A72B5" w:rsidP="00061D1A">
            <w:pPr>
              <w:pStyle w:val="Caption"/>
              <w:spacing w:after="0" w:line="240" w:lineRule="auto"/>
              <w:ind w:left="11"/>
              <w:rPr>
                <w:rFonts w:asciiTheme="minorHAnsi" w:hAnsiTheme="minorHAnsi"/>
              </w:rPr>
            </w:pPr>
            <w:r>
              <w:rPr>
                <w:rFonts w:asciiTheme="minorHAnsi" w:hAnsiTheme="minorHAnsi"/>
              </w:rPr>
              <w:t>Read</w:t>
            </w:r>
            <w:r w:rsidRPr="001B194F">
              <w:rPr>
                <w:rFonts w:asciiTheme="minorHAnsi" w:hAnsiTheme="minorHAnsi"/>
              </w:rPr>
              <w:t xml:space="preserve"> Ports</w:t>
            </w:r>
          </w:p>
        </w:tc>
      </w:tr>
      <w:tr w:rsidR="006A72B5" w:rsidRPr="00B268C6" w:rsidTr="00061D1A">
        <w:trPr>
          <w:trHeight w:val="20"/>
        </w:trPr>
        <w:tc>
          <w:tcPr>
            <w:tcW w:w="1620" w:type="dxa"/>
            <w:vAlign w:val="center"/>
          </w:tcPr>
          <w:p w:rsidR="006A72B5" w:rsidRPr="001B194F" w:rsidRDefault="006A72B5" w:rsidP="00DC23E9">
            <w:pPr>
              <w:pStyle w:val="TableText"/>
              <w:keepNext/>
              <w:keepLines/>
              <w:jc w:val="center"/>
              <w:rPr>
                <w:rFonts w:asciiTheme="minorHAnsi" w:hAnsiTheme="minorHAnsi"/>
                <w:spacing w:val="0"/>
                <w:szCs w:val="16"/>
              </w:rPr>
            </w:pPr>
            <w:r>
              <w:rPr>
                <w:rFonts w:asciiTheme="minorHAnsi" w:hAnsiTheme="minorHAnsi"/>
                <w:spacing w:val="0"/>
                <w:szCs w:val="16"/>
              </w:rPr>
              <w:t>rd_adr</w:t>
            </w:r>
          </w:p>
        </w:tc>
        <w:tc>
          <w:tcPr>
            <w:tcW w:w="1340" w:type="dxa"/>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Read Address</w:t>
            </w:r>
          </w:p>
        </w:tc>
        <w:tc>
          <w:tcPr>
            <w:tcW w:w="4075" w:type="dxa"/>
            <w:vAlign w:val="center"/>
          </w:tcPr>
          <w:p w:rsidR="006A72B5" w:rsidRPr="001B194F" w:rsidRDefault="006A72B5" w:rsidP="00061D1A">
            <w:pPr>
              <w:pStyle w:val="TableText"/>
              <w:keepNext/>
              <w:keepLines/>
              <w:rPr>
                <w:rFonts w:asciiTheme="minorHAnsi" w:hAnsiTheme="minorHAnsi"/>
                <w:spacing w:val="0"/>
                <w:szCs w:val="16"/>
              </w:rPr>
            </w:pPr>
            <w:r w:rsidRPr="001B194F">
              <w:rPr>
                <w:rFonts w:asciiTheme="minorHAnsi" w:hAnsiTheme="minorHAnsi"/>
                <w:spacing w:val="0"/>
                <w:szCs w:val="16"/>
              </w:rPr>
              <w:t>Address bits (width N bits) to denote up to 2</w:t>
            </w:r>
            <w:r w:rsidRPr="001B194F">
              <w:rPr>
                <w:rFonts w:asciiTheme="minorHAnsi" w:hAnsiTheme="minorHAnsi"/>
                <w:spacing w:val="0"/>
                <w:szCs w:val="16"/>
                <w:vertAlign w:val="superscript"/>
              </w:rPr>
              <w:t>N</w:t>
            </w:r>
            <w:r w:rsidRPr="001B194F">
              <w:rPr>
                <w:rFonts w:asciiTheme="minorHAnsi" w:hAnsiTheme="minorHAnsi"/>
                <w:spacing w:val="0"/>
                <w:szCs w:val="16"/>
              </w:rPr>
              <w:t xml:space="preserve"> addresses;</w:t>
            </w:r>
          </w:p>
          <w:p w:rsidR="006A72B5" w:rsidRPr="001B194F" w:rsidRDefault="006A72B5" w:rsidP="00061D1A">
            <w:pPr>
              <w:pStyle w:val="TableText"/>
              <w:keepNext/>
              <w:keepLines/>
              <w:rPr>
                <w:rFonts w:asciiTheme="minorHAnsi" w:hAnsiTheme="minorHAnsi"/>
                <w:spacing w:val="0"/>
                <w:szCs w:val="16"/>
              </w:rPr>
            </w:pPr>
            <w:r w:rsidRPr="001B194F">
              <w:rPr>
                <w:rFonts w:asciiTheme="minorHAnsi" w:hAnsiTheme="minorHAnsi"/>
                <w:spacing w:val="0"/>
                <w:szCs w:val="16"/>
              </w:rPr>
              <w:t>N is paramet</w:t>
            </w:r>
            <w:r>
              <w:rPr>
                <w:rFonts w:asciiTheme="minorHAnsi" w:hAnsiTheme="minorHAnsi"/>
                <w:spacing w:val="0"/>
                <w:szCs w:val="16"/>
              </w:rPr>
              <w:t>er</w:t>
            </w:r>
            <w:r w:rsidRPr="001B194F">
              <w:rPr>
                <w:rFonts w:asciiTheme="minorHAnsi" w:hAnsiTheme="minorHAnsi"/>
                <w:spacing w:val="0"/>
                <w:szCs w:val="16"/>
              </w:rPr>
              <w:t>.  Same value for all ports</w:t>
            </w:r>
          </w:p>
        </w:tc>
      </w:tr>
      <w:tr w:rsidR="006A72B5" w:rsidRPr="00B268C6" w:rsidTr="00061D1A">
        <w:trPr>
          <w:trHeight w:val="20"/>
        </w:trPr>
        <w:tc>
          <w:tcPr>
            <w:tcW w:w="1620" w:type="dxa"/>
            <w:vAlign w:val="center"/>
          </w:tcPr>
          <w:p w:rsidR="006A72B5" w:rsidRPr="001B194F" w:rsidRDefault="006A72B5" w:rsidP="006A72B5">
            <w:pPr>
              <w:pStyle w:val="TableText"/>
              <w:keepNext/>
              <w:keepLines/>
              <w:jc w:val="center"/>
              <w:rPr>
                <w:rFonts w:asciiTheme="minorHAnsi" w:hAnsiTheme="minorHAnsi"/>
                <w:spacing w:val="0"/>
                <w:szCs w:val="16"/>
              </w:rPr>
            </w:pPr>
            <w:r w:rsidRPr="001B194F">
              <w:rPr>
                <w:rFonts w:asciiTheme="minorHAnsi" w:hAnsiTheme="minorHAnsi"/>
                <w:spacing w:val="0"/>
                <w:szCs w:val="16"/>
              </w:rPr>
              <w:t>read</w:t>
            </w:r>
          </w:p>
        </w:tc>
        <w:tc>
          <w:tcPr>
            <w:tcW w:w="1340" w:type="dxa"/>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Read Valid</w:t>
            </w:r>
          </w:p>
        </w:tc>
        <w:tc>
          <w:tcPr>
            <w:tcW w:w="4075" w:type="dxa"/>
            <w:vAlign w:val="center"/>
          </w:tcPr>
          <w:p w:rsidR="006A72B5" w:rsidRPr="001B194F" w:rsidRDefault="006A72B5" w:rsidP="00061D1A">
            <w:pPr>
              <w:pStyle w:val="TableText"/>
              <w:keepNext/>
              <w:keepLines/>
              <w:rPr>
                <w:rFonts w:asciiTheme="minorHAnsi" w:hAnsiTheme="minorHAnsi"/>
                <w:spacing w:val="0"/>
                <w:szCs w:val="16"/>
              </w:rPr>
            </w:pPr>
            <w:r w:rsidRPr="001B194F">
              <w:rPr>
                <w:rFonts w:asciiTheme="minorHAnsi" w:hAnsiTheme="minorHAnsi"/>
                <w:spacing w:val="0"/>
                <w:szCs w:val="16"/>
              </w:rPr>
              <w:t>Denotes that a Read command is valid</w:t>
            </w:r>
          </w:p>
        </w:tc>
      </w:tr>
      <w:tr w:rsidR="006A72B5" w:rsidRPr="00B268C6" w:rsidTr="00061D1A">
        <w:trPr>
          <w:trHeight w:val="20"/>
        </w:trPr>
        <w:tc>
          <w:tcPr>
            <w:tcW w:w="1620" w:type="dxa"/>
            <w:vAlign w:val="center"/>
          </w:tcPr>
          <w:p w:rsidR="006A72B5" w:rsidRPr="001B194F" w:rsidRDefault="006A72B5" w:rsidP="006A72B5">
            <w:pPr>
              <w:pStyle w:val="TableText"/>
              <w:keepNext/>
              <w:keepLines/>
              <w:jc w:val="center"/>
              <w:rPr>
                <w:rFonts w:asciiTheme="minorHAnsi" w:hAnsiTheme="minorHAnsi"/>
                <w:spacing w:val="0"/>
                <w:szCs w:val="16"/>
              </w:rPr>
            </w:pPr>
            <w:r>
              <w:rPr>
                <w:rFonts w:asciiTheme="minorHAnsi" w:hAnsiTheme="minorHAnsi"/>
                <w:spacing w:val="0"/>
                <w:szCs w:val="16"/>
              </w:rPr>
              <w:t>rd_</w:t>
            </w:r>
            <w:r w:rsidRPr="001B194F">
              <w:rPr>
                <w:rFonts w:asciiTheme="minorHAnsi" w:hAnsiTheme="minorHAnsi"/>
                <w:spacing w:val="0"/>
                <w:szCs w:val="16"/>
              </w:rPr>
              <w:t>dout</w:t>
            </w:r>
          </w:p>
        </w:tc>
        <w:tc>
          <w:tcPr>
            <w:tcW w:w="1340" w:type="dxa"/>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Output</w:t>
            </w:r>
          </w:p>
        </w:tc>
        <w:tc>
          <w:tcPr>
            <w:tcW w:w="1990" w:type="dxa"/>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Read Data</w:t>
            </w:r>
          </w:p>
        </w:tc>
        <w:tc>
          <w:tcPr>
            <w:tcW w:w="4075" w:type="dxa"/>
            <w:vAlign w:val="center"/>
          </w:tcPr>
          <w:p w:rsidR="006A72B5" w:rsidRPr="001B194F" w:rsidRDefault="006A72B5" w:rsidP="00061D1A">
            <w:pPr>
              <w:pStyle w:val="TableText"/>
              <w:keepNext/>
              <w:keepLines/>
              <w:rPr>
                <w:rFonts w:asciiTheme="minorHAnsi" w:hAnsiTheme="minorHAnsi"/>
                <w:spacing w:val="0"/>
                <w:szCs w:val="16"/>
              </w:rPr>
            </w:pPr>
            <w:r w:rsidRPr="001B194F">
              <w:rPr>
                <w:rFonts w:asciiTheme="minorHAnsi" w:hAnsiTheme="minorHAnsi"/>
                <w:spacing w:val="0"/>
                <w:szCs w:val="16"/>
              </w:rPr>
              <w:t>Da</w:t>
            </w:r>
            <w:r>
              <w:rPr>
                <w:rFonts w:asciiTheme="minorHAnsi" w:hAnsiTheme="minorHAnsi"/>
                <w:spacing w:val="0"/>
                <w:szCs w:val="16"/>
              </w:rPr>
              <w:t>ta (width W) associated with a r</w:t>
            </w:r>
            <w:r w:rsidRPr="001B194F">
              <w:rPr>
                <w:rFonts w:asciiTheme="minorHAnsi" w:hAnsiTheme="minorHAnsi"/>
                <w:spacing w:val="0"/>
                <w:szCs w:val="16"/>
              </w:rPr>
              <w:t>ead address;</w:t>
            </w:r>
          </w:p>
          <w:p w:rsidR="006A72B5" w:rsidRPr="001B194F" w:rsidRDefault="006A72B5" w:rsidP="00061D1A">
            <w:pPr>
              <w:pStyle w:val="TableText"/>
              <w:keepNext/>
              <w:keepLines/>
              <w:rPr>
                <w:rFonts w:asciiTheme="minorHAnsi" w:hAnsiTheme="minorHAnsi"/>
                <w:spacing w:val="0"/>
                <w:szCs w:val="16"/>
              </w:rPr>
            </w:pPr>
            <w:r>
              <w:rPr>
                <w:rFonts w:asciiTheme="minorHAnsi" w:hAnsiTheme="minorHAnsi"/>
                <w:spacing w:val="0"/>
                <w:szCs w:val="16"/>
              </w:rPr>
              <w:t>W is parameter</w:t>
            </w:r>
            <w:r w:rsidRPr="001B194F">
              <w:rPr>
                <w:rFonts w:asciiTheme="minorHAnsi" w:hAnsiTheme="minorHAnsi"/>
                <w:spacing w:val="0"/>
                <w:szCs w:val="16"/>
              </w:rPr>
              <w:t>. Same value for all ports</w:t>
            </w:r>
          </w:p>
        </w:tc>
      </w:tr>
      <w:tr w:rsidR="006A72B5" w:rsidRPr="001B194F" w:rsidTr="00061D1A">
        <w:trPr>
          <w:trHeight w:val="20"/>
        </w:trPr>
        <w:tc>
          <w:tcPr>
            <w:tcW w:w="1620" w:type="dxa"/>
            <w:vAlign w:val="center"/>
          </w:tcPr>
          <w:p w:rsidR="006A72B5" w:rsidRPr="001B194F" w:rsidRDefault="006A72B5" w:rsidP="006A72B5">
            <w:pPr>
              <w:pStyle w:val="TableText"/>
              <w:keepNext/>
              <w:keepLines/>
              <w:jc w:val="center"/>
              <w:rPr>
                <w:rFonts w:asciiTheme="minorHAnsi" w:hAnsiTheme="minorHAnsi"/>
                <w:spacing w:val="0"/>
                <w:szCs w:val="16"/>
              </w:rPr>
            </w:pPr>
            <w:r w:rsidRPr="001B194F">
              <w:rPr>
                <w:rFonts w:asciiTheme="minorHAnsi" w:hAnsiTheme="minorHAnsi"/>
                <w:spacing w:val="0"/>
                <w:szCs w:val="16"/>
              </w:rPr>
              <w:t>read_vld</w:t>
            </w:r>
          </w:p>
        </w:tc>
        <w:tc>
          <w:tcPr>
            <w:tcW w:w="1340" w:type="dxa"/>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Output</w:t>
            </w:r>
          </w:p>
        </w:tc>
        <w:tc>
          <w:tcPr>
            <w:tcW w:w="1990" w:type="dxa"/>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Read Data Valid</w:t>
            </w:r>
          </w:p>
        </w:tc>
        <w:tc>
          <w:tcPr>
            <w:tcW w:w="4075" w:type="dxa"/>
            <w:vAlign w:val="center"/>
          </w:tcPr>
          <w:p w:rsidR="006A72B5" w:rsidRPr="001B194F" w:rsidRDefault="006A72B5" w:rsidP="00061D1A">
            <w:pPr>
              <w:pStyle w:val="TableText"/>
              <w:keepNext/>
              <w:keepLines/>
              <w:rPr>
                <w:rFonts w:asciiTheme="minorHAnsi" w:hAnsiTheme="minorHAnsi"/>
                <w:spacing w:val="0"/>
                <w:szCs w:val="16"/>
              </w:rPr>
            </w:pPr>
            <w:r w:rsidRPr="001B194F">
              <w:rPr>
                <w:rFonts w:asciiTheme="minorHAnsi" w:hAnsiTheme="minorHAnsi"/>
                <w:spacing w:val="0"/>
                <w:szCs w:val="16"/>
              </w:rPr>
              <w:t>Denotes vali</w:t>
            </w:r>
            <w:r>
              <w:rPr>
                <w:rFonts w:asciiTheme="minorHAnsi" w:hAnsiTheme="minorHAnsi"/>
                <w:spacing w:val="0"/>
                <w:szCs w:val="16"/>
              </w:rPr>
              <w:t>d r</w:t>
            </w:r>
            <w:r w:rsidRPr="001B194F">
              <w:rPr>
                <w:rFonts w:asciiTheme="minorHAnsi" w:hAnsiTheme="minorHAnsi"/>
                <w:spacing w:val="0"/>
                <w:szCs w:val="16"/>
              </w:rPr>
              <w:t>ead data</w:t>
            </w:r>
          </w:p>
        </w:tc>
      </w:tr>
      <w:tr w:rsidR="006A72B5" w:rsidRPr="00B268C6" w:rsidTr="00061D1A">
        <w:trPr>
          <w:trHeight w:val="20"/>
        </w:trPr>
        <w:tc>
          <w:tcPr>
            <w:tcW w:w="1620" w:type="dxa"/>
            <w:vAlign w:val="center"/>
          </w:tcPr>
          <w:p w:rsidR="006A72B5" w:rsidRPr="001B194F" w:rsidRDefault="006A72B5" w:rsidP="006A72B5">
            <w:pPr>
              <w:pStyle w:val="TableText"/>
              <w:keepNext/>
              <w:keepLines/>
              <w:jc w:val="center"/>
              <w:rPr>
                <w:rFonts w:asciiTheme="minorHAnsi" w:hAnsiTheme="minorHAnsi"/>
                <w:spacing w:val="0"/>
                <w:szCs w:val="16"/>
              </w:rPr>
            </w:pPr>
            <w:r>
              <w:rPr>
                <w:rFonts w:asciiTheme="minorHAnsi" w:hAnsiTheme="minorHAnsi"/>
                <w:spacing w:val="0"/>
                <w:szCs w:val="16"/>
              </w:rPr>
              <w:t>read_serr, read_derr</w:t>
            </w:r>
          </w:p>
        </w:tc>
        <w:tc>
          <w:tcPr>
            <w:tcW w:w="1340" w:type="dxa"/>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Output</w:t>
            </w:r>
          </w:p>
        </w:tc>
        <w:tc>
          <w:tcPr>
            <w:tcW w:w="1990" w:type="dxa"/>
            <w:vAlign w:val="center"/>
          </w:tcPr>
          <w:p w:rsidR="006A72B5" w:rsidRPr="001B194F" w:rsidRDefault="006A72B5" w:rsidP="00061D1A">
            <w:pPr>
              <w:pStyle w:val="TableText"/>
              <w:keepNext/>
              <w:keepLines/>
              <w:jc w:val="center"/>
              <w:rPr>
                <w:rFonts w:asciiTheme="minorHAnsi" w:hAnsiTheme="minorHAnsi"/>
                <w:spacing w:val="0"/>
                <w:szCs w:val="16"/>
              </w:rPr>
            </w:pPr>
            <w:r>
              <w:rPr>
                <w:rFonts w:asciiTheme="minorHAnsi" w:hAnsiTheme="minorHAnsi"/>
                <w:spacing w:val="0"/>
                <w:szCs w:val="16"/>
              </w:rPr>
              <w:t>Read Error</w:t>
            </w:r>
          </w:p>
        </w:tc>
        <w:tc>
          <w:tcPr>
            <w:tcW w:w="4075" w:type="dxa"/>
            <w:vAlign w:val="center"/>
          </w:tcPr>
          <w:p w:rsidR="006A72B5" w:rsidRPr="001B194F" w:rsidRDefault="006A72B5" w:rsidP="00061D1A">
            <w:pPr>
              <w:pStyle w:val="TableText"/>
              <w:keepNext/>
              <w:keepLines/>
              <w:rPr>
                <w:rFonts w:asciiTheme="minorHAnsi" w:hAnsiTheme="minorHAnsi"/>
                <w:spacing w:val="0"/>
                <w:szCs w:val="16"/>
              </w:rPr>
            </w:pPr>
            <w:r>
              <w:rPr>
                <w:rFonts w:asciiTheme="minorHAnsi" w:hAnsiTheme="minorHAnsi"/>
                <w:spacing w:val="0"/>
                <w:szCs w:val="16"/>
              </w:rPr>
              <w:t xml:space="preserve">Denotes read data error. Data on </w:t>
            </w:r>
            <w:r w:rsidRPr="00653906">
              <w:rPr>
                <w:rFonts w:asciiTheme="minorHAnsi" w:hAnsiTheme="minorHAnsi"/>
                <w:i/>
                <w:spacing w:val="0"/>
                <w:szCs w:val="16"/>
              </w:rPr>
              <w:t>dout</w:t>
            </w:r>
            <w:r>
              <w:rPr>
                <w:rFonts w:asciiTheme="minorHAnsi" w:hAnsiTheme="minorHAnsi"/>
                <w:spacing w:val="0"/>
                <w:szCs w:val="16"/>
              </w:rPr>
              <w:t xml:space="preserve"> pins is invalid</w:t>
            </w:r>
          </w:p>
        </w:tc>
      </w:tr>
      <w:tr w:rsidR="006A72B5" w:rsidRPr="00B268C6" w:rsidTr="00061D1A">
        <w:trPr>
          <w:trHeight w:val="20"/>
        </w:trPr>
        <w:tc>
          <w:tcPr>
            <w:tcW w:w="1620" w:type="dxa"/>
            <w:vAlign w:val="center"/>
          </w:tcPr>
          <w:p w:rsidR="006A72B5" w:rsidRPr="001B194F" w:rsidRDefault="006A72B5" w:rsidP="00061D1A">
            <w:pPr>
              <w:pStyle w:val="TableText"/>
              <w:keepNext/>
              <w:keepLines/>
              <w:jc w:val="center"/>
              <w:rPr>
                <w:rFonts w:asciiTheme="minorHAnsi" w:hAnsiTheme="minorHAnsi"/>
                <w:spacing w:val="0"/>
                <w:szCs w:val="16"/>
              </w:rPr>
            </w:pPr>
            <w:r>
              <w:rPr>
                <w:rFonts w:asciiTheme="minorHAnsi" w:hAnsiTheme="minorHAnsi"/>
                <w:spacing w:val="0"/>
                <w:szCs w:val="16"/>
              </w:rPr>
              <w:t>rd_padr</w:t>
            </w:r>
          </w:p>
        </w:tc>
        <w:tc>
          <w:tcPr>
            <w:tcW w:w="1340" w:type="dxa"/>
            <w:vAlign w:val="center"/>
          </w:tcPr>
          <w:p w:rsidR="006A72B5" w:rsidRPr="001B194F" w:rsidRDefault="006A72B5" w:rsidP="00061D1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vAlign w:val="center"/>
          </w:tcPr>
          <w:p w:rsidR="006A72B5" w:rsidRPr="001B194F" w:rsidRDefault="006A72B5" w:rsidP="00061D1A">
            <w:pPr>
              <w:pStyle w:val="TableText"/>
              <w:keepNext/>
              <w:keepLines/>
              <w:jc w:val="center"/>
              <w:rPr>
                <w:rFonts w:asciiTheme="minorHAnsi" w:hAnsiTheme="minorHAnsi"/>
                <w:spacing w:val="0"/>
                <w:szCs w:val="16"/>
              </w:rPr>
            </w:pPr>
            <w:r>
              <w:rPr>
                <w:rFonts w:asciiTheme="minorHAnsi" w:hAnsiTheme="minorHAnsi"/>
                <w:spacing w:val="0"/>
                <w:szCs w:val="16"/>
              </w:rPr>
              <w:t>Physical Address</w:t>
            </w:r>
          </w:p>
        </w:tc>
        <w:tc>
          <w:tcPr>
            <w:tcW w:w="4075" w:type="dxa"/>
            <w:vAlign w:val="center"/>
          </w:tcPr>
          <w:p w:rsidR="006A72B5" w:rsidRPr="001B194F" w:rsidRDefault="006A72B5" w:rsidP="00061D1A">
            <w:pPr>
              <w:pStyle w:val="TableText"/>
              <w:keepNext/>
              <w:keepLines/>
              <w:rPr>
                <w:rFonts w:asciiTheme="minorHAnsi" w:hAnsiTheme="minorHAnsi"/>
                <w:spacing w:val="0"/>
                <w:szCs w:val="16"/>
              </w:rPr>
            </w:pPr>
            <w:r>
              <w:rPr>
                <w:rFonts w:asciiTheme="minorHAnsi" w:hAnsiTheme="minorHAnsi"/>
                <w:spacing w:val="0"/>
                <w:szCs w:val="16"/>
              </w:rPr>
              <w:t>Physical Address (width P bits) associated with the read. Parameter P depends on the physical address space of the memory core</w:t>
            </w:r>
          </w:p>
        </w:tc>
      </w:tr>
      <w:tr w:rsidR="006A72B5" w:rsidRPr="00B268C6" w:rsidTr="00061D1A">
        <w:trPr>
          <w:trHeight w:val="20"/>
        </w:trPr>
        <w:tc>
          <w:tcPr>
            <w:tcW w:w="9025" w:type="dxa"/>
            <w:gridSpan w:val="4"/>
            <w:shd w:val="clear" w:color="auto" w:fill="EEECE1" w:themeFill="background2"/>
            <w:vAlign w:val="center"/>
          </w:tcPr>
          <w:p w:rsidR="006A72B5" w:rsidRPr="001B194F" w:rsidRDefault="006A72B5" w:rsidP="00061D1A">
            <w:pPr>
              <w:pStyle w:val="Caption"/>
              <w:spacing w:after="0" w:line="240" w:lineRule="auto"/>
              <w:ind w:left="11"/>
              <w:rPr>
                <w:rFonts w:asciiTheme="minorHAnsi" w:hAnsiTheme="minorHAnsi"/>
              </w:rPr>
            </w:pPr>
            <w:r w:rsidRPr="001B194F">
              <w:rPr>
                <w:rFonts w:asciiTheme="minorHAnsi" w:hAnsiTheme="minorHAnsi"/>
              </w:rPr>
              <w:t>Write Ports</w:t>
            </w:r>
          </w:p>
        </w:tc>
      </w:tr>
      <w:tr w:rsidR="006A72B5" w:rsidRPr="00B268C6" w:rsidTr="00061D1A">
        <w:trPr>
          <w:trHeight w:val="20"/>
        </w:trPr>
        <w:tc>
          <w:tcPr>
            <w:tcW w:w="1620" w:type="dxa"/>
            <w:vAlign w:val="center"/>
          </w:tcPr>
          <w:p w:rsidR="006A72B5" w:rsidRPr="001B194F" w:rsidRDefault="006A72B5" w:rsidP="00061D1A">
            <w:pPr>
              <w:pStyle w:val="TableText"/>
              <w:keepNext/>
              <w:keepLines/>
              <w:jc w:val="center"/>
              <w:rPr>
                <w:rFonts w:asciiTheme="minorHAnsi" w:hAnsiTheme="minorHAnsi"/>
                <w:spacing w:val="0"/>
                <w:szCs w:val="16"/>
              </w:rPr>
            </w:pPr>
            <w:r>
              <w:rPr>
                <w:rFonts w:asciiTheme="minorHAnsi" w:hAnsiTheme="minorHAnsi"/>
                <w:spacing w:val="0"/>
                <w:szCs w:val="16"/>
              </w:rPr>
              <w:t>Wr_adr</w:t>
            </w:r>
          </w:p>
        </w:tc>
        <w:tc>
          <w:tcPr>
            <w:tcW w:w="1340" w:type="dxa"/>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Write Address</w:t>
            </w:r>
          </w:p>
        </w:tc>
        <w:tc>
          <w:tcPr>
            <w:tcW w:w="4075" w:type="dxa"/>
            <w:vAlign w:val="center"/>
          </w:tcPr>
          <w:p w:rsidR="006A72B5" w:rsidRPr="001B194F" w:rsidRDefault="006A72B5" w:rsidP="00061D1A">
            <w:pPr>
              <w:pStyle w:val="TableText"/>
              <w:keepNext/>
              <w:keepLines/>
              <w:rPr>
                <w:rFonts w:asciiTheme="minorHAnsi" w:hAnsiTheme="minorHAnsi"/>
                <w:spacing w:val="0"/>
                <w:szCs w:val="16"/>
              </w:rPr>
            </w:pPr>
            <w:r w:rsidRPr="001B194F">
              <w:rPr>
                <w:rFonts w:asciiTheme="minorHAnsi" w:hAnsiTheme="minorHAnsi"/>
                <w:spacing w:val="0"/>
                <w:szCs w:val="16"/>
              </w:rPr>
              <w:t xml:space="preserve">Address bits (width N bits). Parameter N is the same as that used for Read address. </w:t>
            </w:r>
          </w:p>
        </w:tc>
      </w:tr>
      <w:tr w:rsidR="006A72B5" w:rsidRPr="00B268C6" w:rsidTr="00061D1A">
        <w:trPr>
          <w:trHeight w:val="20"/>
        </w:trPr>
        <w:tc>
          <w:tcPr>
            <w:tcW w:w="1620" w:type="dxa"/>
            <w:vAlign w:val="center"/>
          </w:tcPr>
          <w:p w:rsidR="006A72B5" w:rsidRPr="001B194F" w:rsidRDefault="006A72B5" w:rsidP="006A72B5">
            <w:pPr>
              <w:pStyle w:val="TableText"/>
              <w:keepNext/>
              <w:keepLines/>
              <w:jc w:val="center"/>
              <w:rPr>
                <w:rFonts w:asciiTheme="minorHAnsi" w:hAnsiTheme="minorHAnsi"/>
                <w:spacing w:val="0"/>
                <w:szCs w:val="16"/>
              </w:rPr>
            </w:pPr>
            <w:r>
              <w:rPr>
                <w:rFonts w:asciiTheme="minorHAnsi" w:hAnsiTheme="minorHAnsi"/>
                <w:spacing w:val="0"/>
                <w:szCs w:val="16"/>
              </w:rPr>
              <w:t>write</w:t>
            </w:r>
          </w:p>
        </w:tc>
        <w:tc>
          <w:tcPr>
            <w:tcW w:w="1340" w:type="dxa"/>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Write Valid</w:t>
            </w:r>
          </w:p>
        </w:tc>
        <w:tc>
          <w:tcPr>
            <w:tcW w:w="4075" w:type="dxa"/>
            <w:vAlign w:val="center"/>
          </w:tcPr>
          <w:p w:rsidR="006A72B5" w:rsidRPr="001B194F" w:rsidRDefault="006A72B5" w:rsidP="00061D1A">
            <w:pPr>
              <w:pStyle w:val="TableText"/>
              <w:keepNext/>
              <w:keepLines/>
              <w:rPr>
                <w:rFonts w:asciiTheme="minorHAnsi" w:hAnsiTheme="minorHAnsi"/>
                <w:spacing w:val="0"/>
                <w:szCs w:val="16"/>
              </w:rPr>
            </w:pPr>
            <w:r>
              <w:rPr>
                <w:rFonts w:asciiTheme="minorHAnsi" w:hAnsiTheme="minorHAnsi"/>
                <w:spacing w:val="0"/>
                <w:szCs w:val="16"/>
              </w:rPr>
              <w:t>Denotes that a w</w:t>
            </w:r>
            <w:r w:rsidRPr="001B194F">
              <w:rPr>
                <w:rFonts w:asciiTheme="minorHAnsi" w:hAnsiTheme="minorHAnsi"/>
                <w:spacing w:val="0"/>
                <w:szCs w:val="16"/>
              </w:rPr>
              <w:t>rite command is valid</w:t>
            </w:r>
          </w:p>
        </w:tc>
      </w:tr>
      <w:tr w:rsidR="006A72B5" w:rsidRPr="00B268C6" w:rsidTr="00061D1A">
        <w:trPr>
          <w:trHeight w:val="20"/>
        </w:trPr>
        <w:tc>
          <w:tcPr>
            <w:tcW w:w="1620" w:type="dxa"/>
            <w:vAlign w:val="center"/>
          </w:tcPr>
          <w:p w:rsidR="006A72B5" w:rsidRPr="001B194F" w:rsidRDefault="006A72B5" w:rsidP="006A72B5">
            <w:pPr>
              <w:pStyle w:val="TableText"/>
              <w:keepNext/>
              <w:keepLines/>
              <w:jc w:val="center"/>
              <w:rPr>
                <w:rFonts w:asciiTheme="minorHAnsi" w:hAnsiTheme="minorHAnsi"/>
                <w:spacing w:val="0"/>
                <w:szCs w:val="16"/>
              </w:rPr>
            </w:pPr>
            <w:r>
              <w:rPr>
                <w:rFonts w:asciiTheme="minorHAnsi" w:hAnsiTheme="minorHAnsi"/>
                <w:spacing w:val="0"/>
                <w:szCs w:val="16"/>
              </w:rPr>
              <w:t>din</w:t>
            </w:r>
          </w:p>
        </w:tc>
        <w:tc>
          <w:tcPr>
            <w:tcW w:w="1340" w:type="dxa"/>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Input</w:t>
            </w:r>
          </w:p>
        </w:tc>
        <w:tc>
          <w:tcPr>
            <w:tcW w:w="1990" w:type="dxa"/>
            <w:vAlign w:val="center"/>
          </w:tcPr>
          <w:p w:rsidR="006A72B5" w:rsidRPr="001B194F" w:rsidRDefault="006A72B5" w:rsidP="00061D1A">
            <w:pPr>
              <w:pStyle w:val="TableText"/>
              <w:keepNext/>
              <w:keepLines/>
              <w:jc w:val="center"/>
              <w:rPr>
                <w:rFonts w:asciiTheme="minorHAnsi" w:hAnsiTheme="minorHAnsi"/>
                <w:spacing w:val="0"/>
                <w:szCs w:val="16"/>
              </w:rPr>
            </w:pPr>
            <w:r w:rsidRPr="001B194F">
              <w:rPr>
                <w:rFonts w:asciiTheme="minorHAnsi" w:hAnsiTheme="minorHAnsi"/>
                <w:spacing w:val="0"/>
                <w:szCs w:val="16"/>
              </w:rPr>
              <w:t>Write Data</w:t>
            </w:r>
          </w:p>
        </w:tc>
        <w:tc>
          <w:tcPr>
            <w:tcW w:w="4075" w:type="dxa"/>
            <w:vAlign w:val="center"/>
          </w:tcPr>
          <w:p w:rsidR="006A72B5" w:rsidRDefault="006A72B5" w:rsidP="00061D1A">
            <w:pPr>
              <w:pStyle w:val="TableText"/>
              <w:keepNext/>
              <w:keepLines/>
              <w:rPr>
                <w:rFonts w:asciiTheme="minorHAnsi" w:hAnsiTheme="minorHAnsi"/>
                <w:spacing w:val="0"/>
                <w:szCs w:val="16"/>
              </w:rPr>
            </w:pPr>
            <w:r w:rsidRPr="001B194F">
              <w:rPr>
                <w:rFonts w:asciiTheme="minorHAnsi" w:hAnsiTheme="minorHAnsi"/>
                <w:spacing w:val="0"/>
                <w:szCs w:val="16"/>
              </w:rPr>
              <w:t>Data (w</w:t>
            </w:r>
            <w:r>
              <w:rPr>
                <w:rFonts w:asciiTheme="minorHAnsi" w:hAnsiTheme="minorHAnsi"/>
                <w:spacing w:val="0"/>
                <w:szCs w:val="16"/>
              </w:rPr>
              <w:t>idth W bits) associated with a w</w:t>
            </w:r>
            <w:r w:rsidRPr="001B194F">
              <w:rPr>
                <w:rFonts w:asciiTheme="minorHAnsi" w:hAnsiTheme="minorHAnsi"/>
                <w:spacing w:val="0"/>
                <w:szCs w:val="16"/>
              </w:rPr>
              <w:t>rite command; Parameter W is same that for Read data.</w:t>
            </w:r>
          </w:p>
          <w:p w:rsidR="00D41F42" w:rsidRPr="001B194F" w:rsidRDefault="00D41F42" w:rsidP="00061D1A">
            <w:pPr>
              <w:pStyle w:val="TableText"/>
              <w:keepNext/>
              <w:keepLines/>
              <w:rPr>
                <w:rFonts w:asciiTheme="minorHAnsi" w:hAnsiTheme="minorHAnsi"/>
                <w:spacing w:val="0"/>
                <w:szCs w:val="16"/>
              </w:rPr>
            </w:pPr>
          </w:p>
        </w:tc>
      </w:tr>
      <w:tr w:rsidR="00D41F42" w:rsidRPr="00B268C6" w:rsidTr="00D41F42">
        <w:trPr>
          <w:trHeight w:val="20"/>
        </w:trPr>
        <w:tc>
          <w:tcPr>
            <w:tcW w:w="9025" w:type="dxa"/>
            <w:gridSpan w:val="4"/>
            <w:shd w:val="clear" w:color="auto" w:fill="EEECE1" w:themeFill="background2"/>
            <w:vAlign w:val="center"/>
          </w:tcPr>
          <w:p w:rsidR="00D41F42" w:rsidRPr="001B194F" w:rsidRDefault="00D41F42" w:rsidP="00D41F42">
            <w:pPr>
              <w:pStyle w:val="TableText"/>
              <w:keepNext/>
              <w:keepLines/>
              <w:jc w:val="center"/>
              <w:rPr>
                <w:rFonts w:asciiTheme="minorHAnsi" w:hAnsiTheme="minorHAnsi"/>
                <w:spacing w:val="0"/>
                <w:szCs w:val="16"/>
              </w:rPr>
            </w:pPr>
            <w:r w:rsidRPr="004D4D8D">
              <w:rPr>
                <w:rFonts w:asciiTheme="minorHAnsi" w:hAnsiTheme="minorHAnsi"/>
                <w:b/>
                <w:spacing w:val="0"/>
                <w:sz w:val="22"/>
                <w:szCs w:val="22"/>
              </w:rPr>
              <w:t>T</w:t>
            </w:r>
            <w:r>
              <w:rPr>
                <w:rFonts w:asciiTheme="minorHAnsi" w:hAnsiTheme="minorHAnsi"/>
                <w:b/>
                <w:spacing w:val="0"/>
                <w:sz w:val="22"/>
                <w:szCs w:val="22"/>
              </w:rPr>
              <w:t>1/</w:t>
            </w:r>
            <w:r w:rsidRPr="004D4D8D">
              <w:rPr>
                <w:rFonts w:asciiTheme="minorHAnsi" w:hAnsiTheme="minorHAnsi"/>
                <w:b/>
                <w:spacing w:val="0"/>
                <w:sz w:val="22"/>
                <w:szCs w:val="22"/>
              </w:rPr>
              <w:t>2</w:t>
            </w:r>
            <w:r>
              <w:rPr>
                <w:rFonts w:asciiTheme="minorHAnsi" w:hAnsiTheme="minorHAnsi"/>
                <w:b/>
                <w:spacing w:val="0"/>
                <w:sz w:val="22"/>
                <w:szCs w:val="22"/>
              </w:rPr>
              <w:t>/3/4</w:t>
            </w:r>
            <w:r w:rsidRPr="004D4D8D">
              <w:rPr>
                <w:rFonts w:asciiTheme="minorHAnsi" w:hAnsiTheme="minorHAnsi"/>
                <w:b/>
                <w:spacing w:val="0"/>
                <w:sz w:val="22"/>
                <w:szCs w:val="22"/>
              </w:rPr>
              <w:t xml:space="preserve"> Ports</w:t>
            </w:r>
          </w:p>
        </w:tc>
      </w:tr>
      <w:tr w:rsidR="00D41F42" w:rsidRPr="00B268C6" w:rsidTr="00061D1A">
        <w:trPr>
          <w:trHeight w:val="20"/>
        </w:trPr>
        <w:tc>
          <w:tcPr>
            <w:tcW w:w="1620" w:type="dxa"/>
            <w:vAlign w:val="center"/>
          </w:tcPr>
          <w:p w:rsidR="00D41F42" w:rsidRDefault="006A1BC5" w:rsidP="00061D1A">
            <w:pPr>
              <w:pStyle w:val="TableText"/>
              <w:keepNext/>
              <w:keepLines/>
              <w:jc w:val="center"/>
              <w:rPr>
                <w:rFonts w:asciiTheme="minorHAnsi" w:hAnsiTheme="minorHAnsi"/>
                <w:spacing w:val="0"/>
                <w:szCs w:val="16"/>
              </w:rPr>
            </w:pPr>
            <w:r>
              <w:rPr>
                <w:rFonts w:asciiTheme="minorHAnsi" w:hAnsiTheme="minorHAnsi"/>
                <w:spacing w:val="0"/>
                <w:szCs w:val="16"/>
              </w:rPr>
              <w:t>t[1/</w:t>
            </w:r>
            <w:r w:rsidR="00D41F42">
              <w:rPr>
                <w:rFonts w:asciiTheme="minorHAnsi" w:hAnsiTheme="minorHAnsi"/>
                <w:spacing w:val="0"/>
                <w:szCs w:val="16"/>
              </w:rPr>
              <w:t>2</w:t>
            </w:r>
            <w:r>
              <w:rPr>
                <w:rFonts w:asciiTheme="minorHAnsi" w:hAnsiTheme="minorHAnsi"/>
                <w:spacing w:val="0"/>
                <w:szCs w:val="16"/>
              </w:rPr>
              <w:t>/3/4]</w:t>
            </w:r>
            <w:r w:rsidR="00D41F42">
              <w:rPr>
                <w:rFonts w:asciiTheme="minorHAnsi" w:hAnsiTheme="minorHAnsi"/>
                <w:spacing w:val="0"/>
                <w:szCs w:val="16"/>
              </w:rPr>
              <w:t>_writeA</w:t>
            </w:r>
          </w:p>
        </w:tc>
        <w:tc>
          <w:tcPr>
            <w:tcW w:w="1340" w:type="dxa"/>
            <w:vAlign w:val="center"/>
          </w:tcPr>
          <w:p w:rsidR="00D41F42" w:rsidRDefault="00D41F42" w:rsidP="00061D1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vAlign w:val="center"/>
          </w:tcPr>
          <w:p w:rsidR="00D41F42" w:rsidRDefault="00D41F42" w:rsidP="00061D1A">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vAlign w:val="center"/>
          </w:tcPr>
          <w:p w:rsidR="00D41F42" w:rsidRDefault="00D41F42" w:rsidP="00061D1A">
            <w:pPr>
              <w:pStyle w:val="TableText"/>
              <w:keepNext/>
              <w:keepLines/>
              <w:rPr>
                <w:rFonts w:asciiTheme="minorHAnsi" w:hAnsiTheme="minorHAnsi"/>
                <w:spacing w:val="0"/>
                <w:szCs w:val="16"/>
              </w:rPr>
            </w:pPr>
            <w:r>
              <w:rPr>
                <w:rFonts w:asciiTheme="minorHAnsi" w:hAnsiTheme="minorHAnsi"/>
                <w:spacing w:val="0"/>
                <w:szCs w:val="16"/>
              </w:rPr>
              <w:t>Denotes that the write comman</w:t>
            </w:r>
            <w:r w:rsidR="00AC3AC0">
              <w:rPr>
                <w:rFonts w:asciiTheme="minorHAnsi" w:hAnsiTheme="minorHAnsi"/>
                <w:spacing w:val="0"/>
                <w:szCs w:val="16"/>
              </w:rPr>
              <w:t xml:space="preserve">d is valid for the respective </w:t>
            </w:r>
            <w:r>
              <w:rPr>
                <w:rFonts w:asciiTheme="minorHAnsi" w:hAnsiTheme="minorHAnsi"/>
                <w:spacing w:val="0"/>
                <w:szCs w:val="16"/>
              </w:rPr>
              <w:t xml:space="preserve"> memory.</w:t>
            </w:r>
          </w:p>
        </w:tc>
      </w:tr>
      <w:tr w:rsidR="00D41F42" w:rsidRPr="00B268C6" w:rsidTr="00061D1A">
        <w:trPr>
          <w:trHeight w:val="20"/>
        </w:trPr>
        <w:tc>
          <w:tcPr>
            <w:tcW w:w="1620" w:type="dxa"/>
            <w:vAlign w:val="center"/>
          </w:tcPr>
          <w:p w:rsidR="00D41F42" w:rsidRDefault="006A1BC5" w:rsidP="00061D1A">
            <w:pPr>
              <w:pStyle w:val="TableText"/>
              <w:keepNext/>
              <w:keepLines/>
              <w:jc w:val="center"/>
              <w:rPr>
                <w:rFonts w:asciiTheme="minorHAnsi" w:hAnsiTheme="minorHAnsi"/>
                <w:spacing w:val="0"/>
                <w:szCs w:val="16"/>
              </w:rPr>
            </w:pPr>
            <w:r>
              <w:rPr>
                <w:rFonts w:asciiTheme="minorHAnsi" w:hAnsiTheme="minorHAnsi"/>
                <w:spacing w:val="0"/>
                <w:szCs w:val="16"/>
              </w:rPr>
              <w:t>t[1/2/3/4]</w:t>
            </w:r>
            <w:r w:rsidR="00D41F42">
              <w:rPr>
                <w:rFonts w:asciiTheme="minorHAnsi" w:hAnsiTheme="minorHAnsi"/>
                <w:spacing w:val="0"/>
                <w:szCs w:val="16"/>
              </w:rPr>
              <w:t>_addrA</w:t>
            </w:r>
          </w:p>
        </w:tc>
        <w:tc>
          <w:tcPr>
            <w:tcW w:w="1340" w:type="dxa"/>
            <w:vAlign w:val="center"/>
          </w:tcPr>
          <w:p w:rsidR="00D41F42" w:rsidRDefault="00D41F42" w:rsidP="00061D1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vAlign w:val="center"/>
          </w:tcPr>
          <w:p w:rsidR="00D41F42" w:rsidRDefault="00D41F42" w:rsidP="00061D1A">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vAlign w:val="center"/>
          </w:tcPr>
          <w:p w:rsidR="00D41F42" w:rsidRDefault="00D41F42" w:rsidP="00061D1A">
            <w:pPr>
              <w:pStyle w:val="TableText"/>
              <w:keepNext/>
              <w:keepLines/>
              <w:rPr>
                <w:rFonts w:asciiTheme="minorHAnsi" w:hAnsiTheme="minorHAnsi"/>
                <w:spacing w:val="0"/>
                <w:szCs w:val="16"/>
              </w:rPr>
            </w:pPr>
            <w:r>
              <w:rPr>
                <w:rFonts w:asciiTheme="minorHAnsi" w:hAnsiTheme="minorHAnsi"/>
                <w:spacing w:val="0"/>
                <w:szCs w:val="16"/>
              </w:rPr>
              <w:t>Address bits for write command</w:t>
            </w:r>
          </w:p>
        </w:tc>
      </w:tr>
      <w:tr w:rsidR="00D41F42" w:rsidRPr="00B268C6" w:rsidTr="00061D1A">
        <w:trPr>
          <w:trHeight w:val="20"/>
        </w:trPr>
        <w:tc>
          <w:tcPr>
            <w:tcW w:w="1620" w:type="dxa"/>
            <w:vAlign w:val="center"/>
          </w:tcPr>
          <w:p w:rsidR="00D41F42" w:rsidRDefault="006A1BC5" w:rsidP="00061D1A">
            <w:pPr>
              <w:pStyle w:val="TableText"/>
              <w:keepNext/>
              <w:keepLines/>
              <w:jc w:val="center"/>
              <w:rPr>
                <w:rFonts w:asciiTheme="minorHAnsi" w:hAnsiTheme="minorHAnsi"/>
                <w:spacing w:val="0"/>
                <w:szCs w:val="16"/>
              </w:rPr>
            </w:pPr>
            <w:r>
              <w:rPr>
                <w:rFonts w:asciiTheme="minorHAnsi" w:hAnsiTheme="minorHAnsi"/>
                <w:spacing w:val="0"/>
                <w:szCs w:val="16"/>
              </w:rPr>
              <w:t>t[1/2/3/4]</w:t>
            </w:r>
            <w:r w:rsidR="00D41F42">
              <w:rPr>
                <w:rFonts w:asciiTheme="minorHAnsi" w:hAnsiTheme="minorHAnsi"/>
                <w:spacing w:val="0"/>
                <w:szCs w:val="16"/>
              </w:rPr>
              <w:t>_bwA</w:t>
            </w:r>
          </w:p>
        </w:tc>
        <w:tc>
          <w:tcPr>
            <w:tcW w:w="1340" w:type="dxa"/>
            <w:vAlign w:val="center"/>
          </w:tcPr>
          <w:p w:rsidR="00D41F42" w:rsidRDefault="00D41F42" w:rsidP="00061D1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vAlign w:val="center"/>
          </w:tcPr>
          <w:p w:rsidR="00D41F42" w:rsidRDefault="00D41F42" w:rsidP="00061D1A">
            <w:pPr>
              <w:pStyle w:val="TableText"/>
              <w:keepNext/>
              <w:keepLines/>
              <w:jc w:val="center"/>
              <w:rPr>
                <w:rFonts w:asciiTheme="minorHAnsi" w:hAnsiTheme="minorHAnsi"/>
                <w:spacing w:val="0"/>
                <w:szCs w:val="16"/>
              </w:rPr>
            </w:pPr>
            <w:r>
              <w:rPr>
                <w:rFonts w:asciiTheme="minorHAnsi" w:hAnsiTheme="minorHAnsi"/>
                <w:spacing w:val="0"/>
                <w:szCs w:val="16"/>
              </w:rPr>
              <w:t>Bit write</w:t>
            </w:r>
          </w:p>
        </w:tc>
        <w:tc>
          <w:tcPr>
            <w:tcW w:w="4075" w:type="dxa"/>
            <w:vAlign w:val="center"/>
          </w:tcPr>
          <w:p w:rsidR="00D41F42" w:rsidRDefault="00D41F42" w:rsidP="00061D1A">
            <w:pPr>
              <w:pStyle w:val="TableText"/>
              <w:keepNext/>
              <w:keepLines/>
              <w:rPr>
                <w:rFonts w:asciiTheme="minorHAnsi" w:hAnsiTheme="minorHAnsi"/>
                <w:spacing w:val="0"/>
                <w:szCs w:val="16"/>
              </w:rPr>
            </w:pPr>
            <w:r>
              <w:rPr>
                <w:rFonts w:asciiTheme="minorHAnsi" w:hAnsiTheme="minorHAnsi"/>
                <w:spacing w:val="0"/>
                <w:szCs w:val="16"/>
              </w:rPr>
              <w:t>Bit –wise write enable signal for the write data</w:t>
            </w:r>
          </w:p>
        </w:tc>
      </w:tr>
      <w:tr w:rsidR="00D41F42" w:rsidRPr="00B268C6" w:rsidTr="00061D1A">
        <w:trPr>
          <w:trHeight w:val="20"/>
        </w:trPr>
        <w:tc>
          <w:tcPr>
            <w:tcW w:w="1620" w:type="dxa"/>
            <w:vAlign w:val="center"/>
          </w:tcPr>
          <w:p w:rsidR="00D41F42" w:rsidRDefault="006A1BC5" w:rsidP="00061D1A">
            <w:pPr>
              <w:pStyle w:val="TableText"/>
              <w:keepNext/>
              <w:keepLines/>
              <w:jc w:val="center"/>
              <w:rPr>
                <w:rFonts w:asciiTheme="minorHAnsi" w:hAnsiTheme="minorHAnsi"/>
                <w:spacing w:val="0"/>
                <w:szCs w:val="16"/>
              </w:rPr>
            </w:pPr>
            <w:r>
              <w:rPr>
                <w:rFonts w:asciiTheme="minorHAnsi" w:hAnsiTheme="minorHAnsi"/>
                <w:spacing w:val="0"/>
                <w:szCs w:val="16"/>
              </w:rPr>
              <w:t>t[1/2/3/4]</w:t>
            </w:r>
            <w:r w:rsidR="00D41F42">
              <w:rPr>
                <w:rFonts w:asciiTheme="minorHAnsi" w:hAnsiTheme="minorHAnsi"/>
                <w:spacing w:val="0"/>
                <w:szCs w:val="16"/>
              </w:rPr>
              <w:t>_dinA</w:t>
            </w:r>
          </w:p>
        </w:tc>
        <w:tc>
          <w:tcPr>
            <w:tcW w:w="1340" w:type="dxa"/>
            <w:vAlign w:val="center"/>
          </w:tcPr>
          <w:p w:rsidR="00D41F42" w:rsidRDefault="00D41F42" w:rsidP="00061D1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vAlign w:val="center"/>
          </w:tcPr>
          <w:p w:rsidR="00D41F42" w:rsidRDefault="00D41F42" w:rsidP="00061D1A">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vAlign w:val="center"/>
          </w:tcPr>
          <w:p w:rsidR="00D41F42" w:rsidRDefault="00AC3AC0" w:rsidP="00061D1A">
            <w:pPr>
              <w:pStyle w:val="TableText"/>
              <w:keepNext/>
              <w:keepLines/>
              <w:rPr>
                <w:rFonts w:asciiTheme="minorHAnsi" w:hAnsiTheme="minorHAnsi"/>
                <w:spacing w:val="0"/>
                <w:szCs w:val="16"/>
              </w:rPr>
            </w:pPr>
            <w:r>
              <w:rPr>
                <w:rFonts w:asciiTheme="minorHAnsi" w:hAnsiTheme="minorHAnsi"/>
                <w:spacing w:val="0"/>
                <w:szCs w:val="16"/>
              </w:rPr>
              <w:t xml:space="preserve">Write Data input to </w:t>
            </w:r>
            <w:r w:rsidR="00D41F42">
              <w:rPr>
                <w:rFonts w:asciiTheme="minorHAnsi" w:hAnsiTheme="minorHAnsi"/>
                <w:spacing w:val="0"/>
                <w:szCs w:val="16"/>
              </w:rPr>
              <w:t xml:space="preserve"> memories</w:t>
            </w:r>
          </w:p>
        </w:tc>
      </w:tr>
      <w:tr w:rsidR="00D41F42" w:rsidRPr="00B268C6" w:rsidTr="00061D1A">
        <w:trPr>
          <w:trHeight w:val="20"/>
        </w:trPr>
        <w:tc>
          <w:tcPr>
            <w:tcW w:w="1620" w:type="dxa"/>
            <w:vAlign w:val="center"/>
          </w:tcPr>
          <w:p w:rsidR="00D41F42" w:rsidRDefault="006A1BC5" w:rsidP="00061D1A">
            <w:pPr>
              <w:pStyle w:val="TableText"/>
              <w:keepNext/>
              <w:keepLines/>
              <w:jc w:val="center"/>
              <w:rPr>
                <w:rFonts w:asciiTheme="minorHAnsi" w:hAnsiTheme="minorHAnsi"/>
                <w:spacing w:val="0"/>
                <w:szCs w:val="16"/>
              </w:rPr>
            </w:pPr>
            <w:r>
              <w:rPr>
                <w:rFonts w:asciiTheme="minorHAnsi" w:hAnsiTheme="minorHAnsi"/>
                <w:spacing w:val="0"/>
                <w:szCs w:val="16"/>
              </w:rPr>
              <w:t>t[1/2/3/4]</w:t>
            </w:r>
            <w:r w:rsidR="00D41F42">
              <w:rPr>
                <w:rFonts w:asciiTheme="minorHAnsi" w:hAnsiTheme="minorHAnsi"/>
                <w:spacing w:val="0"/>
                <w:szCs w:val="16"/>
              </w:rPr>
              <w:t>_readB</w:t>
            </w:r>
          </w:p>
        </w:tc>
        <w:tc>
          <w:tcPr>
            <w:tcW w:w="1340" w:type="dxa"/>
            <w:vAlign w:val="center"/>
          </w:tcPr>
          <w:p w:rsidR="00D41F42" w:rsidRDefault="00D41F42" w:rsidP="00061D1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vAlign w:val="center"/>
          </w:tcPr>
          <w:p w:rsidR="00D41F42" w:rsidRDefault="00D41F42" w:rsidP="00061D1A">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vAlign w:val="center"/>
          </w:tcPr>
          <w:p w:rsidR="00D41F42" w:rsidRDefault="00D41F42" w:rsidP="00061D1A">
            <w:pPr>
              <w:pStyle w:val="TableText"/>
              <w:keepNext/>
              <w:keepLines/>
              <w:rPr>
                <w:rFonts w:asciiTheme="minorHAnsi" w:hAnsiTheme="minorHAnsi"/>
                <w:spacing w:val="0"/>
                <w:szCs w:val="16"/>
              </w:rPr>
            </w:pPr>
            <w:r>
              <w:rPr>
                <w:rFonts w:asciiTheme="minorHAnsi" w:hAnsiTheme="minorHAnsi"/>
                <w:spacing w:val="0"/>
                <w:szCs w:val="16"/>
              </w:rPr>
              <w:t>Denotes that the read comman</w:t>
            </w:r>
            <w:r w:rsidR="00AC3AC0">
              <w:rPr>
                <w:rFonts w:asciiTheme="minorHAnsi" w:hAnsiTheme="minorHAnsi"/>
                <w:spacing w:val="0"/>
                <w:szCs w:val="16"/>
              </w:rPr>
              <w:t xml:space="preserve">d is valid for the respective </w:t>
            </w:r>
            <w:r>
              <w:rPr>
                <w:rFonts w:asciiTheme="minorHAnsi" w:hAnsiTheme="minorHAnsi"/>
                <w:spacing w:val="0"/>
                <w:szCs w:val="16"/>
              </w:rPr>
              <w:t xml:space="preserve"> memory.</w:t>
            </w:r>
          </w:p>
        </w:tc>
      </w:tr>
      <w:tr w:rsidR="00D41F42" w:rsidRPr="00B268C6" w:rsidTr="00061D1A">
        <w:trPr>
          <w:trHeight w:val="20"/>
        </w:trPr>
        <w:tc>
          <w:tcPr>
            <w:tcW w:w="1620" w:type="dxa"/>
            <w:vAlign w:val="center"/>
          </w:tcPr>
          <w:p w:rsidR="00D41F42" w:rsidRDefault="006A1BC5" w:rsidP="00061D1A">
            <w:pPr>
              <w:pStyle w:val="TableText"/>
              <w:keepNext/>
              <w:keepLines/>
              <w:jc w:val="center"/>
              <w:rPr>
                <w:rFonts w:asciiTheme="minorHAnsi" w:hAnsiTheme="minorHAnsi"/>
                <w:spacing w:val="0"/>
                <w:szCs w:val="16"/>
              </w:rPr>
            </w:pPr>
            <w:r>
              <w:rPr>
                <w:rFonts w:asciiTheme="minorHAnsi" w:hAnsiTheme="minorHAnsi"/>
                <w:spacing w:val="0"/>
                <w:szCs w:val="16"/>
              </w:rPr>
              <w:t>t[1/2/3/4]</w:t>
            </w:r>
            <w:r w:rsidR="00D41F42">
              <w:rPr>
                <w:rFonts w:asciiTheme="minorHAnsi" w:hAnsiTheme="minorHAnsi"/>
                <w:spacing w:val="0"/>
                <w:szCs w:val="16"/>
              </w:rPr>
              <w:t>_addrB</w:t>
            </w:r>
          </w:p>
        </w:tc>
        <w:tc>
          <w:tcPr>
            <w:tcW w:w="1340" w:type="dxa"/>
            <w:vAlign w:val="center"/>
          </w:tcPr>
          <w:p w:rsidR="00D41F42" w:rsidRDefault="00D41F42" w:rsidP="00061D1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vAlign w:val="center"/>
          </w:tcPr>
          <w:p w:rsidR="00D41F42" w:rsidRDefault="00D41F42" w:rsidP="00061D1A">
            <w:pPr>
              <w:pStyle w:val="TableText"/>
              <w:keepNext/>
              <w:keepLines/>
              <w:jc w:val="center"/>
              <w:rPr>
                <w:rFonts w:asciiTheme="minorHAnsi" w:hAnsiTheme="minorHAnsi"/>
                <w:spacing w:val="0"/>
                <w:szCs w:val="16"/>
              </w:rPr>
            </w:pPr>
            <w:r>
              <w:rPr>
                <w:rFonts w:asciiTheme="minorHAnsi" w:hAnsiTheme="minorHAnsi"/>
                <w:spacing w:val="0"/>
                <w:szCs w:val="16"/>
              </w:rPr>
              <w:t>Read address</w:t>
            </w:r>
          </w:p>
        </w:tc>
        <w:tc>
          <w:tcPr>
            <w:tcW w:w="4075" w:type="dxa"/>
            <w:vAlign w:val="center"/>
          </w:tcPr>
          <w:p w:rsidR="00D41F42" w:rsidRDefault="00D41F42" w:rsidP="00061D1A">
            <w:pPr>
              <w:pStyle w:val="TableText"/>
              <w:keepNext/>
              <w:keepLines/>
              <w:rPr>
                <w:rFonts w:asciiTheme="minorHAnsi" w:hAnsiTheme="minorHAnsi"/>
                <w:spacing w:val="0"/>
                <w:szCs w:val="16"/>
              </w:rPr>
            </w:pPr>
            <w:r>
              <w:rPr>
                <w:rFonts w:asciiTheme="minorHAnsi" w:hAnsiTheme="minorHAnsi"/>
                <w:spacing w:val="0"/>
                <w:szCs w:val="16"/>
              </w:rPr>
              <w:t>Address bits for read command</w:t>
            </w:r>
          </w:p>
        </w:tc>
      </w:tr>
      <w:tr w:rsidR="00D41F42" w:rsidRPr="00B268C6" w:rsidTr="00061D1A">
        <w:trPr>
          <w:trHeight w:val="20"/>
        </w:trPr>
        <w:tc>
          <w:tcPr>
            <w:tcW w:w="1620" w:type="dxa"/>
            <w:vAlign w:val="center"/>
          </w:tcPr>
          <w:p w:rsidR="00D41F42" w:rsidRDefault="006A1BC5" w:rsidP="00061D1A">
            <w:pPr>
              <w:pStyle w:val="TableText"/>
              <w:keepNext/>
              <w:keepLines/>
              <w:jc w:val="center"/>
              <w:rPr>
                <w:rFonts w:asciiTheme="minorHAnsi" w:hAnsiTheme="minorHAnsi"/>
                <w:spacing w:val="0"/>
                <w:szCs w:val="16"/>
              </w:rPr>
            </w:pPr>
            <w:r>
              <w:rPr>
                <w:rFonts w:asciiTheme="minorHAnsi" w:hAnsiTheme="minorHAnsi"/>
                <w:spacing w:val="0"/>
                <w:szCs w:val="16"/>
              </w:rPr>
              <w:lastRenderedPageBreak/>
              <w:t>t[1/2/3/4]</w:t>
            </w:r>
            <w:r w:rsidR="00D41F42">
              <w:rPr>
                <w:rFonts w:asciiTheme="minorHAnsi" w:hAnsiTheme="minorHAnsi"/>
                <w:spacing w:val="0"/>
                <w:szCs w:val="16"/>
              </w:rPr>
              <w:t>_doutB</w:t>
            </w:r>
          </w:p>
        </w:tc>
        <w:tc>
          <w:tcPr>
            <w:tcW w:w="1340" w:type="dxa"/>
            <w:vAlign w:val="center"/>
          </w:tcPr>
          <w:p w:rsidR="00D41F42" w:rsidRDefault="00D41F42" w:rsidP="00061D1A">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vAlign w:val="center"/>
          </w:tcPr>
          <w:p w:rsidR="00D41F42" w:rsidRDefault="00D41F42" w:rsidP="00061D1A">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vAlign w:val="center"/>
          </w:tcPr>
          <w:p w:rsidR="00D41F42" w:rsidRDefault="00D41F42" w:rsidP="00061D1A">
            <w:pPr>
              <w:pStyle w:val="TableText"/>
              <w:keepNext/>
              <w:keepLines/>
              <w:rPr>
                <w:rFonts w:asciiTheme="minorHAnsi" w:hAnsiTheme="minorHAnsi"/>
                <w:spacing w:val="0"/>
                <w:szCs w:val="16"/>
              </w:rPr>
            </w:pPr>
            <w:r>
              <w:rPr>
                <w:rFonts w:asciiTheme="minorHAnsi" w:hAnsiTheme="minorHAnsi"/>
                <w:spacing w:val="0"/>
                <w:szCs w:val="16"/>
              </w:rPr>
              <w:t>Data associated with a read address</w:t>
            </w:r>
          </w:p>
        </w:tc>
      </w:tr>
      <w:bookmarkEnd w:id="92"/>
      <w:bookmarkEnd w:id="93"/>
    </w:tbl>
    <w:p w:rsidR="006A72B5" w:rsidRPr="00B268C6" w:rsidRDefault="006A72B5" w:rsidP="006A72B5">
      <w:pPr>
        <w:ind w:left="0"/>
        <w:rPr>
          <w:rFonts w:asciiTheme="minorHAnsi" w:hAnsiTheme="minorHAnsi"/>
        </w:rPr>
      </w:pPr>
    </w:p>
    <w:p w:rsidR="006A72B5" w:rsidRPr="00527032" w:rsidRDefault="006A72B5" w:rsidP="00447DB9">
      <w:pPr>
        <w:ind w:left="360"/>
        <w:rPr>
          <w:b/>
          <w:sz w:val="32"/>
        </w:rPr>
      </w:pPr>
    </w:p>
    <w:p w:rsidR="00447DB9" w:rsidRPr="00447DB9" w:rsidRDefault="00447DB9" w:rsidP="00447DB9">
      <w:pPr>
        <w:pStyle w:val="BodyText"/>
      </w:pPr>
    </w:p>
    <w:p w:rsidR="00377985" w:rsidRDefault="00377985" w:rsidP="0014285D">
      <w:pPr>
        <w:pStyle w:val="Heading1"/>
      </w:pPr>
      <w:bookmarkStart w:id="94" w:name="_Toc385371831"/>
      <w:r>
        <w:lastRenderedPageBreak/>
        <w:t>Algos.txt</w:t>
      </w:r>
      <w:bookmarkEnd w:id="94"/>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The memogen software uses this file to evaluate and estimate the best-fit memories for the given algo.</w:t>
      </w:r>
    </w:p>
    <w:p w:rsidR="00DC0046" w:rsidRPr="00DC0046" w:rsidRDefault="00DC0046" w:rsidP="00DC0046">
      <w:pPr>
        <w:shd w:val="clear" w:color="auto" w:fill="FFFFFF"/>
        <w:ind w:left="360"/>
        <w:rPr>
          <w:rFonts w:cs="Arial"/>
          <w:color w:val="000000"/>
          <w:sz w:val="24"/>
          <w:szCs w:val="24"/>
        </w:rPr>
      </w:pPr>
    </w:p>
    <w:p w:rsidR="00BE269F" w:rsidRPr="00BE269F" w:rsidRDefault="00BE269F" w:rsidP="00BE269F">
      <w:pPr>
        <w:shd w:val="clear" w:color="auto" w:fill="FFFFFF"/>
        <w:ind w:left="360"/>
        <w:rPr>
          <w:rFonts w:cs="Arial"/>
          <w:color w:val="000000"/>
          <w:sz w:val="24"/>
          <w:szCs w:val="24"/>
        </w:rPr>
      </w:pPr>
      <w:r w:rsidRPr="00BE269F">
        <w:rPr>
          <w:rFonts w:cs="Arial"/>
          <w:color w:val="000000"/>
          <w:sz w:val="24"/>
          <w:szCs w:val="24"/>
        </w:rPr>
        <w:t>4R5Ws_A32(f, w, b) [RL]</w:t>
      </w:r>
    </w:p>
    <w:p w:rsidR="00BE269F" w:rsidRPr="00BE269F" w:rsidRDefault="00BE269F" w:rsidP="00BE269F">
      <w:pPr>
        <w:shd w:val="clear" w:color="auto" w:fill="FFFFFF"/>
        <w:ind w:left="360"/>
        <w:rPr>
          <w:rFonts w:cs="Arial"/>
          <w:color w:val="000000"/>
          <w:sz w:val="24"/>
          <w:szCs w:val="24"/>
        </w:rPr>
      </w:pPr>
    </w:p>
    <w:p w:rsidR="00BE269F" w:rsidRPr="00BE269F" w:rsidRDefault="00BE269F" w:rsidP="00BE269F">
      <w:pPr>
        <w:shd w:val="clear" w:color="auto" w:fill="FFFFFF"/>
        <w:ind w:left="360"/>
        <w:rPr>
          <w:rFonts w:cs="Arial"/>
          <w:color w:val="000000"/>
          <w:sz w:val="24"/>
          <w:szCs w:val="24"/>
        </w:rPr>
      </w:pPr>
      <w:r w:rsidRPr="00BE269F">
        <w:rPr>
          <w:rFonts w:cs="Arial"/>
          <w:color w:val="000000"/>
          <w:sz w:val="24"/>
          <w:szCs w:val="24"/>
        </w:rPr>
        <w:t>vars        : n  __ bank_count(1)</w:t>
      </w:r>
    </w:p>
    <w:p w:rsidR="00BE269F" w:rsidRPr="00BE269F" w:rsidRDefault="00BE269F" w:rsidP="00BE269F">
      <w:pPr>
        <w:shd w:val="clear" w:color="auto" w:fill="FFFFFF"/>
        <w:ind w:left="360"/>
        <w:rPr>
          <w:rFonts w:cs="Arial"/>
          <w:color w:val="000000"/>
          <w:sz w:val="24"/>
          <w:szCs w:val="24"/>
        </w:rPr>
      </w:pPr>
      <w:r w:rsidRPr="00BE269F">
        <w:rPr>
          <w:rFonts w:cs="Arial"/>
          <w:color w:val="000000"/>
          <w:sz w:val="24"/>
          <w:szCs w:val="24"/>
        </w:rPr>
        <w:t xml:space="preserve">              b' __ bits(b)</w:t>
      </w:r>
    </w:p>
    <w:p w:rsidR="00BE269F" w:rsidRPr="00BE269F" w:rsidRDefault="00BE269F" w:rsidP="00BE269F">
      <w:pPr>
        <w:shd w:val="clear" w:color="auto" w:fill="FFFFFF"/>
        <w:ind w:left="360"/>
        <w:rPr>
          <w:rFonts w:cs="Arial"/>
          <w:color w:val="000000"/>
          <w:sz w:val="24"/>
          <w:szCs w:val="24"/>
        </w:rPr>
      </w:pPr>
      <w:r w:rsidRPr="00BE269F">
        <w:rPr>
          <w:rFonts w:cs="Arial"/>
          <w:color w:val="000000"/>
          <w:sz w:val="24"/>
          <w:szCs w:val="24"/>
        </w:rPr>
        <w:t xml:space="preserve">                          m  __ bank_count(4, 4)</w:t>
      </w:r>
    </w:p>
    <w:p w:rsidR="00BE269F" w:rsidRPr="00BE269F" w:rsidRDefault="00BE269F" w:rsidP="00BE269F">
      <w:pPr>
        <w:shd w:val="clear" w:color="auto" w:fill="FFFFFF"/>
        <w:ind w:left="360"/>
        <w:rPr>
          <w:rFonts w:cs="Arial"/>
          <w:color w:val="000000"/>
          <w:sz w:val="24"/>
          <w:szCs w:val="24"/>
        </w:rPr>
      </w:pPr>
      <w:r w:rsidRPr="00BE269F">
        <w:rPr>
          <w:rFonts w:cs="Arial"/>
          <w:color w:val="000000"/>
          <w:sz w:val="24"/>
          <w:szCs w:val="24"/>
        </w:rPr>
        <w:t xml:space="preserve">                          ws __ words_array(n, ceil(w,20*4))</w:t>
      </w:r>
    </w:p>
    <w:p w:rsidR="00BE269F" w:rsidRPr="00BE269F" w:rsidRDefault="00BE269F" w:rsidP="00BE269F">
      <w:pPr>
        <w:shd w:val="clear" w:color="auto" w:fill="FFFFFF"/>
        <w:ind w:left="360"/>
        <w:rPr>
          <w:rFonts w:cs="Arial"/>
          <w:color w:val="000000"/>
          <w:sz w:val="24"/>
          <w:szCs w:val="24"/>
        </w:rPr>
      </w:pPr>
      <w:r w:rsidRPr="00BE269F">
        <w:rPr>
          <w:rFonts w:cs="Arial"/>
          <w:color w:val="000000"/>
          <w:sz w:val="24"/>
          <w:szCs w:val="24"/>
        </w:rPr>
        <w:t xml:space="preserve">                          ws' __ words_array(m, ceil(19*w,20))</w:t>
      </w:r>
    </w:p>
    <w:p w:rsidR="00BE269F" w:rsidRPr="00BE269F" w:rsidRDefault="00BE269F" w:rsidP="00BE269F">
      <w:pPr>
        <w:shd w:val="clear" w:color="auto" w:fill="FFFFFF"/>
        <w:ind w:left="360"/>
        <w:rPr>
          <w:rFonts w:cs="Arial"/>
          <w:color w:val="000000"/>
          <w:sz w:val="24"/>
          <w:szCs w:val="24"/>
        </w:rPr>
      </w:pPr>
    </w:p>
    <w:p w:rsidR="00BE269F" w:rsidRPr="00BE269F" w:rsidRDefault="00BE269F" w:rsidP="00BE269F">
      <w:pPr>
        <w:shd w:val="clear" w:color="auto" w:fill="FFFFFF"/>
        <w:ind w:left="360"/>
        <w:rPr>
          <w:rFonts w:cs="Arial"/>
          <w:color w:val="000000"/>
          <w:sz w:val="24"/>
          <w:szCs w:val="24"/>
        </w:rPr>
      </w:pPr>
      <w:r w:rsidRPr="00BE269F">
        <w:rPr>
          <w:rFonts w:cs="Arial"/>
          <w:color w:val="000000"/>
          <w:sz w:val="24"/>
          <w:szCs w:val="24"/>
        </w:rPr>
        <w:t>formulae    : p  = TAG_BITS(n)</w:t>
      </w:r>
    </w:p>
    <w:p w:rsidR="00BE269F" w:rsidRPr="00BE269F" w:rsidRDefault="00BE269F" w:rsidP="00BE269F">
      <w:pPr>
        <w:shd w:val="clear" w:color="auto" w:fill="FFFFFF"/>
        <w:ind w:left="360"/>
        <w:rPr>
          <w:rFonts w:cs="Arial"/>
          <w:color w:val="000000"/>
          <w:sz w:val="24"/>
          <w:szCs w:val="24"/>
        </w:rPr>
      </w:pPr>
      <w:r w:rsidRPr="00BE269F">
        <w:rPr>
          <w:rFonts w:cs="Arial"/>
          <w:color w:val="000000"/>
          <w:sz w:val="24"/>
          <w:szCs w:val="24"/>
        </w:rPr>
        <w:t xml:space="preserve">                          w'' = ceil(w, 20*4)</w:t>
      </w:r>
    </w:p>
    <w:p w:rsidR="00BE269F" w:rsidRPr="00BE269F" w:rsidRDefault="00BE269F" w:rsidP="00BE269F">
      <w:pPr>
        <w:shd w:val="clear" w:color="auto" w:fill="FFFFFF"/>
        <w:ind w:left="360"/>
        <w:rPr>
          <w:rFonts w:cs="Arial"/>
          <w:color w:val="000000"/>
          <w:sz w:val="24"/>
          <w:szCs w:val="24"/>
        </w:rPr>
      </w:pPr>
      <w:r w:rsidRPr="00BE269F">
        <w:rPr>
          <w:rFonts w:cs="Arial"/>
          <w:color w:val="000000"/>
          <w:sz w:val="24"/>
          <w:szCs w:val="24"/>
        </w:rPr>
        <w:t xml:space="preserve">              w' = ws.max()</w:t>
      </w:r>
    </w:p>
    <w:p w:rsidR="00BE269F" w:rsidRPr="00BE269F" w:rsidRDefault="00BE269F" w:rsidP="00BE269F">
      <w:pPr>
        <w:shd w:val="clear" w:color="auto" w:fill="FFFFFF"/>
        <w:ind w:left="360"/>
        <w:rPr>
          <w:rFonts w:cs="Arial"/>
          <w:color w:val="000000"/>
          <w:sz w:val="24"/>
          <w:szCs w:val="24"/>
        </w:rPr>
      </w:pPr>
      <w:r w:rsidRPr="00BE269F">
        <w:rPr>
          <w:rFonts w:cs="Arial"/>
          <w:color w:val="000000"/>
          <w:sz w:val="24"/>
          <w:szCs w:val="24"/>
        </w:rPr>
        <w:t xml:space="preserve">                          f' = ceil(f * 2, 3)</w:t>
      </w:r>
    </w:p>
    <w:p w:rsidR="00BE269F" w:rsidRPr="00BE269F" w:rsidRDefault="00BE269F" w:rsidP="00BE269F">
      <w:pPr>
        <w:shd w:val="clear" w:color="auto" w:fill="FFFFFF"/>
        <w:ind w:left="360"/>
        <w:rPr>
          <w:rFonts w:cs="Arial"/>
          <w:color w:val="000000"/>
          <w:sz w:val="24"/>
          <w:szCs w:val="24"/>
        </w:rPr>
      </w:pPr>
    </w:p>
    <w:p w:rsidR="00BE269F" w:rsidRPr="00BE269F" w:rsidRDefault="00BE269F" w:rsidP="00BE269F">
      <w:pPr>
        <w:shd w:val="clear" w:color="auto" w:fill="FFFFFF"/>
        <w:ind w:left="360"/>
        <w:rPr>
          <w:rFonts w:cs="Arial"/>
          <w:color w:val="000000"/>
          <w:sz w:val="24"/>
          <w:szCs w:val="24"/>
        </w:rPr>
      </w:pPr>
      <w:r w:rsidRPr="00BE269F">
        <w:rPr>
          <w:rFonts w:cs="Arial"/>
          <w:color w:val="000000"/>
          <w:sz w:val="24"/>
          <w:szCs w:val="24"/>
        </w:rPr>
        <w:t>macros:</w:t>
      </w:r>
    </w:p>
    <w:p w:rsidR="00BE269F" w:rsidRPr="00BE269F" w:rsidRDefault="00BE269F" w:rsidP="00BE269F">
      <w:pPr>
        <w:shd w:val="clear" w:color="auto" w:fill="FFFFFF"/>
        <w:ind w:left="360"/>
        <w:rPr>
          <w:rFonts w:cs="Arial"/>
          <w:color w:val="000000"/>
          <w:sz w:val="24"/>
          <w:szCs w:val="24"/>
        </w:rPr>
      </w:pPr>
      <w:r w:rsidRPr="00BE269F">
        <w:rPr>
          <w:rFonts w:cs="Arial"/>
          <w:color w:val="000000"/>
          <w:sz w:val="24"/>
          <w:szCs w:val="24"/>
        </w:rPr>
        <w:t>type1(BASE) : 4 * n * 1R1W(f, ws, b')</w:t>
      </w:r>
    </w:p>
    <w:p w:rsidR="00BE269F" w:rsidRPr="00BE269F" w:rsidRDefault="00BE269F" w:rsidP="00BE269F">
      <w:pPr>
        <w:shd w:val="clear" w:color="auto" w:fill="FFFFFF"/>
        <w:ind w:left="360"/>
        <w:rPr>
          <w:rFonts w:cs="Arial"/>
          <w:color w:val="000000"/>
          <w:sz w:val="24"/>
          <w:szCs w:val="24"/>
        </w:rPr>
      </w:pPr>
      <w:r w:rsidRPr="00BE269F">
        <w:rPr>
          <w:rFonts w:cs="Arial"/>
          <w:color w:val="000000"/>
          <w:sz w:val="24"/>
          <w:szCs w:val="24"/>
        </w:rPr>
        <w:t>type2       : 4 * 2 * 1R1W(f, w', b')</w:t>
      </w:r>
    </w:p>
    <w:p w:rsidR="00BE269F" w:rsidRPr="00BE269F" w:rsidRDefault="00BE269F" w:rsidP="00BE269F">
      <w:pPr>
        <w:shd w:val="clear" w:color="auto" w:fill="FFFFFF"/>
        <w:ind w:left="360"/>
        <w:rPr>
          <w:rFonts w:cs="Arial"/>
          <w:color w:val="000000"/>
          <w:sz w:val="24"/>
          <w:szCs w:val="24"/>
        </w:rPr>
      </w:pPr>
      <w:r w:rsidRPr="00BE269F">
        <w:rPr>
          <w:rFonts w:cs="Arial"/>
          <w:color w:val="000000"/>
          <w:sz w:val="24"/>
          <w:szCs w:val="24"/>
        </w:rPr>
        <w:t>type3       : 4 * 3 * 1R1W(f, w', p)</w:t>
      </w:r>
    </w:p>
    <w:p w:rsidR="00DC0046" w:rsidRDefault="00BE269F" w:rsidP="00BE269F">
      <w:pPr>
        <w:shd w:val="clear" w:color="auto" w:fill="FFFFFF"/>
        <w:ind w:left="360"/>
        <w:rPr>
          <w:rFonts w:cs="Arial"/>
          <w:color w:val="000000"/>
          <w:sz w:val="24"/>
          <w:szCs w:val="24"/>
        </w:rPr>
      </w:pPr>
      <w:r w:rsidRPr="00BE269F">
        <w:rPr>
          <w:rFonts w:cs="Arial"/>
          <w:color w:val="000000"/>
          <w:sz w:val="24"/>
          <w:szCs w:val="24"/>
        </w:rPr>
        <w:t>type4           : 4 * 1R1W(f', ws', b')</w:t>
      </w:r>
    </w:p>
    <w:p w:rsidR="00BE269F" w:rsidRDefault="00BE269F" w:rsidP="00BE269F">
      <w:pPr>
        <w:shd w:val="clear" w:color="auto" w:fill="FFFFFF"/>
        <w:ind w:left="360"/>
        <w:rPr>
          <w:rFonts w:cs="Arial"/>
          <w:color w:val="000000"/>
          <w:sz w:val="24"/>
          <w:szCs w:val="24"/>
        </w:rPr>
      </w:pPr>
    </w:p>
    <w:p w:rsidR="00BE269F" w:rsidRPr="00DC0046" w:rsidRDefault="00BE269F" w:rsidP="00BE269F">
      <w:pPr>
        <w:shd w:val="clear" w:color="auto" w:fill="FFFFFF"/>
        <w:ind w:left="360"/>
        <w:rPr>
          <w:rFonts w:cs="Arial"/>
          <w:color w:val="000000"/>
          <w:sz w:val="24"/>
          <w:szCs w:val="24"/>
        </w:rPr>
      </w:pPr>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above algorithmic description defines the characteristics (frequency, depth and width) of the </w:t>
      </w:r>
      <w:r w:rsidR="00BF1CFB">
        <w:rPr>
          <w:rFonts w:cs="Arial"/>
          <w:color w:val="000000"/>
          <w:sz w:val="24"/>
          <w:szCs w:val="24"/>
        </w:rPr>
        <w:t xml:space="preserve">memory macros used for 4r5ws_a32. </w:t>
      </w:r>
      <w:r w:rsidR="00CC7CEB">
        <w:rPr>
          <w:rFonts w:cs="Arial"/>
          <w:color w:val="000000"/>
          <w:sz w:val="24"/>
          <w:szCs w:val="24"/>
        </w:rPr>
        <w:t>The math has been done assuming t</w:t>
      </w:r>
      <w:r w:rsidR="008B6CB5">
        <w:rPr>
          <w:rFonts w:cs="Arial"/>
          <w:color w:val="000000"/>
          <w:sz w:val="24"/>
          <w:szCs w:val="24"/>
        </w:rPr>
        <w:t>here are 80 words in the memory;</w:t>
      </w:r>
      <w:r w:rsidR="00CC7CEB">
        <w:rPr>
          <w:rFonts w:cs="Arial"/>
          <w:color w:val="000000"/>
          <w:sz w:val="24"/>
          <w:szCs w:val="24"/>
        </w:rPr>
        <w:t xml:space="preserve"> 4 words in fast memory and 76 words in slow memory. </w:t>
      </w:r>
      <w:r w:rsidR="00BF1CFB">
        <w:rPr>
          <w:rFonts w:cs="Arial"/>
          <w:color w:val="000000"/>
          <w:sz w:val="24"/>
          <w:szCs w:val="24"/>
        </w:rPr>
        <w:t>There are four</w:t>
      </w:r>
      <w:r w:rsidRPr="00DC0046">
        <w:rPr>
          <w:rFonts w:cs="Arial"/>
          <w:color w:val="000000"/>
          <w:sz w:val="24"/>
          <w:szCs w:val="24"/>
        </w:rPr>
        <w:t xml:space="preserve"> types of memories in the IP that memogen softwa</w:t>
      </w:r>
      <w:r w:rsidR="00BF1CFB">
        <w:rPr>
          <w:rFonts w:cs="Arial"/>
          <w:color w:val="000000"/>
          <w:sz w:val="24"/>
          <w:szCs w:val="24"/>
        </w:rPr>
        <w:t>re has to pick – type 1 (T1),</w:t>
      </w:r>
      <w:r w:rsidRPr="00DC0046">
        <w:rPr>
          <w:rFonts w:cs="Arial"/>
          <w:color w:val="000000"/>
          <w:sz w:val="24"/>
          <w:szCs w:val="24"/>
        </w:rPr>
        <w:t xml:space="preserve"> type2 (T2)</w:t>
      </w:r>
      <w:r w:rsidR="00BF1CFB">
        <w:rPr>
          <w:rFonts w:cs="Arial"/>
          <w:color w:val="000000"/>
          <w:sz w:val="24"/>
          <w:szCs w:val="24"/>
        </w:rPr>
        <w:t>, type3(T3) and type4(T4)</w:t>
      </w:r>
      <w:r w:rsidRPr="00DC0046">
        <w:rPr>
          <w:rFonts w:cs="Arial"/>
          <w:color w:val="000000"/>
          <w:sz w:val="24"/>
          <w:szCs w:val="24"/>
        </w:rPr>
        <w:t xml:space="preserve">. </w:t>
      </w:r>
      <w:r w:rsidR="00D00E5D">
        <w:rPr>
          <w:rFonts w:cs="Arial"/>
          <w:color w:val="000000"/>
          <w:sz w:val="24"/>
          <w:szCs w:val="24"/>
        </w:rPr>
        <w:t xml:space="preserve"> T4 is the slow memory and T1,T2 and T3 together provide the fast memory functionality</w:t>
      </w:r>
      <w:r w:rsidRPr="00DC0046">
        <w:rPr>
          <w:rFonts w:cs="Arial"/>
          <w:color w:val="000000"/>
          <w:sz w:val="24"/>
          <w:szCs w:val="24"/>
        </w:rPr>
        <w:t xml:space="preserve">. </w:t>
      </w:r>
    </w:p>
    <w:p w:rsidR="00DC0046" w:rsidRDefault="00DC0046" w:rsidP="00DC0046">
      <w:pPr>
        <w:shd w:val="clear" w:color="auto" w:fill="FFFFFF"/>
        <w:ind w:left="360"/>
        <w:rPr>
          <w:rFonts w:ascii="Calibri" w:hAnsi="Calibri"/>
          <w:color w:val="000000"/>
        </w:rPr>
      </w:pPr>
    </w:p>
    <w:p w:rsidR="00DC0046" w:rsidRDefault="00DC0046" w:rsidP="00DC0046">
      <w:pPr>
        <w:pStyle w:val="ListParagraph"/>
        <w:numPr>
          <w:ilvl w:val="0"/>
          <w:numId w:val="46"/>
        </w:numPr>
        <w:spacing w:after="200" w:line="276" w:lineRule="auto"/>
        <w:rPr>
          <w:sz w:val="24"/>
        </w:rPr>
      </w:pPr>
      <w:r w:rsidRPr="000E3336">
        <w:rPr>
          <w:b/>
          <w:sz w:val="24"/>
        </w:rPr>
        <w:t>T1 Memory:</w:t>
      </w:r>
      <w:r>
        <w:rPr>
          <w:sz w:val="24"/>
        </w:rPr>
        <w:t xml:space="preserve"> This memory is the bulk of the memory used in the </w:t>
      </w:r>
      <w:r w:rsidR="00CB41D4">
        <w:rPr>
          <w:sz w:val="24"/>
        </w:rPr>
        <w:t xml:space="preserve">4r5ws_a32 </w:t>
      </w:r>
      <w:r w:rsidR="00741904">
        <w:rPr>
          <w:sz w:val="24"/>
        </w:rPr>
        <w:t>for fast memory</w:t>
      </w:r>
      <w:r>
        <w:rPr>
          <w:sz w:val="24"/>
        </w:rPr>
        <w:t xml:space="preserve">. The size of this memory is equal to total capacity requirement of the algorithmic </w:t>
      </w:r>
      <w:r w:rsidR="00741904">
        <w:rPr>
          <w:sz w:val="24"/>
        </w:rPr>
        <w:t>fast memory</w:t>
      </w:r>
      <w:r>
        <w:rPr>
          <w:sz w:val="24"/>
        </w:rPr>
        <w:t xml:space="preserve">. In </w:t>
      </w:r>
      <w:r w:rsidR="00CB41D4">
        <w:rPr>
          <w:sz w:val="24"/>
        </w:rPr>
        <w:t xml:space="preserve">4r5ws_a32 </w:t>
      </w:r>
      <w:r>
        <w:rPr>
          <w:sz w:val="24"/>
        </w:rPr>
        <w:t>1R</w:t>
      </w:r>
      <w:r w:rsidR="00741904">
        <w:rPr>
          <w:sz w:val="24"/>
        </w:rPr>
        <w:t>1</w:t>
      </w:r>
      <w:r>
        <w:rPr>
          <w:sz w:val="24"/>
        </w:rPr>
        <w:t>W (</w:t>
      </w:r>
      <w:r w:rsidR="00741904">
        <w:rPr>
          <w:sz w:val="24"/>
        </w:rPr>
        <w:t>two</w:t>
      </w:r>
      <w:r>
        <w:rPr>
          <w:sz w:val="24"/>
        </w:rPr>
        <w:t xml:space="preserve"> port memory) is used as physical memory for T1 memory. </w:t>
      </w:r>
    </w:p>
    <w:p w:rsidR="00DC0046" w:rsidRDefault="00DC0046" w:rsidP="00DC0046">
      <w:pPr>
        <w:pStyle w:val="ListParagraph"/>
        <w:numPr>
          <w:ilvl w:val="1"/>
          <w:numId w:val="46"/>
        </w:numPr>
        <w:spacing w:after="200" w:line="276" w:lineRule="auto"/>
        <w:rPr>
          <w:sz w:val="24"/>
        </w:rPr>
      </w:pPr>
      <w:r>
        <w:rPr>
          <w:sz w:val="24"/>
        </w:rPr>
        <w:t>f – target frequency of T1 memory. This parameter is user defined.</w:t>
      </w:r>
    </w:p>
    <w:p w:rsidR="00DC0046" w:rsidRPr="00AD1FDC" w:rsidRDefault="00DC0046" w:rsidP="00DC0046">
      <w:pPr>
        <w:pStyle w:val="ListParagraph"/>
        <w:numPr>
          <w:ilvl w:val="1"/>
          <w:numId w:val="46"/>
        </w:numPr>
        <w:spacing w:after="200" w:line="276" w:lineRule="auto"/>
        <w:rPr>
          <w:sz w:val="24"/>
        </w:rPr>
      </w:pPr>
      <w:r>
        <w:rPr>
          <w:sz w:val="24"/>
        </w:rPr>
        <w:t>n – is the optimal number of T1 macros or number of banks, in which the complete memory depth/capacity will be split. This parameter is optimized based on the physical library.</w:t>
      </w:r>
    </w:p>
    <w:p w:rsidR="00DC0046" w:rsidRDefault="00DC0046" w:rsidP="00DC0046">
      <w:pPr>
        <w:pStyle w:val="ListParagraph"/>
        <w:numPr>
          <w:ilvl w:val="1"/>
          <w:numId w:val="46"/>
        </w:numPr>
        <w:spacing w:after="200" w:line="276" w:lineRule="auto"/>
        <w:rPr>
          <w:sz w:val="24"/>
        </w:rPr>
      </w:pPr>
      <w:r>
        <w:rPr>
          <w:sz w:val="24"/>
        </w:rPr>
        <w:t>ws – The optimal depth of the T1 memory macros. For IP sizes which are non-power-of-two the tool can optimize the area using different size T1 macros. This parameter is optimized based on the physical library.</w:t>
      </w:r>
    </w:p>
    <w:p w:rsidR="00DC0046" w:rsidRDefault="00DC0046" w:rsidP="00DC0046">
      <w:pPr>
        <w:pStyle w:val="ListParagraph"/>
        <w:numPr>
          <w:ilvl w:val="1"/>
          <w:numId w:val="46"/>
        </w:numPr>
        <w:spacing w:after="200" w:line="276" w:lineRule="auto"/>
        <w:rPr>
          <w:sz w:val="24"/>
        </w:rPr>
      </w:pPr>
      <w:r>
        <w:rPr>
          <w:sz w:val="24"/>
        </w:rPr>
        <w:t xml:space="preserve">b’ – data width of the IP. This parameter is user defined. </w:t>
      </w:r>
    </w:p>
    <w:p w:rsidR="00DC0046" w:rsidRDefault="00DC0046" w:rsidP="00DC0046">
      <w:pPr>
        <w:pStyle w:val="ListParagraph"/>
        <w:numPr>
          <w:ilvl w:val="0"/>
          <w:numId w:val="46"/>
        </w:numPr>
        <w:spacing w:after="200" w:line="276" w:lineRule="auto"/>
        <w:rPr>
          <w:sz w:val="24"/>
        </w:rPr>
      </w:pPr>
      <w:r w:rsidRPr="000E3336">
        <w:rPr>
          <w:b/>
          <w:sz w:val="24"/>
        </w:rPr>
        <w:lastRenderedPageBreak/>
        <w:t>T2 Memory:</w:t>
      </w:r>
      <w:r>
        <w:rPr>
          <w:sz w:val="24"/>
        </w:rPr>
        <w:t xml:space="preserve"> Reads are given higher priority on T1 reads. In case of a collision, write da</w:t>
      </w:r>
      <w:r w:rsidR="00EF5D31">
        <w:rPr>
          <w:sz w:val="24"/>
        </w:rPr>
        <w:t>ta is written to the T2 memory</w:t>
      </w:r>
      <w:r w:rsidR="00180278">
        <w:rPr>
          <w:sz w:val="24"/>
        </w:rPr>
        <w:t xml:space="preserve"> which serves as a cache</w:t>
      </w:r>
      <w:r w:rsidR="00EF5D31">
        <w:rPr>
          <w:sz w:val="24"/>
        </w:rPr>
        <w:t>.</w:t>
      </w:r>
      <w:r w:rsidR="00180278">
        <w:rPr>
          <w:sz w:val="24"/>
        </w:rPr>
        <w:t xml:space="preserve"> The 4r5ws_a32 has two caches for the 3 ports. One read cache and one write cache. One write cache has been optimized out.</w:t>
      </w:r>
    </w:p>
    <w:p w:rsidR="00DC0046" w:rsidRDefault="00DC0046" w:rsidP="00DC0046">
      <w:pPr>
        <w:pStyle w:val="ListParagraph"/>
        <w:numPr>
          <w:ilvl w:val="1"/>
          <w:numId w:val="46"/>
        </w:numPr>
        <w:spacing w:after="200" w:line="276" w:lineRule="auto"/>
        <w:rPr>
          <w:sz w:val="24"/>
        </w:rPr>
      </w:pPr>
      <w:r>
        <w:rPr>
          <w:sz w:val="24"/>
        </w:rPr>
        <w:t>f – target frequency of T1 memory. This parameter is user defined.</w:t>
      </w:r>
    </w:p>
    <w:p w:rsidR="00DC0046" w:rsidRDefault="00DC0046" w:rsidP="00DC0046">
      <w:pPr>
        <w:pStyle w:val="ListParagraph"/>
        <w:numPr>
          <w:ilvl w:val="1"/>
          <w:numId w:val="46"/>
        </w:numPr>
        <w:spacing w:after="200" w:line="276" w:lineRule="auto"/>
        <w:rPr>
          <w:sz w:val="24"/>
        </w:rPr>
      </w:pPr>
      <w:r>
        <w:rPr>
          <w:sz w:val="24"/>
        </w:rPr>
        <w:t>w’ – The maximum depth of the T1 memory macros. For IP sizes which are non-power-of-two the tool can optimize the area using different size T1 macros. w’ would be the depth of the deepest t1 macro used. This parameter is optimized based on the physical library.</w:t>
      </w:r>
    </w:p>
    <w:p w:rsidR="00DC0046" w:rsidRDefault="00DC0046" w:rsidP="00DC0046">
      <w:pPr>
        <w:pStyle w:val="ListParagraph"/>
        <w:numPr>
          <w:ilvl w:val="1"/>
          <w:numId w:val="46"/>
        </w:numPr>
        <w:spacing w:after="200" w:line="276" w:lineRule="auto"/>
        <w:rPr>
          <w:sz w:val="24"/>
        </w:rPr>
      </w:pPr>
      <w:r>
        <w:rPr>
          <w:sz w:val="24"/>
        </w:rPr>
        <w:t xml:space="preserve">b’ – data with of the IP. This parameter is user defined. </w:t>
      </w:r>
    </w:p>
    <w:p w:rsidR="00241E0B" w:rsidRDefault="00241E0B" w:rsidP="00241E0B">
      <w:pPr>
        <w:pStyle w:val="ListParagraph"/>
        <w:spacing w:after="200" w:line="276" w:lineRule="auto"/>
        <w:ind w:left="1800"/>
        <w:rPr>
          <w:sz w:val="24"/>
        </w:rPr>
      </w:pPr>
    </w:p>
    <w:p w:rsidR="00241E0B" w:rsidRDefault="00241E0B" w:rsidP="00241E0B">
      <w:pPr>
        <w:pStyle w:val="ListParagraph"/>
        <w:numPr>
          <w:ilvl w:val="0"/>
          <w:numId w:val="46"/>
        </w:numPr>
        <w:spacing w:after="200" w:line="276" w:lineRule="auto"/>
        <w:rPr>
          <w:sz w:val="24"/>
        </w:rPr>
      </w:pPr>
      <w:r>
        <w:rPr>
          <w:b/>
          <w:sz w:val="24"/>
        </w:rPr>
        <w:t>T3</w:t>
      </w:r>
      <w:r w:rsidRPr="000E3336">
        <w:rPr>
          <w:b/>
          <w:sz w:val="24"/>
        </w:rPr>
        <w:t xml:space="preserve"> Memory:</w:t>
      </w:r>
      <w:r>
        <w:rPr>
          <w:sz w:val="24"/>
        </w:rPr>
        <w:t xml:space="preserve"> This memory is </w:t>
      </w:r>
      <w:r w:rsidR="00395CE3">
        <w:rPr>
          <w:sz w:val="24"/>
        </w:rPr>
        <w:t>used to store</w:t>
      </w:r>
      <w:r>
        <w:rPr>
          <w:sz w:val="24"/>
        </w:rPr>
        <w:t xml:space="preserve"> the state data referred to as the tag data. Reads are given higher priority on T1 read</w:t>
      </w:r>
      <w:r w:rsidR="00395CE3">
        <w:rPr>
          <w:sz w:val="24"/>
        </w:rPr>
        <w:t>s. In case of a collision, state data is written to the T3</w:t>
      </w:r>
      <w:r>
        <w:rPr>
          <w:sz w:val="24"/>
        </w:rPr>
        <w:t xml:space="preserve"> memory. The tag for </w:t>
      </w:r>
      <w:r w:rsidR="00CB41D4">
        <w:rPr>
          <w:sz w:val="24"/>
        </w:rPr>
        <w:t xml:space="preserve">4r5ws_a32 </w:t>
      </w:r>
      <w:r w:rsidR="00395CE3">
        <w:rPr>
          <w:sz w:val="24"/>
        </w:rPr>
        <w:t xml:space="preserve">consists of the bank number. </w:t>
      </w:r>
      <w:r>
        <w:rPr>
          <w:sz w:val="24"/>
        </w:rPr>
        <w:t xml:space="preserve">Note that this structure is protected by ECC (SECDEC). </w:t>
      </w:r>
      <w:r w:rsidR="00180278">
        <w:rPr>
          <w:sz w:val="24"/>
        </w:rPr>
        <w:t>The 4r5ws_a32 provides three memories for tag. One for each port (1R+2W).</w:t>
      </w:r>
    </w:p>
    <w:p w:rsidR="00241E0B" w:rsidRDefault="00241E0B" w:rsidP="00241E0B">
      <w:pPr>
        <w:pStyle w:val="ListParagraph"/>
        <w:numPr>
          <w:ilvl w:val="1"/>
          <w:numId w:val="46"/>
        </w:numPr>
        <w:spacing w:after="200" w:line="276" w:lineRule="auto"/>
        <w:rPr>
          <w:sz w:val="24"/>
        </w:rPr>
      </w:pPr>
      <w:r>
        <w:rPr>
          <w:sz w:val="24"/>
        </w:rPr>
        <w:t>f – target frequency of T1 memory. This parameter is user defined.</w:t>
      </w:r>
    </w:p>
    <w:p w:rsidR="00241E0B" w:rsidRDefault="00241E0B" w:rsidP="00241E0B">
      <w:pPr>
        <w:pStyle w:val="ListParagraph"/>
        <w:numPr>
          <w:ilvl w:val="1"/>
          <w:numId w:val="46"/>
        </w:numPr>
        <w:spacing w:after="200" w:line="276" w:lineRule="auto"/>
        <w:rPr>
          <w:sz w:val="24"/>
        </w:rPr>
      </w:pPr>
      <w:r>
        <w:rPr>
          <w:sz w:val="24"/>
        </w:rPr>
        <w:t>w’ – The maximum depth of the T1 memory macros. For IP sizes which are non-power-of-two the tool can optimize the area using different size T1 macros. w’ would be the depth of the deepest t1 macro used. This parameter is optimized based on the physical library.</w:t>
      </w:r>
    </w:p>
    <w:p w:rsidR="00241E0B" w:rsidRDefault="00241E0B" w:rsidP="00241E0B">
      <w:pPr>
        <w:pStyle w:val="ListParagraph"/>
        <w:numPr>
          <w:ilvl w:val="1"/>
          <w:numId w:val="46"/>
        </w:numPr>
        <w:spacing w:after="200" w:line="276" w:lineRule="auto"/>
        <w:rPr>
          <w:sz w:val="24"/>
        </w:rPr>
      </w:pPr>
      <w:r w:rsidRPr="000E3336">
        <w:rPr>
          <w:sz w:val="24"/>
        </w:rPr>
        <w:t xml:space="preserve">p – is </w:t>
      </w:r>
      <w:r>
        <w:rPr>
          <w:sz w:val="24"/>
        </w:rPr>
        <w:t xml:space="preserve">the width of the tag, the write enable and state info, ECC protected. </w:t>
      </w:r>
    </w:p>
    <w:p w:rsidR="00241E0B" w:rsidRDefault="00241E0B" w:rsidP="00241E0B">
      <w:pPr>
        <w:pStyle w:val="ListParagraph"/>
        <w:spacing w:after="200" w:line="276" w:lineRule="auto"/>
        <w:ind w:left="1800"/>
        <w:rPr>
          <w:sz w:val="24"/>
        </w:rPr>
      </w:pPr>
    </w:p>
    <w:p w:rsidR="00241E0B" w:rsidRDefault="00241E0B" w:rsidP="00241E0B">
      <w:pPr>
        <w:pStyle w:val="ListParagraph"/>
        <w:numPr>
          <w:ilvl w:val="0"/>
          <w:numId w:val="46"/>
        </w:numPr>
        <w:spacing w:after="200" w:line="276" w:lineRule="auto"/>
        <w:rPr>
          <w:sz w:val="24"/>
        </w:rPr>
      </w:pPr>
      <w:r>
        <w:rPr>
          <w:b/>
          <w:sz w:val="24"/>
        </w:rPr>
        <w:t>T4</w:t>
      </w:r>
      <w:r w:rsidRPr="000E3336">
        <w:rPr>
          <w:b/>
          <w:sz w:val="24"/>
        </w:rPr>
        <w:t xml:space="preserve"> Memory:</w:t>
      </w:r>
      <w:r>
        <w:rPr>
          <w:sz w:val="24"/>
        </w:rPr>
        <w:t xml:space="preserve"> This memory is used for </w:t>
      </w:r>
      <w:r w:rsidR="00921D83">
        <w:rPr>
          <w:sz w:val="24"/>
        </w:rPr>
        <w:t>storing the slow memory data.</w:t>
      </w:r>
    </w:p>
    <w:p w:rsidR="00921D83" w:rsidRDefault="00241E0B" w:rsidP="00241E0B">
      <w:pPr>
        <w:pStyle w:val="ListParagraph"/>
        <w:numPr>
          <w:ilvl w:val="1"/>
          <w:numId w:val="46"/>
        </w:numPr>
        <w:spacing w:after="200" w:line="276" w:lineRule="auto"/>
        <w:rPr>
          <w:sz w:val="24"/>
        </w:rPr>
      </w:pPr>
      <w:r w:rsidRPr="00921D83">
        <w:rPr>
          <w:sz w:val="24"/>
        </w:rPr>
        <w:t xml:space="preserve">f – </w:t>
      </w:r>
      <w:r w:rsidR="00921D83" w:rsidRPr="00921D83">
        <w:rPr>
          <w:sz w:val="24"/>
        </w:rPr>
        <w:t>2/3 of target frequency for T4</w:t>
      </w:r>
      <w:r w:rsidRPr="00921D83">
        <w:rPr>
          <w:sz w:val="24"/>
        </w:rPr>
        <w:t xml:space="preserve"> memory. </w:t>
      </w:r>
    </w:p>
    <w:p w:rsidR="00241E0B" w:rsidRPr="00921D83" w:rsidRDefault="00241E0B" w:rsidP="00241E0B">
      <w:pPr>
        <w:pStyle w:val="ListParagraph"/>
        <w:numPr>
          <w:ilvl w:val="1"/>
          <w:numId w:val="46"/>
        </w:numPr>
        <w:spacing w:after="200" w:line="276" w:lineRule="auto"/>
        <w:rPr>
          <w:sz w:val="24"/>
        </w:rPr>
      </w:pPr>
      <w:r w:rsidRPr="00921D83">
        <w:rPr>
          <w:sz w:val="24"/>
        </w:rPr>
        <w:t>w</w:t>
      </w:r>
      <w:r w:rsidR="00383AA3" w:rsidRPr="00921D83">
        <w:rPr>
          <w:sz w:val="24"/>
        </w:rPr>
        <w:t>s</w:t>
      </w:r>
      <w:r w:rsidR="00921D83">
        <w:rPr>
          <w:sz w:val="24"/>
        </w:rPr>
        <w:t>’ – The maximum depth of the T4</w:t>
      </w:r>
      <w:r w:rsidRPr="00921D83">
        <w:rPr>
          <w:sz w:val="24"/>
        </w:rPr>
        <w:t xml:space="preserve"> memory macros. For IP sizes which are non-power-of-two the tool can optimize the area using different size T1 macros. w’ woul</w:t>
      </w:r>
      <w:r w:rsidR="00921D83">
        <w:rPr>
          <w:sz w:val="24"/>
        </w:rPr>
        <w:t>d be the depth of the deepest t4</w:t>
      </w:r>
      <w:r w:rsidRPr="00921D83">
        <w:rPr>
          <w:sz w:val="24"/>
        </w:rPr>
        <w:t xml:space="preserve"> macro used. This parameter is optimized based on the physical library.</w:t>
      </w:r>
    </w:p>
    <w:p w:rsidR="00241E0B" w:rsidRDefault="00241E0B" w:rsidP="00241E0B">
      <w:pPr>
        <w:pStyle w:val="ListParagraph"/>
        <w:numPr>
          <w:ilvl w:val="1"/>
          <w:numId w:val="46"/>
        </w:numPr>
        <w:spacing w:after="200" w:line="276" w:lineRule="auto"/>
        <w:rPr>
          <w:sz w:val="24"/>
        </w:rPr>
      </w:pPr>
      <w:r>
        <w:rPr>
          <w:sz w:val="24"/>
        </w:rPr>
        <w:t>b’ – data wi</w:t>
      </w:r>
      <w:r w:rsidR="00921D83">
        <w:rPr>
          <w:sz w:val="24"/>
        </w:rPr>
        <w:t>d</w:t>
      </w:r>
      <w:r>
        <w:rPr>
          <w:sz w:val="24"/>
        </w:rPr>
        <w:t xml:space="preserve">th of the IP. This parameter is user defined. </w:t>
      </w:r>
    </w:p>
    <w:p w:rsidR="00DC0046" w:rsidRPr="00DC0046" w:rsidRDefault="00DC0046" w:rsidP="00DC0046">
      <w:pPr>
        <w:pStyle w:val="BodyText"/>
      </w:pPr>
    </w:p>
    <w:p w:rsidR="00A501A9" w:rsidRDefault="00A501A9" w:rsidP="0014285D">
      <w:pPr>
        <w:pStyle w:val="Heading1"/>
      </w:pPr>
      <w:bookmarkStart w:id="95" w:name="_Toc385371832"/>
      <w:r>
        <w:lastRenderedPageBreak/>
        <w:t>Block level description</w:t>
      </w:r>
      <w:bookmarkEnd w:id="95"/>
    </w:p>
    <w:p w:rsidR="000C4759" w:rsidRDefault="000C4759" w:rsidP="00792E89">
      <w:pPr>
        <w:pStyle w:val="ListParagraph"/>
        <w:ind w:left="432"/>
        <w:rPr>
          <w:sz w:val="24"/>
          <w:szCs w:val="24"/>
        </w:rPr>
      </w:pPr>
      <w:r>
        <w:rPr>
          <w:sz w:val="24"/>
          <w:szCs w:val="24"/>
        </w:rPr>
        <w:t>An algo_1r1we_rl2_pseudo_top instantiates:</w:t>
      </w:r>
    </w:p>
    <w:p w:rsidR="00A501A9" w:rsidRPr="00170427" w:rsidRDefault="000C4759" w:rsidP="00920B1F">
      <w:pPr>
        <w:pStyle w:val="ListParagraph"/>
        <w:numPr>
          <w:ilvl w:val="0"/>
          <w:numId w:val="47"/>
        </w:numPr>
        <w:spacing w:after="200" w:line="276" w:lineRule="auto"/>
        <w:ind w:left="957"/>
      </w:pPr>
      <w:r>
        <w:rPr>
          <w:sz w:val="24"/>
          <w:szCs w:val="24"/>
        </w:rPr>
        <w:t xml:space="preserve">a1_loop (algo) : This module consists of the </w:t>
      </w:r>
      <w:r w:rsidR="00170427">
        <w:rPr>
          <w:sz w:val="24"/>
          <w:szCs w:val="24"/>
        </w:rPr>
        <w:t>module algo_mrnws_a32. It splits the read/write traffic into fast traffic and slow traffic. The T1 port interfaces with the fast memory. The T2 output port of the a1_loop interfaces with the slow memory.</w:t>
      </w:r>
    </w:p>
    <w:p w:rsidR="00170427" w:rsidRPr="00170427" w:rsidRDefault="00170427" w:rsidP="00920B1F">
      <w:pPr>
        <w:pStyle w:val="ListParagraph"/>
        <w:numPr>
          <w:ilvl w:val="0"/>
          <w:numId w:val="47"/>
        </w:numPr>
        <w:spacing w:after="200" w:line="276" w:lineRule="auto"/>
        <w:ind w:left="957"/>
      </w:pPr>
      <w:r>
        <w:rPr>
          <w:sz w:val="24"/>
          <w:szCs w:val="24"/>
        </w:rPr>
        <w:t xml:space="preserve">a2_loop (algo) : The module algo_nr_2w_1r1w takes the T1 output of a1_loop and implements a 1r2w functionality. N, the number of logical fast/slow memories is assumed 4 in this case. Also M, the number of T1 banks is 4. T1 memories store the bulk of fast memory writes. In case of rd-wr clash, the data and tag will be stored T2/T3 memories. </w:t>
      </w:r>
    </w:p>
    <w:p w:rsidR="00170427" w:rsidRPr="00061D1A" w:rsidRDefault="00061D1A" w:rsidP="00920B1F">
      <w:pPr>
        <w:pStyle w:val="ListParagraph"/>
        <w:numPr>
          <w:ilvl w:val="0"/>
          <w:numId w:val="47"/>
        </w:numPr>
        <w:spacing w:after="200" w:line="276" w:lineRule="auto"/>
        <w:ind w:left="957"/>
      </w:pPr>
      <w:r>
        <w:rPr>
          <w:sz w:val="24"/>
          <w:szCs w:val="24"/>
        </w:rPr>
        <w:t>lclk/clk fifo: The interface between slow memories and fast logic is synchronized using fifos</w:t>
      </w:r>
      <w:r w:rsidR="00CE11BE">
        <w:rPr>
          <w:sz w:val="24"/>
          <w:szCs w:val="24"/>
        </w:rPr>
        <w:t xml:space="preserve">. </w:t>
      </w:r>
    </w:p>
    <w:p w:rsidR="00920B1F" w:rsidRPr="005102EB" w:rsidRDefault="00CE11BE" w:rsidP="005102EB">
      <w:pPr>
        <w:pStyle w:val="ListParagraph"/>
        <w:numPr>
          <w:ilvl w:val="0"/>
          <w:numId w:val="47"/>
        </w:numPr>
        <w:spacing w:after="200" w:line="276" w:lineRule="auto"/>
        <w:ind w:left="957"/>
        <w:rPr>
          <w:sz w:val="24"/>
          <w:szCs w:val="24"/>
        </w:rPr>
      </w:pPr>
      <w:r w:rsidRPr="0017500D">
        <w:rPr>
          <w:sz w:val="24"/>
          <w:szCs w:val="24"/>
        </w:rPr>
        <w:t>align_loop and stack loop: Used to interface with each memory.</w:t>
      </w:r>
    </w:p>
    <w:p w:rsidR="00920B1F" w:rsidRDefault="00920B1F" w:rsidP="005102EB">
      <w:pPr>
        <w:spacing w:after="200" w:line="276" w:lineRule="auto"/>
        <w:ind w:left="0"/>
      </w:pPr>
    </w:p>
    <w:p w:rsidR="000C4759" w:rsidRDefault="001373EB" w:rsidP="00394F3F">
      <w:pPr>
        <w:pStyle w:val="BodyText"/>
        <w:ind w:left="-450" w:firstLine="450"/>
      </w:pPr>
      <w:r>
        <w:rPr>
          <w:noProof/>
        </w:rPr>
        <w:drawing>
          <wp:inline distT="0" distB="0" distL="0" distR="0">
            <wp:extent cx="6964370" cy="4146697"/>
            <wp:effectExtent l="0" t="0" r="8255"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_top_block_diagram_f32.jpg"/>
                    <pic:cNvPicPr/>
                  </pic:nvPicPr>
                  <pic:blipFill>
                    <a:blip r:embed="rId22">
                      <a:extLst>
                        <a:ext uri="{28A0092B-C50C-407E-A947-70E740481C1C}">
                          <a14:useLocalDpi xmlns:a14="http://schemas.microsoft.com/office/drawing/2010/main" val="0"/>
                        </a:ext>
                      </a:extLst>
                    </a:blip>
                    <a:stretch>
                      <a:fillRect/>
                    </a:stretch>
                  </pic:blipFill>
                  <pic:spPr>
                    <a:xfrm>
                      <a:off x="0" y="0"/>
                      <a:ext cx="6968396" cy="4149094"/>
                    </a:xfrm>
                    <a:prstGeom prst="rect">
                      <a:avLst/>
                    </a:prstGeom>
                  </pic:spPr>
                </pic:pic>
              </a:graphicData>
            </a:graphic>
          </wp:inline>
        </w:drawing>
      </w:r>
    </w:p>
    <w:p w:rsidR="000C4759" w:rsidRPr="008355F3" w:rsidRDefault="000C4759" w:rsidP="000C4759">
      <w:pPr>
        <w:jc w:val="center"/>
        <w:rPr>
          <w:b/>
          <w:sz w:val="24"/>
          <w:szCs w:val="24"/>
        </w:rPr>
      </w:pPr>
      <w:r w:rsidRPr="008355F3">
        <w:rPr>
          <w:b/>
          <w:sz w:val="24"/>
          <w:szCs w:val="24"/>
        </w:rPr>
        <w:t>Figure1: Block diagram for Algo_top</w:t>
      </w:r>
    </w:p>
    <w:p w:rsidR="000C4759" w:rsidRPr="00A501A9" w:rsidRDefault="000C4759" w:rsidP="00A501A9">
      <w:pPr>
        <w:pStyle w:val="BodyText"/>
      </w:pPr>
    </w:p>
    <w:p w:rsidR="00A501A9" w:rsidRDefault="00A501A9" w:rsidP="0014285D">
      <w:pPr>
        <w:pStyle w:val="Heading1"/>
      </w:pPr>
      <w:bookmarkStart w:id="96" w:name="_Toc385371833"/>
      <w:r>
        <w:lastRenderedPageBreak/>
        <w:t>Key Parameters</w:t>
      </w:r>
      <w:bookmarkEnd w:id="96"/>
    </w:p>
    <w:p w:rsidR="000C4759" w:rsidRDefault="000C4759" w:rsidP="000C4759">
      <w:pPr>
        <w:pStyle w:val="BodyText"/>
      </w:pPr>
    </w:p>
    <w:p w:rsidR="000C4759" w:rsidRDefault="000C4759" w:rsidP="000C4759">
      <w:pPr>
        <w:ind w:left="0"/>
        <w:rPr>
          <w:sz w:val="24"/>
          <w:szCs w:val="24"/>
        </w:rPr>
      </w:pPr>
      <w:r>
        <w:rPr>
          <w:sz w:val="24"/>
          <w:szCs w:val="24"/>
        </w:rPr>
        <w:t xml:space="preserve">The </w:t>
      </w:r>
      <w:r w:rsidR="00CB41D4">
        <w:rPr>
          <w:sz w:val="24"/>
        </w:rPr>
        <w:t xml:space="preserve">4r5ws_a32 </w:t>
      </w:r>
      <w:r>
        <w:rPr>
          <w:sz w:val="24"/>
          <w:szCs w:val="24"/>
        </w:rPr>
        <w:t>algo uses the following key parameters:</w:t>
      </w:r>
    </w:p>
    <w:p w:rsidR="007973B7" w:rsidRDefault="007973B7" w:rsidP="000C4759">
      <w:pPr>
        <w:ind w:left="0"/>
        <w:rPr>
          <w:sz w:val="24"/>
          <w:szCs w:val="24"/>
        </w:rPr>
      </w:pPr>
    </w:p>
    <w:p w:rsidR="007973B7" w:rsidRPr="00BC0E59" w:rsidRDefault="007973B7" w:rsidP="007973B7">
      <w:pPr>
        <w:ind w:left="0"/>
        <w:rPr>
          <w:sz w:val="24"/>
          <w:szCs w:val="24"/>
        </w:rPr>
      </w:pPr>
    </w:p>
    <w:tbl>
      <w:tblPr>
        <w:tblStyle w:val="TableGrid"/>
        <w:tblW w:w="9800" w:type="dxa"/>
        <w:tblLayout w:type="fixed"/>
        <w:tblLook w:val="04A0" w:firstRow="1" w:lastRow="0" w:firstColumn="1" w:lastColumn="0" w:noHBand="0" w:noVBand="1"/>
      </w:tblPr>
      <w:tblGrid>
        <w:gridCol w:w="2735"/>
        <w:gridCol w:w="2600"/>
        <w:gridCol w:w="2171"/>
        <w:gridCol w:w="2294"/>
      </w:tblGrid>
      <w:tr w:rsidR="007973B7" w:rsidTr="00061D1A">
        <w:tc>
          <w:tcPr>
            <w:tcW w:w="2735" w:type="dxa"/>
          </w:tcPr>
          <w:p w:rsidR="007973B7" w:rsidRPr="00BE7001" w:rsidRDefault="007973B7" w:rsidP="00061D1A">
            <w:pPr>
              <w:jc w:val="center"/>
              <w:rPr>
                <w:b/>
                <w:sz w:val="18"/>
                <w:szCs w:val="18"/>
              </w:rPr>
            </w:pPr>
            <w:r w:rsidRPr="00BE7001">
              <w:rPr>
                <w:b/>
                <w:sz w:val="18"/>
                <w:szCs w:val="18"/>
              </w:rPr>
              <w:t>Parameter</w:t>
            </w:r>
          </w:p>
        </w:tc>
        <w:tc>
          <w:tcPr>
            <w:tcW w:w="2600" w:type="dxa"/>
          </w:tcPr>
          <w:p w:rsidR="007973B7" w:rsidRPr="00BE7001" w:rsidRDefault="007973B7" w:rsidP="00061D1A">
            <w:pPr>
              <w:jc w:val="center"/>
              <w:rPr>
                <w:b/>
                <w:sz w:val="18"/>
                <w:szCs w:val="18"/>
              </w:rPr>
            </w:pPr>
            <w:r w:rsidRPr="00BE7001">
              <w:rPr>
                <w:b/>
                <w:sz w:val="18"/>
                <w:szCs w:val="18"/>
              </w:rPr>
              <w:t>Description</w:t>
            </w:r>
          </w:p>
        </w:tc>
        <w:tc>
          <w:tcPr>
            <w:tcW w:w="2171" w:type="dxa"/>
          </w:tcPr>
          <w:p w:rsidR="007973B7" w:rsidRPr="00BE7001" w:rsidRDefault="007973B7" w:rsidP="00061D1A">
            <w:pPr>
              <w:jc w:val="center"/>
              <w:rPr>
                <w:b/>
                <w:sz w:val="18"/>
                <w:szCs w:val="18"/>
              </w:rPr>
            </w:pPr>
            <w:r w:rsidRPr="00BE7001">
              <w:rPr>
                <w:b/>
                <w:sz w:val="18"/>
                <w:szCs w:val="18"/>
              </w:rPr>
              <w:t>Software Controlled</w:t>
            </w:r>
          </w:p>
        </w:tc>
        <w:tc>
          <w:tcPr>
            <w:tcW w:w="2294" w:type="dxa"/>
          </w:tcPr>
          <w:p w:rsidR="007973B7" w:rsidRPr="00BE7001" w:rsidRDefault="007973B7" w:rsidP="00061D1A">
            <w:pPr>
              <w:jc w:val="center"/>
              <w:rPr>
                <w:b/>
                <w:sz w:val="18"/>
                <w:szCs w:val="18"/>
              </w:rPr>
            </w:pPr>
            <w:r w:rsidRPr="00BE7001">
              <w:rPr>
                <w:b/>
                <w:sz w:val="18"/>
                <w:szCs w:val="18"/>
              </w:rPr>
              <w:t>Hadware controlled</w:t>
            </w:r>
          </w:p>
        </w:tc>
      </w:tr>
      <w:tr w:rsidR="007973B7" w:rsidTr="00061D1A">
        <w:tc>
          <w:tcPr>
            <w:tcW w:w="2735" w:type="dxa"/>
          </w:tcPr>
          <w:p w:rsidR="007973B7" w:rsidRPr="00BE7001" w:rsidRDefault="007973B7" w:rsidP="00061D1A">
            <w:pPr>
              <w:rPr>
                <w:sz w:val="18"/>
                <w:szCs w:val="18"/>
              </w:rPr>
            </w:pPr>
            <w:r w:rsidRPr="00BE7001">
              <w:rPr>
                <w:sz w:val="18"/>
                <w:szCs w:val="18"/>
              </w:rPr>
              <w:t>WIDTH</w:t>
            </w:r>
          </w:p>
        </w:tc>
        <w:tc>
          <w:tcPr>
            <w:tcW w:w="2600" w:type="dxa"/>
          </w:tcPr>
          <w:p w:rsidR="007973B7" w:rsidRPr="00BE7001" w:rsidRDefault="007973B7" w:rsidP="00061D1A">
            <w:pPr>
              <w:ind w:left="0"/>
              <w:rPr>
                <w:sz w:val="18"/>
                <w:szCs w:val="18"/>
              </w:rPr>
            </w:pPr>
            <w:r w:rsidRPr="00BE7001">
              <w:rPr>
                <w:sz w:val="18"/>
                <w:szCs w:val="18"/>
              </w:rPr>
              <w:t>Data width of the IP; It defines width of the data bus</w:t>
            </w:r>
          </w:p>
        </w:tc>
        <w:tc>
          <w:tcPr>
            <w:tcW w:w="2171" w:type="dxa"/>
          </w:tcPr>
          <w:p w:rsidR="007973B7" w:rsidRPr="00EA5604" w:rsidRDefault="007973B7" w:rsidP="00061D1A">
            <w:pPr>
              <w:rPr>
                <w:sz w:val="24"/>
                <w:szCs w:val="24"/>
              </w:rPr>
            </w:pPr>
            <w:r w:rsidRPr="00D079F9">
              <w:rPr>
                <w:sz w:val="18"/>
                <w:szCs w:val="18"/>
              </w:rPr>
              <w:t xml:space="preserve">&lt;To </w:t>
            </w:r>
            <w:r>
              <w:rPr>
                <w:sz w:val="18"/>
                <w:szCs w:val="18"/>
              </w:rPr>
              <w:t>be filled&gt;</w:t>
            </w:r>
          </w:p>
        </w:tc>
        <w:tc>
          <w:tcPr>
            <w:tcW w:w="2294" w:type="dxa"/>
          </w:tcPr>
          <w:p w:rsidR="007973B7" w:rsidRPr="00EA5604" w:rsidRDefault="007973B7" w:rsidP="00061D1A">
            <w:pPr>
              <w:rPr>
                <w:sz w:val="24"/>
                <w:szCs w:val="24"/>
              </w:rPr>
            </w:pPr>
            <w:r w:rsidRPr="00D079F9">
              <w:rPr>
                <w:sz w:val="18"/>
                <w:szCs w:val="18"/>
              </w:rPr>
              <w:t xml:space="preserve">&lt;To </w:t>
            </w:r>
            <w:r>
              <w:rPr>
                <w:sz w:val="18"/>
                <w:szCs w:val="18"/>
              </w:rPr>
              <w:t>be filled&gt;</w:t>
            </w:r>
          </w:p>
        </w:tc>
      </w:tr>
      <w:tr w:rsidR="007973B7" w:rsidTr="00061D1A">
        <w:tc>
          <w:tcPr>
            <w:tcW w:w="2735" w:type="dxa"/>
          </w:tcPr>
          <w:p w:rsidR="007973B7" w:rsidRPr="00BE7001" w:rsidRDefault="007973B7" w:rsidP="00061D1A">
            <w:pPr>
              <w:rPr>
                <w:sz w:val="18"/>
                <w:szCs w:val="18"/>
              </w:rPr>
            </w:pPr>
            <w:r w:rsidRPr="00BE7001">
              <w:rPr>
                <w:sz w:val="18"/>
                <w:szCs w:val="18"/>
              </w:rPr>
              <w:t>NUMADDR</w:t>
            </w:r>
          </w:p>
        </w:tc>
        <w:tc>
          <w:tcPr>
            <w:tcW w:w="2600" w:type="dxa"/>
          </w:tcPr>
          <w:p w:rsidR="007973B7" w:rsidRPr="00BE7001" w:rsidRDefault="007973B7" w:rsidP="00061D1A">
            <w:pPr>
              <w:ind w:left="0"/>
              <w:rPr>
                <w:sz w:val="18"/>
                <w:szCs w:val="18"/>
              </w:rPr>
            </w:pPr>
            <w:r w:rsidRPr="00BE7001">
              <w:rPr>
                <w:sz w:val="18"/>
                <w:szCs w:val="18"/>
              </w:rPr>
              <w:t>Depth of memory IP; Total address space for the IP</w:t>
            </w:r>
          </w:p>
        </w:tc>
        <w:tc>
          <w:tcPr>
            <w:tcW w:w="2171" w:type="dxa"/>
          </w:tcPr>
          <w:p w:rsidR="007973B7" w:rsidRDefault="007973B7" w:rsidP="00061D1A">
            <w:pPr>
              <w:rPr>
                <w:sz w:val="24"/>
                <w:szCs w:val="24"/>
              </w:rPr>
            </w:pPr>
          </w:p>
        </w:tc>
        <w:tc>
          <w:tcPr>
            <w:tcW w:w="2294" w:type="dxa"/>
          </w:tcPr>
          <w:p w:rsidR="007973B7" w:rsidRDefault="007973B7" w:rsidP="00061D1A">
            <w:pPr>
              <w:rPr>
                <w:sz w:val="24"/>
                <w:szCs w:val="24"/>
              </w:rPr>
            </w:pPr>
          </w:p>
        </w:tc>
      </w:tr>
      <w:tr w:rsidR="007973B7" w:rsidTr="00061D1A">
        <w:tc>
          <w:tcPr>
            <w:tcW w:w="2735" w:type="dxa"/>
          </w:tcPr>
          <w:p w:rsidR="007973B7" w:rsidRPr="00BE7001" w:rsidRDefault="007973B7" w:rsidP="00061D1A">
            <w:pPr>
              <w:rPr>
                <w:b/>
                <w:sz w:val="18"/>
                <w:szCs w:val="18"/>
              </w:rPr>
            </w:pPr>
            <w:r w:rsidRPr="00BE7001">
              <w:rPr>
                <w:sz w:val="18"/>
                <w:szCs w:val="18"/>
              </w:rPr>
              <w:t>NUMVROW</w:t>
            </w:r>
          </w:p>
        </w:tc>
        <w:tc>
          <w:tcPr>
            <w:tcW w:w="2600" w:type="dxa"/>
          </w:tcPr>
          <w:p w:rsidR="007973B7" w:rsidRPr="00BE7001" w:rsidRDefault="007973B7" w:rsidP="00061D1A">
            <w:pPr>
              <w:ind w:left="0"/>
              <w:rPr>
                <w:sz w:val="18"/>
                <w:szCs w:val="18"/>
              </w:rPr>
            </w:pPr>
            <w:r w:rsidRPr="00BE7001">
              <w:rPr>
                <w:sz w:val="18"/>
                <w:szCs w:val="18"/>
              </w:rPr>
              <w:t>Number of Virtual Rows; Number of rows in the T1 bank</w:t>
            </w:r>
          </w:p>
        </w:tc>
        <w:tc>
          <w:tcPr>
            <w:tcW w:w="2171" w:type="dxa"/>
          </w:tcPr>
          <w:p w:rsidR="007973B7" w:rsidRDefault="007973B7" w:rsidP="00061D1A">
            <w:pPr>
              <w:rPr>
                <w:sz w:val="24"/>
                <w:szCs w:val="24"/>
              </w:rPr>
            </w:pPr>
          </w:p>
        </w:tc>
        <w:tc>
          <w:tcPr>
            <w:tcW w:w="2294" w:type="dxa"/>
          </w:tcPr>
          <w:p w:rsidR="007973B7" w:rsidRDefault="007973B7" w:rsidP="00061D1A">
            <w:pPr>
              <w:rPr>
                <w:sz w:val="24"/>
                <w:szCs w:val="24"/>
              </w:rPr>
            </w:pPr>
          </w:p>
        </w:tc>
      </w:tr>
      <w:tr w:rsidR="007973B7" w:rsidTr="00061D1A">
        <w:tc>
          <w:tcPr>
            <w:tcW w:w="2735" w:type="dxa"/>
          </w:tcPr>
          <w:p w:rsidR="007973B7" w:rsidRPr="00BE7001" w:rsidRDefault="007973B7" w:rsidP="00061D1A">
            <w:pPr>
              <w:rPr>
                <w:b/>
                <w:sz w:val="18"/>
                <w:szCs w:val="18"/>
              </w:rPr>
            </w:pPr>
            <w:r w:rsidRPr="00BE7001">
              <w:rPr>
                <w:sz w:val="18"/>
                <w:szCs w:val="18"/>
              </w:rPr>
              <w:t>NUMVBNK</w:t>
            </w:r>
          </w:p>
        </w:tc>
        <w:tc>
          <w:tcPr>
            <w:tcW w:w="2600" w:type="dxa"/>
          </w:tcPr>
          <w:p w:rsidR="007973B7" w:rsidRPr="00BE7001" w:rsidRDefault="007973B7" w:rsidP="00061D1A">
            <w:pPr>
              <w:ind w:left="0"/>
              <w:rPr>
                <w:sz w:val="18"/>
                <w:szCs w:val="18"/>
              </w:rPr>
            </w:pPr>
            <w:r w:rsidRPr="00BE7001">
              <w:rPr>
                <w:sz w:val="18"/>
                <w:szCs w:val="18"/>
              </w:rPr>
              <w:t>Number of Virtual Banks; Number of T1 banks</w:t>
            </w:r>
          </w:p>
        </w:tc>
        <w:tc>
          <w:tcPr>
            <w:tcW w:w="2171" w:type="dxa"/>
          </w:tcPr>
          <w:p w:rsidR="007973B7" w:rsidRDefault="007973B7" w:rsidP="00061D1A">
            <w:pPr>
              <w:rPr>
                <w:sz w:val="24"/>
                <w:szCs w:val="24"/>
              </w:rPr>
            </w:pPr>
          </w:p>
        </w:tc>
        <w:tc>
          <w:tcPr>
            <w:tcW w:w="2294" w:type="dxa"/>
          </w:tcPr>
          <w:p w:rsidR="007973B7" w:rsidRDefault="007973B7" w:rsidP="00061D1A">
            <w:pPr>
              <w:rPr>
                <w:sz w:val="24"/>
                <w:szCs w:val="24"/>
              </w:rPr>
            </w:pPr>
          </w:p>
        </w:tc>
      </w:tr>
      <w:tr w:rsidR="007973B7" w:rsidTr="00061D1A">
        <w:tc>
          <w:tcPr>
            <w:tcW w:w="2735" w:type="dxa"/>
          </w:tcPr>
          <w:p w:rsidR="007973B7" w:rsidRPr="00BE7001" w:rsidRDefault="007973B7" w:rsidP="00061D1A">
            <w:pPr>
              <w:rPr>
                <w:sz w:val="18"/>
                <w:szCs w:val="18"/>
              </w:rPr>
            </w:pPr>
            <w:r w:rsidRPr="00BE7001">
              <w:rPr>
                <w:sz w:val="18"/>
                <w:szCs w:val="18"/>
              </w:rPr>
              <w:t>BITPADR</w:t>
            </w:r>
          </w:p>
        </w:tc>
        <w:tc>
          <w:tcPr>
            <w:tcW w:w="2600" w:type="dxa"/>
          </w:tcPr>
          <w:p w:rsidR="007973B7" w:rsidRPr="00BE7001" w:rsidRDefault="007973B7" w:rsidP="00061D1A">
            <w:pPr>
              <w:ind w:left="0"/>
              <w:rPr>
                <w:sz w:val="18"/>
                <w:szCs w:val="18"/>
              </w:rPr>
            </w:pPr>
            <w:r w:rsidRPr="00BE7001">
              <w:rPr>
                <w:sz w:val="18"/>
                <w:szCs w:val="18"/>
              </w:rPr>
              <w:t>Number of bits sufficient for all the banks in the design (T1 and T2 banks), used for physical address interface</w:t>
            </w:r>
          </w:p>
        </w:tc>
        <w:tc>
          <w:tcPr>
            <w:tcW w:w="2171" w:type="dxa"/>
          </w:tcPr>
          <w:p w:rsidR="007973B7" w:rsidRDefault="007973B7" w:rsidP="00061D1A">
            <w:pPr>
              <w:rPr>
                <w:sz w:val="24"/>
                <w:szCs w:val="24"/>
              </w:rPr>
            </w:pPr>
          </w:p>
        </w:tc>
        <w:tc>
          <w:tcPr>
            <w:tcW w:w="2294" w:type="dxa"/>
          </w:tcPr>
          <w:p w:rsidR="007973B7" w:rsidRDefault="007973B7" w:rsidP="00061D1A">
            <w:pPr>
              <w:rPr>
                <w:sz w:val="24"/>
                <w:szCs w:val="24"/>
              </w:rPr>
            </w:pPr>
          </w:p>
        </w:tc>
      </w:tr>
      <w:tr w:rsidR="007973B7" w:rsidTr="00061D1A">
        <w:tc>
          <w:tcPr>
            <w:tcW w:w="2735" w:type="dxa"/>
          </w:tcPr>
          <w:p w:rsidR="007973B7" w:rsidRPr="00BE7001" w:rsidRDefault="007973B7" w:rsidP="00061D1A">
            <w:pPr>
              <w:rPr>
                <w:sz w:val="18"/>
                <w:szCs w:val="18"/>
              </w:rPr>
            </w:pPr>
            <w:r w:rsidRPr="00BE7001">
              <w:rPr>
                <w:sz w:val="18"/>
                <w:szCs w:val="18"/>
              </w:rPr>
              <w:t xml:space="preserve">NUMWRDS </w:t>
            </w:r>
          </w:p>
        </w:tc>
        <w:tc>
          <w:tcPr>
            <w:tcW w:w="2600" w:type="dxa"/>
          </w:tcPr>
          <w:p w:rsidR="007973B7" w:rsidRPr="00BE7001" w:rsidRDefault="007973B7" w:rsidP="00061D1A">
            <w:pPr>
              <w:ind w:left="0"/>
              <w:rPr>
                <w:sz w:val="18"/>
                <w:szCs w:val="18"/>
              </w:rPr>
            </w:pPr>
            <w:r w:rsidRPr="00BE7001">
              <w:rPr>
                <w:sz w:val="18"/>
                <w:szCs w:val="18"/>
              </w:rPr>
              <w:t>Align Parameter</w:t>
            </w:r>
          </w:p>
        </w:tc>
        <w:tc>
          <w:tcPr>
            <w:tcW w:w="2171" w:type="dxa"/>
          </w:tcPr>
          <w:p w:rsidR="007973B7" w:rsidRDefault="007973B7" w:rsidP="00061D1A">
            <w:pPr>
              <w:rPr>
                <w:sz w:val="24"/>
                <w:szCs w:val="24"/>
              </w:rPr>
            </w:pPr>
          </w:p>
        </w:tc>
        <w:tc>
          <w:tcPr>
            <w:tcW w:w="2294" w:type="dxa"/>
          </w:tcPr>
          <w:p w:rsidR="007973B7" w:rsidRDefault="007973B7" w:rsidP="00061D1A">
            <w:pPr>
              <w:rPr>
                <w:sz w:val="24"/>
                <w:szCs w:val="24"/>
              </w:rPr>
            </w:pPr>
          </w:p>
        </w:tc>
      </w:tr>
      <w:tr w:rsidR="007973B7" w:rsidTr="00061D1A">
        <w:tc>
          <w:tcPr>
            <w:tcW w:w="2735" w:type="dxa"/>
          </w:tcPr>
          <w:p w:rsidR="007973B7" w:rsidRPr="00BE7001" w:rsidRDefault="007973B7" w:rsidP="00061D1A">
            <w:pPr>
              <w:rPr>
                <w:sz w:val="18"/>
                <w:szCs w:val="18"/>
              </w:rPr>
            </w:pPr>
            <w:r w:rsidRPr="00BE7001">
              <w:rPr>
                <w:sz w:val="18"/>
                <w:szCs w:val="18"/>
              </w:rPr>
              <w:t xml:space="preserve">NUMSROW </w:t>
            </w:r>
          </w:p>
        </w:tc>
        <w:tc>
          <w:tcPr>
            <w:tcW w:w="2600" w:type="dxa"/>
          </w:tcPr>
          <w:p w:rsidR="007973B7" w:rsidRPr="00BE7001" w:rsidRDefault="007973B7" w:rsidP="00061D1A">
            <w:pPr>
              <w:ind w:left="0"/>
              <w:rPr>
                <w:sz w:val="18"/>
                <w:szCs w:val="18"/>
              </w:rPr>
            </w:pPr>
            <w:r w:rsidRPr="00BE7001">
              <w:rPr>
                <w:sz w:val="18"/>
                <w:szCs w:val="18"/>
              </w:rPr>
              <w:t>Number of rows for select address; Select address is used for formal verification convergence</w:t>
            </w:r>
          </w:p>
        </w:tc>
        <w:tc>
          <w:tcPr>
            <w:tcW w:w="2171" w:type="dxa"/>
          </w:tcPr>
          <w:p w:rsidR="007973B7" w:rsidRDefault="007973B7" w:rsidP="00061D1A">
            <w:pPr>
              <w:rPr>
                <w:sz w:val="24"/>
                <w:szCs w:val="24"/>
              </w:rPr>
            </w:pPr>
          </w:p>
        </w:tc>
        <w:tc>
          <w:tcPr>
            <w:tcW w:w="2294" w:type="dxa"/>
          </w:tcPr>
          <w:p w:rsidR="007973B7" w:rsidRDefault="007973B7" w:rsidP="00061D1A">
            <w:pPr>
              <w:rPr>
                <w:sz w:val="24"/>
                <w:szCs w:val="24"/>
              </w:rPr>
            </w:pPr>
          </w:p>
        </w:tc>
      </w:tr>
      <w:tr w:rsidR="007973B7" w:rsidTr="00061D1A">
        <w:tc>
          <w:tcPr>
            <w:tcW w:w="2735" w:type="dxa"/>
          </w:tcPr>
          <w:p w:rsidR="007973B7" w:rsidRPr="00BE7001" w:rsidRDefault="007973B7" w:rsidP="00061D1A">
            <w:pPr>
              <w:rPr>
                <w:sz w:val="18"/>
                <w:szCs w:val="18"/>
              </w:rPr>
            </w:pPr>
            <w:r w:rsidRPr="00BE7001">
              <w:rPr>
                <w:sz w:val="18"/>
                <w:szCs w:val="18"/>
              </w:rPr>
              <w:t>NUMWBNK</w:t>
            </w:r>
          </w:p>
        </w:tc>
        <w:tc>
          <w:tcPr>
            <w:tcW w:w="2600" w:type="dxa"/>
          </w:tcPr>
          <w:p w:rsidR="007973B7" w:rsidRPr="00BE7001" w:rsidRDefault="007973B7" w:rsidP="00061D1A">
            <w:pPr>
              <w:ind w:left="0"/>
              <w:rPr>
                <w:sz w:val="18"/>
                <w:szCs w:val="18"/>
              </w:rPr>
            </w:pPr>
            <w:r w:rsidRPr="00BE7001">
              <w:rPr>
                <w:sz w:val="18"/>
                <w:szCs w:val="18"/>
              </w:rPr>
              <w:t>T2 packing parameter. Internally: T1 Number of banks per stack</w:t>
            </w:r>
          </w:p>
        </w:tc>
        <w:tc>
          <w:tcPr>
            <w:tcW w:w="2171" w:type="dxa"/>
          </w:tcPr>
          <w:p w:rsidR="007973B7" w:rsidRDefault="007973B7" w:rsidP="00061D1A">
            <w:pPr>
              <w:rPr>
                <w:sz w:val="24"/>
                <w:szCs w:val="24"/>
              </w:rPr>
            </w:pPr>
          </w:p>
        </w:tc>
        <w:tc>
          <w:tcPr>
            <w:tcW w:w="2294" w:type="dxa"/>
          </w:tcPr>
          <w:p w:rsidR="007973B7" w:rsidRDefault="007973B7" w:rsidP="00061D1A">
            <w:pPr>
              <w:rPr>
                <w:sz w:val="24"/>
                <w:szCs w:val="24"/>
              </w:rPr>
            </w:pPr>
          </w:p>
        </w:tc>
      </w:tr>
      <w:tr w:rsidR="007973B7" w:rsidTr="00061D1A">
        <w:tc>
          <w:tcPr>
            <w:tcW w:w="2735" w:type="dxa"/>
          </w:tcPr>
          <w:p w:rsidR="007973B7" w:rsidRPr="00BE7001" w:rsidRDefault="007973B7" w:rsidP="00061D1A">
            <w:pPr>
              <w:rPr>
                <w:sz w:val="18"/>
                <w:szCs w:val="18"/>
              </w:rPr>
            </w:pPr>
            <w:r w:rsidRPr="00BE7001">
              <w:rPr>
                <w:sz w:val="18"/>
                <w:szCs w:val="18"/>
              </w:rPr>
              <w:t>SRAM_DELAY</w:t>
            </w:r>
          </w:p>
        </w:tc>
        <w:tc>
          <w:tcPr>
            <w:tcW w:w="2600" w:type="dxa"/>
          </w:tcPr>
          <w:p w:rsidR="007973B7" w:rsidRPr="00BE7001" w:rsidRDefault="007973B7" w:rsidP="00061D1A">
            <w:pPr>
              <w:ind w:left="0"/>
              <w:rPr>
                <w:sz w:val="18"/>
                <w:szCs w:val="18"/>
              </w:rPr>
            </w:pPr>
            <w:r w:rsidRPr="00BE7001">
              <w:rPr>
                <w:sz w:val="18"/>
                <w:szCs w:val="18"/>
              </w:rPr>
              <w:t>Delay to access T1 banks</w:t>
            </w:r>
          </w:p>
        </w:tc>
        <w:tc>
          <w:tcPr>
            <w:tcW w:w="2171" w:type="dxa"/>
          </w:tcPr>
          <w:p w:rsidR="007973B7" w:rsidRDefault="007973B7" w:rsidP="00061D1A">
            <w:pPr>
              <w:rPr>
                <w:sz w:val="24"/>
                <w:szCs w:val="24"/>
              </w:rPr>
            </w:pPr>
          </w:p>
        </w:tc>
        <w:tc>
          <w:tcPr>
            <w:tcW w:w="2294" w:type="dxa"/>
          </w:tcPr>
          <w:p w:rsidR="007973B7" w:rsidRDefault="007973B7" w:rsidP="00061D1A">
            <w:pPr>
              <w:rPr>
                <w:sz w:val="24"/>
                <w:szCs w:val="24"/>
              </w:rPr>
            </w:pPr>
          </w:p>
        </w:tc>
      </w:tr>
      <w:tr w:rsidR="007973B7" w:rsidTr="00061D1A">
        <w:tc>
          <w:tcPr>
            <w:tcW w:w="2735" w:type="dxa"/>
          </w:tcPr>
          <w:p w:rsidR="007973B7" w:rsidRPr="00BE7001" w:rsidRDefault="007973B7" w:rsidP="00061D1A">
            <w:pPr>
              <w:rPr>
                <w:sz w:val="18"/>
                <w:szCs w:val="18"/>
              </w:rPr>
            </w:pPr>
            <w:r w:rsidRPr="00BE7001">
              <w:rPr>
                <w:sz w:val="18"/>
                <w:szCs w:val="18"/>
              </w:rPr>
              <w:t>DRAM_DELAY</w:t>
            </w:r>
          </w:p>
        </w:tc>
        <w:tc>
          <w:tcPr>
            <w:tcW w:w="2600" w:type="dxa"/>
          </w:tcPr>
          <w:p w:rsidR="007973B7" w:rsidRPr="00BE7001" w:rsidRDefault="007973B7" w:rsidP="00061D1A">
            <w:pPr>
              <w:ind w:left="0"/>
              <w:rPr>
                <w:sz w:val="18"/>
                <w:szCs w:val="18"/>
              </w:rPr>
            </w:pPr>
            <w:r w:rsidRPr="00BE7001">
              <w:rPr>
                <w:sz w:val="18"/>
                <w:szCs w:val="18"/>
              </w:rPr>
              <w:t>Delay to access T2 banks</w:t>
            </w:r>
          </w:p>
        </w:tc>
        <w:tc>
          <w:tcPr>
            <w:tcW w:w="2171" w:type="dxa"/>
          </w:tcPr>
          <w:p w:rsidR="007973B7" w:rsidRDefault="007973B7" w:rsidP="00061D1A">
            <w:pPr>
              <w:rPr>
                <w:sz w:val="24"/>
                <w:szCs w:val="24"/>
              </w:rPr>
            </w:pPr>
          </w:p>
        </w:tc>
        <w:tc>
          <w:tcPr>
            <w:tcW w:w="2294" w:type="dxa"/>
          </w:tcPr>
          <w:p w:rsidR="007973B7" w:rsidRDefault="007973B7" w:rsidP="00061D1A">
            <w:pPr>
              <w:rPr>
                <w:sz w:val="24"/>
                <w:szCs w:val="24"/>
              </w:rPr>
            </w:pPr>
          </w:p>
        </w:tc>
      </w:tr>
      <w:tr w:rsidR="007973B7" w:rsidTr="00061D1A">
        <w:tc>
          <w:tcPr>
            <w:tcW w:w="2735" w:type="dxa"/>
          </w:tcPr>
          <w:p w:rsidR="007973B7" w:rsidRPr="00BE7001" w:rsidRDefault="007973B7" w:rsidP="00061D1A">
            <w:pPr>
              <w:rPr>
                <w:sz w:val="18"/>
                <w:szCs w:val="18"/>
              </w:rPr>
            </w:pPr>
            <w:r w:rsidRPr="00BE7001">
              <w:rPr>
                <w:sz w:val="18"/>
                <w:szCs w:val="18"/>
              </w:rPr>
              <w:t>FLOPIN</w:t>
            </w:r>
          </w:p>
        </w:tc>
        <w:tc>
          <w:tcPr>
            <w:tcW w:w="2600" w:type="dxa"/>
          </w:tcPr>
          <w:p w:rsidR="007973B7" w:rsidRPr="00BE7001" w:rsidRDefault="007973B7" w:rsidP="00061D1A">
            <w:pPr>
              <w:ind w:left="0"/>
              <w:rPr>
                <w:sz w:val="18"/>
                <w:szCs w:val="18"/>
              </w:rPr>
            </w:pPr>
            <w:r w:rsidRPr="00BE7001">
              <w:rPr>
                <w:sz w:val="18"/>
                <w:szCs w:val="18"/>
              </w:rPr>
              <w:t>Controls the flopping option on input command signals.</w:t>
            </w:r>
          </w:p>
        </w:tc>
        <w:tc>
          <w:tcPr>
            <w:tcW w:w="2171" w:type="dxa"/>
          </w:tcPr>
          <w:p w:rsidR="007973B7" w:rsidRDefault="007973B7" w:rsidP="00061D1A">
            <w:pPr>
              <w:rPr>
                <w:sz w:val="24"/>
                <w:szCs w:val="24"/>
              </w:rPr>
            </w:pPr>
          </w:p>
        </w:tc>
        <w:tc>
          <w:tcPr>
            <w:tcW w:w="2294" w:type="dxa"/>
          </w:tcPr>
          <w:p w:rsidR="007973B7" w:rsidRDefault="007973B7" w:rsidP="00061D1A">
            <w:pPr>
              <w:rPr>
                <w:sz w:val="24"/>
                <w:szCs w:val="24"/>
              </w:rPr>
            </w:pPr>
          </w:p>
        </w:tc>
      </w:tr>
      <w:tr w:rsidR="007973B7" w:rsidTr="00061D1A">
        <w:tc>
          <w:tcPr>
            <w:tcW w:w="2735" w:type="dxa"/>
          </w:tcPr>
          <w:p w:rsidR="007973B7" w:rsidRPr="00BE7001" w:rsidRDefault="007973B7" w:rsidP="00061D1A">
            <w:pPr>
              <w:rPr>
                <w:sz w:val="18"/>
                <w:szCs w:val="18"/>
              </w:rPr>
            </w:pPr>
            <w:r w:rsidRPr="00BE7001">
              <w:rPr>
                <w:sz w:val="18"/>
                <w:szCs w:val="18"/>
              </w:rPr>
              <w:t>FLOPOUT</w:t>
            </w:r>
          </w:p>
        </w:tc>
        <w:tc>
          <w:tcPr>
            <w:tcW w:w="2600" w:type="dxa"/>
          </w:tcPr>
          <w:p w:rsidR="007973B7" w:rsidRPr="00BE7001" w:rsidRDefault="007973B7" w:rsidP="00061D1A">
            <w:pPr>
              <w:ind w:left="0"/>
              <w:rPr>
                <w:sz w:val="18"/>
                <w:szCs w:val="18"/>
              </w:rPr>
            </w:pPr>
            <w:r w:rsidRPr="00BE7001">
              <w:rPr>
                <w:sz w:val="18"/>
                <w:szCs w:val="18"/>
              </w:rPr>
              <w:t>Controls the flopping option on output signals.</w:t>
            </w:r>
          </w:p>
        </w:tc>
        <w:tc>
          <w:tcPr>
            <w:tcW w:w="2171" w:type="dxa"/>
          </w:tcPr>
          <w:p w:rsidR="007973B7" w:rsidRDefault="007973B7" w:rsidP="00061D1A">
            <w:pPr>
              <w:rPr>
                <w:sz w:val="24"/>
                <w:szCs w:val="24"/>
              </w:rPr>
            </w:pPr>
          </w:p>
        </w:tc>
        <w:tc>
          <w:tcPr>
            <w:tcW w:w="2294" w:type="dxa"/>
          </w:tcPr>
          <w:p w:rsidR="007973B7" w:rsidRDefault="007973B7" w:rsidP="00061D1A">
            <w:pPr>
              <w:rPr>
                <w:sz w:val="24"/>
                <w:szCs w:val="24"/>
              </w:rPr>
            </w:pPr>
          </w:p>
        </w:tc>
      </w:tr>
      <w:tr w:rsidR="007973B7" w:rsidTr="00061D1A">
        <w:tc>
          <w:tcPr>
            <w:tcW w:w="2735" w:type="dxa"/>
          </w:tcPr>
          <w:p w:rsidR="007973B7" w:rsidRPr="00BE7001" w:rsidRDefault="007973B7" w:rsidP="00061D1A">
            <w:pPr>
              <w:rPr>
                <w:sz w:val="18"/>
                <w:szCs w:val="18"/>
              </w:rPr>
            </w:pPr>
            <w:r w:rsidRPr="00BE7001">
              <w:rPr>
                <w:sz w:val="18"/>
                <w:szCs w:val="18"/>
              </w:rPr>
              <w:t>FLOPCMD</w:t>
            </w:r>
          </w:p>
        </w:tc>
        <w:tc>
          <w:tcPr>
            <w:tcW w:w="2600" w:type="dxa"/>
          </w:tcPr>
          <w:p w:rsidR="007973B7" w:rsidRPr="00BE7001" w:rsidRDefault="007973B7" w:rsidP="00061D1A">
            <w:pPr>
              <w:ind w:left="0"/>
              <w:rPr>
                <w:sz w:val="18"/>
                <w:szCs w:val="18"/>
              </w:rPr>
            </w:pPr>
            <w:r w:rsidRPr="00BE7001">
              <w:rPr>
                <w:sz w:val="18"/>
                <w:szCs w:val="18"/>
              </w:rPr>
              <w:t>Controls the option to flop the command to memory.</w:t>
            </w:r>
          </w:p>
        </w:tc>
        <w:tc>
          <w:tcPr>
            <w:tcW w:w="2171" w:type="dxa"/>
          </w:tcPr>
          <w:p w:rsidR="007973B7" w:rsidRDefault="007973B7" w:rsidP="00061D1A">
            <w:pPr>
              <w:rPr>
                <w:sz w:val="24"/>
                <w:szCs w:val="24"/>
              </w:rPr>
            </w:pPr>
          </w:p>
        </w:tc>
        <w:tc>
          <w:tcPr>
            <w:tcW w:w="2294" w:type="dxa"/>
          </w:tcPr>
          <w:p w:rsidR="007973B7" w:rsidRDefault="007973B7" w:rsidP="00061D1A">
            <w:pPr>
              <w:rPr>
                <w:sz w:val="24"/>
                <w:szCs w:val="24"/>
              </w:rPr>
            </w:pPr>
          </w:p>
        </w:tc>
      </w:tr>
      <w:tr w:rsidR="007973B7" w:rsidRPr="00BE7001" w:rsidTr="00061D1A">
        <w:tc>
          <w:tcPr>
            <w:tcW w:w="2735" w:type="dxa"/>
          </w:tcPr>
          <w:p w:rsidR="007973B7" w:rsidRPr="00BE7001" w:rsidRDefault="007973B7" w:rsidP="00061D1A">
            <w:pPr>
              <w:rPr>
                <w:sz w:val="18"/>
                <w:szCs w:val="18"/>
              </w:rPr>
            </w:pPr>
            <w:r w:rsidRPr="00BE7001">
              <w:rPr>
                <w:sz w:val="18"/>
                <w:szCs w:val="18"/>
              </w:rPr>
              <w:t>FLOPMEM</w:t>
            </w:r>
          </w:p>
        </w:tc>
        <w:tc>
          <w:tcPr>
            <w:tcW w:w="2600" w:type="dxa"/>
          </w:tcPr>
          <w:p w:rsidR="007973B7" w:rsidRPr="00BE7001" w:rsidRDefault="007973B7" w:rsidP="00061D1A">
            <w:pPr>
              <w:ind w:left="0"/>
              <w:rPr>
                <w:sz w:val="18"/>
                <w:szCs w:val="18"/>
              </w:rPr>
            </w:pPr>
            <w:r w:rsidRPr="00BE7001">
              <w:rPr>
                <w:sz w:val="18"/>
                <w:szCs w:val="18"/>
              </w:rPr>
              <w:t>Controls the flopping option of data from memory.</w:t>
            </w:r>
          </w:p>
        </w:tc>
        <w:tc>
          <w:tcPr>
            <w:tcW w:w="2171" w:type="dxa"/>
          </w:tcPr>
          <w:p w:rsidR="007973B7" w:rsidRPr="00BE7001" w:rsidRDefault="007973B7" w:rsidP="00061D1A">
            <w:pPr>
              <w:rPr>
                <w:sz w:val="18"/>
                <w:szCs w:val="18"/>
              </w:rPr>
            </w:pPr>
          </w:p>
        </w:tc>
        <w:tc>
          <w:tcPr>
            <w:tcW w:w="2294" w:type="dxa"/>
          </w:tcPr>
          <w:p w:rsidR="007973B7" w:rsidRPr="00BE7001" w:rsidRDefault="007973B7" w:rsidP="00061D1A">
            <w:pPr>
              <w:rPr>
                <w:sz w:val="18"/>
                <w:szCs w:val="18"/>
              </w:rPr>
            </w:pPr>
          </w:p>
        </w:tc>
      </w:tr>
      <w:tr w:rsidR="007973B7" w:rsidRPr="00BE7001" w:rsidTr="00061D1A">
        <w:tc>
          <w:tcPr>
            <w:tcW w:w="2735" w:type="dxa"/>
          </w:tcPr>
          <w:p w:rsidR="007973B7" w:rsidRPr="00BE7001" w:rsidRDefault="007973B7" w:rsidP="00061D1A">
            <w:pPr>
              <w:rPr>
                <w:sz w:val="18"/>
                <w:szCs w:val="18"/>
              </w:rPr>
            </w:pPr>
            <w:r w:rsidRPr="00BE7001">
              <w:rPr>
                <w:sz w:val="18"/>
                <w:szCs w:val="18"/>
              </w:rPr>
              <w:t>ECCBITS</w:t>
            </w:r>
          </w:p>
        </w:tc>
        <w:tc>
          <w:tcPr>
            <w:tcW w:w="2600" w:type="dxa"/>
          </w:tcPr>
          <w:p w:rsidR="007973B7" w:rsidRPr="00BE7001" w:rsidRDefault="007973B7" w:rsidP="00061D1A">
            <w:pPr>
              <w:ind w:left="0"/>
              <w:rPr>
                <w:sz w:val="18"/>
                <w:szCs w:val="18"/>
              </w:rPr>
            </w:pPr>
            <w:r w:rsidRPr="00BE7001">
              <w:rPr>
                <w:sz w:val="18"/>
                <w:szCs w:val="18"/>
              </w:rPr>
              <w:t>Controls the ECC bits in the state memory</w:t>
            </w:r>
          </w:p>
        </w:tc>
        <w:tc>
          <w:tcPr>
            <w:tcW w:w="2171" w:type="dxa"/>
          </w:tcPr>
          <w:p w:rsidR="007973B7" w:rsidRPr="00BE7001" w:rsidRDefault="007973B7" w:rsidP="00061D1A">
            <w:pPr>
              <w:rPr>
                <w:sz w:val="18"/>
                <w:szCs w:val="18"/>
              </w:rPr>
            </w:pPr>
          </w:p>
        </w:tc>
        <w:tc>
          <w:tcPr>
            <w:tcW w:w="2294" w:type="dxa"/>
          </w:tcPr>
          <w:p w:rsidR="007973B7" w:rsidRPr="00BE7001" w:rsidRDefault="007973B7" w:rsidP="00061D1A">
            <w:pPr>
              <w:rPr>
                <w:sz w:val="18"/>
                <w:szCs w:val="18"/>
              </w:rPr>
            </w:pPr>
          </w:p>
        </w:tc>
      </w:tr>
      <w:tr w:rsidR="003D18DE" w:rsidRPr="00BE7001" w:rsidTr="00061D1A">
        <w:tc>
          <w:tcPr>
            <w:tcW w:w="2735" w:type="dxa"/>
          </w:tcPr>
          <w:p w:rsidR="003D18DE" w:rsidRPr="00BE7001" w:rsidRDefault="003D18DE" w:rsidP="00061D1A">
            <w:pPr>
              <w:rPr>
                <w:sz w:val="18"/>
                <w:szCs w:val="18"/>
              </w:rPr>
            </w:pPr>
            <w:r>
              <w:rPr>
                <w:sz w:val="18"/>
                <w:szCs w:val="18"/>
              </w:rPr>
              <w:t>ENAPAR</w:t>
            </w:r>
          </w:p>
        </w:tc>
        <w:tc>
          <w:tcPr>
            <w:tcW w:w="2600" w:type="dxa"/>
          </w:tcPr>
          <w:p w:rsidR="003D18DE" w:rsidRPr="00BE7001" w:rsidRDefault="003D18DE" w:rsidP="00061D1A">
            <w:pPr>
              <w:ind w:left="0"/>
              <w:rPr>
                <w:sz w:val="18"/>
                <w:szCs w:val="18"/>
              </w:rPr>
            </w:pPr>
            <w:r>
              <w:rPr>
                <w:sz w:val="18"/>
                <w:szCs w:val="18"/>
              </w:rPr>
              <w:t>Enable Parity</w:t>
            </w:r>
          </w:p>
        </w:tc>
        <w:tc>
          <w:tcPr>
            <w:tcW w:w="2171" w:type="dxa"/>
          </w:tcPr>
          <w:p w:rsidR="003D18DE" w:rsidRPr="00BE7001" w:rsidRDefault="003D18DE" w:rsidP="00061D1A">
            <w:pPr>
              <w:rPr>
                <w:sz w:val="18"/>
                <w:szCs w:val="18"/>
              </w:rPr>
            </w:pPr>
          </w:p>
        </w:tc>
        <w:tc>
          <w:tcPr>
            <w:tcW w:w="2294" w:type="dxa"/>
          </w:tcPr>
          <w:p w:rsidR="003D18DE" w:rsidRPr="00BE7001" w:rsidRDefault="003D18DE" w:rsidP="00061D1A">
            <w:pPr>
              <w:rPr>
                <w:sz w:val="18"/>
                <w:szCs w:val="18"/>
              </w:rPr>
            </w:pPr>
          </w:p>
        </w:tc>
      </w:tr>
      <w:tr w:rsidR="003D18DE" w:rsidRPr="00BE7001" w:rsidTr="00061D1A">
        <w:tc>
          <w:tcPr>
            <w:tcW w:w="2735" w:type="dxa"/>
          </w:tcPr>
          <w:p w:rsidR="003D18DE" w:rsidRPr="00BE7001" w:rsidRDefault="003D18DE" w:rsidP="00061D1A">
            <w:pPr>
              <w:rPr>
                <w:sz w:val="18"/>
                <w:szCs w:val="18"/>
              </w:rPr>
            </w:pPr>
            <w:r>
              <w:rPr>
                <w:sz w:val="18"/>
                <w:szCs w:val="18"/>
              </w:rPr>
              <w:t>ENAECC</w:t>
            </w:r>
          </w:p>
        </w:tc>
        <w:tc>
          <w:tcPr>
            <w:tcW w:w="2600" w:type="dxa"/>
          </w:tcPr>
          <w:p w:rsidR="003D18DE" w:rsidRPr="00BE7001" w:rsidRDefault="003D18DE" w:rsidP="00061D1A">
            <w:pPr>
              <w:ind w:left="0"/>
              <w:rPr>
                <w:sz w:val="18"/>
                <w:szCs w:val="18"/>
              </w:rPr>
            </w:pPr>
            <w:r>
              <w:rPr>
                <w:sz w:val="18"/>
                <w:szCs w:val="18"/>
              </w:rPr>
              <w:t>Enable ECC</w:t>
            </w:r>
          </w:p>
        </w:tc>
        <w:tc>
          <w:tcPr>
            <w:tcW w:w="2171" w:type="dxa"/>
          </w:tcPr>
          <w:p w:rsidR="003D18DE" w:rsidRPr="00BE7001" w:rsidRDefault="003D18DE" w:rsidP="00061D1A">
            <w:pPr>
              <w:rPr>
                <w:sz w:val="18"/>
                <w:szCs w:val="18"/>
              </w:rPr>
            </w:pPr>
          </w:p>
        </w:tc>
        <w:tc>
          <w:tcPr>
            <w:tcW w:w="2294" w:type="dxa"/>
          </w:tcPr>
          <w:p w:rsidR="003D18DE" w:rsidRPr="00BE7001" w:rsidRDefault="003D18DE" w:rsidP="00061D1A">
            <w:pPr>
              <w:rPr>
                <w:sz w:val="18"/>
                <w:szCs w:val="18"/>
              </w:rPr>
            </w:pPr>
          </w:p>
        </w:tc>
      </w:tr>
      <w:tr w:rsidR="003D18DE" w:rsidRPr="00BE7001" w:rsidTr="00061D1A">
        <w:tc>
          <w:tcPr>
            <w:tcW w:w="2735" w:type="dxa"/>
          </w:tcPr>
          <w:p w:rsidR="003D18DE" w:rsidRPr="00BE7001" w:rsidRDefault="003D18DE" w:rsidP="00061D1A">
            <w:pPr>
              <w:rPr>
                <w:sz w:val="18"/>
                <w:szCs w:val="18"/>
              </w:rPr>
            </w:pPr>
            <w:r>
              <w:rPr>
                <w:sz w:val="18"/>
                <w:szCs w:val="18"/>
              </w:rPr>
              <w:t>ENAHEC</w:t>
            </w:r>
          </w:p>
        </w:tc>
        <w:tc>
          <w:tcPr>
            <w:tcW w:w="2600" w:type="dxa"/>
          </w:tcPr>
          <w:p w:rsidR="003D18DE" w:rsidRPr="00BE7001" w:rsidRDefault="003D18DE" w:rsidP="00061D1A">
            <w:pPr>
              <w:ind w:left="0"/>
              <w:rPr>
                <w:sz w:val="18"/>
                <w:szCs w:val="18"/>
              </w:rPr>
            </w:pPr>
            <w:r>
              <w:rPr>
                <w:sz w:val="18"/>
                <w:szCs w:val="18"/>
              </w:rPr>
              <w:t>Enable Half ECC</w:t>
            </w:r>
          </w:p>
        </w:tc>
        <w:tc>
          <w:tcPr>
            <w:tcW w:w="2171" w:type="dxa"/>
          </w:tcPr>
          <w:p w:rsidR="003D18DE" w:rsidRPr="00BE7001" w:rsidRDefault="003D18DE" w:rsidP="00061D1A">
            <w:pPr>
              <w:rPr>
                <w:sz w:val="18"/>
                <w:szCs w:val="18"/>
              </w:rPr>
            </w:pPr>
          </w:p>
        </w:tc>
        <w:tc>
          <w:tcPr>
            <w:tcW w:w="2294" w:type="dxa"/>
          </w:tcPr>
          <w:p w:rsidR="003D18DE" w:rsidRPr="00BE7001" w:rsidRDefault="003D18DE" w:rsidP="00061D1A">
            <w:pPr>
              <w:rPr>
                <w:sz w:val="18"/>
                <w:szCs w:val="18"/>
              </w:rPr>
            </w:pPr>
          </w:p>
        </w:tc>
      </w:tr>
      <w:tr w:rsidR="003D18DE" w:rsidRPr="00BE7001" w:rsidTr="00061D1A">
        <w:tc>
          <w:tcPr>
            <w:tcW w:w="2735" w:type="dxa"/>
          </w:tcPr>
          <w:p w:rsidR="003D18DE" w:rsidRPr="00BE7001" w:rsidRDefault="003D18DE" w:rsidP="00061D1A">
            <w:pPr>
              <w:rPr>
                <w:sz w:val="18"/>
                <w:szCs w:val="18"/>
              </w:rPr>
            </w:pPr>
            <w:r>
              <w:rPr>
                <w:sz w:val="18"/>
                <w:szCs w:val="18"/>
              </w:rPr>
              <w:t>ENAQEC</w:t>
            </w:r>
          </w:p>
        </w:tc>
        <w:tc>
          <w:tcPr>
            <w:tcW w:w="2600" w:type="dxa"/>
          </w:tcPr>
          <w:p w:rsidR="003D18DE" w:rsidRPr="00BE7001" w:rsidRDefault="003D18DE" w:rsidP="00061D1A">
            <w:pPr>
              <w:ind w:left="0"/>
              <w:rPr>
                <w:sz w:val="18"/>
                <w:szCs w:val="18"/>
              </w:rPr>
            </w:pPr>
            <w:r>
              <w:rPr>
                <w:sz w:val="18"/>
                <w:szCs w:val="18"/>
              </w:rPr>
              <w:t>Enable Quad ECC</w:t>
            </w:r>
          </w:p>
        </w:tc>
        <w:tc>
          <w:tcPr>
            <w:tcW w:w="2171" w:type="dxa"/>
          </w:tcPr>
          <w:p w:rsidR="003D18DE" w:rsidRPr="00BE7001" w:rsidRDefault="003D18DE" w:rsidP="00061D1A">
            <w:pPr>
              <w:rPr>
                <w:sz w:val="18"/>
                <w:szCs w:val="18"/>
              </w:rPr>
            </w:pPr>
          </w:p>
        </w:tc>
        <w:tc>
          <w:tcPr>
            <w:tcW w:w="2294" w:type="dxa"/>
          </w:tcPr>
          <w:p w:rsidR="003D18DE" w:rsidRPr="00BE7001" w:rsidRDefault="003D18DE" w:rsidP="00061D1A">
            <w:pPr>
              <w:rPr>
                <w:sz w:val="18"/>
                <w:szCs w:val="18"/>
              </w:rPr>
            </w:pPr>
          </w:p>
        </w:tc>
      </w:tr>
    </w:tbl>
    <w:p w:rsidR="007973B7" w:rsidRPr="00BE7001" w:rsidRDefault="007973B7" w:rsidP="007973B7">
      <w:pPr>
        <w:rPr>
          <w:b/>
          <w:sz w:val="18"/>
          <w:szCs w:val="18"/>
        </w:rPr>
      </w:pPr>
    </w:p>
    <w:p w:rsidR="007973B7" w:rsidRPr="00BE7001" w:rsidRDefault="007973B7" w:rsidP="007973B7">
      <w:pPr>
        <w:pStyle w:val="BodyText"/>
        <w:rPr>
          <w:sz w:val="18"/>
          <w:szCs w:val="18"/>
        </w:rPr>
      </w:pPr>
    </w:p>
    <w:p w:rsidR="007973B7" w:rsidRDefault="007973B7" w:rsidP="000C4759">
      <w:pPr>
        <w:ind w:left="0"/>
        <w:rPr>
          <w:sz w:val="24"/>
          <w:szCs w:val="24"/>
        </w:rPr>
      </w:pPr>
    </w:p>
    <w:p w:rsidR="00A501A9" w:rsidRDefault="00A501A9" w:rsidP="0014285D">
      <w:pPr>
        <w:pStyle w:val="Heading1"/>
      </w:pPr>
      <w:bookmarkStart w:id="97" w:name="_Toc385371834"/>
      <w:r>
        <w:lastRenderedPageBreak/>
        <w:t>Formal</w:t>
      </w:r>
      <w:bookmarkEnd w:id="97"/>
    </w:p>
    <w:p w:rsidR="000C4759" w:rsidRDefault="000C4759" w:rsidP="000C4759">
      <w:pPr>
        <w:ind w:left="432"/>
        <w:rPr>
          <w:sz w:val="24"/>
          <w:szCs w:val="24"/>
        </w:rPr>
      </w:pPr>
      <w:r w:rsidRPr="00BC2AE4">
        <w:rPr>
          <w:sz w:val="24"/>
          <w:szCs w:val="24"/>
        </w:rPr>
        <w:t xml:space="preserve">The </w:t>
      </w:r>
      <w:r>
        <w:rPr>
          <w:sz w:val="24"/>
          <w:szCs w:val="24"/>
        </w:rPr>
        <w:t>Cadence’s formal tool (ifv) is run using the frun.sh script which takes run_ifv as it’s inp</w:t>
      </w:r>
      <w:r w:rsidR="008220AA">
        <w:rPr>
          <w:sz w:val="24"/>
          <w:szCs w:val="24"/>
        </w:rPr>
        <w:t>ut. It is run under run_sample/</w:t>
      </w:r>
      <w:r>
        <w:rPr>
          <w:sz w:val="24"/>
          <w:szCs w:val="24"/>
        </w:rPr>
        <w:t>fv/&lt;cut&gt; directory. It pulls tcl scripts from the tree and runs all the formal proofs. To run a specific proof, frun.sh can be run with –r &lt;check&gt; option. And to run in gui mode, a –gui option may be used.</w:t>
      </w:r>
    </w:p>
    <w:p w:rsidR="00712CCC" w:rsidRDefault="00712CCC" w:rsidP="000C4759">
      <w:pPr>
        <w:ind w:left="432"/>
        <w:rPr>
          <w:sz w:val="24"/>
          <w:szCs w:val="24"/>
        </w:rPr>
      </w:pPr>
    </w:p>
    <w:p w:rsidR="000C4759" w:rsidRDefault="000C4759" w:rsidP="000C4759">
      <w:pPr>
        <w:ind w:left="432"/>
        <w:rPr>
          <w:sz w:val="24"/>
          <w:szCs w:val="24"/>
        </w:rPr>
      </w:pPr>
      <w:r>
        <w:rPr>
          <w:sz w:val="24"/>
          <w:szCs w:val="24"/>
        </w:rPr>
        <w:t xml:space="preserve">Following are the primary design constraints and the assertions for the </w:t>
      </w:r>
      <w:r w:rsidR="00CB41D4">
        <w:rPr>
          <w:sz w:val="24"/>
        </w:rPr>
        <w:t xml:space="preserve">4r5ws_a32 </w:t>
      </w:r>
      <w:r>
        <w:rPr>
          <w:sz w:val="24"/>
          <w:szCs w:val="24"/>
        </w:rPr>
        <w:t>algo:</w:t>
      </w:r>
    </w:p>
    <w:p w:rsidR="000C4759" w:rsidRDefault="000C4759" w:rsidP="000C4759">
      <w:pPr>
        <w:ind w:left="432"/>
        <w:rPr>
          <w:sz w:val="24"/>
          <w:szCs w:val="24"/>
        </w:rPr>
      </w:pPr>
      <w:r>
        <w:rPr>
          <w:sz w:val="24"/>
          <w:szCs w:val="24"/>
        </w:rPr>
        <w:t>Primary design constraints:</w:t>
      </w:r>
    </w:p>
    <w:p w:rsidR="000C4759" w:rsidRDefault="000C4759" w:rsidP="000C4759">
      <w:pPr>
        <w:ind w:left="432"/>
        <w:rPr>
          <w:i/>
        </w:rPr>
      </w:pPr>
    </w:p>
    <w:p w:rsidR="000C4759" w:rsidRPr="0021363A" w:rsidRDefault="000C4759" w:rsidP="000C4759">
      <w:pPr>
        <w:ind w:left="432"/>
        <w:rPr>
          <w:sz w:val="24"/>
          <w:szCs w:val="24"/>
        </w:rPr>
      </w:pPr>
      <w:r>
        <w:rPr>
          <w:sz w:val="24"/>
          <w:szCs w:val="24"/>
        </w:rPr>
        <w:t>Leaf nodes/assertions to prove:</w:t>
      </w:r>
    </w:p>
    <w:p w:rsidR="000C4759" w:rsidRPr="0021363A" w:rsidRDefault="000C4759" w:rsidP="002359D1">
      <w:pPr>
        <w:ind w:left="432"/>
        <w:rPr>
          <w:i/>
        </w:rPr>
      </w:pPr>
      <w:r w:rsidRPr="0021363A">
        <w:rPr>
          <w:i/>
        </w:rPr>
        <w:t xml:space="preserve">  </w:t>
      </w:r>
    </w:p>
    <w:p w:rsidR="00033784" w:rsidRDefault="005102EB" w:rsidP="008F2286">
      <w:pPr>
        <w:ind w:left="432"/>
        <w:rPr>
          <w:i/>
        </w:rPr>
      </w:pPr>
      <w:r>
        <w:rPr>
          <w:i/>
        </w:rPr>
        <w:t>&lt;</w:t>
      </w:r>
      <w:r w:rsidR="002517E3">
        <w:rPr>
          <w:i/>
        </w:rPr>
        <w:t>Need to add constraints</w:t>
      </w:r>
      <w:r>
        <w:rPr>
          <w:i/>
        </w:rPr>
        <w:t>&gt;</w:t>
      </w:r>
    </w:p>
    <w:p w:rsidR="00033784" w:rsidRDefault="00033784" w:rsidP="000C4759">
      <w:pPr>
        <w:ind w:left="432"/>
        <w:rPr>
          <w:i/>
        </w:rPr>
      </w:pPr>
    </w:p>
    <w:p w:rsidR="002359D1" w:rsidRDefault="002359D1" w:rsidP="00161D3B">
      <w:pPr>
        <w:ind w:left="0"/>
        <w:rPr>
          <w:i/>
        </w:rPr>
      </w:pPr>
    </w:p>
    <w:p w:rsidR="002359D1" w:rsidRDefault="002359D1" w:rsidP="000C4759">
      <w:pPr>
        <w:ind w:left="432"/>
        <w:rPr>
          <w:i/>
        </w:rPr>
      </w:pPr>
    </w:p>
    <w:p w:rsidR="002359D1" w:rsidRDefault="002359D1" w:rsidP="000C4759">
      <w:pPr>
        <w:ind w:left="432"/>
        <w:rPr>
          <w:i/>
        </w:rPr>
      </w:pPr>
    </w:p>
    <w:p w:rsidR="00033784" w:rsidRDefault="00033784" w:rsidP="00033784">
      <w:pPr>
        <w:ind w:left="432"/>
        <w:rPr>
          <w:i/>
        </w:rPr>
      </w:pPr>
    </w:p>
    <w:p w:rsidR="00033784" w:rsidRDefault="00033784" w:rsidP="00033784">
      <w:pPr>
        <w:ind w:left="432"/>
        <w:rPr>
          <w:i/>
        </w:rPr>
      </w:pPr>
    </w:p>
    <w:p w:rsidR="00033784" w:rsidRDefault="001A4F36" w:rsidP="00033784">
      <w:pPr>
        <w:ind w:left="432"/>
        <w:rPr>
          <w:i/>
        </w:rPr>
      </w:pPr>
      <w:r>
        <w:rPr>
          <w:i/>
          <w:noProof/>
        </w:rPr>
        <mc:AlternateContent>
          <mc:Choice Requires="wpg">
            <w:drawing>
              <wp:anchor distT="0" distB="0" distL="114300" distR="114300" simplePos="0" relativeHeight="251778048" behindDoc="0" locked="0" layoutInCell="1" allowOverlap="1" wp14:anchorId="63D599A5" wp14:editId="147443AF">
                <wp:simplePos x="0" y="0"/>
                <wp:positionH relativeFrom="column">
                  <wp:posOffset>-345558</wp:posOffset>
                </wp:positionH>
                <wp:positionV relativeFrom="paragraph">
                  <wp:posOffset>110889</wp:posOffset>
                </wp:positionV>
                <wp:extent cx="7453630" cy="4277360"/>
                <wp:effectExtent l="0" t="0" r="0" b="0"/>
                <wp:wrapNone/>
                <wp:docPr id="470" name="Group 470"/>
                <wp:cNvGraphicFramePr/>
                <a:graphic xmlns:a="http://schemas.openxmlformats.org/drawingml/2006/main">
                  <a:graphicData uri="http://schemas.microsoft.com/office/word/2010/wordprocessingGroup">
                    <wpg:wgp>
                      <wpg:cNvGrpSpPr/>
                      <wpg:grpSpPr>
                        <a:xfrm>
                          <a:off x="0" y="0"/>
                          <a:ext cx="7453630" cy="4277360"/>
                          <a:chOff x="0" y="-49588"/>
                          <a:chExt cx="8518033" cy="5138030"/>
                        </a:xfrm>
                      </wpg:grpSpPr>
                      <wps:wsp>
                        <wps:cNvPr id="114" name="Text Box 350"/>
                        <wps:cNvSpPr txBox="1"/>
                        <wps:spPr>
                          <a:xfrm>
                            <a:off x="4344894" y="-49588"/>
                            <a:ext cx="1431235" cy="5345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4F36" w:rsidRDefault="001A4F36" w:rsidP="001A4F36">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Memoir ip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Rectangle 38"/>
                        <wps:cNvSpPr/>
                        <wps:spPr>
                          <a:xfrm>
                            <a:off x="628153" y="254442"/>
                            <a:ext cx="4597400" cy="3786505"/>
                          </a:xfrm>
                          <a:prstGeom prst="rect">
                            <a:avLst/>
                          </a:prstGeom>
                          <a:solidFill>
                            <a:schemeClr val="tx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Rectangle 39"/>
                        <wps:cNvSpPr/>
                        <wps:spPr>
                          <a:xfrm>
                            <a:off x="2401294" y="588396"/>
                            <a:ext cx="767715" cy="11899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0"/>
                        <wps:cNvSpPr/>
                        <wps:spPr>
                          <a:xfrm>
                            <a:off x="4007458" y="588396"/>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41"/>
                        <wps:cNvSpPr/>
                        <wps:spPr>
                          <a:xfrm>
                            <a:off x="826936" y="588396"/>
                            <a:ext cx="689610" cy="3001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2"/>
                        <wps:cNvSpPr/>
                        <wps:spPr>
                          <a:xfrm>
                            <a:off x="2449002" y="2345635"/>
                            <a:ext cx="1060450" cy="4394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3"/>
                        <wps:cNvSpPr/>
                        <wps:spPr>
                          <a:xfrm>
                            <a:off x="4381169" y="2345635"/>
                            <a:ext cx="688975" cy="5086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4"/>
                        <wps:cNvSpPr/>
                        <wps:spPr>
                          <a:xfrm>
                            <a:off x="5677231" y="2297927"/>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5"/>
                        <wps:cNvSpPr/>
                        <wps:spPr>
                          <a:xfrm>
                            <a:off x="5724939" y="3037398"/>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angle 46"/>
                        <wps:cNvSpPr/>
                        <wps:spPr>
                          <a:xfrm>
                            <a:off x="5375082" y="58839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7"/>
                        <wps:cNvSpPr/>
                        <wps:spPr>
                          <a:xfrm>
                            <a:off x="5526157" y="73947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8"/>
                        <wps:cNvSpPr/>
                        <wps:spPr>
                          <a:xfrm>
                            <a:off x="5677231" y="89054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49"/>
                        <wps:cNvSpPr/>
                        <wps:spPr>
                          <a:xfrm>
                            <a:off x="5836258" y="104162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0"/>
                        <wps:cNvSpPr/>
                        <wps:spPr>
                          <a:xfrm>
                            <a:off x="5987332" y="1192695"/>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1"/>
                        <wps:cNvSpPr/>
                        <wps:spPr>
                          <a:xfrm>
                            <a:off x="6138407" y="1343770"/>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2"/>
                        <wps:cNvSpPr/>
                        <wps:spPr>
                          <a:xfrm>
                            <a:off x="2449002" y="3108960"/>
                            <a:ext cx="1060450" cy="4654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3"/>
                        <wps:cNvSpPr/>
                        <wps:spPr>
                          <a:xfrm>
                            <a:off x="4381169" y="3108960"/>
                            <a:ext cx="688975" cy="473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4"/>
                        <wps:cNvSpPr/>
                        <wps:spPr>
                          <a:xfrm>
                            <a:off x="4007458" y="1399429"/>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5"/>
                        <wps:cNvCnPr/>
                        <wps:spPr>
                          <a:xfrm flipV="1">
                            <a:off x="47708" y="739471"/>
                            <a:ext cx="533082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56"/>
                        <wps:cNvCnPr/>
                        <wps:spPr>
                          <a:xfrm flipH="1">
                            <a:off x="3546282" y="890546"/>
                            <a:ext cx="177609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57"/>
                        <wps:cNvCnPr/>
                        <wps:spPr>
                          <a:xfrm flipH="1">
                            <a:off x="3522428" y="1653871"/>
                            <a:ext cx="256921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58"/>
                        <wps:cNvCnPr/>
                        <wps:spPr>
                          <a:xfrm flipH="1">
                            <a:off x="1884459" y="1558455"/>
                            <a:ext cx="128460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59"/>
                        <wps:cNvCnPr/>
                        <wps:spPr>
                          <a:xfrm flipH="1">
                            <a:off x="1884459" y="2727297"/>
                            <a:ext cx="162052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1" name="Straight Arrow Connector 60"/>
                        <wps:cNvCnPr/>
                        <wps:spPr>
                          <a:xfrm flipH="1">
                            <a:off x="1884459" y="3395207"/>
                            <a:ext cx="1621790"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2" name="Straight Arrow Connector 61"/>
                        <wps:cNvCnPr/>
                        <wps:spPr>
                          <a:xfrm flipH="1">
                            <a:off x="3792772" y="2743200"/>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3" name="Straight Arrow Connector 62"/>
                        <wps:cNvCnPr/>
                        <wps:spPr>
                          <a:xfrm flipH="1">
                            <a:off x="3808675" y="3403158"/>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3"/>
                        <wps:cNvCnPr/>
                        <wps:spPr>
                          <a:xfrm>
                            <a:off x="1367624" y="2472855"/>
                            <a:ext cx="4338320"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4"/>
                        <wps:cNvCnPr/>
                        <wps:spPr>
                          <a:xfrm>
                            <a:off x="1367624" y="3228229"/>
                            <a:ext cx="434657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Straight Arrow Connector 65"/>
                        <wps:cNvCnPr/>
                        <wps:spPr>
                          <a:xfrm flipH="1">
                            <a:off x="349858" y="2973788"/>
                            <a:ext cx="1163955" cy="1714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67" name="Oval 66"/>
                        <wps:cNvSpPr/>
                        <wps:spPr>
                          <a:xfrm>
                            <a:off x="3172571" y="151869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Oval 67"/>
                        <wps:cNvSpPr/>
                        <wps:spPr>
                          <a:xfrm>
                            <a:off x="3196424" y="79513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Oval 68"/>
                        <wps:cNvSpPr/>
                        <wps:spPr>
                          <a:xfrm>
                            <a:off x="1518699" y="14391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Oval 69"/>
                        <wps:cNvSpPr/>
                        <wps:spPr>
                          <a:xfrm>
                            <a:off x="1518699" y="261597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0"/>
                        <wps:cNvSpPr/>
                        <wps:spPr>
                          <a:xfrm>
                            <a:off x="3482671" y="2639833"/>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1"/>
                        <wps:cNvSpPr/>
                        <wps:spPr>
                          <a:xfrm>
                            <a:off x="3482671" y="324413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xml:space="preserve">v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Oval 72"/>
                        <wps:cNvSpPr/>
                        <wps:spPr>
                          <a:xfrm>
                            <a:off x="1510748" y="32679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xml:space="preserve">v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Oval 73"/>
                        <wps:cNvSpPr/>
                        <wps:spPr>
                          <a:xfrm>
                            <a:off x="0" y="287837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Rounded Rectangle 74"/>
                        <wps:cNvSpPr/>
                        <wps:spPr>
                          <a:xfrm>
                            <a:off x="2401294" y="1852654"/>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Rounded Rectangle 75"/>
                        <wps:cNvSpPr/>
                        <wps:spPr>
                          <a:xfrm>
                            <a:off x="4126727" y="19242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Rounded Rectangle 76"/>
                        <wps:cNvSpPr/>
                        <wps:spPr>
                          <a:xfrm>
                            <a:off x="4126727" y="1081377"/>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4" name="Rounded Rectangle 77"/>
                        <wps:cNvSpPr/>
                        <wps:spPr>
                          <a:xfrm>
                            <a:off x="930303" y="3665551"/>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ounded Rectangle 78"/>
                        <wps:cNvSpPr/>
                        <wps:spPr>
                          <a:xfrm>
                            <a:off x="2568271" y="3673502"/>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Rounded Rectangle 79"/>
                        <wps:cNvSpPr/>
                        <wps:spPr>
                          <a:xfrm>
                            <a:off x="4293704" y="365760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Straight Arrow Connector 80"/>
                        <wps:cNvCnPr/>
                        <wps:spPr>
                          <a:xfrm>
                            <a:off x="3267986" y="1470991"/>
                            <a:ext cx="276796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2" name="Elbow Connector 81"/>
                        <wps:cNvCnPr/>
                        <wps:spPr>
                          <a:xfrm>
                            <a:off x="3927944" y="723569"/>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Elbow Connector 82"/>
                        <wps:cNvCnPr/>
                        <wps:spPr>
                          <a:xfrm>
                            <a:off x="3943847" y="1470991"/>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4" name="Rounded Rectangle 83"/>
                        <wps:cNvSpPr/>
                        <wps:spPr>
                          <a:xfrm>
                            <a:off x="4301656"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Elbow Connector 84"/>
                        <wps:cNvCnPr/>
                        <wps:spPr>
                          <a:xfrm>
                            <a:off x="4182386"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6" name="Elbow Connector 85"/>
                        <wps:cNvCnPr/>
                        <wps:spPr>
                          <a:xfrm>
                            <a:off x="4190337" y="3237873"/>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7" name="Straight Connector 86"/>
                        <wps:cNvCnPr/>
                        <wps:spPr>
                          <a:xfrm flipH="1">
                            <a:off x="3355451" y="2178657"/>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88" name="Straight Arrow Connector 87"/>
                        <wps:cNvCnPr/>
                        <wps:spPr>
                          <a:xfrm flipV="1">
                            <a:off x="3331597" y="1781092"/>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89" name="Elbow Connector 88"/>
                        <wps:cNvCnPr/>
                        <wps:spPr>
                          <a:xfrm rot="16200000" flipH="1">
                            <a:off x="1586286" y="1164866"/>
                            <a:ext cx="1250315" cy="378460"/>
                          </a:xfrm>
                          <a:prstGeom prst="bentConnector3">
                            <a:avLst>
                              <a:gd name="adj1" fmla="val 94824"/>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0" name="Elbow Connector 89"/>
                        <wps:cNvCnPr/>
                        <wps:spPr>
                          <a:xfrm>
                            <a:off x="2337684" y="3220278"/>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Elbow Connector 90"/>
                        <wps:cNvCnPr/>
                        <wps:spPr>
                          <a:xfrm>
                            <a:off x="2337684"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2" name="Rounded Rectangle 91"/>
                        <wps:cNvSpPr/>
                        <wps:spPr>
                          <a:xfrm>
                            <a:off x="2592125"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Straight Connector 92"/>
                        <wps:cNvCnPr/>
                        <wps:spPr>
                          <a:xfrm flipH="1">
                            <a:off x="3371353" y="1351722"/>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4" name="Straight Arrow Connector 93"/>
                        <wps:cNvCnPr/>
                        <wps:spPr>
                          <a:xfrm flipV="1">
                            <a:off x="3355451" y="946205"/>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Connector 94"/>
                        <wps:cNvCnPr/>
                        <wps:spPr>
                          <a:xfrm flipH="1">
                            <a:off x="3641698" y="3101009"/>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6" name="Straight Arrow Connector 95"/>
                        <wps:cNvCnPr/>
                        <wps:spPr>
                          <a:xfrm flipV="1">
                            <a:off x="3633746" y="2806810"/>
                            <a:ext cx="0" cy="30099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7" name="Straight Connector 96"/>
                        <wps:cNvCnPr/>
                        <wps:spPr>
                          <a:xfrm flipH="1">
                            <a:off x="3633746" y="3840480"/>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8" name="Straight Arrow Connector 97"/>
                        <wps:cNvCnPr/>
                        <wps:spPr>
                          <a:xfrm flipV="1">
                            <a:off x="3633746" y="3490622"/>
                            <a:ext cx="0" cy="35242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9" name="Text Box 343"/>
                        <wps:cNvSpPr txBox="1"/>
                        <wps:spPr>
                          <a:xfrm>
                            <a:off x="6225871" y="1431235"/>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4F36" w:rsidRDefault="001A4F36" w:rsidP="001A4F36">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Text Box 344"/>
                        <wps:cNvSpPr txBox="1"/>
                        <wps:spPr>
                          <a:xfrm>
                            <a:off x="5732891" y="2369489"/>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4F36" w:rsidRDefault="001A4F36" w:rsidP="001A4F36">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347"/>
                        <wps:cNvSpPr txBox="1"/>
                        <wps:spPr>
                          <a:xfrm>
                            <a:off x="4039263" y="636104"/>
                            <a:ext cx="104330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Text Box 345"/>
                        <wps:cNvSpPr txBox="1"/>
                        <wps:spPr>
                          <a:xfrm>
                            <a:off x="5796501" y="3132814"/>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4F36" w:rsidRDefault="001A4F36" w:rsidP="001A4F36">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Text Box 346"/>
                        <wps:cNvSpPr txBox="1"/>
                        <wps:spPr>
                          <a:xfrm>
                            <a:off x="2449002" y="1041621"/>
                            <a:ext cx="698500"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Text Box 349"/>
                        <wps:cNvSpPr txBox="1"/>
                        <wps:spPr>
                          <a:xfrm>
                            <a:off x="866692" y="1622066"/>
                            <a:ext cx="586105"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Text Box 351"/>
                        <wps:cNvSpPr txBox="1"/>
                        <wps:spPr>
                          <a:xfrm>
                            <a:off x="31805" y="2528515"/>
                            <a:ext cx="1267460"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4F36" w:rsidRDefault="001A4F36" w:rsidP="001A4F36">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Read Data Bus (dout)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Text Box 352"/>
                        <wps:cNvSpPr txBox="1"/>
                        <wps:spPr>
                          <a:xfrm>
                            <a:off x="3029447" y="254442"/>
                            <a:ext cx="914400" cy="2813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A4F36" w:rsidRDefault="001A4F36" w:rsidP="001A4F36">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dout check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 name="Straight Arrow Connector 107"/>
                        <wps:cNvCnPr/>
                        <wps:spPr>
                          <a:xfrm flipV="1">
                            <a:off x="1717482" y="405516"/>
                            <a:ext cx="1311275" cy="1026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8"/>
                        <wps:cNvCnPr/>
                        <wps:spPr>
                          <a:xfrm flipV="1">
                            <a:off x="3371353" y="540689"/>
                            <a:ext cx="16510" cy="259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Straight Arrow Connector 109"/>
                        <wps:cNvCnPr/>
                        <wps:spPr>
                          <a:xfrm flipV="1">
                            <a:off x="1709531" y="532737"/>
                            <a:ext cx="1517650" cy="20961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0"/>
                        <wps:cNvCnPr/>
                        <wps:spPr>
                          <a:xfrm flipV="1">
                            <a:off x="198783" y="532737"/>
                            <a:ext cx="2837815" cy="23285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Oval 111"/>
                        <wps:cNvSpPr/>
                        <wps:spPr>
                          <a:xfrm>
                            <a:off x="6639339" y="4230094"/>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Rounded Rectangle 112"/>
                        <wps:cNvSpPr/>
                        <wps:spPr>
                          <a:xfrm>
                            <a:off x="6392849" y="380867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A4F36" w:rsidRPr="00B032FD" w:rsidRDefault="001A4F36" w:rsidP="001A4F36">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Box 5"/>
                        <wps:cNvSpPr txBox="1"/>
                        <wps:spPr>
                          <a:xfrm>
                            <a:off x="7329313" y="3632157"/>
                            <a:ext cx="1188720" cy="718543"/>
                          </a:xfrm>
                          <a:prstGeom prst="rect">
                            <a:avLst/>
                          </a:prstGeom>
                          <a:noFill/>
                        </wps:spPr>
                        <wps:txbx>
                          <w:txbxContent>
                            <w:p w:rsidR="001A4F36" w:rsidRDefault="001A4F36" w:rsidP="001A4F36">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wps:txbx>
                        <wps:bodyPr wrap="square" rtlCol="0">
                          <a:noAutofit/>
                        </wps:bodyPr>
                      </wps:wsp>
                      <wps:wsp>
                        <wps:cNvPr id="115" name="TextBox 114"/>
                        <wps:cNvSpPr txBox="1"/>
                        <wps:spPr>
                          <a:xfrm>
                            <a:off x="7322545" y="4197934"/>
                            <a:ext cx="1188720" cy="256054"/>
                          </a:xfrm>
                          <a:prstGeom prst="rect">
                            <a:avLst/>
                          </a:prstGeom>
                          <a:noFill/>
                        </wps:spPr>
                        <wps:txbx>
                          <w:txbxContent>
                            <w:p w:rsidR="001A4F36" w:rsidRDefault="001A4F36" w:rsidP="001A4F36">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wps:txbx>
                        <wps:bodyPr wrap="square" rtlCol="0">
                          <a:noAutofit/>
                        </wps:bodyPr>
                      </wps:wsp>
                      <wps:wsp>
                        <wps:cNvPr id="116" name="Elbow Connector 115"/>
                        <wps:cNvCnPr/>
                        <wps:spPr>
                          <a:xfrm>
                            <a:off x="6631388" y="4659464"/>
                            <a:ext cx="555625" cy="12700"/>
                          </a:xfrm>
                          <a:prstGeom prst="bentConnector3">
                            <a:avLst>
                              <a:gd name="adj1" fmla="val 50000"/>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7"/>
                        <wps:cNvCnPr/>
                        <wps:spPr>
                          <a:xfrm flipH="1">
                            <a:off x="6591631" y="4898003"/>
                            <a:ext cx="60515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119" name="TextBox 118"/>
                        <wps:cNvSpPr txBox="1"/>
                        <wps:spPr>
                          <a:xfrm>
                            <a:off x="7322247" y="4555443"/>
                            <a:ext cx="1188720" cy="294245"/>
                          </a:xfrm>
                          <a:prstGeom prst="rect">
                            <a:avLst/>
                          </a:prstGeom>
                          <a:noFill/>
                        </wps:spPr>
                        <wps:txbx>
                          <w:txbxContent>
                            <w:p w:rsidR="001A4F36" w:rsidRDefault="001A4F36" w:rsidP="001A4F36">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wps:txbx>
                        <wps:bodyPr wrap="square" rtlCol="0">
                          <a:noAutofit/>
                        </wps:bodyPr>
                      </wps:wsp>
                      <wps:wsp>
                        <wps:cNvPr id="120" name="TextBox 119"/>
                        <wps:cNvSpPr txBox="1"/>
                        <wps:spPr>
                          <a:xfrm>
                            <a:off x="7322545" y="4794229"/>
                            <a:ext cx="1188720" cy="294213"/>
                          </a:xfrm>
                          <a:prstGeom prst="rect">
                            <a:avLst/>
                          </a:prstGeom>
                          <a:noFill/>
                        </wps:spPr>
                        <wps:txbx>
                          <w:txbxContent>
                            <w:p w:rsidR="001A4F36" w:rsidRDefault="001A4F36" w:rsidP="001A4F36">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wps:txbx>
                        <wps:bodyPr wrap="square" rtlCol="0">
                          <a:noAutofit/>
                        </wps:bodyPr>
                      </wps:wsp>
                      <wps:wsp>
                        <wps:cNvPr id="105" name="Text Box 350"/>
                        <wps:cNvSpPr txBox="1"/>
                        <wps:spPr>
                          <a:xfrm>
                            <a:off x="0" y="353360"/>
                            <a:ext cx="972185" cy="282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4F36" w:rsidRDefault="001A4F36" w:rsidP="001A4F36">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70" o:spid="_x0000_s1033" style="position:absolute;left:0;text-align:left;margin-left:-27.2pt;margin-top:8.75pt;width:586.9pt;height:336.8pt;z-index:251778048;mso-width-relative:margin;mso-height-relative:margin" coordorigin=",-495" coordsize="85180,51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">
                <v:shape id="Text Box 350" o:spid="_x0000_s1034" type="#_x0000_t202" style="position:absolute;left:43448;top:-495;width:14313;height:5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vIMQA&#10;AADcAAAADwAAAGRycy9kb3ducmV2LnhtbERPS2vCQBC+F/oflil4Ed2otS3RVYr4wluNbeltyI5J&#10;aHY2ZNck/nu3IPQ2H99z5svOlKKh2hWWFYyGEQji1OqCMwWnZDN4A+E8ssbSMim4koPl4vFhjrG2&#10;LX9Qc/SZCCHsYlSQe1/FUro0J4NuaCviwJ1tbdAHWGdS19iGcFPKcRS9SIMFh4YcK1rllP4eL0bB&#10;Tz/7Prhu+9lOppNqvWuS1y+dKNV76t5nIDx1/l98d+91mD96h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ryDEAAAA3AAAAA8AAAAAAAAAAAAAAAAAmAIAAGRycy9k&#10;b3ducmV2LnhtbFBLBQYAAAAABAAEAPUAAACJAwAAAAA=&#10;" fillcolor="white [3201]" stroked="f" strokeweight=".5pt">
                  <v:textbox>
                    <w:txbxContent>
                      <w:p w:rsidR="001A4F36" w:rsidRDefault="001A4F36" w:rsidP="001A4F36">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Memoir ip</w:t>
                        </w:r>
                      </w:p>
                    </w:txbxContent>
                  </v:textbox>
                </v:shape>
                <v:rect id="Rectangle 38" o:spid="_x0000_s1035" style="position:absolute;left:6281;top:2544;width:45974;height:378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gvHsQA&#10;AADbAAAADwAAAGRycy9kb3ducmV2LnhtbESPQWvCQBSE7wX/w/KEXopu2kLR1FVEaMi1VkVvz+xL&#10;NjT7NmS3Mfn33ULB4zAz3zCrzWAb0VPna8cKnucJCOLC6ZorBYevj9kChA/IGhvHpGAkD5v15GGF&#10;qXY3/qR+HyoRIexTVGBCaFMpfWHIop+7ljh6pesshii7SuoObxFuG/mSJG/SYs1xwWBLO0PF9/7H&#10;KpDH8mLL6+kQnsx4Nvkyq+iaKfU4HbbvIAIN4R7+b+dawesS/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ILx7EAAAA2wAAAA8AAAAAAAAAAAAAAAAAmAIAAGRycy9k&#10;b3ducmV2LnhtbFBLBQYAAAAABAAEAPUAAACJAwAAAAA=&#10;" fillcolor="#c6d9f1 [671]" strokecolor="#243f60 [1604]" strokeweight="2pt"/>
                <v:rect id="Rectangle 39" o:spid="_x0000_s1036" style="position:absolute;left:24012;top:5883;width:7678;height:11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oUsMMA&#10;AADbAAAADwAAAGRycy9kb3ducmV2LnhtbERPz2vCMBS+C/4P4Q12EU0dbkg1iijiBl7qRD2+Nc+2&#10;2LyUJNO6v345CB4/vt/TeWtqcSXnK8sKhoMEBHFudcWFgv33uj8G4QOyxtoyKbiTh/ms25liqu2N&#10;M7ruQiFiCPsUFZQhNKmUPi/JoB/YhjhyZ+sMhghdIbXDWww3tXxLkg9psOLYUGJDy5Lyy+7XKMjG&#10;p4Xb9s6bJPvZNvz3dXxfHTZKvb60iwmIQG14ih/uT61gFNfH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oUsMMAAADbAAAADwAAAAAAAAAAAAAAAACYAgAAZHJzL2Rv&#10;d25yZXYueG1sUEsFBgAAAAAEAAQA9QAAAIgDAAAAAA==&#10;" fillcolor="white [3212]" strokecolor="#243f60 [1604]" strokeweight="2pt"/>
                <v:rect id="Rectangle 40" o:spid="_x0000_s1037" style="position:absolute;left:40074;top:5883;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axK8YA&#10;AADbAAAADwAAAGRycy9kb3ducmV2LnhtbESPQWsCMRSE74L/IbyCF6lZRYtsjSItogUva0vb4+vm&#10;ubu4eVmSqFt/vREEj8PMfMPMFq2pxYmcrywrGA4SEMS51RUXCr4+V89TED4ga6wtk4J/8rCYdzsz&#10;TLU9c0anXShEhLBPUUEZQpNK6fOSDPqBbYijt7fOYIjSFVI7PEe4qeUoSV6kwYrjQokNvZWUH3ZH&#10;oyCb/i7dtr9fJ9nftuHLx8/k/XutVO+pXb6CCNSGR/je3mgF4yHcvsQf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axK8YAAADbAAAADwAAAAAAAAAAAAAAAACYAgAAZHJz&#10;L2Rvd25yZXYueG1sUEsFBgAAAAAEAAQA9QAAAIsDAAAAAA==&#10;" fillcolor="white [3212]" strokecolor="#243f60 [1604]" strokeweight="2pt"/>
                <v:rect id="Rectangle 41" o:spid="_x0000_s1038" style="position:absolute;left:8269;top:5883;width:6896;height:30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vXMYA&#10;AADbAAAADwAAAGRycy9kb3ducmV2LnhtbESPQWsCMRSE74X+h/CEXopmK1VkNYq0FCt4WRX1+Nw8&#10;d5duXpYk1bW/vhEEj8PMfMNMZq2pxZmcrywreOslIIhzqysuFGw3X90RCB+QNdaWScGVPMymz08T&#10;TLW9cEbndShEhLBPUUEZQpNK6fOSDPqebYijd7LOYIjSFVI7vES4qWU/SYbSYMVxocSGPkrKf9a/&#10;RkE2Oszd6vW0SLLjquG/5X7wuVso9dJp52MQgdrwCN/b31rBex9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QvXMYAAADbAAAADwAAAAAAAAAAAAAAAACYAgAAZHJz&#10;L2Rvd25yZXYueG1sUEsFBgAAAAAEAAQA9QAAAIsDAAAAAA==&#10;" fillcolor="white [3212]" strokecolor="#243f60 [1604]" strokeweight="2pt"/>
                <v:rect id="Rectangle 42" o:spid="_x0000_s1039" style="position:absolute;left:24490;top:23456;width:1060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iKx8YA&#10;AADbAAAADwAAAGRycy9kb3ducmV2LnhtbESPQWsCMRSE70L/Q3iFXkSz1SqyNYpUiha8rErb4+vm&#10;ubt087IkUVd/fSMUPA4z8w0znbemFidyvrKs4LmfgCDOra64ULDfvfcmIHxA1lhbJgUX8jCfPXSm&#10;mGp75oxO21CICGGfooIyhCaV0uclGfR92xBH72CdwRClK6R2eI5wU8tBkoylwYrjQokNvZWU/26P&#10;RkE2+V64TfewSrKfTcPXj6/R8nOl1NNju3gFEagN9/B/e60VvAz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iKx8YAAADbAAAADwAAAAAAAAAAAAAAAACYAgAAZHJz&#10;L2Rvd25yZXYueG1sUEsFBgAAAAAEAAQA9QAAAIsDAAAAAA==&#10;" fillcolor="white [3212]" strokecolor="#243f60 [1604]" strokeweight="2pt"/>
                <v:rect id="Rectangle 43" o:spid="_x0000_s1040" style="position:absolute;left:43811;top:23456;width:6890;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ESs8YA&#10;AADbAAAADwAAAGRycy9kb3ducmV2LnhtbESPQWsCMRSE74X+h/AEL6VmK1pkNYpURAUva0vr8bl5&#10;7i7dvCxJ1LW/vhEEj8PMfMNMZq2pxZmcrywreOslIIhzqysuFHx9Ll9HIHxA1lhbJgVX8jCbPj9N&#10;MNX2whmdd6EQEcI+RQVlCE0qpc9LMuh7tiGO3tE6gyFKV0jt8BLhppb9JHmXBiuOCyU29FFS/rs7&#10;GQXZaD9325fjKskO24b/Nj/DxfdKqW6nnY9BBGrDI3xvr7WCwQB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ESs8YAAADbAAAADwAAAAAAAAAAAAAAAACYAgAAZHJz&#10;L2Rvd25yZXYueG1sUEsFBgAAAAAEAAQA9QAAAIsDAAAAAA==&#10;" fillcolor="white [3212]" strokecolor="#243f60 [1604]" strokeweight="2pt"/>
                <v:rect id="Rectangle 44" o:spid="_x0000_s1041" style="position:absolute;left:56772;top:22979;width:10604;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3KMYA&#10;AADbAAAADwAAAGRycy9kb3ducmV2LnhtbESPQWvCQBSE74X+h+UJXkrdVGoJ0VWkIlrwEltaj8/s&#10;MwnNvg27q6b99a4geBxm5htmMutMI07kfG1ZwcsgAUFcWF1zqeDrc/mcgvABWWNjmRT8kYfZ9PFh&#10;gpm2Z87ptA2liBD2GSqoQmgzKX1RkUE/sC1x9A7WGQxRulJqh+cIN40cJsmbNFhzXKiwpfeKit/t&#10;0SjI093cbZ4OqyTfb1r+//gZLb5XSvV73XwMIlAX7uFbe60VvI7g+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23KMYAAADbAAAADwAAAAAAAAAAAAAAAACYAgAAZHJz&#10;L2Rvd25yZXYueG1sUEsFBgAAAAAEAAQA9QAAAIsDAAAAAA==&#10;" fillcolor="white [3212]" strokecolor="#243f60 [1604]" strokeweight="2pt"/>
                <v:rect id="Rectangle 45" o:spid="_x0000_s1042" style="position:absolute;left:57249;top:30373;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pX8YA&#10;AADbAAAADwAAAGRycy9kb3ducmV2LnhtbESPQWvCQBSE74X+h+UJXkrdVKqE6CpSES14iS2tx2f2&#10;mYRm34bdVdP+elcQehxm5htmOu9MI87kfG1ZwcsgAUFcWF1zqeDzY/WcgvABWWNjmRT8kof57PFh&#10;ipm2F87pvAuliBD2GSqoQmgzKX1RkUE/sC1x9I7WGQxRulJqh5cIN40cJslYGqw5LlTY0ltFxc/u&#10;ZBTk6X7htk/HdZIfti3/vX+Pll9rpfq9bjEBEagL/+F7e6MVvI7h9iX+A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pX8YAAADbAAAADwAAAAAAAAAAAAAAAACYAgAAZHJz&#10;L2Rvd25yZXYueG1sUEsFBgAAAAAEAAQA9QAAAIsDAAAAAA==&#10;" fillcolor="white [3212]" strokecolor="#243f60 [1604]" strokeweight="2pt"/>
                <v:rect id="Rectangle 46" o:spid="_x0000_s1043" style="position:absolute;left:53750;top:5883;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MxMYA&#10;AADbAAAADwAAAGRycy9kb3ducmV2LnhtbESPQWsCMRSE70L/Q3iFXkSzFauyNYpUiha8rErb4+vm&#10;ubt087IkUVd/fSMUPA4z8w0znbemFidyvrKs4LmfgCDOra64ULDfvfcmIHxA1lhbJgUX8jCfPXSm&#10;mGp75oxO21CICGGfooIyhCaV0uclGfR92xBH72CdwRClK6R2eI5wU8tBkoykwYrjQokNvZWU/26P&#10;RkE2+V64TfewSrKfTcPXj6+X5edKqafHdvEKIlAb7uH/9lorGI7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OMxMYAAADbAAAADwAAAAAAAAAAAAAAAACYAgAAZHJz&#10;L2Rvd25yZXYueG1sUEsFBgAAAAAEAAQA9QAAAIsDAAAAAA==&#10;" fillcolor="white [3212]" strokecolor="#243f60 [1604]" strokeweight="2pt"/>
                <v:rect id="Rectangle 47" o:spid="_x0000_s1044" style="position:absolute;left:55261;top:7394;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wYtsMA&#10;AADbAAAADwAAAGRycy9kb3ducmV2LnhtbERPz2vCMBS+C/4P4Q12EU0dbkg1iijiBl7qRD2+Nc+2&#10;2LyUJNO6v345CB4/vt/TeWtqcSXnK8sKhoMEBHFudcWFgv33uj8G4QOyxtoyKbiTh/ms25liqu2N&#10;M7ruQiFiCPsUFZQhNKmUPi/JoB/YhjhyZ+sMhghdIbXDWww3tXxLkg9psOLYUGJDy5Lyy+7XKMjG&#10;p4Xb9s6bJPvZNvz3dXxfHTZKvb60iwmIQG14ih/uT61gFMfG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wYtsMAAADbAAAADwAAAAAAAAAAAAAAAACYAgAAZHJzL2Rv&#10;d25yZXYueG1sUEsFBgAAAAAEAAQA9QAAAIgDAAAAAA==&#10;" fillcolor="white [3212]" strokecolor="#243f60 [1604]" strokeweight="2pt"/>
                <v:rect id="Rectangle 48" o:spid="_x0000_s1045" style="position:absolute;left:56772;top:8905;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9LcYA&#10;AADbAAAADwAAAGRycy9kb3ducmV2LnhtbESPQWsCMRSE70L/Q3hCL6LZii12NYpUii14WRXr8bl5&#10;7i7dvCxJ1K2/vhEKPQ4z8w0znbemFhdyvrKs4GmQgCDOra64ULDbvvfHIHxA1lhbJgU/5GE+e+hM&#10;MdX2yhldNqEQEcI+RQVlCE0qpc9LMugHtiGO3sk6gyFKV0jt8BrhppbDJHmRBiuOCyU29FZS/r05&#10;GwXZ+LBw695plWTHdcO3z6/n5X6l1GO3XUxABGrDf/iv/aEVjF7h/iX+A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C9LcYAAADbAAAADwAAAAAAAAAAAAAAAACYAgAAZHJz&#10;L2Rvd25yZXYueG1sUEsFBgAAAAAEAAQA9QAAAIsDAAAAAA==&#10;" fillcolor="white [3212]" strokecolor="#243f60 [1604]" strokeweight="2pt"/>
                <v:rect id="Rectangle 49" o:spid="_x0000_s1046" style="position:absolute;left:58362;top:10416;width:10605;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CbcIA&#10;AADbAAAADwAAAGRycy9kb3ducmV2LnhtbERPz2vCMBS+C/4P4QleRFMFRapRZEN04KU6pse35tmW&#10;NS8lidrtr18OgseP7/dy3Zpa3Mn5yrKC8SgBQZxbXXGh4PO0Hc5B+ICssbZMCn7Jw3rV7Swx1fbB&#10;Gd2PoRAxhH2KCsoQmlRKn5dk0I9sQxy5q3UGQ4SukNrhI4abWk6SZCYNVhwbSmzoraT853gzCrL5&#10;ZeMOg+suyb4PDf99nKfvXzul+r12swARqA0v8dO91wqmcX38En+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04JtwgAAANsAAAAPAAAAAAAAAAAAAAAAAJgCAABkcnMvZG93&#10;bnJldi54bWxQSwUGAAAAAAQABAD1AAAAhwMAAAAA&#10;" fillcolor="white [3212]" strokecolor="#243f60 [1604]" strokeweight="2pt"/>
                <v:rect id="Rectangle 50" o:spid="_x0000_s1047" style="position:absolute;left:59873;top:11926;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8n9sYA&#10;AADbAAAADwAAAGRycy9kb3ducmV2LnhtbESPT2sCMRTE7wW/Q3hCL0WzFiyyNStiKbbgZVXU4+vm&#10;7R/cvCxJqls/fSMUehxm5jfMfNGbVlzI+caygsk4AUFcWN1wpWC/ex/NQPiArLG1TAp+yMMiGzzM&#10;MdX2yjldtqESEcI+RQV1CF0qpS9qMujHtiOOXmmdwRClq6R2eI1w08rnJHmRBhuOCzV2tKqpOG+/&#10;jYJ8dlq6zVO5TvKvTce3z+P07bBW6nHYL19BBOrDf/iv/aEVTCdw/xJ/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8n9sYAAADbAAAADwAAAAAAAAAAAAAAAACYAgAAZHJz&#10;L2Rvd25yZXYueG1sUEsFBgAAAAAEAAQA9QAAAIsDAAAAAA==&#10;" fillcolor="white [3212]" strokecolor="#243f60 [1604]" strokeweight="2pt"/>
                <v:rect id="Rectangle 51" o:spid="_x0000_s1048" style="position:absolute;left:61384;top:13437;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5gcUA&#10;AADbAAAADwAAAGRycy9kb3ducmV2LnhtbESPQWsCMRSE70L/Q3gFL1KzCoqsRpGKqOBlbWl7fG6e&#10;u0s3L0sSde2vNwXB4zAz3zCzRWtqcSHnK8sKBv0EBHFudcWFgs+P9dsEhA/IGmvLpOBGHhbzl84M&#10;U22vnNHlEAoRIexTVFCG0KRS+rwkg75vG+LonawzGKJ0hdQOrxFuajlMkrE0WHFcKLGh95Ly38PZ&#10;KMgmP0u37502SXbcN/y3+x6tvjZKdV/b5RREoDY8w4/2VisYDeH/S/wB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bmBxQAAANsAAAAPAAAAAAAAAAAAAAAAAJgCAABkcnMv&#10;ZG93bnJldi54bWxQSwUGAAAAAAQABAD1AAAAigMAAAAA&#10;" fillcolor="white [3212]" strokecolor="#243f60 [1604]" strokeweight="2pt">
                  <v:textbo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v:textbox>
                </v:rect>
                <v:rect id="Rectangle 52" o:spid="_x0000_s1049" style="position:absolute;left:24490;top:31089;width:10604;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cGsYA&#10;AADbAAAADwAAAGRycy9kb3ducmV2LnhtbESPQWvCQBSE74X+h+UJXkrd1GI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EcGsYAAADbAAAADwAAAAAAAAAAAAAAAACYAgAAZHJz&#10;L2Rvd25yZXYueG1sUEsFBgAAAAAEAAQA9QAAAIsDAAAAAA==&#10;" fillcolor="white [3212]" strokecolor="#243f60 [1604]" strokeweight="2pt"/>
                <v:rect id="Rectangle 53" o:spid="_x0000_s1050" style="position:absolute;left:43811;top:31089;width:6890;height:4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EbsYA&#10;AADbAAAADwAAAGRycy9kb3ducmV2LnhtbESPQWvCQBSE74X+h+UJXkrdVGo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iEbsYAAADbAAAADwAAAAAAAAAAAAAAAACYAgAAZHJz&#10;L2Rvd25yZXYueG1sUEsFBgAAAAAEAAQA9QAAAIsDAAAAAA==&#10;" fillcolor="white [3212]" strokecolor="#243f60 [1604]" strokeweight="2pt"/>
                <v:rect id="Rectangle 54" o:spid="_x0000_s1051" style="position:absolute;left:40074;top:13994;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h9cUA&#10;AADbAAAADwAAAGRycy9kb3ducmV2LnhtbESPQWvCQBSE70L/w/IKXkQ3FSISXUVaii14iS3V4zP7&#10;TILZt2F3q6m/3hWEHoeZ+YaZLzvTiDM5X1tW8DJKQBAXVtdcKvj+eh9OQfiArLGxTAr+yMNy8dSb&#10;Y6bthXM6b0MpIoR9hgqqENpMSl9UZNCPbEscvaN1BkOUrpTa4SXCTSPHSTKRBmuOCxW29FpRcdr+&#10;GgX5dL9ym8FxneSHTcvXz1369rNWqv/crWYgAnXhP/xof2gFaQr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CH1xQAAANsAAAAPAAAAAAAAAAAAAAAAAJgCAABkcnMv&#10;ZG93bnJldi54bWxQSwUGAAAAAAQABAD1AAAAigMAAAAA&#10;" fillcolor="white [3212]" strokecolor="#243f60 [1604]" strokeweight="2pt"/>
                <v:shapetype id="_x0000_t32" coordsize="21600,21600" o:spt="32" o:oned="t" path="m,l21600,21600e" filled="f">
                  <v:path arrowok="t" fillok="f" o:connecttype="none"/>
                  <o:lock v:ext="edit" shapetype="t"/>
                </v:shapetype>
                <v:shape id="Straight Arrow Connector 55" o:spid="_x0000_s1052" type="#_x0000_t32" style="position:absolute;left:477;top:7394;width:5330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7ZJcQAAADbAAAADwAAAGRycy9kb3ducmV2LnhtbESPQWsCMRSE7wX/Q3iCt5pVUGRrlCIo&#10;C73YVSi9PTbPzbablyVJ121/fSMIHoeZ+YZZbwfbip58aBwrmE0zEMSV0w3XCs6n/fMKRIjIGlvH&#10;pOCXAmw3o6c15tpd+Z36MtYiQTjkqMDE2OVShsqQxTB1HXHyLs5bjEn6WmqP1wS3rZxn2VJabDgt&#10;GOxoZ6j6Ln+sgrc++/r7PJeHeJz540fhL8XK9EpNxsPrC4hIQ3yE7+1CK1gs4f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btklxAAAANsAAAAPAAAAAAAAAAAA&#10;AAAAAKECAABkcnMvZG93bnJldi54bWxQSwUGAAAAAAQABAD5AAAAkgMAAAAA&#10;" strokecolor="black [3213]" strokeweight="3pt">
                  <v:stroke endarrow="open"/>
                </v:shape>
                <v:shape id="Straight Arrow Connector 56" o:spid="_x0000_s1053" type="#_x0000_t32" style="position:absolute;left:35462;top:8905;width:177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Y9JMQAAADbAAAADwAAAGRycy9kb3ducmV2LnhtbESPQWvCQBSE74L/YXlCL1I3lmpi6ipS&#10;KKQXwTQXb4/dZxKafRuyW5P++26h0OMwM98w++NkO3GnwbeOFaxXCQhi7UzLtYLq4+0xA+EDssHO&#10;MSn4Jg/Hw3y2x9y4kS90L0MtIoR9jgqaEPpcSq8bsuhXrieO3s0NFkOUQy3NgGOE204+JclWWmw5&#10;LjTY02tD+rP8sgq663t2xp2tUi1dUixv5bPGUqmHxXR6ARFoCv/hv3ZhFGxS+P0Sf4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pj0kxAAAANsAAAAPAAAAAAAAAAAA&#10;AAAAAKECAABkcnMvZG93bnJldi54bWxQSwUGAAAAAAQABAD5AAAAkgMAAAAA&#10;" strokecolor="#4579b8 [3044]" strokeweight="3pt">
                  <v:stroke endarrow="open"/>
                </v:shape>
                <v:shape id="Straight Arrow Connector 57" o:spid="_x0000_s1054" type="#_x0000_t32" style="position:absolute;left:35224;top:16538;width:25692;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mpVsAAAADbAAAADwAAAGRycy9kb3ducmV2LnhtbERPy4rCMBTdC/MP4Q64EZvOoI5Wo8iA&#10;oBvBjht3l+T2wTQ3pYla/94sBJeH815tetuIG3W+dqzgK0lBEGtnai4VnP924zkIH5ANNo5JwYM8&#10;bNYfgxVmxt35RLc8lCKGsM9QQRVCm0npdUUWfeJa4sgVrrMYIuxKaTq8x3DbyO80nUmLNceGClv6&#10;rUj/51eroLkc5kdc2POPli7dj4p8ojFXavjZb5cgAvXhLX6590bBNI6NX+IPkO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g5qVbAAAAA2wAAAA8AAAAAAAAAAAAAAAAA&#10;oQIAAGRycy9kb3ducmV2LnhtbFBLBQYAAAAABAAEAPkAAACOAwAAAAA=&#10;" strokecolor="#4579b8 [3044]" strokeweight="3pt">
                  <v:stroke endarrow="open"/>
                </v:shape>
                <v:shape id="Straight Arrow Connector 58" o:spid="_x0000_s1055" type="#_x0000_t32" style="position:absolute;left:18844;top:15584;width:128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UMzcQAAADbAAAADwAAAGRycy9kb3ducmV2LnhtbESPQWvCQBSE70L/w/IKvYjZtFSN0VVK&#10;oZBeBGMu3h67zySYfRuyW5P++26h0OMwM98wu8NkO3GnwbeOFTwnKQhi7UzLtYLq/LHIQPiAbLBz&#10;TAq+ycNh/zDbYW7cyCe6l6EWEcI+RwVNCH0updcNWfSJ64mjd3WDxRDlUEsz4BjhtpMvabqSFluO&#10;Cw329N6QvpVfVkF3+cyOuLHVWkuXFvNr+aqxVOrpcXrbggg0hf/wX7swCpYb+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dQzNxAAAANsAAAAPAAAAAAAAAAAA&#10;AAAAAKECAABkcnMvZG93bnJldi54bWxQSwUGAAAAAAQABAD5AAAAkgMAAAAA&#10;" strokecolor="#4579b8 [3044]" strokeweight="3pt">
                  <v:stroke endarrow="open"/>
                </v:shape>
                <v:shape id="Straight Arrow Connector 59" o:spid="_x0000_s1056" type="#_x0000_t32" style="position:absolute;left:18844;top:27272;width:16205;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Nv7cAAAADbAAAADwAAAGRycy9kb3ducmV2LnhtbERPy4rCMBTdD/gP4QpuBk1HBh+1UUQQ&#10;nM3A1G7cXZLbBzY3pclo/XuzEFwezjvbDbYVN+p941jB1ywBQaydabhSUJyP0xUIH5ANto5JwYM8&#10;7LajjwxT4+78R7c8VCKGsE9RQR1Cl0rpdU0W/cx1xJErXW8xRNhX0vR4j+G2lfMkWUiLDceGGjs6&#10;1KSv+b9V0F5+Vr+4tsVSS5ecPsv8W2Ou1GQ87DcgAg3hLX65T0bBIq6PX+IPkN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gjb+3AAAAA2wAAAA8AAAAAAAAAAAAAAAAA&#10;oQIAAGRycy9kb3ducmV2LnhtbFBLBQYAAAAABAAEAPkAAACOAwAAAAA=&#10;" strokecolor="#4579b8 [3044]" strokeweight="3pt">
                  <v:stroke endarrow="open"/>
                </v:shape>
                <v:shape id="Straight Arrow Connector 60" o:spid="_x0000_s1057" type="#_x0000_t32" style="position:absolute;left:18844;top:33952;width:162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KdsIAAADbAAAADwAAAGRycy9kb3ducmV2LnhtbESPQYvCMBSE74L/ITxhL6KpIq7WpiKC&#10;4F6E7Xrx9kiebbF5KU3U7r/fCMIeh5n5hsm2vW3EgzpfO1YwmyYgiLUzNZcKzj+HyQqED8gGG8ek&#10;4Jc8bPPhIMPUuCd/06MIpYgQ9ikqqEJoUym9rsiin7qWOHpX11kMUXalNB0+I9w2cp4kS2mx5rhQ&#10;YUv7ivStuFsFzeVrdcK1PX9q6ZLj+FosNBZKfYz63QZEoD78h9/to1GwnMHrS/w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2/KdsIAAADbAAAADwAAAAAAAAAAAAAA&#10;AAChAgAAZHJzL2Rvd25yZXYueG1sUEsFBgAAAAAEAAQA+QAAAJADAAAAAA==&#10;" strokecolor="#4579b8 [3044]" strokeweight="3pt">
                  <v:stroke endarrow="open"/>
                </v:shape>
                <v:shape id="Straight Arrow Connector 61" o:spid="_x0000_s1058" type="#_x0000_t32" style="position:absolute;left:37927;top:27432;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1UAcMAAADbAAAADwAAAGRycy9kb3ducmV2LnhtbESPT2vCQBTE7wW/w/IKXkqzqUjU6CpS&#10;KKQXweilt8fuyx+afRuyW43fvisIHoeZ+Q2z2Y22ExcafOtYwUeSgiDWzrRcKzifvt6XIHxANtg5&#10;JgU38rDbTl42mBt35SNdylCLCGGfo4ImhD6X0uuGLPrE9cTRq9xgMUQ51NIMeI1w28lZmmbSYstx&#10;ocGePhvSv+WfVdD9fC8PuLLnhZYuLd6qcq6xVGr6Ou7XIAKN4Rl+tAujIJvB/Uv8AX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9VAHDAAAA2wAAAA8AAAAAAAAAAAAA&#10;AAAAoQIAAGRycy9kb3ducmV2LnhtbFBLBQYAAAAABAAEAPkAAACRAwAAAAA=&#10;" strokecolor="#4579b8 [3044]" strokeweight="3pt">
                  <v:stroke endarrow="open"/>
                </v:shape>
                <v:shape id="Straight Arrow Connector 62" o:spid="_x0000_s1059" type="#_x0000_t32" style="position:absolute;left:38086;top:34031;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xmsQAAADbAAAADwAAAGRycy9kb3ducmV2LnhtbESPQWvCQBSE74L/YXlCL1I3tpLG1FWk&#10;UEgvgjEXb4/dZxKafRuyW5P++26h0OMwM98wu8NkO3GnwbeOFaxXCQhi7UzLtYLq8v6YgfAB2WDn&#10;mBR8k4fDfj7bYW7cyGe6l6EWEcI+RwVNCH0updcNWfQr1xNH7+YGiyHKoZZmwDHCbSefkiSVFluO&#10;Cw329NaQ/iy/rILu+pGdcGurFy1dUixv5UZjqdTDYjq+ggg0hf/wX7swCtJn+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8fGaxAAAANsAAAAPAAAAAAAAAAAA&#10;AAAAAKECAABkcnMvZG93bnJldi54bWxQSwUGAAAAAAQABAD5AAAAkgMAAAAA&#10;" strokecolor="#4579b8 [3044]" strokeweight="3pt">
                  <v:stroke endarrow="open"/>
                </v:shape>
                <v:shape id="Straight Arrow Connector 63" o:spid="_x0000_s1060" type="#_x0000_t32" style="position:absolute;left:13676;top:24728;width:433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4sMUAAADbAAAADwAAAGRycy9kb3ducmV2LnhtbESPQWvCQBSE7wX/w/KEXopuWop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L4sMUAAADbAAAADwAAAAAAAAAA&#10;AAAAAAChAgAAZHJzL2Rvd25yZXYueG1sUEsFBgAAAAAEAAQA+QAAAJMDAAAAAA==&#10;" strokecolor="black [3213]" strokeweight="3pt">
                  <v:stroke endarrow="open"/>
                </v:shape>
                <v:shape id="Straight Arrow Connector 64" o:spid="_x0000_s1061" type="#_x0000_t32" style="position:absolute;left:13676;top:32282;width:434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Straight Arrow Connector 65" o:spid="_x0000_s1062" type="#_x0000_t32" style="position:absolute;left:3498;top:29737;width:11640;height:1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mo5MIAAADbAAAADwAAAGRycy9kb3ducmV2LnhtbESP0WrCQBRE3wv+w3KFvtWNQoJEVxGx&#10;4FOw0Q+4ZK9JMHs3ZLebtF/fFQo+DjNzhtnuJ9OJQINrLStYLhIQxJXVLdcKbtfPjzUI55E1dpZJ&#10;wQ852O9mb1vMtR35i0LpaxEh7HJU0Hjf51K6qiGDbmF74ujd7WDQRznUUg84Rrjp5CpJMmmw5bjQ&#10;YE/HhqpH+W0U/B5PIfRdWSzHNJ0KMzp9eayVep9Phw0IT5N/hf/bZ60gy+D5Jf4Auf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mo5MIAAADbAAAADwAAAAAAAAAAAAAA&#10;AAChAgAAZHJzL2Rvd25yZXYueG1sUEsFBgAAAAAEAAQA+QAAAJADAAAAAA==&#10;" strokecolor="#4f81bd [3204]" strokeweight="3pt">
                  <v:stroke endarrow="open"/>
                </v:shape>
                <v:oval id="Oval 66" o:spid="_x0000_s1063" style="position:absolute;left:31725;top:15186;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YZScEA&#10;AADbAAAADwAAAGRycy9kb3ducmV2LnhtbESPzarCMBSE94LvEI7gTtPbhUqvUaQgFBeCP7g+NOe2&#10;xeSkt4la394IgsthZr5hluveGnGnzjeOFfxMExDEpdMNVwrOp+1kAcIHZI3GMSl4kof1ajhYYqbd&#10;gw90P4ZKRAj7DBXUIbSZlL6syaKfupY4en+usxii7CqpO3xEuDUyTZKZtNhwXKixpbym8nq8WQW7&#10;Tbrofbo/mWvR5ub/kheOn0qNR/3mF0SgPnzDn3ahFczm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GGUnBAAAA2wAAAA8AAAAAAAAAAAAAAAAAmAIAAGRycy9kb3du&#10;cmV2LnhtbFBLBQYAAAAABAAEAPUAAACGAwAAAAA=&#10;" fillcolor="#9bbb59 [3206]" strokecolor="#243f60 [1604]" strokeweight="2pt"/>
                <v:oval id="Oval 67" o:spid="_x0000_s1064" style="position:absolute;left:31964;top:7951;width:3454;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mNO7wA&#10;AADbAAAADwAAAGRycy9kb3ducmV2LnhtbERPuwrCMBTdBf8hXMFNUzuIVKNIQSgOgg+cL821LSY3&#10;tYla/94MguPhvFeb3hrxos43jhXMpgkI4tLphisFl/NusgDhA7JG45gUfMjDZj0crDDT7s1Hep1C&#10;JWII+wwV1CG0mZS+rMmin7qWOHI311kMEXaV1B2+Y7g1Mk2SubTYcGyosaW8pvJ+eloF+2266H16&#10;OJt70ebmcc0Lxx+lxqN+uwQRqA9/8c9daAXzODZ+iT9Ar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qGY07vAAAANsAAAAPAAAAAAAAAAAAAAAAAJgCAABkcnMvZG93bnJldi54&#10;bWxQSwUGAAAAAAQABAD1AAAAgQMAAAAA&#10;" fillcolor="#9bbb59 [3206]" strokecolor="#243f60 [1604]" strokeweight="2pt">
                  <v:textbo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v:oval id="Oval 68" o:spid="_x0000_s1065" style="position:absolute;left:15186;top:14391;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ooMEA&#10;AADbAAAADwAAAGRycy9kb3ducmV2LnhtbESPzarCMBSE94LvEI7gTtPbhWivUaQgFBeCP7g+NOe2&#10;xeSkt4la394IgsthZr5hluveGnGnzjeOFfxMExDEpdMNVwrOp+1kDsIHZI3GMSl4kof1ajhYYqbd&#10;gw90P4ZKRAj7DBXUIbSZlL6syaKfupY4en+usxii7CqpO3xEuDUyTZKZtNhwXKixpbym8nq8WQW7&#10;TTrvfbo/mWvR5ub/kheOn0qNR/3mF0SgPnzDn3ahFcwW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VKKDBAAAA2wAAAA8AAAAAAAAAAAAAAAAAmAIAAGRycy9kb3du&#10;cmV2LnhtbFBLBQYAAAAABAAEAPUAAACGAwAAAAA=&#10;" fillcolor="#9bbb59 [3206]" strokecolor="#243f60 [1604]" strokeweight="2pt"/>
                <v:oval id="Oval 69" o:spid="_x0000_s1066" style="position:absolute;left:15186;top:26159;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YX4MAA&#10;AADbAAAADwAAAGRycy9kb3ducmV2LnhtbERPz2vCMBS+D/wfwhN2m6k9bFIbpRSE4kGYDs+P5tmW&#10;Ji+1ibX+98thsOPH9zvfz9aIiUbfOVawXiUgiGunO24U/FwOHxsQPiBrNI5JwYs87HeLtxwz7Z78&#10;TdM5NCKGsM9QQRvCkEnp65Ys+pUbiCN3c6PFEOHYSD3iM4ZbI9Mk+ZQWO44NLQ5UtlT354dVcCzS&#10;zezT08X01VCa+7WsHL+Uel/OxRZEoDn8i//clVbwFdfHL/EHyN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bYX4MAAAADbAAAADwAAAAAAAAAAAAAAAACYAgAAZHJzL2Rvd25y&#10;ZXYueG1sUEsFBgAAAAAEAAQA9QAAAIUDAAAAAA==&#10;" fillcolor="#9bbb59 [3206]" strokecolor="#243f60 [1604]" strokeweight="2pt"/>
                <v:oval id="Oval 70" o:spid="_x0000_s1067" style="position:absolute;left:34826;top:26398;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qye8IA&#10;AADbAAAADwAAAGRycy9kb3ducmV2LnhtbESPQYvCMBSE74L/ITzBm6b2sErXVKQgFA8Lq4vnR/O2&#10;LU1eahO1/nuzIOxxmJlvmO1utEbcafCtYwWrZQKCuHK65VrBz/mw2IDwAVmjcUwKnuRhl08nW8y0&#10;e/A33U+hFhHCPkMFTQh9JqWvGrLol64njt6vGyyGKIda6gEfEW6NTJPkQ1psOS402FPRUNWdblbB&#10;cZ9uRp9+nU1X9oW5XorS8VOp+Wzcf4IINIb/8LtdagXrFfx9iT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J7wgAAANsAAAAPAAAAAAAAAAAAAAAAAJgCAABkcnMvZG93&#10;bnJldi54bWxQSwUGAAAAAAQABAD1AAAAhwMAAAAA&#10;" fillcolor="#9bbb59 [3206]" strokecolor="#243f60 [1604]" strokeweight="2pt"/>
                <v:oval id="Oval 71" o:spid="_x0000_s1068" style="position:absolute;left:34826;top:32441;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gsDMIA&#10;AADbAAAADwAAAGRycy9kb3ducmV2LnhtbESPQYvCMBSE78L+h/AEb5rag0o1FSksFA/C6uL50bxt&#10;S5OXbhO1/nuzIOxxmJlvmN1+tEbcafCtYwXLRQKCuHK65VrB9+VzvgHhA7JG45gUPMnDPv+Y7DDT&#10;7sFfdD+HWkQI+wwVNCH0mZS+asiiX7ieOHo/brAYohxqqQd8RLg1Mk2SlbTYclxosKeioao736yC&#10;4yHdjD49XUxX9oX5vRal46dSs+l42IIINIb/8LtdagXrFP6+xB8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KCwMwgAAANsAAAAPAAAAAAAAAAAAAAAAAJgCAABkcnMvZG93&#10;bnJldi54bWxQSwUGAAAAAAQABAD1AAAAhwMAAAAA&#10;" fillcolor="#9bbb59 [3206]" strokecolor="#243f60 [1604]" strokeweight="2pt">
                  <v:textbo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xml:space="preserve">v </w:t>
                        </w:r>
                      </w:p>
                    </w:txbxContent>
                  </v:textbox>
                </v:oval>
                <v:oval id="Oval 72" o:spid="_x0000_s1069" style="position:absolute;left:15107;top:32679;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Jl8IA&#10;AADbAAAADwAAAGRycy9kb3ducmV2LnhtbESPT4vCMBTE74LfITxhbza1Cy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ImXwgAAANsAAAAPAAAAAAAAAAAAAAAAAJgCAABkcnMvZG93&#10;bnJldi54bWxQSwUGAAAAAAQABAD1AAAAhwMAAAAA&#10;" fillcolor="#9bbb59 [3206]" strokecolor="#243f60 [1604]" strokeweight="2pt">
                  <v:textbo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xml:space="preserve">v </w:t>
                        </w:r>
                      </w:p>
                    </w:txbxContent>
                  </v:textbox>
                </v:oval>
                <v:oval id="Oval 73" o:spid="_x0000_s1070" style="position:absolute;top:28783;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0R48IA&#10;AADbAAAADwAAAGRycy9kb3ducmV2LnhtbESPT4vCMBTE74LfITxhbza1LC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RHjwgAAANsAAAAPAAAAAAAAAAAAAAAAAJgCAABkcnMvZG93&#10;bnJldi54bWxQSwUGAAAAAAQABAD1AAAAhwMAAAAA&#10;" fillcolor="#9bbb59 [3206]" strokecolor="#243f60 [1604]" strokeweight="2pt"/>
                <v:roundrect id="Rounded Rectangle 74" o:spid="_x0000_s1071" style="position:absolute;left:24012;top:18526;width:7932;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Hq8IA&#10;AADbAAAADwAAAGRycy9kb3ducmV2LnhtbESPT4vCMBTE7wt+h/AEL4umFXSlGkUUQfDkH9jrs3m2&#10;xealNqlmv/1GWNjjMDO/YRarYGrxpNZVlhWkowQEcW51xYWCy3k3nIFwHlljbZkU/JCD1bL3scBM&#10;2xcf6XnyhYgQdhkqKL1vMildXpJBN7INcfRutjXoo2wLqVt8Rbip5ThJptJgxXGhxIY2JeX3U2cU&#10;hDT93H4318vDhfPUBtul4dApNeiH9RyEp+D/w3/tvVbwNYH3l/gD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serwgAAANsAAAAPAAAAAAAAAAAAAAAAAJgCAABkcnMvZG93&#10;bnJldi54bWxQSwUGAAAAAAQABAD1AAAAhwMAAAAA&#10;" fillcolor="#ffc000" strokecolor="#243f60 [1604]" strokeweight="2pt">
                  <v:textbo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5" o:spid="_x0000_s1072" style="position:absolute;left:41267;top:19242;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Ld8QA&#10;AADcAAAADwAAAGRycy9kb3ducmV2LnhtbESPQWvCQBSE74X+h+UVvBTdRFor0U0oilDoqSr0+sw+&#10;k2D2bZrd6Prvu4LgcZiZb5hlEUwrztS7xrKCdJKAIC6tbrhSsN9txnMQziNrbC2Tgis5KPLnpyVm&#10;2l74h85bX4kIYZehgtr7LpPSlTUZdBPbEUfvaHuDPsq+krrHS4SbVk6TZCYNNhwXauxoVVN52g5G&#10;QUjT1/Vvd9j/ubCb2WCHNHwPSo1ewucChKfgH+F7+0sreHv/gNuZe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qC3fEAAAA3AAAAA8AAAAAAAAAAAAAAAAAmAIAAGRycy9k&#10;b3ducmV2LnhtbFBLBQYAAAAABAAEAPUAAACJAwAAAAA=&#10;" fillcolor="#ffc000" strokecolor="#243f60 [1604]" strokeweight="2pt">
                  <v:textbo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6" o:spid="_x0000_s1073" style="position:absolute;left:41267;top:10813;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WfBcAA&#10;AADcAAAADwAAAGRycy9kb3ducmV2LnhtbERPTYvCMBC9C/6HMIIX0bSyinSNIoog7Gmt4HW2mW3L&#10;NpPapBr/vTkseHy87/U2mEbcqXO1ZQXpLAFBXFhdc6ngkh+nKxDOI2tsLJOCJznYboaDNWbaPvib&#10;7mdfihjCLkMFlfdtJqUrKjLoZrYljtyv7Qz6CLtS6g4fMdw0cp4kS2mw5thQYUv7ioq/c28UhDSd&#10;HK7tz+XmQr60wfZp+OqVGo/C7hOEp+Df4n/3SSv4WMS18Uw8An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vWfBcAAAADcAAAADwAAAAAAAAAAAAAAAACYAgAAZHJzL2Rvd25y&#10;ZXYueG1sUEsFBgAAAAAEAAQA9QAAAIUDAAAAAA==&#10;" fillcolor="#ffc000" strokecolor="#243f60 [1604]" strokeweight="2pt">
                  <v:textbo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7" o:spid="_x0000_s1074" style="position:absolute;left:9303;top:3665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fvcQA&#10;AADcAAAADwAAAGRycy9kb3ducmV2LnhtbESPwWrDMBBE74H+g9hCL6GRXYIpjpVQGgKFnGobet1a&#10;G9vUWrmWnKh/HxUCOQ4z84YpdsEM4kyT6y0rSFcJCOLG6p5bBXV1eH4F4TyyxsEyKfgjB7vtw6LA&#10;XNsLf9K59K2IEHY5Kui8H3MpXdORQbeyI3H0TnYy6KOcWqknvES4GeRLkmTSYM9xocOR3jtqfsrZ&#10;KAhputx/jd/1rwtVZoOd03CclXp6DG8bEJ6Cv4dv7Q+tYJ2t4f9MPAJye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X73EAAAA3AAAAA8AAAAAAAAAAAAAAAAAmAIAAGRycy9k&#10;b3ducmV2LnhtbFBLBQYAAAAABAAEAPUAAACJAwAAAAA=&#10;" fillcolor="#ffc000" strokecolor="#243f60 [1604]" strokeweight="2pt">
                  <v:textbo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8" o:spid="_x0000_s1075" style="position:absolute;left:25682;top:3673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NrsIA&#10;AADbAAAADwAAAGRycy9kb3ducmV2LnhtbESPQYvCMBSE7wv+h/AEL4um9eCu1SiiCIKnVWGvz+bZ&#10;FpuX2qQa/70RFvY4zMw3zHwZTC3u1LrKsoJ0lIAgzq2uuFBwOm6H3yCcR9ZYWyYFT3KwXPQ+5php&#10;++Afuh98ISKEXYYKSu+bTEqXl2TQjWxDHL2LbQ36KNtC6hYfEW5qOU6SiTRYcVwosaF1Sfn10BkF&#10;IU0/N7/N+XRz4TixwXZp2HdKDfphNQPhKfj/8F97pxV8TeH9Jf4A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82uwgAAANsAAAAPAAAAAAAAAAAAAAAAAJgCAABkcnMvZG93&#10;bnJldi54bWxQSwUGAAAAAAQABAD1AAAAhwMAAAAA&#10;" fillcolor="#ffc000" strokecolor="#243f60 [1604]" strokeweight="2pt">
                  <v:textbo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9" o:spid="_x0000_s1076" style="position:absolute;left:42937;top:3657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QUFMAA&#10;AADbAAAADwAAAGRycy9kb3ducmV2LnhtbERPz2uDMBS+D/o/hFfYZazRHYo4Uxkrg8FOrcKub+ZV&#10;pebFmqjZf98cBjt+fL+LMphBLDS53rKCdJeAIG6s7rlVUFcfzxkI55E1DpZJwS85KA+bhwJzbVc+&#10;0XL2rYgh7HJU0Hk/5lK6piODbmdH4shd7GTQRzi1Uk+4xnAzyJck2UuDPceGDkd676i5nmejIKTp&#10;0/F7/KlvLlR7G+ychq9ZqcdteHsF4Sn4f/Gf+1MryOL6+CX+AHm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QUFMAAAADbAAAADwAAAAAAAAAAAAAAAACYAgAAZHJzL2Rvd25y&#10;ZXYueG1sUEsFBgAAAAAEAAQA9QAAAIUDAAAAAA==&#10;" fillcolor="#ffc000" strokecolor="#243f60 [1604]" strokeweight="2pt">
                  <v:textbo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Straight Arrow Connector 80" o:spid="_x0000_s1077" type="#_x0000_t32" style="position:absolute;left:32679;top:14709;width:27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m90sQAAADbAAAADwAAAGRycy9kb3ducmV2LnhtbESPQWvCQBSE70L/w/IKXkQ3epAYXaW1&#10;FJSCkLTeH9lnEpp9G7JbXf31bkHwOMzMN8xqE0wrztS7xrKC6SQBQVxa3XCl4Of7c5yCcB5ZY2uZ&#10;FFzJwWb9Mlhhpu2FczoXvhIRwi5DBbX3XSalK2sy6Ca2I47eyfYGfZR9JXWPlwg3rZwlyVwabDgu&#10;1NjRtqbyt/gzCsL7Nr0eFuamP/bHIs9HYf+lg1LD1/C2BOEp+Gf40d5pBekU/r/E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ub3SxAAAANsAAAAPAAAAAAAAAAAA&#10;AAAAAKECAABkcnMvZG93bnJldi54bWxQSwUGAAAAAAQABAD5AAAAkgMAAAAA&#10;" strokecolor="black [3213]" strokeweight="3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78" type="#_x0000_t34" style="position:absolute;left:39279;top:7235;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elscIAAADbAAAADwAAAGRycy9kb3ducmV2LnhtbESPQYvCMBSE7wv+h/AEb2tiBZFqFCkK&#10;gqdVYdfbo3m21ealNFHrv98IgsdhZr5h5svO1uJOra8caxgNFQji3JmKCw3Hw+Z7CsIHZIO1Y9Lw&#10;JA/LRe9rjqlxD/6h+z4UIkLYp6ihDKFJpfR5SRb90DXE0Tu71mKIsi2kafER4baWiVITabHiuFBi&#10;Q1lJ+XV/sxq8uuDxkJ2K5LzLLuPftfqr3VXrQb9bzUAE6sIn/G5vjYZpAq8v8Qf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UelscIAAADbAAAADwAAAAAAAAAAAAAA&#10;AAChAgAAZHJzL2Rvd25yZXYueG1sUEsFBgAAAAAEAAQA+QAAAJADAAAAAA==&#10;" adj="-20423" strokecolor="black [3213]" strokeweight="3pt">
                  <v:stroke endarrow="open"/>
                </v:shape>
                <v:shape id="Elbow Connector 82" o:spid="_x0000_s1079" type="#_x0000_t34" style="position:absolute;left:39438;top:14709;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sAKsIAAADbAAAADwAAAGRycy9kb3ducmV2LnhtbESPzarCMBSE94LvEI7gThMVLlKNIkVB&#10;cOUPqLtDc2yrzUlpota3Nxcu3OUwM98w82VrK/GixpeONYyGCgRx5kzJuYbTcTOYgvAB2WDlmDR8&#10;yMNy0e3MMTHuzXt6HUIuIoR9ghqKEOpESp8VZNEPXU0cvZtrLIYom1yaBt8Rbis5VupHWiw5LhRY&#10;U1pQ9jg8rQav7ng6ptd8fNul98l5rS6Ve2jd77WrGYhAbfgP/7W3RsN0Ar9f4g+Qi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gsAKsIAAADbAAAADwAAAAAAAAAAAAAA&#10;AAChAgAAZHJzL2Rvd25yZXYueG1sUEsFBgAAAAAEAAQA+QAAAJADAAAAAA==&#10;" adj="-20423" strokecolor="black [3213]" strokeweight="3pt">
                  <v:stroke endarrow="open"/>
                </v:shape>
                <v:roundrect id="Rounded Rectangle 83" o:spid="_x0000_s1080" style="position:absolute;left:43016;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SF8IA&#10;AADbAAAADwAAAGRycy9kb3ducmV2LnhtbESPQYvCMBSE74L/ITzBi2haWUSqUUQRhD2phb2+bZ5t&#10;sXmpTarZf28WFvY4zMw3zHobTCOe1LnasoJ0loAgLqyuuVSQX4/TJQjnkTU2lknBDznYboaDNWba&#10;vvhMz4svRYSwy1BB5X2bSemKigy6mW2Jo3eznUEfZVdK3eErwk0j50mykAZrjgsVtrSvqLhfeqMg&#10;pOnk8NV+5w8XrgsbbJ+Gz16p8SjsViA8Bf8f/muftILlB/x+iT9Ab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fxIXwgAAANsAAAAPAAAAAAAAAAAAAAAAAJgCAABkcnMvZG93&#10;bnJldi54bWxQSwUGAAAAAAQABAD1AAAAhwMAAAAA&#10;" fillcolor="#ffc000" strokecolor="#243f60 [1604]" strokeweight="2pt">
                  <v:textbo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Elbow Connector 84" o:spid="_x0000_s1081" type="#_x0000_t34" style="position:absolute;left:41823;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6olsAAAADcAAAADwAAAGRycy9kb3ducmV2LnhtbERPy4rCMBTdD/gP4QruxsQHMlSjSFEQ&#10;XPmA0d2lubbV5qY0Uevfm4Xg8nDes0VrK/GgxpeONQz6CgRx5kzJuYbjYf37B8IHZIOVY9LwIg+L&#10;eednholxT97RYx9yEUPYJ6ihCKFOpPRZQRZ939XEkbu4xmKIsMmlafAZw20lh0pNpMWSY0OBNaUF&#10;Zbf93Wrw6orHQ3rOh5dteh39r9Spcjete912OQURqA1f8ce9MRrGk7g2nolHQM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geqJbAAAAA3AAAAA8AAAAAAAAAAAAAAAAA&#10;oQIAAGRycy9kb3ducmV2LnhtbFBLBQYAAAAABAAEAPkAAACOAwAAAAA=&#10;" adj="-20423" strokecolor="black [3213]" strokeweight="3pt">
                  <v:stroke endarrow="open"/>
                </v:shape>
                <v:shape id="Elbow Connector 85" o:spid="_x0000_s1082" type="#_x0000_t34" style="position:absolute;left:41903;top:32378;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yjssMAAADbAAAADwAAAGRycy9kb3ducmV2LnhtbESPQWvCQBSE7wX/w/KE3uquFkSiq0iw&#10;UOipiaDeHtlnEs2+Ddltkv77bkHwOMzMN8xmN9pG9NT52rGG+UyBIC6cqbnUcMw/3lYgfEA22Dgm&#10;Db/kYbedvGwwMW7gb+qzUIoIYZ+ghiqENpHSFxVZ9DPXEkfv6jqLIcqulKbDIcJtIxdKLaXFmuNC&#10;hS2lFRX37Mdq8OqGxzy9lIvrV3p7Px3UuXF3rV+n434NItAYnuFH+9NoWC3h/0v8AXL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8o7LDAAAA2wAAAA8AAAAAAAAAAAAA&#10;AAAAoQIAAGRycy9kb3ducmV2LnhtbFBLBQYAAAAABAAEAPkAAACRAwAAAAA=&#10;" adj="-20423" strokecolor="black [3213]" strokeweight="3pt">
                  <v:stroke endarrow="open"/>
                </v:shape>
                <v:line id="Straight Connector 86" o:spid="_x0000_s1083" style="position:absolute;flip:x;visibility:visible;mso-wrap-style:square" from="33554,21786" to="41314,2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G+RcYAAADbAAAADwAAAGRycy9kb3ducmV2LnhtbESPT2vCQBTE70K/w/IKvZlNPdQQ3QSp&#10;f1ALttVeentkn0kw+zZmV43fvlso9DjMzG+Yad6bRlypc7VlBc9RDIK4sLrmUsHXYTlMQDiPrLGx&#10;TAru5CDPHgZTTLW98Sdd974UAcIuRQWV920qpSsqMugi2xIH72g7gz7IrpS6w1uAm0aO4vhFGqw5&#10;LFTY0mtFxWl/MQp6X2/e3ufnRbJabz92iTt9b2Ws1NNjP5uA8NT7//Bfe60VJGP4/RJ+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hvkXGAAAA2wAAAA8AAAAAAAAA&#10;AAAAAAAAoQIAAGRycy9kb3ducmV2LnhtbFBLBQYAAAAABAAEAPkAAACUAwAAAAA=&#10;" strokecolor="#4f81bd [3204]" strokeweight="3pt"/>
                <v:shape id="Straight Arrow Connector 87" o:spid="_x0000_s1084" type="#_x0000_t32" style="position:absolute;left:33315;top:17810;width:0;height:40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Z/97wAAADbAAAADwAAAGRycy9kb3ducmV2LnhtbERPSwrCMBDdC94hjOBOUwWlVKOIKLgS&#10;rR5gaMa22ExKE9vq6c1CcPl4//W2N5VoqXGlZQWzaQSCOLO65FzB/XacxCCcR9ZYWSYFb3Kw3QwH&#10;a0y07fhKbepzEULYJaig8L5OpHRZQQbd1NbEgXvYxqAPsMmlbrAL4aaS8yhaSoMlh4YCa9oXlD3T&#10;l1Hw2R/atq7S86xbLPqz6Zy+PGOlxqN+twLhqfd/8c990griMDZ8CT9Abr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sMZ/97wAAADbAAAADwAAAAAAAAAAAAAAAAChAgAA&#10;ZHJzL2Rvd25yZXYueG1sUEsFBgAAAAAEAAQA+QAAAIoDAAAAAA==&#10;" strokecolor="#4f81bd [3204]" strokeweight="3pt">
                  <v:stroke endarrow="open"/>
                </v:shape>
                <v:shape id="Elbow Connector 88" o:spid="_x0000_s1085" type="#_x0000_t34" style="position:absolute;left:15862;top:11649;width:12503;height:378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pDG78AAADbAAAADwAAAGRycy9kb3ducmV2LnhtbESPwQrCMBBE74L/EFbwpqkiUqtRRBAE&#10;8VD1A5ZmbYvNpjax1r83guBxmJk3zGrTmUq01LjSsoLJOAJBnFldcq7getmPYhDOI2usLJOCNznY&#10;rPu9FSbavjil9uxzESDsElRQeF8nUrqsIINubGvi4N1sY9AH2eRSN/gKcFPJaRTNpcGSw0KBNe0K&#10;yu7np1HgT9G+OqbzuHvPdo+HnS7aFE9KDQfddgnCU+f/4V/7oBXEC/h+CT9Ar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dpDG78AAADbAAAADwAAAAAAAAAAAAAAAACh&#10;AgAAZHJzL2Rvd25yZXYueG1sUEsFBgAAAAAEAAQA+QAAAI0DAAAAAA==&#10;" adj="20482" strokecolor="black [3213]" strokeweight="3pt">
                  <v:stroke endarrow="open"/>
                </v:shape>
                <v:shape id="Elbow Connector 89" o:spid="_x0000_s1086" type="#_x0000_t34" style="position:absolute;left:23376;top:32202;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AIgMEAAADbAAAADwAAAGRycy9kb3ducmV2LnhtbERPz2vCMBS+D/wfwhN2WxMdDK1GkbLB&#10;YCdrQb09mmdbbV5Kk9nuvzeHgceP7/d6O9pW3Kn3jWMNs0SBIC6dabjSUBy+3hYgfEA22DomDX/k&#10;YbuZvKwxNW7gPd3zUIkYwj5FDXUIXSqlL2uy6BPXEUfu4nqLIcK+kqbHIYbbVs6V+pAWG44NNXaU&#10;1VTe8l+rwasrFofsXM0vP9n1/fipTq27af06HXcrEIHG8BT/u7+NhmVcH7/EHyA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AAiAwQAAANsAAAAPAAAAAAAAAAAAAAAA&#10;AKECAABkcnMvZG93bnJldi54bWxQSwUGAAAAAAQABAD5AAAAjwMAAAAA&#10;" adj="-20423" strokecolor="black [3213]" strokeweight="3pt">
                  <v:stroke endarrow="open"/>
                </v:shape>
                <v:shape id="Elbow Connector 90" o:spid="_x0000_s1087" type="#_x0000_t34" style="position:absolute;left:23376;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ytG8MAAADbAAAADwAAAGRycy9kb3ducmV2LnhtbESPT2sCMRTE7wW/Q3hCb91EhVLXjSKL&#10;BaGnqqDeHpvn/s3Lskl1++2bQqHHYWZ+w2Sb0XbiToOvHWuYJQoEceFMzaWG0/H95Q2ED8gGO8ek&#10;4Zs8bNaTpwxT4x78SfdDKEWEsE9RQxVCn0rpi4os+sT1xNG7ucFiiHIopRnwEeG2k3OlXqXFmuNC&#10;hT3lFRXt4ctq8KrB0zG/lvPbR94szjt16Vyr9fN03K5ABBrDf/ivvTcaljP4/RJ/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rRvDAAAA2wAAAA8AAAAAAAAAAAAA&#10;AAAAoQIAAGRycy9kb3ducmV2LnhtbFBLBQYAAAAABAAEAPkAAACRAwAAAAA=&#10;" adj="-20423" strokecolor="black [3213]" strokeweight="3pt">
                  <v:stroke endarrow="open"/>
                </v:shape>
                <v:roundrect id="Rounded Rectangle 91" o:spid="_x0000_s1088" style="position:absolute;left:25921;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5JcIA&#10;AADbAAAADwAAAGRycy9kb3ducmV2LnhtbESPQYvCMBSE7wv+h/AEL4um9SDaNcqiCIKn1YLXZ/O2&#10;Ldu81CbV+O83guBxmJlvmOU6mEbcqHO1ZQXpJAFBXFhdc6kgP+3GcxDOI2tsLJOCBzlYrwYfS8y0&#10;vfMP3Y6+FBHCLkMFlfdtJqUrKjLoJrYljt6v7Qz6KLtS6g7vEW4aOU2SmTRYc1yosKVNRcXfsTcK&#10;Qpp+bs/tJb+6cJrZYPs0HHqlRsPw/QXCU/Dv8Ku91woWU3h+i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7klwgAAANsAAAAPAAAAAAAAAAAAAAAAAJgCAABkcnMvZG93&#10;bnJldi54bWxQSwUGAAAAAAQABAD1AAAAhwMAAAAA&#10;" fillcolor="#ffc000" strokecolor="#243f60 [1604]" strokeweight="2pt">
                  <v:textbo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line id="Straight Connector 92" o:spid="_x0000_s1089" style="position:absolute;flip:x;visibility:visible;mso-wrap-style:square" from="33713,13517" to="41473,13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Mum8UAAADbAAAADwAAAGRycy9kb3ducmV2LnhtbESPW2vCQBSE34X+h+UUfNONFUq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Mum8UAAADbAAAADwAAAAAAAAAA&#10;AAAAAAChAgAAZHJzL2Rvd25yZXYueG1sUEsFBgAAAAAEAAQA+QAAAJMDAAAAAA==&#10;" strokecolor="#4f81bd [3204]" strokeweight="3pt"/>
                <v:shape id="Straight Arrow Connector 93" o:spid="_x0000_s1090" type="#_x0000_t32" style="position:absolute;left:33554;top:9462;width:0;height:40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LjL8EAAADbAAAADwAAAGRycy9kb3ducmV2LnhtbESP0YrCMBRE3wX/IVzBN01ddNFqFBEF&#10;n8StfsClubbF5qY02bb69UYQfBxm5gyz2nSmFA3VrrCsYDKOQBCnVhecKbheDqM5COeRNZaWScGD&#10;HGzW/d4KY21b/qMm8ZkIEHYxKsi9r2IpXZqTQTe2FXHwbrY26IOsM6lrbAPclPInin6lwYLDQo4V&#10;7XJK78m/UfDc7ZumKpPTpJ3NupNpnT7f50oNB912CcJT57/hT/uoFSym8P4SfoB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UuMvwQAAANsAAAAPAAAAAAAAAAAAAAAA&#10;AKECAABkcnMvZG93bnJldi54bWxQSwUGAAAAAAQABAD5AAAAjwMAAAAA&#10;" strokecolor="#4f81bd [3204]" strokeweight="3pt">
                  <v:stroke endarrow="open"/>
                </v:shape>
                <v:line id="Straight Connector 94" o:spid="_x0000_s1091" style="position:absolute;flip:x;visibility:visible;mso-wrap-style:square" from="36416,31010" to="42881,31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YTdMUAAADbAAAADwAAAGRycy9kb3ducmV2LnhtbESPW2vCQBSE34X+h+UUfNONBUu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YTdMUAAADbAAAADwAAAAAAAAAA&#10;AAAAAAChAgAAZHJzL2Rvd25yZXYueG1sUEsFBgAAAAAEAAQA+QAAAJMDAAAAAA==&#10;" strokecolor="#4f81bd [3204]" strokeweight="3pt"/>
                <v:shape id="Straight Arrow Connector 95" o:spid="_x0000_s1092" type="#_x0000_t32" style="position:absolute;left:36337;top:28068;width:0;height:30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zYw8MAAADbAAAADwAAAGRycy9kb3ducmV2LnhtbESP0WqDQBRE3wP9h+UW+hbXFCLGuEoI&#10;KfQptLYfcHFvVHTvirtR26/vFgp9HGbmDJOXqxnETJPrLCvYRTEI4trqjhsFnx8v2xSE88gaB8uk&#10;4IsclMXDJsdM24Xfaa58IwKEXYYKWu/HTEpXt2TQRXYkDt7NTgZ9kFMj9YRLgJtBPsdxIg12HBZa&#10;HOncUt1Xd6Pg+3yZ53Gorrtlv1+vZnH6rU+VenpcT0cQnlb/H/5rv2oFhwR+v4QfI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M2MPDAAAA2wAAAA8AAAAAAAAAAAAA&#10;AAAAoQIAAGRycy9kb3ducmV2LnhtbFBLBQYAAAAABAAEAPkAAACRAwAAAAA=&#10;" strokecolor="#4f81bd [3204]" strokeweight="3pt">
                  <v:stroke endarrow="open"/>
                </v:shape>
                <v:line id="Straight Connector 96" o:spid="_x0000_s1093" style="position:absolute;flip:x;visibility:visible;mso-wrap-style:square" from="36337,38404" to="42801,38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gomMUAAADbAAAADwAAAGRycy9kb3ducmV2LnhtbESPS2/CMBCE70j9D9ZW4gYOPdAQMAi1&#10;peIh8b70toq3SUS8DrEL4d/XSEgcRzPzjWY0aUwpLlS7wrKCXjcCQZxaXXCm4HiYdWIQziNrLC2T&#10;ghs5mIxfWiNMtL3yji57n4kAYZeggtz7KpHSpTkZdF1bEQfv19YGfZB1JnWN1wA3pXyLor40WHBY&#10;yLGij5zS0/7PKGh8sVhtPs9f8fd8uV3H7vSzlJFS7ddmOgThqfHP8KM91woG73D/En6AH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gomMUAAADbAAAADwAAAAAAAAAA&#10;AAAAAAChAgAAZHJzL2Rvd25yZXYueG1sUEsFBgAAAAAEAAQA+QAAAJMDAAAAAA==&#10;" strokecolor="#4f81bd [3204]" strokeweight="3pt"/>
                <v:shape id="Straight Arrow Connector 97" o:spid="_x0000_s1094" type="#_x0000_t32" style="position:absolute;left:36337;top:34906;width:0;height:3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pKrwAAADbAAAADwAAAGRycy9kb3ducmV2LnhtbERPSwrCMBDdC94hjOBOUwVFq1FEFFyJ&#10;Vg8wNGNbbCaliW319GYhuHy8/3rbmVI0VLvCsoLJOAJBnFpdcKbgfjuOFiCcR9ZYWiYFb3Kw3fR7&#10;a4y1bflKTeIzEULYxagg976KpXRpTgbd2FbEgXvY2qAPsM6krrEN4aaU0yiaS4MFh4YcK9rnlD6T&#10;l1Hw2R+apiqT86SdzbqzaZ2+PBdKDQfdbgXCU+f/4p/7pBUsw9jwJfwAufk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R/pKrwAAADbAAAADwAAAAAAAAAAAAAAAAChAgAA&#10;ZHJzL2Rvd25yZXYueG1sUEsFBgAAAAAEAAQA+QAAAIoDAAAAAA==&#10;" strokecolor="#4f81bd [3204]" strokeweight="3pt">
                  <v:stroke endarrow="open"/>
                </v:shape>
                <v:shape id="Text Box 343" o:spid="_x0000_s1095" type="#_x0000_t202" style="position:absolute;left:62258;top:14312;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tH8YA&#10;AADbAAAADwAAAGRycy9kb3ducmV2LnhtbESPT2vCQBTE74LfYXmCF9FNK/1jdJVStJXeaqzi7ZF9&#10;JsHs25Bdk/TbdwuCx2FmfsMsVp0pRUO1KywreJhEIIhTqwvOFOyTzfgVhPPIGkvLpOCXHKyW/d4C&#10;Y21b/qZm5zMRIOxiVJB7X8VSujQng25iK+LgnW1t0AdZZ1LX2Aa4KeVjFD1LgwWHhRwres8pveyu&#10;RsFplB2/XPfx006fptX6s0leDjpRajjo3uYgPHX+Hr61t1rBbAb/X8IP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rtH8YAAADbAAAADwAAAAAAAAAAAAAAAACYAgAAZHJz&#10;L2Rvd25yZXYueG1sUEsFBgAAAAAEAAQA9QAAAIsDAAAAAA==&#10;" fillcolor="white [3201]" stroked="f" strokeweight=".5pt">
                  <v:textbox>
                    <w:txbxContent>
                      <w:p w:rsidR="001A4F36" w:rsidRDefault="001A4F36" w:rsidP="001A4F36">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v:textbox>
                </v:shape>
                <v:shape id="Text Box 344" o:spid="_x0000_s1096" type="#_x0000_t202" style="position:absolute;left:57328;top:23694;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scA&#10;AADcAAAADwAAAGRycy9kb3ducmV2LnhtbESPS2vDQAyE74H+h0WFXkqybkOT4GQTSumL3hrnQW7C&#10;q9qmXq3xbm3n30eHQm4SM5r5tNoMrlYdtaHybOBhkoAizr2tuDCwy97GC1AhIlusPZOBMwXYrG9G&#10;K0yt7/mbum0slIRwSNFAGWOTah3ykhyGiW+IRfvxrcMoa1to22Iv4a7Wj0ky0w4rloYSG3opKf/d&#10;/jkDp/vi+BWG930/fZo2rx9dNj/YzJi72+F5CSrSEK/m/+tPK/iJ4Ms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wP/7HAAAA3AAAAA8AAAAAAAAAAAAAAAAAmAIAAGRy&#10;cy9kb3ducmV2LnhtbFBLBQYAAAAABAAEAPUAAACMAwAAAAA=&#10;" fillcolor="white [3201]" stroked="f" strokeweight=".5pt">
                  <v:textbox>
                    <w:txbxContent>
                      <w:p w:rsidR="001A4F36" w:rsidRDefault="001A4F36" w:rsidP="001A4F36">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7" o:spid="_x0000_s1097" type="#_x0000_t202" style="position:absolute;left:40392;top:6361;width:10433;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v:textbox>
                </v:shape>
                <v:shape id="Text Box 345" o:spid="_x0000_s1098" type="#_x0000_t202" style="position:absolute;left:57965;top:31328;width:92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1A4F36" w:rsidRDefault="001A4F36" w:rsidP="001A4F36">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6" o:spid="_x0000_s1099" type="#_x0000_t202" style="position:absolute;left:24490;top:10416;width:6985;height:4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icQA&#10;AADcAAAADwAAAGRycy9kb3ducmV2LnhtbERPTWvCQBC9C/0PyxR6Ed1oaJXUVUSsLd5q1NLbkJ0m&#10;wexsyK5J+u+7BcHbPN7nLFa9qURLjSstK5iMIxDEmdUl5wqO6dtoDsJ5ZI2VZVLwSw5Wy4fBAhNt&#10;O/6k9uBzEULYJaig8L5OpHRZQQbd2NbEgfuxjUEfYJNL3WAXwk0lp1H0Ig2WHBoKrGlTUHY5XI2C&#10;72H+tXf97tTFz3G9fW/T2VmnSj099utXEJ56fxff3B86zI9i+H8mX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ioYnEAAAA3AAAAA8AAAAAAAAAAAAAAAAAmAIAAGRycy9k&#10;b3ducmV2LnhtbFBLBQYAAAAABAAEAPUAAACJAwAAAAA=&#10;" fillcolor="white [3201]" stroked="f" strokeweight=".5pt">
                  <v:textbo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49" o:spid="_x0000_s1100" type="#_x0000_t202" style="position:absolute;left:8666;top:16220;width:5861;height:4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5/cQA&#10;AADcAAAADwAAAGRycy9kb3ducmV2LnhtbERPTWvCQBC9F/wPywi9lLqp1laiqxRpVbxpquJtyI5J&#10;MDsbstsk/nu3UOhtHu9zZovOlKKh2hWWFbwMIhDEqdUFZwq+k6/nCQjnkTWWlknBjRws5r2HGcba&#10;tryjZu8zEULYxagg976KpXRpTgbdwFbEgbvY2qAPsM6krrEN4aaUwyh6kwYLDg05VrTMKb3uf4yC&#10;81N22rpudWhH41H1uW6S96NOlHrsdx9TEJ46/y/+c290mB+9wu8z4QI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LOf3EAAAA3AAAAA8AAAAAAAAAAAAAAAAAmAIAAGRycy9k&#10;b3ducmV2LnhtbFBLBQYAAAAABAAEAPUAAACJAwAAAAA=&#10;" fillcolor="white [3201]" stroked="f" strokeweight=".5pt">
                  <v:textbox>
                    <w:txbxContent>
                      <w:p w:rsidR="001A4F36" w:rsidRDefault="001A4F36" w:rsidP="001A4F36">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51" o:spid="_x0000_s1101" type="#_x0000_t202" style="position:absolute;left:318;top:25285;width:12674;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UCEcQA&#10;AADcAAAADwAAAGRycy9kb3ducmV2LnhtbERPS2vCQBC+C/6HZQpepG5U1JK6ipTaFm8mfdDbkJ0m&#10;wexsyK5J/PduQfA2H99z1tveVKKlxpWWFUwnEQjizOqScwWf6f7xCYTzyBory6TgQg62m+FgjbG2&#10;HR+pTXwuQgi7GBUU3texlC4ryKCb2Jo4cH+2MegDbHKpG+xCuKnkLIqW0mDJoaHAml4Kyk7J2Sj4&#10;Hec/B9e/fXXzxbx+fW/T1bdOlRo99LtnEJ56fxff3B86zI+W8P9MuE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VAhHEAAAA3AAAAA8AAAAAAAAAAAAAAAAAmAIAAGRycy9k&#10;b3ducmV2LnhtbFBLBQYAAAAABAAEAPUAAACJAwAAAAA=&#10;" fillcolor="white [3201]" stroked="f" strokeweight=".5pt">
                  <v:textbox>
                    <w:txbxContent>
                      <w:p w:rsidR="001A4F36" w:rsidRDefault="001A4F36" w:rsidP="001A4F36">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Read Data Bus (dout) </w:t>
                        </w:r>
                      </w:p>
                    </w:txbxContent>
                  </v:textbox>
                </v:shape>
                <v:shape id="Text Box 352" o:spid="_x0000_s1102" type="#_x0000_t202" style="position:absolute;left:30294;top:2544;width:914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4XJcAA&#10;AADcAAAADwAAAGRycy9kb3ducmV2LnhtbERPTWsCMRC9F/ofwhR6q9n2UNfVKLbYUvBUFc/DZkyC&#10;m8mSpOv23zeC0Ns83ucsVqPvxEAxucAKnicVCOI2aMdGwWH/8VSDSBlZYxeYFPxSgtXy/m6BjQ4X&#10;/qZhl40oIZwaVGBz7hspU2vJY5qEnrhwpxA95gKjkTripYT7Tr5U1av06Lg0WOzp3VJ73v14BZs3&#10;MzNtjdFuau3cMB5PW/Op1OPDuJ6DyDTmf/HN/aXL/GoK12fK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O4XJcAAAADcAAAADwAAAAAAAAAAAAAAAACYAgAAZHJzL2Rvd25y&#10;ZXYueG1sUEsFBgAAAAAEAAQA9QAAAIUDAAAAAA==&#10;" fillcolor="white [3201]" strokeweight=".5pt">
                  <v:textbox>
                    <w:txbxContent>
                      <w:p w:rsidR="001A4F36" w:rsidRDefault="001A4F36" w:rsidP="001A4F36">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dout check</w:t>
                        </w:r>
                      </w:p>
                    </w:txbxContent>
                  </v:textbox>
                </v:shape>
                <v:shape id="Straight Arrow Connector 107" o:spid="_x0000_s1103" type="#_x0000_t32" style="position:absolute;left:17174;top:4055;width:13113;height:102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Xo+cUAAADcAAAADwAAAGRycy9kb3ducmV2LnhtbESPTWvCQBCG74X+h2UKvdVNxZYSXUUq&#10;hRahJSqItzE7JsHsbNjdmvjvnUOhtxnm/Xhmthhcqy4UYuPZwPMoA0VcettwZWC3/Xh6AxUTssXW&#10;Mxm4UoTF/P5uhrn1PRd02aRKSQjHHA3UKXW51rGsyWEc+Y5YbicfHCZZQ6VtwF7CXavHWfaqHTYs&#10;DTV29F5Ted78OilZTYqX9X59nFCx/OmPX4fvFA7GPD4MyymoREP6F/+5P63gZ0Ir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gXo+cUAAADcAAAADwAAAAAAAAAA&#10;AAAAAAChAgAAZHJzL2Rvd25yZXYueG1sUEsFBgAAAAAEAAQA+QAAAJMDAAAAAA==&#10;" strokecolor="#4579b8 [3044]">
                  <v:stroke endarrow="open"/>
                </v:shape>
                <v:shape id="Straight Arrow Connector 108" o:spid="_x0000_s1104" type="#_x0000_t32" style="position:absolute;left:33713;top:5406;width:165;height:25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lNYsYAAADcAAAADwAAAGRycy9kb3ducmV2LnhtbESPQWvCQBCF70L/wzIFb7qpqLSpq0hF&#10;UIRK0kLxNmanSWh2NuyuJv333YLgbYb35n1vFqveNOJKzteWFTyNExDEhdU1lwo+P7ajZxA+IGts&#10;LJOCX/KwWj4MFphq23FG1zyUIoawT1FBFUKbSumLigz6sW2Jo/ZtncEQV1dK7bCL4aaRkySZS4M1&#10;R0KFLb1VVPzkFxMhm2k2O3wdzlPK1sfuvD+9B3dSavjYr19BBOrD3Xy73ulYP3mB/2fiBH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JTWLGAAAA3AAAAA8AAAAAAAAA&#10;AAAAAAAAoQIAAGRycy9kb3ducmV2LnhtbFBLBQYAAAAABAAEAPkAAACUAwAAAAA=&#10;" strokecolor="#4579b8 [3044]">
                  <v:stroke endarrow="open"/>
                </v:shape>
                <v:shape id="Straight Arrow Connector 109" o:spid="_x0000_s1105" type="#_x0000_t32" style="position:absolute;left:17095;top:5327;width:15176;height:209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pyIsUAAADcAAAADwAAAGRycy9kb3ducmV2LnhtbESPTWvCQBCG74X+h2UKvdWNxZYSXUVa&#10;Ci2CJVYQb2N2TEKzs2F3a+K/dw6Ctxnm/Xhmthhcq04UYuPZwHiUgSIuvW24MrD9/Xx6AxUTssXW&#10;Mxk4U4TF/P5uhrn1PRd02qRKSQjHHA3UKXW51rGsyWEc+Y5YbkcfHCZZQ6VtwF7CXaufs+xVO2xY&#10;Gmrs6L2m8m/z76TkY1K8rHarw4SK5U9/+N6vU9gb8/gwLKegEg3pJr66v6zgjwVfnpEJ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apyIsUAAADcAAAADwAAAAAAAAAA&#10;AAAAAAChAgAAZHJzL2Rvd25yZXYueG1sUEsFBgAAAAAEAAQA+QAAAJMDAAAAAA==&#10;" strokecolor="#4579b8 [3044]">
                  <v:stroke endarrow="open"/>
                </v:shape>
                <v:shape id="Straight Arrow Connector 110" o:spid="_x0000_s1106" type="#_x0000_t32" style="position:absolute;left:1987;top:5327;width:28378;height:23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bXucYAAADcAAAADwAAAGRycy9kb3ducmV2LnhtbESPQWvCQBCF7wX/wzKCt7pJsVKiq4hS&#10;sAgtUUG8jdkxCWZnw+7WpP++WxB6m+G9ed+b+bI3jbiT87VlBek4AUFcWF1zqeB4eH9+A+EDssbG&#10;Min4IQ/LxeBpjpm2Hed034dSxBD2GSqoQmgzKX1RkUE/ti1x1K7WGQxxdaXUDrsYbhr5kiRTabDm&#10;SKiwpXVFxW3/bSJkM8lfd6fdZUL56qu7fJw/gzsrNRr2qxmIQH34Nz+utzrWT1P4eyZO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m17nGAAAA3AAAAA8AAAAAAAAA&#10;AAAAAAAAoQIAAGRycy9kb3ducmV2LnhtbFBLBQYAAAAABAAEAPkAAACUAwAAAAA=&#10;" strokecolor="#4579b8 [3044]">
                  <v:stroke endarrow="open"/>
                </v:shape>
                <v:oval id="Oval 111" o:spid="_x0000_s1107" style="position:absolute;left:66393;top:42300;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FgusAA&#10;AADcAAAADwAAAGRycy9kb3ducmV2LnhtbERPTYvCMBC9C/sfwizszab2sEg1FikIZQ/CqngemrEt&#10;TSa1yWr992ZB8DaP9znrYrJG3Gj0nWMFiyQFQVw73XGj4HTczZcgfEDWaByTggd5KDYfszXm2t35&#10;l26H0IgYwj5HBW0IQy6lr1uy6BM3EEfu4kaLIcKxkXrEewy3RmZp+i0tdhwbWhyobKnuD39Wwc82&#10;W04+2x9NXw2luZ7LyvFDqa/PabsCEWgKb/HLXek4f5HB/zPxAr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2FgusAAAADcAAAADwAAAAAAAAAAAAAAAACYAgAAZHJzL2Rvd25y&#10;ZXYueG1sUEsFBgAAAAAEAAQA9QAAAIUDAAAAAA==&#10;" fillcolor="#9bbb59 [3206]" strokecolor="#243f60 [1604]" strokeweight="2pt"/>
                <v:roundrect id="Rounded Rectangle 112" o:spid="_x0000_s1108" style="position:absolute;left:63928;top:38086;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MMEA&#10;AADcAAAADwAAAGRycy9kb3ducmV2LnhtbERP32vCMBB+F/Y/hBvsRTTNBBnVKEMZDPakFny9NWdb&#10;bC5dk2r23xtB8O0+vp+3XEfbigv1vnGsQU0zEMSlMw1XGorD1+QDhA/IBlvHpOGfPKxXL6Ml5sZd&#10;eUeXfahECmGfo4Y6hC6X0pc1WfRT1xEn7uR6iyHBvpKmx2sKt618z7K5tNhwaqixo01N5Xk/WA1R&#10;qfH22P0Wfz4e5i66QcWfQeu31/i5ABEohqf44f42ab6awf2ZdIF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VFzDBAAAA3AAAAA8AAAAAAAAAAAAAAAAAmAIAAGRycy9kb3du&#10;cmV2LnhtbFBLBQYAAAAABAAEAPUAAACGAwAAAAA=&#10;" fillcolor="#ffc000" strokecolor="#243f60 [1604]" strokeweight="2pt">
                  <v:textbox>
                    <w:txbxContent>
                      <w:p w:rsidR="001A4F36" w:rsidRPr="00B032FD" w:rsidRDefault="001A4F36" w:rsidP="001A4F36">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v:textbox>
                </v:roundrect>
                <v:shape id="TextBox 5" o:spid="_x0000_s1109" type="#_x0000_t202" style="position:absolute;left:73293;top:36321;width:11887;height:7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wWcMA&#10;AADcAAAADwAAAGRycy9kb3ducmV2LnhtbESPQYvCMBSE7wv+h/AEb2uiqGg1iiiCJ5d1VfD2aJ5t&#10;sXkpTbT135uFhT0OM/MNs1i1thRPqn3hWMOgr0AQp84UnGk4/ew+pyB8QDZYOiYNL/KwWnY+FpgY&#10;1/A3PY8hExHCPkENeQhVIqVPc7Lo+64ijt7N1RZDlHUmTY1NhNtSDpWaSIsFx4UcK9rklN6PD6vh&#10;fLhdLyP1lW3tuGpcqyTbmdS6123XcxCB2vAf/mvvjYbRZ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vwWcMAAADcAAAADwAAAAAAAAAAAAAAAACYAgAAZHJzL2Rv&#10;d25yZXYueG1sUEsFBgAAAAAEAAQA9QAAAIgDAAAAAA==&#10;" filled="f" stroked="f">
                  <v:textbox>
                    <w:txbxContent>
                      <w:p w:rsidR="001A4F36" w:rsidRDefault="001A4F36" w:rsidP="001A4F36">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v:textbox>
                </v:shape>
                <v:shape id="TextBox 114" o:spid="_x0000_s1110" type="#_x0000_t202" style="position:absolute;left:73225;top:41979;width:11887;height: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qpcIA&#10;AADcAAAADwAAAGRycy9kb3ducmV2LnhtbERPyWrDMBC9F/IPYgK91ZJLUhLHigktgZ5amg1yG6yJ&#10;bWKNjKXG7t9XhUJu83jr5MVoW3Gj3jeONaSJAkFcOtNwpeGw3z4tQPiAbLB1TBp+yEOxnjzkmBk3&#10;8BfddqESMYR9hhrqELpMSl/WZNEnriOO3MX1FkOEfSVNj0MMt618VupFWmw4NtTY0WtN5XX3bTUc&#10;Py7n00x9Vm923g1uVJLtUmr9OB03KxCBxnAX/7vfTZyfzuHvmXi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qlwgAAANwAAAAPAAAAAAAAAAAAAAAAAJgCAABkcnMvZG93&#10;bnJldi54bWxQSwUGAAAAAAQABAD1AAAAhwMAAAAA&#10;" filled="f" stroked="f">
                  <v:textbox>
                    <w:txbxContent>
                      <w:p w:rsidR="001A4F36" w:rsidRDefault="001A4F36" w:rsidP="001A4F36">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v:textbox>
                </v:shape>
                <v:shape id="Elbow Connector 115" o:spid="_x0000_s1111" type="#_x0000_t34" style="position:absolute;left:66313;top:46594;width:5557;height: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wFvsMAAADcAAAADwAAAGRycy9kb3ducmV2LnhtbERPTWvCQBC9C/6HZYRexGzsIUjMKiqW&#10;FppLYy+9TbPTbDA7G7JbE/99t1DobR7vc4r9ZDtxo8G3jhWskxQEce10y42C98vTagPCB2SNnWNS&#10;cCcP+918VmCu3chvdKtCI2II+xwVmBD6XEpfG7LoE9cTR+7LDRZDhEMj9YBjDLedfEzTTFpsOTYY&#10;7OlkqL5W31bB6z18Hu3mqM0SP/pnGsv0PJZKPSymwxZEoCn8i//cLzrOX2fw+0y8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8Bb7DAAAA3AAAAA8AAAAAAAAAAAAA&#10;AAAAoQIAAGRycy9kb3ducmV2LnhtbFBLBQYAAAAABAAEAPkAAACRAwAAAAA=&#10;" strokecolor="black [3213]" strokeweight="3pt">
                  <v:stroke endarrow="open"/>
                </v:shape>
                <v:shape id="Straight Arrow Connector 117" o:spid="_x0000_s1112" type="#_x0000_t32" style="position:absolute;left:65916;top:48980;width:605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qDFMUAAADcAAAADwAAAGRycy9kb3ducmV2LnhtbESPT2sCQQzF74LfYUjBi+isUqzd7ihS&#10;EOyl0K0Xb2Em+4fuZJadqa7fvjkUvCW8l/d+Kfaj79SVhtgGNrBaZqCIbXAt1wbO38fFFlRMyA67&#10;wGTgThH2u+mkwNyFG3/RtUy1khCOORpoUupzraNtyGNchp5YtCoMHpOsQ63dgDcJ951eZ9lGe2xZ&#10;Ghrs6b0h+1P+egPd5WP7ia/+/GJ1yE7zqny2WBozexoPb6ASjelh/r8+OcFfCa08IxPo3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qDFMUAAADcAAAADwAAAAAAAAAA&#10;AAAAAAChAgAAZHJzL2Rvd25yZXYueG1sUEsFBgAAAAAEAAQA+QAAAJMDAAAAAA==&#10;" strokecolor="#4579b8 [3044]" strokeweight="3pt">
                  <v:stroke endarrow="open"/>
                </v:shape>
                <v:shape id="TextBox 118" o:spid="_x0000_s1113" type="#_x0000_t202" style="position:absolute;left:73222;top:45554;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oMAA&#10;AADcAAAADwAAAGRycy9kb3ducmV2LnhtbERPS4vCMBC+L/gfwgh7WxNlV7QaRRRhTys+wdvQjG2x&#10;mZQm2u6/N4LgbT6+50znrS3FnWpfONbQ7ykQxKkzBWcaDvv11wiED8gGS8ek4Z88zGedjykmxjW8&#10;pfsuZCKGsE9QQx5ClUjp05ws+p6riCN3cbXFEGGdSVNjE8NtKQdKDaXFgmNDjhUtc0qvu5vVcPy7&#10;nE/fapOt7E/VuFZJtmOp9We3XUxABGrDW/xy/5o4vz+G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goMAAAADcAAAADwAAAAAAAAAAAAAAAACYAgAAZHJzL2Rvd25y&#10;ZXYueG1sUEsFBgAAAAAEAAQA9QAAAIUDAAAAAA==&#10;" filled="f" stroked="f">
                  <v:textbox>
                    <w:txbxContent>
                      <w:p w:rsidR="001A4F36" w:rsidRDefault="001A4F36" w:rsidP="001A4F36">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v:textbox>
                </v:shape>
                <v:shape id="TextBox 119" o:spid="_x0000_s1114" type="#_x0000_t202" style="position:absolute;left:73225;top:47942;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gMQA&#10;AADcAAAADwAAAGRycy9kb3ducmV2LnhtbESPQWvCQBCF70L/wzKF3nS3UqWNrlJaBE8WtRW8Ddkx&#10;CWZnQ3Y18d93DoK3Gd6b976ZL3tfqyu1sQps4XVkQBHnwVVcWPjdr4bvoGJCdlgHJgs3irBcPA3m&#10;mLnQ8Zauu1QoCeGYoYUypSbTOuYleYyj0BCLdgqtxyRrW2jXYifhvtZjY6baY8XSUGJDXyXl593F&#10;W/jbnI6HN/NTfPtJ04XeaPYf2tqX5/5zBipRnx7m+/XaCf5Y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Q4DEAAAA3AAAAA8AAAAAAAAAAAAAAAAAmAIAAGRycy9k&#10;b3ducmV2LnhtbFBLBQYAAAAABAAEAPUAAACJAwAAAAA=&#10;" filled="f" stroked="f">
                  <v:textbox>
                    <w:txbxContent>
                      <w:p w:rsidR="001A4F36" w:rsidRDefault="001A4F36" w:rsidP="001A4F36">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v:textbox>
                </v:shape>
                <v:shape id="Text Box 350" o:spid="_x0000_s1115" type="#_x0000_t202" style="position:absolute;top:3533;width:9721;height:2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ecZsQA&#10;AADcAAAADwAAAGRycy9kb3ducmV2LnhtbERPS2vCQBC+C/6HZQpeim6q+CB1lVLqg95qtKW3ITtN&#10;gtnZkF2T+O9doeBtPr7nLNedKUVDtSssK3gZRSCIU6sLzhQck81wAcJ5ZI2lZVJwJQfrVb+3xFjb&#10;lr+oOfhMhBB2MSrIva9iKV2ak0E3shVx4P5sbdAHWGdS19iGcFPKcRTNpMGCQ0OOFb3nlJ4PF6Pg&#10;9zn7+XTd9tROppPqY9ck82+dKDV46t5eQXjq/EP8797rMD+awv2Zc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HnGbEAAAA3AAAAA8AAAAAAAAAAAAAAAAAmAIAAGRycy9k&#10;b3ducmV2LnhtbFBLBQYAAAAABAAEAPUAAACJAwAAAAA=&#10;" fillcolor="white [3201]" stroked="f" strokeweight=".5pt">
                  <v:textbox>
                    <w:txbxContent>
                      <w:p w:rsidR="001A4F36" w:rsidRDefault="001A4F36" w:rsidP="001A4F36">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v:textbox>
                </v:shape>
              </v:group>
            </w:pict>
          </mc:Fallback>
        </mc:AlternateContent>
      </w:r>
    </w:p>
    <w:p w:rsidR="00033784" w:rsidRDefault="00033784" w:rsidP="00033784">
      <w:pPr>
        <w:ind w:left="432"/>
        <w:rPr>
          <w:i/>
        </w:rPr>
      </w:pPr>
    </w:p>
    <w:p w:rsidR="00033784" w:rsidRDefault="00033784" w:rsidP="00033784">
      <w:pPr>
        <w:ind w:left="432"/>
        <w:rPr>
          <w:i/>
        </w:rPr>
      </w:pPr>
    </w:p>
    <w:p w:rsidR="00033784" w:rsidRDefault="00033784" w:rsidP="00033784">
      <w:pPr>
        <w:ind w:left="432"/>
        <w:rPr>
          <w:i/>
        </w:rPr>
      </w:pPr>
    </w:p>
    <w:p w:rsidR="00033784" w:rsidRPr="00591946" w:rsidRDefault="00033784" w:rsidP="00033784">
      <w:pPr>
        <w:ind w:left="432"/>
        <w:rPr>
          <w:i/>
        </w:rPr>
      </w:pPr>
    </w:p>
    <w:p w:rsidR="00033784" w:rsidRDefault="00033784" w:rsidP="00033784">
      <w:pPr>
        <w:ind w:left="432"/>
        <w:rPr>
          <w:sz w:val="24"/>
          <w:szCs w:val="24"/>
        </w:rPr>
      </w:pPr>
    </w:p>
    <w:p w:rsidR="00033784" w:rsidRDefault="00033784" w:rsidP="00033784">
      <w:pPr>
        <w:ind w:left="432"/>
        <w:rPr>
          <w:sz w:val="24"/>
          <w:szCs w:val="24"/>
        </w:rPr>
      </w:pPr>
    </w:p>
    <w:p w:rsidR="00033784" w:rsidRDefault="00033784" w:rsidP="00033784">
      <w:pPr>
        <w:ind w:left="432"/>
        <w:rPr>
          <w:sz w:val="24"/>
          <w:szCs w:val="24"/>
        </w:rPr>
      </w:pPr>
    </w:p>
    <w:p w:rsidR="00033784" w:rsidRDefault="00033784" w:rsidP="00033784">
      <w:pPr>
        <w:ind w:left="432"/>
        <w:rPr>
          <w:sz w:val="24"/>
          <w:szCs w:val="24"/>
        </w:rPr>
      </w:pPr>
    </w:p>
    <w:p w:rsidR="00033784" w:rsidRDefault="00033784" w:rsidP="00033784">
      <w:pPr>
        <w:ind w:left="432"/>
        <w:rPr>
          <w:sz w:val="24"/>
          <w:szCs w:val="24"/>
        </w:rPr>
      </w:pPr>
    </w:p>
    <w:p w:rsidR="00033784" w:rsidRDefault="00033784" w:rsidP="00033784">
      <w:pPr>
        <w:ind w:left="432"/>
        <w:rPr>
          <w:sz w:val="24"/>
          <w:szCs w:val="24"/>
        </w:rPr>
      </w:pPr>
    </w:p>
    <w:p w:rsidR="00033784" w:rsidRDefault="00033784" w:rsidP="00033784">
      <w:pPr>
        <w:ind w:left="432"/>
        <w:rPr>
          <w:sz w:val="24"/>
          <w:szCs w:val="24"/>
        </w:rPr>
      </w:pPr>
    </w:p>
    <w:p w:rsidR="00033784" w:rsidRDefault="00033784" w:rsidP="00033784">
      <w:pPr>
        <w:ind w:left="432"/>
        <w:rPr>
          <w:sz w:val="24"/>
          <w:szCs w:val="24"/>
        </w:rPr>
      </w:pPr>
    </w:p>
    <w:p w:rsidR="002359D1" w:rsidRDefault="002359D1"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33784" w:rsidRDefault="00033784" w:rsidP="004F702B">
      <w:pPr>
        <w:ind w:left="0"/>
        <w:rPr>
          <w:i/>
        </w:rPr>
      </w:pPr>
    </w:p>
    <w:p w:rsidR="000C4759" w:rsidRDefault="00A90F63" w:rsidP="00033784">
      <w:pPr>
        <w:ind w:left="0"/>
        <w:rPr>
          <w:sz w:val="24"/>
          <w:szCs w:val="24"/>
        </w:rPr>
      </w:pPr>
      <w:r>
        <w:rPr>
          <w:sz w:val="24"/>
          <w:szCs w:val="24"/>
        </w:rPr>
        <w:t xml:space="preserve">The diagram above shows the logical view of how the IP is verified formally. </w:t>
      </w:r>
      <w:r w:rsidR="000C4759">
        <w:rPr>
          <w:sz w:val="24"/>
          <w:szCs w:val="24"/>
        </w:rPr>
        <w:t>T</w:t>
      </w:r>
      <w:r w:rsidR="000C4759" w:rsidRPr="005B734F">
        <w:rPr>
          <w:sz w:val="24"/>
          <w:szCs w:val="24"/>
        </w:rPr>
        <w:t xml:space="preserve">he complete IP </w:t>
      </w:r>
      <w:r w:rsidR="000C4759">
        <w:rPr>
          <w:sz w:val="24"/>
          <w:szCs w:val="24"/>
        </w:rPr>
        <w:t xml:space="preserve">is sliced </w:t>
      </w:r>
      <w:r w:rsidR="000C4759" w:rsidRPr="005B734F">
        <w:rPr>
          <w:sz w:val="24"/>
          <w:szCs w:val="24"/>
        </w:rPr>
        <w:t xml:space="preserve">into several logic cones. Each cone has a corresponding golden memory model (fakemem). When a write request is launched at the input of any logic cone, it gets captured in the golden memory. On a read, we compare the read data returned by the logic cone with golden memory. The read check happens on the interface of the cone of logic. </w:t>
      </w:r>
      <w:r>
        <w:rPr>
          <w:sz w:val="24"/>
          <w:szCs w:val="24"/>
        </w:rPr>
        <w:t xml:space="preserve">This check is captured in the form of an SVA assertion or a property.  Formal verification when run, will try to prove or break these assertions. </w:t>
      </w:r>
      <w:r w:rsidR="000C4759">
        <w:rPr>
          <w:sz w:val="24"/>
          <w:szCs w:val="24"/>
        </w:rPr>
        <w:t>The</w:t>
      </w:r>
      <w:r w:rsidR="000C4759" w:rsidRPr="005B734F">
        <w:rPr>
          <w:sz w:val="24"/>
          <w:szCs w:val="24"/>
        </w:rPr>
        <w:t xml:space="preserve"> assertions  cover the complete code, including the logic inside each cone and all the interfaces between the cones. </w:t>
      </w:r>
    </w:p>
    <w:p w:rsidR="00033784" w:rsidRDefault="00033784" w:rsidP="00033784">
      <w:pPr>
        <w:ind w:left="0"/>
        <w:rPr>
          <w:sz w:val="24"/>
          <w:szCs w:val="24"/>
        </w:rPr>
      </w:pPr>
    </w:p>
    <w:p w:rsidR="000C4759" w:rsidRDefault="000C4759" w:rsidP="00BE6BF4">
      <w:pPr>
        <w:ind w:left="0"/>
        <w:rPr>
          <w:sz w:val="24"/>
          <w:szCs w:val="24"/>
        </w:rPr>
      </w:pPr>
      <w:r w:rsidRPr="00194867">
        <w:rPr>
          <w:sz w:val="24"/>
          <w:szCs w:val="24"/>
        </w:rPr>
        <w:t>The diagram below zooms into one of the logical cones.</w:t>
      </w:r>
      <w:r>
        <w:rPr>
          <w:sz w:val="24"/>
          <w:szCs w:val="24"/>
        </w:rPr>
        <w:t xml:space="preserve"> </w:t>
      </w:r>
      <w:r w:rsidRPr="00194867">
        <w:rPr>
          <w:sz w:val="24"/>
          <w:szCs w:val="24"/>
        </w:rPr>
        <w:t>It shows a simplified golden memory model and a simplified code for a read dout assertion.  The formal tool exhaustively toggles all the (primary) input pins, complying  with the constraints,  to try and break the assertions.</w:t>
      </w:r>
      <w:r w:rsidRPr="007E66AC">
        <w:rPr>
          <w:noProof/>
          <w:sz w:val="24"/>
          <w:szCs w:val="24"/>
        </w:rPr>
        <mc:AlternateContent>
          <mc:Choice Requires="wps">
            <w:drawing>
              <wp:anchor distT="0" distB="0" distL="114300" distR="114300" simplePos="0" relativeHeight="251746304" behindDoc="0" locked="0" layoutInCell="1" allowOverlap="1" wp14:anchorId="7930297C" wp14:editId="47B462CC">
                <wp:simplePos x="0" y="0"/>
                <wp:positionH relativeFrom="column">
                  <wp:posOffset>2860040</wp:posOffset>
                </wp:positionH>
                <wp:positionV relativeFrom="paragraph">
                  <wp:posOffset>2390140</wp:posOffset>
                </wp:positionV>
                <wp:extent cx="646430" cy="465455"/>
                <wp:effectExtent l="0" t="0" r="127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 cy="465455"/>
                        </a:xfrm>
                        <a:prstGeom prst="rect">
                          <a:avLst/>
                        </a:prstGeom>
                        <a:solidFill>
                          <a:srgbClr val="FFFFFF"/>
                        </a:solidFill>
                        <a:ln w="9525">
                          <a:noFill/>
                          <a:miter lim="800000"/>
                          <a:headEnd/>
                          <a:tailEnd/>
                        </a:ln>
                      </wps:spPr>
                      <wps:txbx>
                        <w:txbxContent>
                          <w:p w:rsidR="00061D1A" w:rsidRDefault="00061D1A"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rd_dout</w:t>
                            </w:r>
                          </w:p>
                        </w:txbxContent>
                      </wps:txbx>
                      <wps:bodyPr rot="0" vert="horz" wrap="square" lIns="91440" tIns="45720" rIns="91440" bIns="45720" anchor="t" anchorCtr="0">
                        <a:noAutofit/>
                      </wps:bodyPr>
                    </wps:wsp>
                  </a:graphicData>
                </a:graphic>
              </wp:anchor>
            </w:drawing>
          </mc:Choice>
          <mc:Fallback>
            <w:pict>
              <v:shape id="Text Box 2" o:spid="_x0000_s1116" type="#_x0000_t202" style="position:absolute;margin-left:225.2pt;margin-top:188.2pt;width:50.9pt;height:36.6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" stroked="f">
                <v:textbox>
                  <w:txbxContent>
                    <w:p w:rsidR="00061D1A" w:rsidRDefault="00061D1A"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rd_dout</w:t>
                      </w:r>
                    </w:p>
                  </w:txbxContent>
                </v:textbox>
              </v:shape>
            </w:pict>
          </mc:Fallback>
        </mc:AlternateContent>
      </w:r>
      <w:r w:rsidRPr="007E66AC">
        <w:rPr>
          <w:noProof/>
          <w:sz w:val="24"/>
          <w:szCs w:val="24"/>
        </w:rPr>
        <mc:AlternateContent>
          <mc:Choice Requires="wps">
            <w:drawing>
              <wp:anchor distT="0" distB="0" distL="114300" distR="114300" simplePos="0" relativeHeight="251747328" behindDoc="0" locked="0" layoutInCell="1" allowOverlap="1" wp14:anchorId="6E3F038C" wp14:editId="02781117">
                <wp:simplePos x="0" y="0"/>
                <wp:positionH relativeFrom="column">
                  <wp:posOffset>2773680</wp:posOffset>
                </wp:positionH>
                <wp:positionV relativeFrom="paragraph">
                  <wp:posOffset>2138045</wp:posOffset>
                </wp:positionV>
                <wp:extent cx="1038225" cy="198120"/>
                <wp:effectExtent l="0" t="0" r="9525"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198120"/>
                        </a:xfrm>
                        <a:prstGeom prst="rect">
                          <a:avLst/>
                        </a:prstGeom>
                        <a:solidFill>
                          <a:srgbClr val="FFFFFF"/>
                        </a:solidFill>
                        <a:ln w="9525">
                          <a:noFill/>
                          <a:miter lim="800000"/>
                          <a:headEnd/>
                          <a:tailEnd/>
                        </a:ln>
                      </wps:spPr>
                      <wps:txbx>
                        <w:txbxContent>
                          <w:p w:rsidR="00061D1A" w:rsidRDefault="00061D1A"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rd_addr, read</w:t>
                            </w:r>
                          </w:p>
                        </w:txbxContent>
                      </wps:txbx>
                      <wps:bodyPr rot="0" vert="horz" wrap="square" lIns="91440" tIns="45720" rIns="91440" bIns="45720" anchor="t" anchorCtr="0">
                        <a:noAutofit/>
                      </wps:bodyPr>
                    </wps:wsp>
                  </a:graphicData>
                </a:graphic>
              </wp:anchor>
            </w:drawing>
          </mc:Choice>
          <mc:Fallback>
            <w:pict>
              <v:shape id="_x0000_s1117" type="#_x0000_t202" style="position:absolute;margin-left:218.4pt;margin-top:168.35pt;width:81.75pt;height:15.6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" stroked="f">
                <v:textbox>
                  <w:txbxContent>
                    <w:p w:rsidR="00061D1A" w:rsidRDefault="00061D1A"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rd_addr, read</w:t>
                      </w:r>
                    </w:p>
                  </w:txbxContent>
                </v:textbox>
              </v:shape>
            </w:pict>
          </mc:Fallback>
        </mc:AlternateContent>
      </w:r>
      <w:r w:rsidRPr="007E66AC">
        <w:rPr>
          <w:noProof/>
          <w:sz w:val="24"/>
          <w:szCs w:val="24"/>
        </w:rPr>
        <mc:AlternateContent>
          <mc:Choice Requires="wps">
            <w:drawing>
              <wp:anchor distT="0" distB="0" distL="114300" distR="114300" simplePos="0" relativeHeight="251748352" behindDoc="0" locked="0" layoutInCell="1" allowOverlap="1" wp14:anchorId="53346351" wp14:editId="1BD2EA9B">
                <wp:simplePos x="0" y="0"/>
                <wp:positionH relativeFrom="column">
                  <wp:posOffset>2809875</wp:posOffset>
                </wp:positionH>
                <wp:positionV relativeFrom="paragraph">
                  <wp:posOffset>2791460</wp:posOffset>
                </wp:positionV>
                <wp:extent cx="923925" cy="590550"/>
                <wp:effectExtent l="0" t="0" r="9525"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90550"/>
                        </a:xfrm>
                        <a:prstGeom prst="rect">
                          <a:avLst/>
                        </a:prstGeom>
                        <a:solidFill>
                          <a:srgbClr val="FFFFFF"/>
                        </a:solidFill>
                        <a:ln w="9525">
                          <a:noFill/>
                          <a:miter lim="800000"/>
                          <a:headEnd/>
                          <a:tailEnd/>
                        </a:ln>
                      </wps:spPr>
                      <wps:txbx>
                        <w:txbxContent>
                          <w:p w:rsidR="00061D1A" w:rsidRDefault="00061D1A"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wr_adr, bw, din</w:t>
                            </w:r>
                          </w:p>
                        </w:txbxContent>
                      </wps:txbx>
                      <wps:bodyPr rot="0" vert="horz" wrap="square" lIns="91440" tIns="45720" rIns="91440" bIns="45720" anchor="t" anchorCtr="0">
                        <a:noAutofit/>
                      </wps:bodyPr>
                    </wps:wsp>
                  </a:graphicData>
                </a:graphic>
              </wp:anchor>
            </w:drawing>
          </mc:Choice>
          <mc:Fallback>
            <w:pict>
              <v:shape id="_x0000_s1118" type="#_x0000_t202" style="position:absolute;margin-left:221.25pt;margin-top:219.8pt;width:72.75pt;height:46.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" stroked="f">
                <v:textbox>
                  <w:txbxContent>
                    <w:p w:rsidR="00061D1A" w:rsidRDefault="00061D1A"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wr_adr, bw, din</w:t>
                      </w:r>
                    </w:p>
                  </w:txbxContent>
                </v:textbox>
              </v:shape>
            </w:pict>
          </mc:Fallback>
        </mc:AlternateContent>
      </w:r>
      <w:r w:rsidRPr="007E66AC">
        <w:rPr>
          <w:noProof/>
          <w:sz w:val="24"/>
          <w:szCs w:val="24"/>
        </w:rPr>
        <mc:AlternateContent>
          <mc:Choice Requires="wps">
            <w:drawing>
              <wp:anchor distT="0" distB="0" distL="114300" distR="114300" simplePos="0" relativeHeight="251749376" behindDoc="0" locked="0" layoutInCell="1" allowOverlap="1" wp14:anchorId="057EEE11" wp14:editId="717FA6AA">
                <wp:simplePos x="0" y="0"/>
                <wp:positionH relativeFrom="column">
                  <wp:posOffset>3705225</wp:posOffset>
                </wp:positionH>
                <wp:positionV relativeFrom="paragraph">
                  <wp:posOffset>2174875</wp:posOffset>
                </wp:positionV>
                <wp:extent cx="974090" cy="1470660"/>
                <wp:effectExtent l="0" t="0" r="16510" b="15240"/>
                <wp:wrapNone/>
                <wp:docPr id="8" name="Rectangle 7"/>
                <wp:cNvGraphicFramePr/>
                <a:graphic xmlns:a="http://schemas.openxmlformats.org/drawingml/2006/main">
                  <a:graphicData uri="http://schemas.microsoft.com/office/word/2010/wordprocessingShape">
                    <wps:wsp>
                      <wps:cNvSpPr/>
                      <wps:spPr>
                        <a:xfrm>
                          <a:off x="0" y="0"/>
                          <a:ext cx="974090"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61D1A" w:rsidRDefault="00061D1A"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119" style="position:absolute;margin-left:291.75pt;margin-top:171.25pt;width:76.7pt;height:115.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" fillcolor="white [3212]" strokecolor="#243f60 [1604]" strokeweight="2pt">
                <v:textbox>
                  <w:txbxContent>
                    <w:p w:rsidR="00061D1A" w:rsidRDefault="00061D1A"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50400" behindDoc="0" locked="0" layoutInCell="1" allowOverlap="1" wp14:anchorId="4929B334" wp14:editId="5FCCBE03">
                <wp:simplePos x="0" y="0"/>
                <wp:positionH relativeFrom="column">
                  <wp:posOffset>858520</wp:posOffset>
                </wp:positionH>
                <wp:positionV relativeFrom="paragraph">
                  <wp:posOffset>2347595</wp:posOffset>
                </wp:positionV>
                <wp:extent cx="2850515" cy="0"/>
                <wp:effectExtent l="0" t="133350" r="0" b="133350"/>
                <wp:wrapNone/>
                <wp:docPr id="9" name="Straight Arrow Connector 8"/>
                <wp:cNvGraphicFramePr/>
                <a:graphic xmlns:a="http://schemas.openxmlformats.org/drawingml/2006/main">
                  <a:graphicData uri="http://schemas.microsoft.com/office/word/2010/wordprocessingShape">
                    <wps:wsp>
                      <wps:cNvCnPr/>
                      <wps:spPr>
                        <a:xfrm>
                          <a:off x="0" y="0"/>
                          <a:ext cx="28505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67.6pt;margin-top:184.85pt;width:224.45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1424" behindDoc="0" locked="0" layoutInCell="1" allowOverlap="1" wp14:anchorId="4CA2570D" wp14:editId="0AF25F06">
                <wp:simplePos x="0" y="0"/>
                <wp:positionH relativeFrom="column">
                  <wp:posOffset>927735</wp:posOffset>
                </wp:positionH>
                <wp:positionV relativeFrom="paragraph">
                  <wp:posOffset>2976880</wp:posOffset>
                </wp:positionV>
                <wp:extent cx="2781300" cy="0"/>
                <wp:effectExtent l="0" t="133350" r="0" b="133350"/>
                <wp:wrapNone/>
                <wp:docPr id="10" name="Straight Arrow Connector 9"/>
                <wp:cNvGraphicFramePr/>
                <a:graphic xmlns:a="http://schemas.openxmlformats.org/drawingml/2006/main">
                  <a:graphicData uri="http://schemas.microsoft.com/office/word/2010/wordprocessingShape">
                    <wps:wsp>
                      <wps:cNvCnPr/>
                      <wps:spPr>
                        <a:xfrm>
                          <a:off x="0" y="0"/>
                          <a:ext cx="278130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73.05pt;margin-top:234.4pt;width:219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2448" behindDoc="0" locked="0" layoutInCell="1" allowOverlap="1" wp14:anchorId="0F341FBB" wp14:editId="5DB20566">
                <wp:simplePos x="0" y="0"/>
                <wp:positionH relativeFrom="column">
                  <wp:posOffset>3317240</wp:posOffset>
                </wp:positionH>
                <wp:positionV relativeFrom="paragraph">
                  <wp:posOffset>4115435</wp:posOffset>
                </wp:positionV>
                <wp:extent cx="414655" cy="0"/>
                <wp:effectExtent l="0" t="133350" r="0" b="133350"/>
                <wp:wrapNone/>
                <wp:docPr id="11" name="Straight Arrow Connector 10"/>
                <wp:cNvGraphicFramePr/>
                <a:graphic xmlns:a="http://schemas.openxmlformats.org/drawingml/2006/main">
                  <a:graphicData uri="http://schemas.microsoft.com/office/word/2010/wordprocessingShape">
                    <wps:wsp>
                      <wps:cNvCnPr/>
                      <wps:spPr>
                        <a:xfrm>
                          <a:off x="0" y="0"/>
                          <a:ext cx="414655"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261.2pt;margin-top:324.05pt;width:32.6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3472" behindDoc="0" locked="0" layoutInCell="1" allowOverlap="1" wp14:anchorId="11860A4D" wp14:editId="5E45E331">
                <wp:simplePos x="0" y="0"/>
                <wp:positionH relativeFrom="column">
                  <wp:posOffset>3308350</wp:posOffset>
                </wp:positionH>
                <wp:positionV relativeFrom="paragraph">
                  <wp:posOffset>2976880</wp:posOffset>
                </wp:positionV>
                <wp:extent cx="8255" cy="1138555"/>
                <wp:effectExtent l="19050" t="19050" r="29845" b="4445"/>
                <wp:wrapNone/>
                <wp:docPr id="12" name="Straight Connector 11"/>
                <wp:cNvGraphicFramePr/>
                <a:graphic xmlns:a="http://schemas.openxmlformats.org/drawingml/2006/main">
                  <a:graphicData uri="http://schemas.microsoft.com/office/word/2010/wordprocessingShape">
                    <wps:wsp>
                      <wps:cNvCnPr/>
                      <wps:spPr>
                        <a:xfrm>
                          <a:off x="0" y="0"/>
                          <a:ext cx="8255" cy="1138555"/>
                        </a:xfrm>
                        <a:prstGeom prst="line">
                          <a:avLst/>
                        </a:prstGeom>
                        <a:ln w="28575">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260.5pt,234.4pt" to="261.15pt,3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" strokecolor="black [3213]" strokeweight="2.25pt"/>
            </w:pict>
          </mc:Fallback>
        </mc:AlternateContent>
      </w:r>
      <w:r w:rsidRPr="007E66AC">
        <w:rPr>
          <w:noProof/>
          <w:sz w:val="24"/>
          <w:szCs w:val="24"/>
        </w:rPr>
        <mc:AlternateContent>
          <mc:Choice Requires="wps">
            <w:drawing>
              <wp:anchor distT="0" distB="0" distL="114300" distR="114300" simplePos="0" relativeHeight="251754496" behindDoc="0" locked="0" layoutInCell="1" allowOverlap="1" wp14:anchorId="3A29C9FC" wp14:editId="703693B3">
                <wp:simplePos x="0" y="0"/>
                <wp:positionH relativeFrom="column">
                  <wp:posOffset>3763645</wp:posOffset>
                </wp:positionH>
                <wp:positionV relativeFrom="paragraph">
                  <wp:posOffset>2665730</wp:posOffset>
                </wp:positionV>
                <wp:extent cx="888365" cy="310515"/>
                <wp:effectExtent l="0" t="0" r="1270" b="0"/>
                <wp:wrapNone/>
                <wp:docPr id="13" name="Text Box 357"/>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1D1A" w:rsidRDefault="00061D1A"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7" o:spid="_x0000_s1120" type="#_x0000_t202" style="position:absolute;margin-left:296.35pt;margin-top:209.9pt;width:69.95pt;height:24.45pt;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" fillcolor="white [3201]" stroked="f" strokeweight=".5pt">
                <v:textbox>
                  <w:txbxContent>
                    <w:p w:rsidR="00061D1A" w:rsidRDefault="00061D1A"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55520" behindDoc="0" locked="0" layoutInCell="1" allowOverlap="1" wp14:anchorId="78CD1AFB" wp14:editId="6F91112E">
                <wp:simplePos x="0" y="0"/>
                <wp:positionH relativeFrom="column">
                  <wp:posOffset>2286635</wp:posOffset>
                </wp:positionH>
                <wp:positionV relativeFrom="paragraph">
                  <wp:posOffset>2442210</wp:posOffset>
                </wp:positionV>
                <wp:extent cx="345440" cy="224155"/>
                <wp:effectExtent l="0" t="0" r="16510" b="23495"/>
                <wp:wrapNone/>
                <wp:docPr id="14" name="Oval 13"/>
                <wp:cNvGraphicFramePr/>
                <a:graphic xmlns:a="http://schemas.openxmlformats.org/drawingml/2006/main">
                  <a:graphicData uri="http://schemas.microsoft.com/office/word/2010/wordprocessingShape">
                    <wps:wsp>
                      <wps:cNvSpPr/>
                      <wps:spPr>
                        <a:xfrm>
                          <a:off x="0" y="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061D1A" w:rsidRDefault="00061D1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 o:spid="_x0000_s1121" style="position:absolute;margin-left:180.05pt;margin-top:192.3pt;width:27.2pt;height:17.6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" fillcolor="#9bbb59 [3206]" strokecolor="#243f60 [1604]" strokeweight="2pt">
                <v:textbox>
                  <w:txbxContent>
                    <w:p w:rsidR="00061D1A" w:rsidRDefault="00061D1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w:pict>
          </mc:Fallback>
        </mc:AlternateContent>
      </w:r>
      <w:r w:rsidRPr="007E66AC">
        <w:rPr>
          <w:noProof/>
          <w:sz w:val="24"/>
          <w:szCs w:val="24"/>
        </w:rPr>
        <mc:AlternateContent>
          <mc:Choice Requires="wps">
            <w:drawing>
              <wp:anchor distT="0" distB="0" distL="114300" distR="114300" simplePos="0" relativeHeight="251756544" behindDoc="0" locked="0" layoutInCell="1" allowOverlap="1" wp14:anchorId="2B4D179C" wp14:editId="478F85ED">
                <wp:simplePos x="0" y="0"/>
                <wp:positionH relativeFrom="column">
                  <wp:posOffset>3783965</wp:posOffset>
                </wp:positionH>
                <wp:positionV relativeFrom="paragraph">
                  <wp:posOffset>3967480</wp:posOffset>
                </wp:positionV>
                <wp:extent cx="793115" cy="267335"/>
                <wp:effectExtent l="0" t="0" r="26035" b="18415"/>
                <wp:wrapNone/>
                <wp:docPr id="15" name="Rounded Rectangle 1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061D1A" w:rsidRDefault="00061D1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4" o:spid="_x0000_s1122" style="position:absolute;margin-left:297.95pt;margin-top:312.4pt;width:62.45pt;height:21.05pt;z-index:251756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" fillcolor="#ffc000" strokecolor="#243f60 [1604]" strokeweight="2pt">
                <v:textbox>
                  <w:txbxContent>
                    <w:p w:rsidR="00061D1A" w:rsidRDefault="00061D1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57568" behindDoc="0" locked="0" layoutInCell="1" allowOverlap="1" wp14:anchorId="6811AF29" wp14:editId="09799E7A">
                <wp:simplePos x="0" y="0"/>
                <wp:positionH relativeFrom="column">
                  <wp:posOffset>2480310</wp:posOffset>
                </wp:positionH>
                <wp:positionV relativeFrom="paragraph">
                  <wp:posOffset>4236720</wp:posOffset>
                </wp:positionV>
                <wp:extent cx="1302385" cy="0"/>
                <wp:effectExtent l="0" t="19050" r="12065" b="19050"/>
                <wp:wrapNone/>
                <wp:docPr id="16" name="Straight Connector 15"/>
                <wp:cNvGraphicFramePr/>
                <a:graphic xmlns:a="http://schemas.openxmlformats.org/drawingml/2006/main">
                  <a:graphicData uri="http://schemas.microsoft.com/office/word/2010/wordprocessingShape">
                    <wps:wsp>
                      <wps:cNvCnPr/>
                      <wps:spPr>
                        <a:xfrm>
                          <a:off x="0" y="0"/>
                          <a:ext cx="130238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95.3pt,333.6pt" to="297.85pt,3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" strokecolor="#4579b8 [3044]" strokeweight="2.25pt"/>
            </w:pict>
          </mc:Fallback>
        </mc:AlternateContent>
      </w:r>
      <w:r w:rsidRPr="007E66AC">
        <w:rPr>
          <w:noProof/>
          <w:sz w:val="24"/>
          <w:szCs w:val="24"/>
        </w:rPr>
        <mc:AlternateContent>
          <mc:Choice Requires="wps">
            <w:drawing>
              <wp:anchor distT="0" distB="0" distL="114300" distR="114300" simplePos="0" relativeHeight="251758592" behindDoc="0" locked="0" layoutInCell="1" allowOverlap="1" wp14:anchorId="19C154FC" wp14:editId="28E616E6">
                <wp:simplePos x="0" y="0"/>
                <wp:positionH relativeFrom="column">
                  <wp:posOffset>2480310</wp:posOffset>
                </wp:positionH>
                <wp:positionV relativeFrom="paragraph">
                  <wp:posOffset>2726690</wp:posOffset>
                </wp:positionV>
                <wp:extent cx="0" cy="1508760"/>
                <wp:effectExtent l="57150" t="38100" r="57150" b="15240"/>
                <wp:wrapNone/>
                <wp:docPr id="17" name="Straight Arrow Connector 16"/>
                <wp:cNvGraphicFramePr/>
                <a:graphic xmlns:a="http://schemas.openxmlformats.org/drawingml/2006/main">
                  <a:graphicData uri="http://schemas.microsoft.com/office/word/2010/wordprocessingShape">
                    <wps:wsp>
                      <wps:cNvCnPr/>
                      <wps:spPr>
                        <a:xfrm flipV="1">
                          <a:off x="0" y="0"/>
                          <a:ext cx="0" cy="150876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 o:spid="_x0000_s1026" type="#_x0000_t32" style="position:absolute;margin-left:195.3pt;margin-top:214.7pt;width:0;height:118.8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0640" behindDoc="0" locked="0" layoutInCell="1" allowOverlap="1" wp14:anchorId="1E0936BF" wp14:editId="6285F1E9">
                <wp:simplePos x="0" y="0"/>
                <wp:positionH relativeFrom="column">
                  <wp:posOffset>3505835</wp:posOffset>
                </wp:positionH>
                <wp:positionV relativeFrom="paragraph">
                  <wp:posOffset>4322445</wp:posOffset>
                </wp:positionV>
                <wp:extent cx="1313815" cy="646430"/>
                <wp:effectExtent l="0" t="0" r="1270" b="1270"/>
                <wp:wrapNone/>
                <wp:docPr id="19" name="Text Box 363"/>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1D1A" w:rsidRDefault="00061D1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061D1A" w:rsidRDefault="00061D1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3" o:spid="_x0000_s1123" type="#_x0000_t202" style="position:absolute;margin-left:276.05pt;margin-top:340.35pt;width:103.45pt;height:50.9pt;z-index:251760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" fillcolor="white [3201]" stroked="f" strokeweight=".5pt">
                <v:textbox>
                  <w:txbxContent>
                    <w:p w:rsidR="00061D1A" w:rsidRDefault="00061D1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061D1A" w:rsidRDefault="00061D1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61664" behindDoc="0" locked="0" layoutInCell="1" allowOverlap="1" wp14:anchorId="479E5E25" wp14:editId="218E9DDD">
                <wp:simplePos x="0" y="0"/>
                <wp:positionH relativeFrom="column">
                  <wp:posOffset>2635885</wp:posOffset>
                </wp:positionH>
                <wp:positionV relativeFrom="paragraph">
                  <wp:posOffset>2554605</wp:posOffset>
                </wp:positionV>
                <wp:extent cx="1051560" cy="0"/>
                <wp:effectExtent l="38100" t="133350" r="0" b="133350"/>
                <wp:wrapNone/>
                <wp:docPr id="20" name="Straight Arrow Connector 19"/>
                <wp:cNvGraphicFramePr/>
                <a:graphic xmlns:a="http://schemas.openxmlformats.org/drawingml/2006/main">
                  <a:graphicData uri="http://schemas.microsoft.com/office/word/2010/wordprocessingShape">
                    <wps:wsp>
                      <wps:cNvCnPr/>
                      <wps:spPr>
                        <a:xfrm flipH="1">
                          <a:off x="0" y="0"/>
                          <a:ext cx="1051560"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 o:spid="_x0000_s1026" type="#_x0000_t32" style="position:absolute;margin-left:207.55pt;margin-top:201.15pt;width:82.8pt;height:0;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2688" behindDoc="0" locked="0" layoutInCell="1" allowOverlap="1" wp14:anchorId="774AFAC1" wp14:editId="1282A54B">
                <wp:simplePos x="0" y="0"/>
                <wp:positionH relativeFrom="column">
                  <wp:posOffset>4679315</wp:posOffset>
                </wp:positionH>
                <wp:positionV relativeFrom="paragraph">
                  <wp:posOffset>2554605</wp:posOffset>
                </wp:positionV>
                <wp:extent cx="551815" cy="0"/>
                <wp:effectExtent l="38100" t="133350" r="0" b="133350"/>
                <wp:wrapNone/>
                <wp:docPr id="21" name="Straight Arrow Connector 20"/>
                <wp:cNvGraphicFramePr/>
                <a:graphic xmlns:a="http://schemas.openxmlformats.org/drawingml/2006/main">
                  <a:graphicData uri="http://schemas.microsoft.com/office/word/2010/wordprocessingShape">
                    <wps:wsp>
                      <wps:cNvCnPr/>
                      <wps:spPr>
                        <a:xfrm flipH="1">
                          <a:off x="0" y="0"/>
                          <a:ext cx="5518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 o:spid="_x0000_s1026" type="#_x0000_t32" style="position:absolute;margin-left:368.45pt;margin-top:201.15pt;width:43.45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3712" behindDoc="0" locked="0" layoutInCell="1" allowOverlap="1" wp14:anchorId="390BE65E" wp14:editId="18917FDD">
                <wp:simplePos x="0" y="0"/>
                <wp:positionH relativeFrom="column">
                  <wp:posOffset>4679950</wp:posOffset>
                </wp:positionH>
                <wp:positionV relativeFrom="paragraph">
                  <wp:posOffset>2968625</wp:posOffset>
                </wp:positionV>
                <wp:extent cx="551180" cy="8255"/>
                <wp:effectExtent l="0" t="133350" r="0" b="125095"/>
                <wp:wrapNone/>
                <wp:docPr id="22" name="Straight Arrow Connector 21"/>
                <wp:cNvGraphicFramePr/>
                <a:graphic xmlns:a="http://schemas.openxmlformats.org/drawingml/2006/main">
                  <a:graphicData uri="http://schemas.microsoft.com/office/word/2010/wordprocessingShape">
                    <wps:wsp>
                      <wps:cNvCnPr/>
                      <wps:spPr>
                        <a:xfrm flipV="1">
                          <a:off x="0" y="0"/>
                          <a:ext cx="551180" cy="825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1" o:spid="_x0000_s1026" type="#_x0000_t32" style="position:absolute;margin-left:368.5pt;margin-top:233.75pt;width:43.4pt;height:.6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64736" behindDoc="0" locked="0" layoutInCell="1" allowOverlap="1" wp14:anchorId="20E3015A" wp14:editId="3FB798C9">
                <wp:simplePos x="0" y="0"/>
                <wp:positionH relativeFrom="column">
                  <wp:posOffset>5232400</wp:posOffset>
                </wp:positionH>
                <wp:positionV relativeFrom="paragraph">
                  <wp:posOffset>2174875</wp:posOffset>
                </wp:positionV>
                <wp:extent cx="1017905" cy="1470660"/>
                <wp:effectExtent l="0" t="0" r="10795" b="15240"/>
                <wp:wrapNone/>
                <wp:docPr id="23" name="Rectangle 22"/>
                <wp:cNvGraphicFramePr/>
                <a:graphic xmlns:a="http://schemas.openxmlformats.org/drawingml/2006/main">
                  <a:graphicData uri="http://schemas.microsoft.com/office/word/2010/wordprocessingShape">
                    <wps:wsp>
                      <wps:cNvSpPr/>
                      <wps:spPr>
                        <a:xfrm>
                          <a:off x="0" y="0"/>
                          <a:ext cx="1017905"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61D1A" w:rsidRDefault="00061D1A"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124" style="position:absolute;margin-left:412pt;margin-top:171.25pt;width:80.15pt;height:115.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" fillcolor="white [3212]" strokecolor="#243f60 [1604]" strokeweight="2pt">
                <v:textbox>
                  <w:txbxContent>
                    <w:p w:rsidR="00061D1A" w:rsidRDefault="00061D1A"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65760" behindDoc="0" locked="0" layoutInCell="1" allowOverlap="1" wp14:anchorId="016D2E9D" wp14:editId="54A1FD79">
                <wp:simplePos x="0" y="0"/>
                <wp:positionH relativeFrom="column">
                  <wp:posOffset>5288280</wp:posOffset>
                </wp:positionH>
                <wp:positionV relativeFrom="paragraph">
                  <wp:posOffset>2662555</wp:posOffset>
                </wp:positionV>
                <wp:extent cx="888365" cy="310515"/>
                <wp:effectExtent l="0" t="0" r="1270" b="0"/>
                <wp:wrapNone/>
                <wp:docPr id="24" name="Text Box 368"/>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1D1A" w:rsidRDefault="00061D1A"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8" o:spid="_x0000_s1125" type="#_x0000_t202" style="position:absolute;margin-left:416.4pt;margin-top:209.65pt;width:69.95pt;height:24.45pt;z-index:251765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" fillcolor="white [3201]" stroked="f" strokeweight=".5pt">
                <v:textbox>
                  <w:txbxContent>
                    <w:p w:rsidR="00061D1A" w:rsidRDefault="00061D1A"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6784" behindDoc="0" locked="0" layoutInCell="1" allowOverlap="1" wp14:anchorId="6585ECE3" wp14:editId="5DDDB547">
                <wp:simplePos x="0" y="0"/>
                <wp:positionH relativeFrom="column">
                  <wp:posOffset>5377180</wp:posOffset>
                </wp:positionH>
                <wp:positionV relativeFrom="paragraph">
                  <wp:posOffset>3971925</wp:posOffset>
                </wp:positionV>
                <wp:extent cx="793115" cy="267335"/>
                <wp:effectExtent l="0" t="0" r="26035" b="18415"/>
                <wp:wrapNone/>
                <wp:docPr id="25" name="Rounded Rectangle 2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061D1A" w:rsidRDefault="00061D1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 o:spid="_x0000_s1126" style="position:absolute;margin-left:423.4pt;margin-top:312.75pt;width:62.45pt;height:21.05pt;z-index:251766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" fillcolor="#ffc000" strokecolor="#243f60 [1604]" strokeweight="2pt">
                <v:textbox>
                  <w:txbxContent>
                    <w:p w:rsidR="00061D1A" w:rsidRDefault="00061D1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67808" behindDoc="0" locked="0" layoutInCell="1" allowOverlap="1" wp14:anchorId="1D804574" wp14:editId="5CF532C1">
                <wp:simplePos x="0" y="0"/>
                <wp:positionH relativeFrom="column">
                  <wp:posOffset>4939030</wp:posOffset>
                </wp:positionH>
                <wp:positionV relativeFrom="paragraph">
                  <wp:posOffset>1890395</wp:posOffset>
                </wp:positionV>
                <wp:extent cx="0" cy="2613660"/>
                <wp:effectExtent l="0" t="0" r="19050" b="15240"/>
                <wp:wrapNone/>
                <wp:docPr id="26" name="Straight Connector 25"/>
                <wp:cNvGraphicFramePr/>
                <a:graphic xmlns:a="http://schemas.openxmlformats.org/drawingml/2006/main">
                  <a:graphicData uri="http://schemas.microsoft.com/office/word/2010/wordprocessingShape">
                    <wps:wsp>
                      <wps:cNvCnPr/>
                      <wps:spPr>
                        <a:xfrm>
                          <a:off x="0" y="0"/>
                          <a:ext cx="0" cy="2613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8.9pt,148.85pt" to="388.9pt,3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" strokecolor="#4579b8 [3044]"/>
            </w:pict>
          </mc:Fallback>
        </mc:AlternateContent>
      </w:r>
      <w:r w:rsidRPr="007E66AC">
        <w:rPr>
          <w:noProof/>
          <w:sz w:val="24"/>
          <w:szCs w:val="24"/>
        </w:rPr>
        <mc:AlternateContent>
          <mc:Choice Requires="wps">
            <w:drawing>
              <wp:anchor distT="0" distB="0" distL="114300" distR="114300" simplePos="0" relativeHeight="251768832" behindDoc="0" locked="0" layoutInCell="1" allowOverlap="1" wp14:anchorId="45A8F81F" wp14:editId="7E438736">
                <wp:simplePos x="0" y="0"/>
                <wp:positionH relativeFrom="column">
                  <wp:posOffset>5054600</wp:posOffset>
                </wp:positionH>
                <wp:positionV relativeFrom="paragraph">
                  <wp:posOffset>4378960</wp:posOffset>
                </wp:positionV>
                <wp:extent cx="1313815" cy="646430"/>
                <wp:effectExtent l="0" t="0" r="1270" b="1270"/>
                <wp:wrapNone/>
                <wp:docPr id="27" name="Text Box 371"/>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1D1A" w:rsidRDefault="00061D1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061D1A" w:rsidRDefault="00061D1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1" o:spid="_x0000_s1127" type="#_x0000_t202" style="position:absolute;margin-left:398pt;margin-top:344.8pt;width:103.45pt;height:50.9pt;z-index:251768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" fillcolor="white [3201]" stroked="f" strokeweight=".5pt">
                <v:textbox>
                  <w:txbxContent>
                    <w:p w:rsidR="00061D1A" w:rsidRDefault="00061D1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061D1A" w:rsidRDefault="00061D1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9856" behindDoc="0" locked="0" layoutInCell="1" allowOverlap="1" wp14:anchorId="7FA72D88" wp14:editId="4B8AB19E">
                <wp:simplePos x="0" y="0"/>
                <wp:positionH relativeFrom="column">
                  <wp:posOffset>79375</wp:posOffset>
                </wp:positionH>
                <wp:positionV relativeFrom="paragraph">
                  <wp:posOffset>-410845</wp:posOffset>
                </wp:positionV>
                <wp:extent cx="9144000" cy="457200"/>
                <wp:effectExtent l="0" t="0" r="0" b="0"/>
                <wp:wrapNone/>
                <wp:docPr id="7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0" tIns="304704" rIns="0" bIns="0" numCol="1" anchor="ctr" anchorCtr="0" compatLnSpc="1">
                        <a:prstTxWarp prst="textNoShape">
                          <a:avLst/>
                        </a:prstTxWarp>
                        <a:spAutoFit/>
                      </wps:bodyPr>
                    </wps:wsp>
                  </a:graphicData>
                </a:graphic>
              </wp:anchor>
            </w:drawing>
          </mc:Choice>
          <mc:Fallback>
            <w:pict>
              <v:rect id="Rectangle 24" o:spid="_x0000_s1026" style="position:absolute;margin-left:6.25pt;margin-top:-32.35pt;width:10in;height:36pt;z-index:2517698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" filled="f" fillcolor="#4f81bd [3204]" stroked="f" strokecolor="black [3213]">
                <v:shadow color="#eeece1 [3214]"/>
                <v:textbox style="mso-fit-shape-to-text:t" inset="0,8.464mm,0,0"/>
              </v:rect>
            </w:pict>
          </mc:Fallback>
        </mc:AlternateContent>
      </w:r>
      <w:r w:rsidRPr="007E66AC">
        <w:rPr>
          <w:noProof/>
          <w:sz w:val="24"/>
          <w:szCs w:val="24"/>
        </w:rPr>
        <mc:AlternateContent>
          <mc:Choice Requires="wps">
            <w:drawing>
              <wp:anchor distT="0" distB="0" distL="114300" distR="114300" simplePos="0" relativeHeight="251771904" behindDoc="0" locked="0" layoutInCell="1" allowOverlap="1" wp14:anchorId="32C19235" wp14:editId="4712C7FB">
                <wp:simplePos x="0" y="0"/>
                <wp:positionH relativeFrom="column">
                  <wp:posOffset>79375</wp:posOffset>
                </wp:positionH>
                <wp:positionV relativeFrom="paragraph">
                  <wp:posOffset>503555</wp:posOffset>
                </wp:positionV>
                <wp:extent cx="9144000" cy="0"/>
                <wp:effectExtent l="0" t="0" r="0" b="0"/>
                <wp:wrapNone/>
                <wp:docPr id="2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anchor>
            </w:drawing>
          </mc:Choice>
          <mc:Fallback>
            <w:pict>
              <v:rect id="Rectangle 39" o:spid="_x0000_s1026" style="position:absolute;margin-left:6.25pt;margin-top:39.65pt;width:10in;height:0;z-index:25177190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" stroked="f" strokecolor="black [3213]">
                <v:shadow color="#eeece1 [3214]"/>
                <v:textbox style="mso-fit-shape-to-text:t"/>
              </v:rect>
            </w:pict>
          </mc:Fallback>
        </mc:AlternateContent>
      </w:r>
      <w:r w:rsidRPr="007E66AC">
        <w:rPr>
          <w:noProof/>
          <w:sz w:val="24"/>
          <w:szCs w:val="24"/>
        </w:rPr>
        <mc:AlternateContent>
          <mc:Choice Requires="wps">
            <w:drawing>
              <wp:anchor distT="0" distB="0" distL="114300" distR="114300" simplePos="0" relativeHeight="251774976" behindDoc="0" locked="0" layoutInCell="1" allowOverlap="1" wp14:anchorId="368EC206" wp14:editId="1DB631DB">
                <wp:simplePos x="0" y="0"/>
                <wp:positionH relativeFrom="column">
                  <wp:posOffset>475615</wp:posOffset>
                </wp:positionH>
                <wp:positionV relativeFrom="paragraph">
                  <wp:posOffset>1605915</wp:posOffset>
                </wp:positionV>
                <wp:extent cx="1983900" cy="836410"/>
                <wp:effectExtent l="38100" t="38100" r="16510" b="20955"/>
                <wp:wrapNone/>
                <wp:docPr id="31" name="Straight Arrow Connector 30"/>
                <wp:cNvGraphicFramePr/>
                <a:graphic xmlns:a="http://schemas.openxmlformats.org/drawingml/2006/main">
                  <a:graphicData uri="http://schemas.microsoft.com/office/word/2010/wordprocessingShape">
                    <wps:wsp>
                      <wps:cNvCnPr/>
                      <wps:spPr>
                        <a:xfrm flipH="1" flipV="1">
                          <a:off x="0" y="0"/>
                          <a:ext cx="1983900" cy="8364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37.45pt;margin-top:126.45pt;width:156.2pt;height:65.85pt;flip:x 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" strokecolor="black [3213]">
                <v:stroke endarrow="open"/>
              </v:shape>
            </w:pict>
          </mc:Fallback>
        </mc:AlternateContent>
      </w:r>
      <w:r w:rsidRPr="007E66AC">
        <w:rPr>
          <w:noProof/>
          <w:sz w:val="24"/>
          <w:szCs w:val="24"/>
        </w:rPr>
        <mc:AlternateContent>
          <mc:Choice Requires="wps">
            <w:drawing>
              <wp:anchor distT="0" distB="0" distL="114300" distR="114300" simplePos="0" relativeHeight="251776000" behindDoc="0" locked="0" layoutInCell="1" allowOverlap="1" wp14:anchorId="71A35195" wp14:editId="217DB5B8">
                <wp:simplePos x="0" y="0"/>
                <wp:positionH relativeFrom="column">
                  <wp:posOffset>2257425</wp:posOffset>
                </wp:positionH>
                <wp:positionV relativeFrom="paragraph">
                  <wp:posOffset>4101465</wp:posOffset>
                </wp:positionV>
                <wp:extent cx="1526616" cy="657097"/>
                <wp:effectExtent l="38100" t="0" r="16510" b="67310"/>
                <wp:wrapNone/>
                <wp:docPr id="35" name="Straight Arrow Connector 34"/>
                <wp:cNvGraphicFramePr/>
                <a:graphic xmlns:a="http://schemas.openxmlformats.org/drawingml/2006/main">
                  <a:graphicData uri="http://schemas.microsoft.com/office/word/2010/wordprocessingShape">
                    <wps:wsp>
                      <wps:cNvCnPr/>
                      <wps:spPr>
                        <a:xfrm flipH="1">
                          <a:off x="0" y="0"/>
                          <a:ext cx="1526616" cy="65709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 o:spid="_x0000_s1026" type="#_x0000_t32" style="position:absolute;margin-left:177.75pt;margin-top:322.95pt;width:120.2pt;height:5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" strokecolor="black [3213]">
                <v:stroke endarrow="open"/>
              </v:shape>
            </w:pict>
          </mc:Fallback>
        </mc:AlternateContent>
      </w:r>
    </w:p>
    <w:p w:rsidR="000C4759" w:rsidRDefault="000C4759" w:rsidP="000C4759">
      <w:pPr>
        <w:ind w:left="432"/>
        <w:rPr>
          <w:sz w:val="24"/>
          <w:szCs w:val="24"/>
        </w:rPr>
      </w:pPr>
    </w:p>
    <w:p w:rsidR="000C4759" w:rsidRDefault="000C4759" w:rsidP="000C4759">
      <w:pPr>
        <w:ind w:left="432"/>
        <w:rPr>
          <w:sz w:val="24"/>
          <w:szCs w:val="24"/>
        </w:rPr>
      </w:pPr>
    </w:p>
    <w:p w:rsidR="000C4759" w:rsidRDefault="00A90F63" w:rsidP="000C4759">
      <w:pPr>
        <w:ind w:left="432"/>
        <w:rPr>
          <w:sz w:val="24"/>
          <w:szCs w:val="24"/>
        </w:rPr>
      </w:pPr>
      <w:r w:rsidRPr="007E66AC">
        <w:rPr>
          <w:noProof/>
          <w:sz w:val="24"/>
          <w:szCs w:val="24"/>
        </w:rPr>
        <mc:AlternateContent>
          <mc:Choice Requires="wps">
            <w:drawing>
              <wp:anchor distT="0" distB="0" distL="114300" distR="114300" simplePos="0" relativeHeight="251772928" behindDoc="0" locked="0" layoutInCell="1" allowOverlap="1" wp14:anchorId="275C0051" wp14:editId="0F84DF4D">
                <wp:simplePos x="0" y="0"/>
                <wp:positionH relativeFrom="column">
                  <wp:posOffset>-571855</wp:posOffset>
                </wp:positionH>
                <wp:positionV relativeFrom="paragraph">
                  <wp:posOffset>160168</wp:posOffset>
                </wp:positionV>
                <wp:extent cx="7951470" cy="883920"/>
                <wp:effectExtent l="0" t="0" r="0" b="0"/>
                <wp:wrapNone/>
                <wp:docPr id="3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951470" cy="88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1D1A" w:rsidRPr="00A90F63" w:rsidRDefault="00061D1A" w:rsidP="000C4759">
                            <w:pPr>
                              <w:pStyle w:val="NormalWeb"/>
                              <w:spacing w:before="0" w:beforeAutospacing="0" w:after="0" w:afterAutospacing="0"/>
                              <w:textAlignment w:val="baseline"/>
                              <w:rPr>
                                <w:sz w:val="22"/>
                                <w:szCs w:val="22"/>
                              </w:rPr>
                            </w:pPr>
                            <w:r w:rsidRPr="00A90F63">
                              <w:rPr>
                                <w:rFonts w:ascii="Arial" w:hAnsi="Arial" w:cs="Arial"/>
                                <w:i/>
                                <w:iCs/>
                                <w:color w:val="000000" w:themeColor="text1"/>
                                <w:kern w:val="24"/>
                                <w:sz w:val="22"/>
                                <w:szCs w:val="22"/>
                              </w:rPr>
                              <w:br/>
                            </w:r>
                            <w:r w:rsidRPr="00A90F63">
                              <w:rPr>
                                <w:rFonts w:ascii="Arial" w:hAnsi="Arial" w:cs="Arial"/>
                                <w:b/>
                                <w:bCs/>
                                <w:i/>
                                <w:iCs/>
                                <w:color w:val="000000" w:themeColor="text1"/>
                                <w:kern w:val="24"/>
                                <w:sz w:val="22"/>
                                <w:szCs w:val="22"/>
                              </w:rPr>
                              <w:t>assert</w:t>
                            </w:r>
                            <w:r>
                              <w:rPr>
                                <w:rFonts w:ascii="Arial" w:hAnsi="Arial" w:cs="Arial"/>
                                <w:b/>
                                <w:bCs/>
                                <w:i/>
                                <w:iCs/>
                                <w:color w:val="000000" w:themeColor="text1"/>
                                <w:kern w:val="24"/>
                                <w:sz w:val="22"/>
                                <w:szCs w:val="22"/>
                              </w:rPr>
                              <w:t xml:space="preserve"> </w:t>
                            </w:r>
                            <w:r w:rsidRPr="00A90F63">
                              <w:rPr>
                                <w:rFonts w:ascii="Arial" w:hAnsi="Arial" w:cs="Arial"/>
                                <w:b/>
                                <w:bCs/>
                                <w:i/>
                                <w:iCs/>
                                <w:color w:val="000000" w:themeColor="text1"/>
                                <w:kern w:val="24"/>
                                <w:sz w:val="22"/>
                                <w:szCs w:val="22"/>
                              </w:rPr>
                              <w:t>rd_dout_check: assert property (@(posedge clk) disable iff (rst) (read &amp;&amp; (rd_adr == select_addr)) |-&gt; ##(MEM_DEL)  (fakememinv || (rd_dout[select_bit] == fakemem)));</w:t>
                            </w:r>
                          </w:p>
                          <w:p w:rsidR="00061D1A" w:rsidRDefault="00061D1A" w:rsidP="000C4759">
                            <w:pPr>
                              <w:pStyle w:val="NormalWeb"/>
                              <w:spacing w:before="0" w:beforeAutospacing="0" w:after="0" w:afterAutospacing="0"/>
                              <w:textAlignment w:val="baseline"/>
                            </w:pP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Content Placeholder 2" o:spid="_x0000_s1128" type="#_x0000_t202" style="position:absolute;left:0;text-align:left;margin-left:-45.05pt;margin-top:12.6pt;width:626.1pt;height:69.6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" filled="f" stroked="f">
                <v:path arrowok="t"/>
                <v:textbox>
                  <w:txbxContent>
                    <w:p w:rsidR="00061D1A" w:rsidRPr="00A90F63" w:rsidRDefault="00061D1A" w:rsidP="000C4759">
                      <w:pPr>
                        <w:pStyle w:val="NormalWeb"/>
                        <w:spacing w:before="0" w:beforeAutospacing="0" w:after="0" w:afterAutospacing="0"/>
                        <w:textAlignment w:val="baseline"/>
                        <w:rPr>
                          <w:sz w:val="22"/>
                          <w:szCs w:val="22"/>
                        </w:rPr>
                      </w:pPr>
                      <w:r w:rsidRPr="00A90F63">
                        <w:rPr>
                          <w:rFonts w:ascii="Arial" w:hAnsi="Arial" w:cs="Arial"/>
                          <w:i/>
                          <w:iCs/>
                          <w:color w:val="000000" w:themeColor="text1"/>
                          <w:kern w:val="24"/>
                          <w:sz w:val="22"/>
                          <w:szCs w:val="22"/>
                        </w:rPr>
                        <w:br/>
                      </w:r>
                      <w:r w:rsidRPr="00A90F63">
                        <w:rPr>
                          <w:rFonts w:ascii="Arial" w:hAnsi="Arial" w:cs="Arial"/>
                          <w:b/>
                          <w:bCs/>
                          <w:i/>
                          <w:iCs/>
                          <w:color w:val="000000" w:themeColor="text1"/>
                          <w:kern w:val="24"/>
                          <w:sz w:val="22"/>
                          <w:szCs w:val="22"/>
                        </w:rPr>
                        <w:t>assert</w:t>
                      </w:r>
                      <w:r>
                        <w:rPr>
                          <w:rFonts w:ascii="Arial" w:hAnsi="Arial" w:cs="Arial"/>
                          <w:b/>
                          <w:bCs/>
                          <w:i/>
                          <w:iCs/>
                          <w:color w:val="000000" w:themeColor="text1"/>
                          <w:kern w:val="24"/>
                          <w:sz w:val="22"/>
                          <w:szCs w:val="22"/>
                        </w:rPr>
                        <w:t xml:space="preserve"> </w:t>
                      </w:r>
                      <w:r w:rsidRPr="00A90F63">
                        <w:rPr>
                          <w:rFonts w:ascii="Arial" w:hAnsi="Arial" w:cs="Arial"/>
                          <w:b/>
                          <w:bCs/>
                          <w:i/>
                          <w:iCs/>
                          <w:color w:val="000000" w:themeColor="text1"/>
                          <w:kern w:val="24"/>
                          <w:sz w:val="22"/>
                          <w:szCs w:val="22"/>
                        </w:rPr>
                        <w:t>rd_dout_check: assert property (@(posedge clk) disable iff (rst) (read &amp;&amp; (rd_adr == select_addr)) |-&gt; ##(MEM_DEL)  (fakememinv || (rd_dout[select_bit] == fakemem)));</w:t>
                      </w:r>
                    </w:p>
                    <w:p w:rsidR="00061D1A" w:rsidRDefault="00061D1A" w:rsidP="000C4759">
                      <w:pPr>
                        <w:pStyle w:val="NormalWeb"/>
                        <w:spacing w:before="0" w:beforeAutospacing="0" w:after="0" w:afterAutospacing="0"/>
                        <w:textAlignment w:val="baseline"/>
                      </w:pPr>
                    </w:p>
                  </w:txbxContent>
                </v:textbox>
              </v:shape>
            </w:pict>
          </mc:Fallback>
        </mc:AlternateContent>
      </w: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DE0736" w:rsidRDefault="00A90F63" w:rsidP="00DE0736">
      <w:pPr>
        <w:ind w:left="0"/>
        <w:rPr>
          <w:sz w:val="24"/>
          <w:szCs w:val="24"/>
        </w:rPr>
      </w:pPr>
      <w:r w:rsidRPr="007E66AC">
        <w:rPr>
          <w:noProof/>
          <w:sz w:val="24"/>
          <w:szCs w:val="24"/>
        </w:rPr>
        <mc:AlternateContent>
          <mc:Choice Requires="wps">
            <w:drawing>
              <wp:anchor distT="0" distB="0" distL="114300" distR="114300" simplePos="0" relativeHeight="251735039" behindDoc="0" locked="0" layoutInCell="1" allowOverlap="1" wp14:anchorId="7777361B" wp14:editId="33639F4C">
                <wp:simplePos x="0" y="0"/>
                <wp:positionH relativeFrom="column">
                  <wp:posOffset>807720</wp:posOffset>
                </wp:positionH>
                <wp:positionV relativeFrom="paragraph">
                  <wp:posOffset>117475</wp:posOffset>
                </wp:positionV>
                <wp:extent cx="1364615" cy="669290"/>
                <wp:effectExtent l="0" t="0" r="6985" b="0"/>
                <wp:wrapNone/>
                <wp:docPr id="18" name="Text Box 362"/>
                <wp:cNvGraphicFramePr/>
                <a:graphic xmlns:a="http://schemas.openxmlformats.org/drawingml/2006/main">
                  <a:graphicData uri="http://schemas.microsoft.com/office/word/2010/wordprocessingShape">
                    <wps:wsp>
                      <wps:cNvSpPr txBox="1"/>
                      <wps:spPr>
                        <a:xfrm>
                          <a:off x="0" y="0"/>
                          <a:ext cx="1364615" cy="6692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1D1A" w:rsidRDefault="00061D1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dout check assertion</w:t>
                            </w:r>
                          </w:p>
                          <w:p w:rsidR="00061D1A" w:rsidRDefault="00061D1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for logic cone 1</w:t>
                            </w:r>
                          </w:p>
                          <w:p w:rsidR="00061D1A" w:rsidRDefault="00061D1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061D1A" w:rsidRDefault="00061D1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2" o:spid="_x0000_s1129" type="#_x0000_t202" style="position:absolute;margin-left:63.6pt;margin-top:9.25pt;width:107.45pt;height:52.7pt;z-index:25173503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" fillcolor="white [3201]" stroked="f" strokeweight=".5pt">
                <v:textbox>
                  <w:txbxContent>
                    <w:p w:rsidR="00061D1A" w:rsidRDefault="00061D1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dout check assertion</w:t>
                      </w:r>
                    </w:p>
                    <w:p w:rsidR="00061D1A" w:rsidRDefault="00061D1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for logic cone 1</w:t>
                      </w:r>
                    </w:p>
                    <w:p w:rsidR="00061D1A" w:rsidRDefault="00061D1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061D1A" w:rsidRDefault="00061D1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v:textbox>
              </v:shape>
            </w:pict>
          </mc:Fallback>
        </mc:AlternateContent>
      </w: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EB6818" w:rsidP="00DE0736">
      <w:pPr>
        <w:ind w:left="0"/>
        <w:rPr>
          <w:sz w:val="24"/>
          <w:szCs w:val="24"/>
        </w:rPr>
      </w:pPr>
      <w:r w:rsidRPr="007E66AC">
        <w:rPr>
          <w:noProof/>
          <w:sz w:val="24"/>
          <w:szCs w:val="24"/>
        </w:rPr>
        <mc:AlternateContent>
          <mc:Choice Requires="wps">
            <w:drawing>
              <wp:anchor distT="0" distB="0" distL="114300" distR="114300" simplePos="0" relativeHeight="251773952" behindDoc="0" locked="0" layoutInCell="1" allowOverlap="1" wp14:anchorId="0FE2F942" wp14:editId="118119DE">
                <wp:simplePos x="0" y="0"/>
                <wp:positionH relativeFrom="column">
                  <wp:posOffset>68580</wp:posOffset>
                </wp:positionH>
                <wp:positionV relativeFrom="paragraph">
                  <wp:posOffset>106045</wp:posOffset>
                </wp:positionV>
                <wp:extent cx="2705100" cy="1875155"/>
                <wp:effectExtent l="0" t="0" r="0" b="0"/>
                <wp:wrapNone/>
                <wp:docPr id="33"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5100" cy="1875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1D1A" w:rsidRDefault="00061D1A" w:rsidP="000C4759">
                            <w:pPr>
                              <w:pStyle w:val="NormalWeb"/>
                              <w:spacing w:before="0" w:beforeAutospacing="0" w:after="0" w:afterAutospacing="0"/>
                              <w:textAlignment w:val="baseline"/>
                            </w:pPr>
                            <w:r>
                              <w:rPr>
                                <w:rFonts w:ascii="Arial" w:hAnsi="Arial" w:cs="Arial"/>
                                <w:i/>
                                <w:iCs/>
                                <w:color w:val="000000" w:themeColor="text1"/>
                                <w:kern w:val="24"/>
                              </w:rPr>
                              <w:br/>
                            </w:r>
                            <w:r>
                              <w:rPr>
                                <w:rFonts w:ascii="Arial" w:hAnsi="Arial" w:cs="Arial"/>
                                <w:b/>
                                <w:bCs/>
                                <w:i/>
                                <w:iCs/>
                                <w:color w:val="000000" w:themeColor="text1"/>
                                <w:kern w:val="24"/>
                              </w:rPr>
                              <w:t>reg fakememinv;</w:t>
                            </w:r>
                            <w:r>
                              <w:rPr>
                                <w:rFonts w:ascii="Arial" w:hAnsi="Arial" w:cs="Arial"/>
                                <w:b/>
                                <w:bCs/>
                                <w:i/>
                                <w:iCs/>
                                <w:color w:val="000000" w:themeColor="text1"/>
                                <w:kern w:val="24"/>
                              </w:rPr>
                              <w:br/>
                              <w:t>reg fakemem;</w:t>
                            </w:r>
                            <w:r>
                              <w:rPr>
                                <w:rFonts w:ascii="Arial" w:hAnsi="Arial" w:cs="Arial"/>
                                <w:b/>
                                <w:bCs/>
                                <w:i/>
                                <w:iCs/>
                                <w:color w:val="000000" w:themeColor="text1"/>
                                <w:kern w:val="24"/>
                              </w:rPr>
                              <w:br/>
                              <w:t>always @(posedge clk)</w:t>
                            </w:r>
                            <w:r>
                              <w:rPr>
                                <w:rFonts w:ascii="Arial" w:hAnsi="Arial" w:cs="Arial"/>
                                <w:b/>
                                <w:bCs/>
                                <w:i/>
                                <w:iCs/>
                                <w:color w:val="000000" w:themeColor="text1"/>
                                <w:kern w:val="24"/>
                              </w:rPr>
                              <w:br/>
                              <w:t>  if (rst)</w:t>
                            </w:r>
                            <w:r>
                              <w:rPr>
                                <w:rFonts w:ascii="Arial" w:hAnsi="Arial" w:cs="Arial"/>
                                <w:b/>
                                <w:bCs/>
                                <w:i/>
                                <w:iCs/>
                                <w:color w:val="000000" w:themeColor="text1"/>
                                <w:kern w:val="24"/>
                              </w:rPr>
                              <w:br/>
                              <w:t>    fakememinv &lt;= 1'b1;</w:t>
                            </w:r>
                            <w:r>
                              <w:rPr>
                                <w:rFonts w:ascii="Arial" w:hAnsi="Arial" w:cs="Arial"/>
                                <w:b/>
                                <w:bCs/>
                                <w:i/>
                                <w:iCs/>
                                <w:color w:val="000000" w:themeColor="text1"/>
                                <w:kern w:val="24"/>
                              </w:rPr>
                              <w:br/>
                              <w:t>  else if (write &amp;&amp; (wr_adr == select_addr) ) begin</w:t>
                            </w:r>
                            <w:r>
                              <w:rPr>
                                <w:rFonts w:ascii="Arial" w:hAnsi="Arial" w:cs="Arial"/>
                                <w:b/>
                                <w:bCs/>
                                <w:i/>
                                <w:iCs/>
                                <w:color w:val="000000" w:themeColor="text1"/>
                                <w:kern w:val="24"/>
                              </w:rPr>
                              <w:br/>
                              <w:t>    fakememinv &lt;= 1'b0;</w:t>
                            </w:r>
                            <w:r>
                              <w:rPr>
                                <w:rFonts w:ascii="Arial" w:hAnsi="Arial" w:cs="Arial"/>
                                <w:b/>
                                <w:bCs/>
                                <w:i/>
                                <w:iCs/>
                                <w:color w:val="000000" w:themeColor="text1"/>
                                <w:kern w:val="24"/>
                              </w:rPr>
                              <w:br/>
                              <w:t>    fakemem &lt;= din[select_bit];</w:t>
                            </w:r>
                            <w:r>
                              <w:rPr>
                                <w:rFonts w:ascii="Arial" w:hAnsi="Arial" w:cs="Arial"/>
                                <w:b/>
                                <w:bCs/>
                                <w:i/>
                                <w:iCs/>
                                <w:color w:val="000000" w:themeColor="text1"/>
                                <w:kern w:val="24"/>
                              </w:rPr>
                              <w:br/>
                              <w:t>  end</w:t>
                            </w: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_x0000_s1130" type="#_x0000_t202" style="position:absolute;margin-left:5.4pt;margin-top:8.35pt;width:213pt;height:147.6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" filled="f" stroked="f">
                <v:path arrowok="t"/>
                <v:textbox>
                  <w:txbxContent>
                    <w:p w:rsidR="00061D1A" w:rsidRDefault="00061D1A" w:rsidP="000C4759">
                      <w:pPr>
                        <w:pStyle w:val="NormalWeb"/>
                        <w:spacing w:before="0" w:beforeAutospacing="0" w:after="0" w:afterAutospacing="0"/>
                        <w:textAlignment w:val="baseline"/>
                      </w:pPr>
                      <w:r>
                        <w:rPr>
                          <w:rFonts w:ascii="Arial" w:hAnsi="Arial" w:cs="Arial"/>
                          <w:i/>
                          <w:iCs/>
                          <w:color w:val="000000" w:themeColor="text1"/>
                          <w:kern w:val="24"/>
                        </w:rPr>
                        <w:br/>
                      </w:r>
                      <w:r>
                        <w:rPr>
                          <w:rFonts w:ascii="Arial" w:hAnsi="Arial" w:cs="Arial"/>
                          <w:b/>
                          <w:bCs/>
                          <w:i/>
                          <w:iCs/>
                          <w:color w:val="000000" w:themeColor="text1"/>
                          <w:kern w:val="24"/>
                        </w:rPr>
                        <w:t>reg fakememinv;</w:t>
                      </w:r>
                      <w:r>
                        <w:rPr>
                          <w:rFonts w:ascii="Arial" w:hAnsi="Arial" w:cs="Arial"/>
                          <w:b/>
                          <w:bCs/>
                          <w:i/>
                          <w:iCs/>
                          <w:color w:val="000000" w:themeColor="text1"/>
                          <w:kern w:val="24"/>
                        </w:rPr>
                        <w:br/>
                        <w:t>reg fakemem;</w:t>
                      </w:r>
                      <w:r>
                        <w:rPr>
                          <w:rFonts w:ascii="Arial" w:hAnsi="Arial" w:cs="Arial"/>
                          <w:b/>
                          <w:bCs/>
                          <w:i/>
                          <w:iCs/>
                          <w:color w:val="000000" w:themeColor="text1"/>
                          <w:kern w:val="24"/>
                        </w:rPr>
                        <w:br/>
                        <w:t>always @(posedge clk)</w:t>
                      </w:r>
                      <w:r>
                        <w:rPr>
                          <w:rFonts w:ascii="Arial" w:hAnsi="Arial" w:cs="Arial"/>
                          <w:b/>
                          <w:bCs/>
                          <w:i/>
                          <w:iCs/>
                          <w:color w:val="000000" w:themeColor="text1"/>
                          <w:kern w:val="24"/>
                        </w:rPr>
                        <w:br/>
                        <w:t>  if (rst)</w:t>
                      </w:r>
                      <w:r>
                        <w:rPr>
                          <w:rFonts w:ascii="Arial" w:hAnsi="Arial" w:cs="Arial"/>
                          <w:b/>
                          <w:bCs/>
                          <w:i/>
                          <w:iCs/>
                          <w:color w:val="000000" w:themeColor="text1"/>
                          <w:kern w:val="24"/>
                        </w:rPr>
                        <w:br/>
                        <w:t>    fakememinv &lt;= 1'b1;</w:t>
                      </w:r>
                      <w:r>
                        <w:rPr>
                          <w:rFonts w:ascii="Arial" w:hAnsi="Arial" w:cs="Arial"/>
                          <w:b/>
                          <w:bCs/>
                          <w:i/>
                          <w:iCs/>
                          <w:color w:val="000000" w:themeColor="text1"/>
                          <w:kern w:val="24"/>
                        </w:rPr>
                        <w:br/>
                        <w:t>  else if (write &amp;&amp; (wr_adr == select_addr) ) begin</w:t>
                      </w:r>
                      <w:r>
                        <w:rPr>
                          <w:rFonts w:ascii="Arial" w:hAnsi="Arial" w:cs="Arial"/>
                          <w:b/>
                          <w:bCs/>
                          <w:i/>
                          <w:iCs/>
                          <w:color w:val="000000" w:themeColor="text1"/>
                          <w:kern w:val="24"/>
                        </w:rPr>
                        <w:br/>
                        <w:t>    fakememinv &lt;= 1'b0;</w:t>
                      </w:r>
                      <w:r>
                        <w:rPr>
                          <w:rFonts w:ascii="Arial" w:hAnsi="Arial" w:cs="Arial"/>
                          <w:b/>
                          <w:bCs/>
                          <w:i/>
                          <w:iCs/>
                          <w:color w:val="000000" w:themeColor="text1"/>
                          <w:kern w:val="24"/>
                        </w:rPr>
                        <w:br/>
                        <w:t>    fakemem &lt;= din[select_bit];</w:t>
                      </w:r>
                      <w:r>
                        <w:rPr>
                          <w:rFonts w:ascii="Arial" w:hAnsi="Arial" w:cs="Arial"/>
                          <w:b/>
                          <w:bCs/>
                          <w:i/>
                          <w:iCs/>
                          <w:color w:val="000000" w:themeColor="text1"/>
                          <w:kern w:val="24"/>
                        </w:rPr>
                        <w:br/>
                        <w:t>  end</w:t>
                      </w:r>
                    </w:p>
                  </w:txbxContent>
                </v:textbox>
              </v:shape>
            </w:pict>
          </mc:Fallback>
        </mc:AlternateContent>
      </w: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0C4759" w:rsidRDefault="000C4759" w:rsidP="00DE0736">
      <w:pPr>
        <w:ind w:left="0"/>
        <w:rPr>
          <w:sz w:val="24"/>
          <w:szCs w:val="24"/>
        </w:rPr>
      </w:pPr>
      <w:r>
        <w:rPr>
          <w:sz w:val="24"/>
          <w:szCs w:val="24"/>
        </w:rPr>
        <w:t>T</w:t>
      </w:r>
      <w:r w:rsidRPr="005B734F">
        <w:rPr>
          <w:sz w:val="24"/>
          <w:szCs w:val="24"/>
        </w:rPr>
        <w:t>o evaluate the formal coverage of the design</w:t>
      </w:r>
      <w:r w:rsidR="00727085">
        <w:rPr>
          <w:sz w:val="24"/>
          <w:szCs w:val="24"/>
        </w:rPr>
        <w:t>, we have a pos</w:t>
      </w:r>
      <w:r>
        <w:rPr>
          <w:sz w:val="24"/>
          <w:szCs w:val="24"/>
        </w:rPr>
        <w:t>t processing flow developed inhouse</w:t>
      </w:r>
      <w:r w:rsidRPr="005B734F">
        <w:rPr>
          <w:sz w:val="24"/>
          <w:szCs w:val="24"/>
        </w:rPr>
        <w:t xml:space="preserve">. </w:t>
      </w:r>
      <w:r>
        <w:rPr>
          <w:sz w:val="24"/>
          <w:szCs w:val="24"/>
        </w:rPr>
        <w:t>The fchkr.sh</w:t>
      </w:r>
      <w:r w:rsidRPr="005B734F">
        <w:rPr>
          <w:sz w:val="24"/>
          <w:szCs w:val="24"/>
        </w:rPr>
        <w:t xml:space="preserve"> script retrieves all the checks</w:t>
      </w:r>
      <w:r w:rsidR="008220AA">
        <w:rPr>
          <w:sz w:val="24"/>
          <w:szCs w:val="24"/>
        </w:rPr>
        <w:t>/assertions</w:t>
      </w:r>
      <w:r w:rsidRPr="005B734F">
        <w:rPr>
          <w:sz w:val="24"/>
          <w:szCs w:val="24"/>
        </w:rPr>
        <w:t xml:space="preserve"> in the design. Then it parses all the logfiles to </w:t>
      </w:r>
      <w:r w:rsidRPr="005B734F">
        <w:rPr>
          <w:sz w:val="24"/>
          <w:szCs w:val="24"/>
        </w:rPr>
        <w:lastRenderedPageBreak/>
        <w:t>make sure that all the assertions are (formally) proven to give us a 100% coverage of our desi</w:t>
      </w:r>
      <w:r>
        <w:rPr>
          <w:sz w:val="24"/>
          <w:szCs w:val="24"/>
        </w:rPr>
        <w:t>gn.  It prints out the</w:t>
      </w:r>
      <w:r w:rsidRPr="005B734F">
        <w:rPr>
          <w:sz w:val="24"/>
          <w:szCs w:val="24"/>
        </w:rPr>
        <w:t xml:space="preserve"> constraints, asssertions and proven assertion for each run. </w:t>
      </w:r>
      <w:r w:rsidR="009B0C5D">
        <w:rPr>
          <w:sz w:val="24"/>
          <w:szCs w:val="24"/>
        </w:rPr>
        <w:t>To report more information, use –ll option with the fchkr.sh script.</w:t>
      </w:r>
    </w:p>
    <w:p w:rsidR="008220AA" w:rsidRPr="005B734F" w:rsidRDefault="008220AA" w:rsidP="00DE0736">
      <w:pPr>
        <w:ind w:left="0"/>
        <w:rPr>
          <w:sz w:val="24"/>
          <w:szCs w:val="24"/>
        </w:rPr>
      </w:pPr>
    </w:p>
    <w:p w:rsidR="000C4759" w:rsidRDefault="000C4759" w:rsidP="008220AA">
      <w:pPr>
        <w:ind w:left="0"/>
        <w:rPr>
          <w:sz w:val="24"/>
          <w:szCs w:val="24"/>
        </w:rPr>
      </w:pPr>
      <w:r>
        <w:rPr>
          <w:sz w:val="24"/>
          <w:szCs w:val="24"/>
        </w:rPr>
        <w:t>S</w:t>
      </w:r>
      <w:r w:rsidRPr="005B734F">
        <w:rPr>
          <w:sz w:val="24"/>
          <w:szCs w:val="24"/>
        </w:rPr>
        <w:t>everal design for verification techniques</w:t>
      </w:r>
      <w:r>
        <w:rPr>
          <w:sz w:val="24"/>
          <w:szCs w:val="24"/>
        </w:rPr>
        <w:t xml:space="preserve"> have been used</w:t>
      </w:r>
      <w:r w:rsidRPr="005B734F">
        <w:rPr>
          <w:sz w:val="24"/>
          <w:szCs w:val="24"/>
        </w:rPr>
        <w:t xml:space="preserve"> to guarantee that formal tool is able to conve</w:t>
      </w:r>
      <w:r>
        <w:rPr>
          <w:sz w:val="24"/>
          <w:szCs w:val="24"/>
        </w:rPr>
        <w:t>rge proofs completely on the IPs</w:t>
      </w:r>
      <w:r w:rsidRPr="005B734F">
        <w:rPr>
          <w:sz w:val="24"/>
          <w:szCs w:val="24"/>
        </w:rPr>
        <w:t>. The simple semantic of memory IPs (i.e. read data to an address should be the last data written to that address) have also been a key in the formal results we achieve for the IP.  The goal of the techniques mentioned above is to reduce the state space both temporally and spacially. We use these to help the formal tool converge  the properties exhau</w:t>
      </w:r>
      <w:r>
        <w:rPr>
          <w:sz w:val="24"/>
          <w:szCs w:val="24"/>
        </w:rPr>
        <w:t>s</w:t>
      </w:r>
      <w:r w:rsidRPr="005B734F">
        <w:rPr>
          <w:sz w:val="24"/>
          <w:szCs w:val="24"/>
        </w:rPr>
        <w:t>tively.</w:t>
      </w:r>
    </w:p>
    <w:p w:rsidR="00A85A60" w:rsidRDefault="00A85A60" w:rsidP="008220AA">
      <w:pPr>
        <w:ind w:left="0"/>
        <w:rPr>
          <w:sz w:val="24"/>
          <w:szCs w:val="24"/>
        </w:rPr>
      </w:pPr>
    </w:p>
    <w:p w:rsidR="00A85A60" w:rsidRDefault="00A85A60" w:rsidP="008220AA">
      <w:pPr>
        <w:ind w:left="0"/>
        <w:rPr>
          <w:sz w:val="24"/>
          <w:szCs w:val="24"/>
        </w:rPr>
      </w:pPr>
    </w:p>
    <w:p w:rsidR="00A85A60" w:rsidRDefault="00A85A60" w:rsidP="00A85A60">
      <w:pPr>
        <w:pStyle w:val="Heading1"/>
      </w:pPr>
      <w:r>
        <w:lastRenderedPageBreak/>
        <w:t>Dynamic Simulation</w:t>
      </w:r>
    </w:p>
    <w:p w:rsidR="00CA5043" w:rsidRDefault="00CA5043" w:rsidP="00CA5043">
      <w:pPr>
        <w:pStyle w:val="BodyText"/>
      </w:pPr>
      <w:r>
        <w:t>The dynamic simulations are run for the following scenarios:</w:t>
      </w:r>
    </w:p>
    <w:p w:rsidR="00CA5043" w:rsidRDefault="00CA5043" w:rsidP="00CA5043">
      <w:pPr>
        <w:pStyle w:val="BodyText"/>
        <w:numPr>
          <w:ilvl w:val="0"/>
          <w:numId w:val="48"/>
        </w:numPr>
      </w:pPr>
      <w:r>
        <w:t>Reset checks</w:t>
      </w:r>
    </w:p>
    <w:p w:rsidR="00CA5043" w:rsidRDefault="00CA5043" w:rsidP="00CA5043">
      <w:pPr>
        <w:pStyle w:val="BodyText"/>
        <w:numPr>
          <w:ilvl w:val="0"/>
          <w:numId w:val="48"/>
        </w:numPr>
      </w:pPr>
      <w:r>
        <w:t>Boundary and capacity checks</w:t>
      </w:r>
    </w:p>
    <w:p w:rsidR="00CA5043" w:rsidRDefault="00CA5043" w:rsidP="00CA5043">
      <w:pPr>
        <w:pStyle w:val="BodyText"/>
        <w:numPr>
          <w:ilvl w:val="0"/>
          <w:numId w:val="48"/>
        </w:numPr>
      </w:pPr>
      <w:r>
        <w:t>Checking that the assumptions of formal.</w:t>
      </w:r>
    </w:p>
    <w:p w:rsidR="00CA5043" w:rsidRPr="00746A92" w:rsidRDefault="00CA5043" w:rsidP="00CA5043">
      <w:pPr>
        <w:pStyle w:val="BodyText"/>
      </w:pPr>
      <w:r>
        <w:t>A dynamic simulation testbench gets automatically generated with the cut. A dynamic simulation can be run by simply going to run_sample/ directory and running the ./run script.</w:t>
      </w:r>
    </w:p>
    <w:p w:rsidR="00A85A60" w:rsidRDefault="00A85A60" w:rsidP="008220AA">
      <w:pPr>
        <w:ind w:left="0"/>
        <w:rPr>
          <w:sz w:val="24"/>
          <w:szCs w:val="24"/>
        </w:rPr>
      </w:pPr>
    </w:p>
    <w:p w:rsidR="00A85A60" w:rsidRPr="008220AA" w:rsidRDefault="00A85A60" w:rsidP="008220AA">
      <w:pPr>
        <w:ind w:left="0"/>
        <w:rPr>
          <w:sz w:val="24"/>
          <w:szCs w:val="24"/>
        </w:rPr>
      </w:pPr>
    </w:p>
    <w:p w:rsidR="00425F1E" w:rsidRPr="00B268C6" w:rsidRDefault="00425F1E" w:rsidP="0014285D">
      <w:pPr>
        <w:pStyle w:val="Heading1"/>
      </w:pPr>
      <w:bookmarkStart w:id="98" w:name="_Toc385371835"/>
      <w:r w:rsidRPr="00B268C6">
        <w:lastRenderedPageBreak/>
        <w:t>Revision Change Log</w:t>
      </w:r>
      <w:bookmarkEnd w:id="89"/>
      <w:bookmarkEnd w:id="98"/>
    </w:p>
    <w:p w:rsidR="00850C6A" w:rsidRPr="00B268C6" w:rsidRDefault="00850C6A" w:rsidP="00850C6A">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C14EE1" w:rsidRPr="00B268C6" w:rsidTr="00B268C6">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Version</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Date of Release</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Notes</w:t>
            </w:r>
          </w:p>
        </w:tc>
      </w:tr>
      <w:tr w:rsidR="00653906" w:rsidRPr="00B268C6" w:rsidTr="00025EF6">
        <w:trPr>
          <w:trHeight w:val="242"/>
        </w:trPr>
        <w:tc>
          <w:tcPr>
            <w:tcW w:w="1440"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Pr>
                <w:rFonts w:asciiTheme="minorHAnsi" w:hAnsiTheme="minorHAnsi"/>
                <w:sz w:val="20"/>
              </w:rPr>
              <w:t>V1.0</w:t>
            </w:r>
          </w:p>
        </w:tc>
        <w:tc>
          <w:tcPr>
            <w:tcW w:w="2056" w:type="dxa"/>
            <w:tcBorders>
              <w:top w:val="single" w:sz="4" w:space="0" w:color="4A442A" w:themeColor="background2" w:themeShade="40"/>
            </w:tcBorders>
            <w:vAlign w:val="center"/>
            <w:hideMark/>
          </w:tcPr>
          <w:p w:rsidR="00653906" w:rsidRPr="00B268C6" w:rsidRDefault="00EB6818" w:rsidP="00025EF6">
            <w:pPr>
              <w:pStyle w:val="TableText"/>
              <w:keepNext/>
              <w:keepLines/>
              <w:jc w:val="center"/>
              <w:rPr>
                <w:rFonts w:asciiTheme="minorHAnsi" w:hAnsiTheme="minorHAnsi"/>
                <w:sz w:val="20"/>
              </w:rPr>
            </w:pPr>
            <w:r>
              <w:rPr>
                <w:rFonts w:asciiTheme="minorHAnsi" w:hAnsiTheme="minorHAnsi"/>
                <w:sz w:val="20"/>
              </w:rPr>
              <w:t>Apr 16 2014</w:t>
            </w:r>
          </w:p>
        </w:tc>
        <w:tc>
          <w:tcPr>
            <w:tcW w:w="5695"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A2063B" w:rsidRPr="00B268C6" w:rsidRDefault="00A2063B">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1673A5" w:rsidRPr="00B268C6" w:rsidRDefault="001673A5">
      <w:pPr>
        <w:ind w:left="0"/>
        <w:rPr>
          <w:rFonts w:asciiTheme="minorHAnsi" w:hAnsiTheme="minorHAnsi"/>
        </w:rPr>
      </w:pPr>
    </w:p>
    <w:p w:rsidR="001673A5" w:rsidRPr="00CE3D2A" w:rsidRDefault="001673A5" w:rsidP="001B194F">
      <w:pPr>
        <w:pStyle w:val="Memoirbodycopy"/>
        <w:rPr>
          <w:b/>
          <w:sz w:val="24"/>
          <w:szCs w:val="24"/>
        </w:rPr>
      </w:pPr>
      <w:r w:rsidRPr="00CE3D2A">
        <w:rPr>
          <w:b/>
          <w:sz w:val="24"/>
          <w:szCs w:val="24"/>
        </w:rPr>
        <w:t>Memoir Systems Inc.</w:t>
      </w:r>
    </w:p>
    <w:p w:rsidR="001673A5" w:rsidRPr="00CE3D2A" w:rsidRDefault="001673A5" w:rsidP="00060285">
      <w:pPr>
        <w:pStyle w:val="Memoirbodycopy"/>
        <w:rPr>
          <w:b/>
          <w:sz w:val="24"/>
          <w:szCs w:val="24"/>
        </w:rPr>
      </w:pPr>
      <w:r w:rsidRPr="00CE3D2A">
        <w:rPr>
          <w:b/>
          <w:sz w:val="24"/>
          <w:szCs w:val="24"/>
        </w:rPr>
        <w:t>23</w:t>
      </w:r>
      <w:r w:rsidR="00060285" w:rsidRPr="00CE3D2A">
        <w:rPr>
          <w:b/>
          <w:sz w:val="24"/>
          <w:szCs w:val="24"/>
        </w:rPr>
        <w:t xml:space="preserve">50 Mission College Blvd. # 1275, </w:t>
      </w:r>
      <w:r w:rsidRPr="00CE3D2A">
        <w:rPr>
          <w:b/>
          <w:sz w:val="24"/>
          <w:szCs w:val="24"/>
        </w:rPr>
        <w:t>Santa Clara, CA</w:t>
      </w:r>
      <w:r w:rsidR="00060285" w:rsidRPr="00CE3D2A">
        <w:rPr>
          <w:b/>
          <w:sz w:val="24"/>
          <w:szCs w:val="24"/>
        </w:rPr>
        <w:t xml:space="preserve"> 95054</w:t>
      </w:r>
    </w:p>
    <w:p w:rsidR="001673A5" w:rsidRPr="00CE3D2A" w:rsidRDefault="001673A5" w:rsidP="001B194F">
      <w:pPr>
        <w:pStyle w:val="Memoirbodycopy"/>
        <w:rPr>
          <w:b/>
          <w:sz w:val="24"/>
          <w:szCs w:val="24"/>
        </w:rPr>
      </w:pPr>
      <w:r w:rsidRPr="00CE3D2A">
        <w:rPr>
          <w:b/>
          <w:sz w:val="24"/>
          <w:szCs w:val="24"/>
        </w:rPr>
        <w:t>Phone:</w:t>
      </w:r>
      <w:r w:rsidR="00C019D1">
        <w:rPr>
          <w:b/>
          <w:sz w:val="24"/>
          <w:szCs w:val="24"/>
        </w:rPr>
        <w:t xml:space="preserve"> </w:t>
      </w:r>
      <w:r w:rsidRPr="00CE3D2A">
        <w:rPr>
          <w:b/>
          <w:sz w:val="24"/>
          <w:szCs w:val="24"/>
        </w:rPr>
        <w:t>1-408-550-2382</w:t>
      </w:r>
    </w:p>
    <w:p w:rsidR="001673A5" w:rsidRPr="00060285" w:rsidRDefault="001673A5" w:rsidP="001B194F">
      <w:pPr>
        <w:pStyle w:val="Memoirbodycopy"/>
        <w:rPr>
          <w:b/>
        </w:rPr>
      </w:pPr>
      <w:r w:rsidRPr="00CE3D2A">
        <w:rPr>
          <w:b/>
          <w:sz w:val="24"/>
          <w:szCs w:val="24"/>
        </w:rPr>
        <w:t xml:space="preserve">Email: </w:t>
      </w:r>
      <w:r w:rsidR="00855DC6" w:rsidRPr="00CE3D2A">
        <w:rPr>
          <w:b/>
          <w:sz w:val="24"/>
          <w:szCs w:val="24"/>
        </w:rPr>
        <w:t>support</w:t>
      </w:r>
      <w:r w:rsidRPr="00CE3D2A">
        <w:rPr>
          <w:b/>
          <w:sz w:val="24"/>
          <w:szCs w:val="24"/>
        </w:rPr>
        <w:t>@memoir-systems.com</w:t>
      </w:r>
    </w:p>
    <w:p w:rsidR="001673A5" w:rsidRPr="00B268C6" w:rsidRDefault="001673A5" w:rsidP="001B194F">
      <w:pPr>
        <w:pStyle w:val="Memoirbodycopy"/>
      </w:pPr>
    </w:p>
    <w:sectPr w:rsidR="001673A5" w:rsidRPr="00B268C6" w:rsidSect="00394F3F">
      <w:headerReference w:type="default" r:id="rId23"/>
      <w:headerReference w:type="first" r:id="rId24"/>
      <w:pgSz w:w="12240" w:h="15840" w:code="1"/>
      <w:pgMar w:top="1728" w:right="994" w:bottom="1008" w:left="1080" w:header="432" w:footer="28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67E7" w:rsidRDefault="00D867E7">
      <w:r>
        <w:separator/>
      </w:r>
    </w:p>
  </w:endnote>
  <w:endnote w:type="continuationSeparator" w:id="0">
    <w:p w:rsidR="00D867E7" w:rsidRDefault="00D867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embedRegular r:id="rId1" w:fontKey="{81F21482-F038-4C00-A616-08D478C1C6C4}"/>
    <w:embedBold r:id="rId2" w:fontKey="{FAAB6C0F-9BE3-48D7-B54F-791A8E207C92}"/>
  </w:font>
  <w:font w:name="Calibri">
    <w:panose1 w:val="020F0502020204030204"/>
    <w:charset w:val="00"/>
    <w:family w:val="swiss"/>
    <w:pitch w:val="variable"/>
    <w:sig w:usb0="E10002FF" w:usb1="4000ACFF" w:usb2="00000009" w:usb3="00000000" w:csb0="0000019F" w:csb1="00000000"/>
    <w:embedRegular r:id="rId3" w:fontKey="{DF6F423C-2636-4DAD-813F-266C73200801}"/>
    <w:embedBold r:id="rId4" w:fontKey="{E14C3D6F-0297-4938-8FF8-180D5902A7DF}"/>
    <w:embedItalic r:id="rId5" w:fontKey="{A8B03D7E-DCF9-4C33-8193-4759BB554D3A}"/>
  </w:font>
  <w:font w:name="Arial Narrow">
    <w:panose1 w:val="020B0606020202030204"/>
    <w:charset w:val="00"/>
    <w:family w:val="swiss"/>
    <w:pitch w:val="variable"/>
    <w:sig w:usb0="00000287" w:usb1="00000800" w:usb2="00000000" w:usb3="00000000" w:csb0="0000009F" w:csb1="00000000"/>
    <w:embedRegular r:id="rId6" w:fontKey="{DE4B596D-8FC6-4A23-ADE1-74CFBB4BA244}"/>
  </w:font>
  <w:font w:name="Franklin Gothic Book">
    <w:charset w:val="00"/>
    <w:family w:val="swiss"/>
    <w:pitch w:val="variable"/>
    <w:sig w:usb0="00000287" w:usb1="00000000" w:usb2="00000000" w:usb3="00000000" w:csb0="0000009F" w:csb1="00000000"/>
    <w:embedRegular r:id="rId7" w:fontKey="{36C018C9-5281-4C5B-BA54-560EECA216A3}"/>
  </w:font>
  <w:font w:name="Tahoma">
    <w:panose1 w:val="020B0604030504040204"/>
    <w:charset w:val="00"/>
    <w:family w:val="swiss"/>
    <w:pitch w:val="variable"/>
    <w:sig w:usb0="E1002EFF" w:usb1="C000605B" w:usb2="00000029" w:usb3="00000000" w:csb0="000101FF" w:csb1="00000000"/>
    <w:embedRegular r:id="rId8" w:fontKey="{6291A747-E781-4A8C-AE53-B876D82947CF}"/>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Myriad Pro">
    <w:altName w:val="Arial"/>
    <w:panose1 w:val="00000000000000000000"/>
    <w:charset w:val="00"/>
    <w:family w:val="swiss"/>
    <w:notTrueType/>
    <w:pitch w:val="variable"/>
    <w:sig w:usb0="A00002AF" w:usb1="5000204B" w:usb2="00000000" w:usb3="00000000" w:csb0="0000019F" w:csb1="00000000"/>
  </w:font>
  <w:font w:name="Cambria">
    <w:panose1 w:val="02040503050406030204"/>
    <w:charset w:val="00"/>
    <w:family w:val="roman"/>
    <w:pitch w:val="variable"/>
    <w:sig w:usb0="E00002FF" w:usb1="400004FF" w:usb2="00000000" w:usb3="00000000" w:csb0="0000019F" w:csb1="00000000"/>
    <w:embedRegular r:id="rId9" w:fontKey="{EBE44616-4B5C-48A1-A3FA-A54C9E521B28}"/>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1D1A" w:rsidRDefault="00061D1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061D1A" w:rsidRDefault="00061D1A">
    <w:pPr>
      <w:ind w:left="-10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1D1A" w:rsidRDefault="00061D1A" w:rsidP="001C4F90">
    <w:pPr>
      <w:pStyle w:val="Footer"/>
      <w:pBdr>
        <w:top w:val="single" w:sz="4" w:space="1" w:color="E36C0A" w:themeColor="accent6" w:themeShade="BF"/>
      </w:pBdr>
      <w:tabs>
        <w:tab w:val="clear" w:pos="4320"/>
        <w:tab w:val="center" w:pos="5490"/>
      </w:tabs>
      <w:ind w:left="-720" w:right="-270"/>
      <w:rPr>
        <w:rFonts w:cs="Arial"/>
      </w:rPr>
    </w:pPr>
  </w:p>
  <w:p w:rsidR="00061D1A" w:rsidRPr="007636CB" w:rsidRDefault="00061D1A" w:rsidP="001C4F90">
    <w:pPr>
      <w:pStyle w:val="Footer"/>
      <w:tabs>
        <w:tab w:val="clear" w:pos="4320"/>
        <w:tab w:val="center" w:pos="5490"/>
      </w:tabs>
      <w:spacing w:after="200"/>
      <w:ind w:left="-450"/>
      <w:rPr>
        <w:color w:val="595959" w:themeColor="text1" w:themeTint="A6"/>
      </w:rPr>
    </w:pPr>
    <w:r w:rsidRPr="007636CB">
      <w:rPr>
        <w:rFonts w:cs="Arial"/>
        <w:color w:val="595959" w:themeColor="text1" w:themeTint="A6"/>
      </w:rPr>
      <w:t>MEMOIR SYSTEMS INC. CONFIDENTIAL</w:t>
    </w:r>
    <w:r w:rsidRPr="007636CB">
      <w:rPr>
        <w:rFonts w:cs="Arial"/>
        <w:color w:val="595959" w:themeColor="text1" w:themeTint="A6"/>
      </w:rPr>
      <w:tab/>
    </w:r>
    <w:r w:rsidRPr="007636CB">
      <w:rPr>
        <w:rFonts w:cs="Arial"/>
        <w:color w:val="595959" w:themeColor="text1" w:themeTint="A6"/>
      </w:rPr>
      <w:ptab w:relativeTo="margin" w:alignment="right" w:leader="none"/>
    </w:r>
    <w:r w:rsidRPr="007636CB">
      <w:rPr>
        <w:rFonts w:cs="Arial"/>
        <w:color w:val="595959" w:themeColor="text1" w:themeTint="A6"/>
      </w:rPr>
      <w:t xml:space="preserve"> Page</w:t>
    </w:r>
    <w:r>
      <w:rPr>
        <w:rFonts w:cs="Arial"/>
        <w:color w:val="595959" w:themeColor="text1" w:themeTint="A6"/>
      </w:rPr>
      <w:t xml:space="preserve"> </w:t>
    </w:r>
    <w:r w:rsidRPr="007636CB">
      <w:rPr>
        <w:color w:val="595959" w:themeColor="text1" w:themeTint="A6"/>
      </w:rPr>
      <w:fldChar w:fldCharType="begin"/>
    </w:r>
    <w:r w:rsidRPr="007636CB">
      <w:rPr>
        <w:color w:val="595959" w:themeColor="text1" w:themeTint="A6"/>
      </w:rPr>
      <w:instrText xml:space="preserve"> PAGE   \* MERGEFORMAT </w:instrText>
    </w:r>
    <w:r w:rsidRPr="007636CB">
      <w:rPr>
        <w:color w:val="595959" w:themeColor="text1" w:themeTint="A6"/>
      </w:rPr>
      <w:fldChar w:fldCharType="separate"/>
    </w:r>
    <w:r w:rsidR="0094471C" w:rsidRPr="0094471C">
      <w:rPr>
        <w:rFonts w:asciiTheme="majorHAnsi" w:hAnsiTheme="majorHAnsi"/>
        <w:noProof/>
        <w:color w:val="595959" w:themeColor="text1" w:themeTint="A6"/>
      </w:rPr>
      <w:t>1</w:t>
    </w:r>
    <w:r w:rsidRPr="007636CB">
      <w:rPr>
        <w:rFonts w:asciiTheme="majorHAnsi" w:hAnsiTheme="majorHAnsi"/>
        <w:noProof/>
        <w:color w:val="595959" w:themeColor="text1" w:themeTint="A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1D1A" w:rsidRDefault="00061D1A" w:rsidP="00B77307">
    <w:pPr>
      <w:pStyle w:val="Footer"/>
      <w:pBdr>
        <w:top w:val="single" w:sz="4" w:space="1" w:color="E36C0A" w:themeColor="accent6" w:themeShade="BF"/>
      </w:pBdr>
      <w:tabs>
        <w:tab w:val="clear" w:pos="4320"/>
        <w:tab w:val="center" w:pos="5490"/>
      </w:tabs>
      <w:ind w:left="-720" w:right="-270"/>
      <w:rPr>
        <w:rFonts w:cs="Arial"/>
      </w:rPr>
    </w:pPr>
  </w:p>
  <w:p w:rsidR="00061D1A" w:rsidRPr="00C34DC8" w:rsidRDefault="00061D1A" w:rsidP="00B77307">
    <w:pPr>
      <w:pStyle w:val="Footer"/>
      <w:pBdr>
        <w:top w:val="single" w:sz="4" w:space="1" w:color="E36C0A" w:themeColor="accent6" w:themeShade="BF"/>
      </w:pBdr>
      <w:tabs>
        <w:tab w:val="clear" w:pos="4320"/>
        <w:tab w:val="center" w:pos="5490"/>
      </w:tabs>
      <w:ind w:left="-720" w:right="-270"/>
      <w:rPr>
        <w:rFonts w:cs="Arial"/>
        <w:spacing w:val="0"/>
      </w:rPr>
    </w:pPr>
    <w:r w:rsidRPr="00C34DC8">
      <w:rPr>
        <w:rFonts w:cs="Arial"/>
        <w:spacing w:val="0"/>
      </w:rPr>
      <w:t>MEMOIR SYSTEMS INC. CONFIDENTIAL</w:t>
    </w:r>
    <w:r w:rsidRPr="00C34DC8">
      <w:rPr>
        <w:rFonts w:cs="Arial"/>
        <w:spacing w:val="0"/>
      </w:rPr>
      <w:tab/>
    </w:r>
    <w:r w:rsidRPr="00C34DC8">
      <w:rPr>
        <w:rFonts w:cs="Arial"/>
        <w:spacing w:val="0"/>
      </w:rPr>
      <w:ptab w:relativeTo="margin" w:alignment="right" w:leader="none"/>
    </w:r>
  </w:p>
  <w:p w:rsidR="00061D1A" w:rsidRPr="00B77307" w:rsidRDefault="00061D1A" w:rsidP="00B77307">
    <w:pPr>
      <w:pStyle w:val="Footer"/>
      <w:pBdr>
        <w:top w:val="single" w:sz="4" w:space="1" w:color="E36C0A" w:themeColor="accent6" w:themeShade="BF"/>
      </w:pBdr>
      <w:tabs>
        <w:tab w:val="clear" w:pos="4320"/>
        <w:tab w:val="center" w:pos="5490"/>
      </w:tabs>
      <w:ind w:left="-720" w:right="-270"/>
      <w:rPr>
        <w:rFonts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67E7" w:rsidRDefault="00D867E7">
      <w:r>
        <w:separator/>
      </w:r>
    </w:p>
  </w:footnote>
  <w:footnote w:type="continuationSeparator" w:id="0">
    <w:p w:rsidR="00D867E7" w:rsidRDefault="00D867E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1D1A" w:rsidRDefault="00061D1A"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257175</wp:posOffset>
              </wp:positionH>
              <wp:positionV relativeFrom="paragraph">
                <wp:posOffset>510539</wp:posOffset>
              </wp:positionV>
              <wp:extent cx="5772150" cy="0"/>
              <wp:effectExtent l="0" t="0" r="19050" b="1905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85"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" strokecolor="black [3040]">
              <o:lock v:ext="edit" shapetype="f"/>
            </v:line>
          </w:pict>
        </mc:Fallback>
      </mc:AlternateContent>
    </w:r>
    <w:r>
      <w:t xml:space="preserve"> Memoir 1R1W IP INTEGRATION GUIDE</w:t>
    </w:r>
    <w:r>
      <w:tab/>
    </w:r>
    <w:r>
      <w:tab/>
      <w:t>Revision v0.1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1D1A" w:rsidRDefault="00061D1A" w:rsidP="00314E04">
    <w:pPr>
      <w:pStyle w:val="Header"/>
      <w:jc w:val="right"/>
    </w:pPr>
    <w:r>
      <w:rPr>
        <w:rFonts w:ascii="Times New Roman" w:hAnsi="Times New Roman" w:cs="Arial"/>
        <w:b/>
        <w:bCs/>
        <w:caps w:val="0"/>
        <w:noProof/>
        <w:sz w:val="24"/>
        <w:szCs w:val="24"/>
      </w:rPr>
      <w:ptab w:relativeTo="margin" w:alignment="lef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1D1A" w:rsidRDefault="00061D1A"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63360" behindDoc="0" locked="0" layoutInCell="1" allowOverlap="1" wp14:anchorId="4D51B437" wp14:editId="527B8410">
              <wp:simplePos x="0" y="0"/>
              <wp:positionH relativeFrom="column">
                <wp:posOffset>257175</wp:posOffset>
              </wp:positionH>
              <wp:positionV relativeFrom="paragraph">
                <wp:posOffset>510539</wp:posOffset>
              </wp:positionV>
              <wp:extent cx="5772150" cy="0"/>
              <wp:effectExtent l="0" t="0" r="19050"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" strokecolor="black [3040]">
              <o:lock v:ext="edit" shapetype="f"/>
            </v:line>
          </w:pict>
        </mc:Fallback>
      </mc:AlternateContent>
    </w:r>
    <w:r>
      <w:t xml:space="preserve"> Memoir 1R1W IP INTEGRATION GUIDE</w:t>
    </w:r>
    <w:r>
      <w:tab/>
    </w:r>
    <w:r>
      <w:tab/>
    </w:r>
    <w:r>
      <w:rPr>
        <w:noProof/>
      </w:rPr>
      <w:drawing>
        <wp:inline distT="0" distB="0" distL="0" distR="0" wp14:anchorId="67862ABC" wp14:editId="21224EBB">
          <wp:extent cx="561975" cy="461727"/>
          <wp:effectExtent l="0" t="0" r="0" b="0"/>
          <wp:docPr id="76" name="Picture 76" descr="C:\Users\anil\AppData\Local\Microsoft\Windows\Temporary Internet Files\Content.Outlook\CM4QZB9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l\AppData\Local\Microsoft\Windows\Temporary Internet Files\Content.Outlook\CM4QZB9T\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461727"/>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1D1A" w:rsidRDefault="00061D1A" w:rsidP="00314E04">
    <w:pPr>
      <w:pStyle w:val="Header"/>
      <w:jc w:val="right"/>
    </w:pPr>
    <w:r>
      <w:rPr>
        <w:rFonts w:ascii="Times New Roman" w:hAnsi="Times New Roman" w:cs="Arial"/>
        <w:b/>
        <w:bCs/>
        <w:caps w:val="0"/>
        <w:noProof/>
        <w:sz w:val="24"/>
        <w:szCs w:val="24"/>
      </w:rPr>
      <mc:AlternateContent>
        <mc:Choice Requires="wps">
          <w:drawing>
            <wp:anchor distT="0" distB="0" distL="114300" distR="114300" simplePos="0" relativeHeight="251664384" behindDoc="0" locked="0" layoutInCell="1" allowOverlap="1" wp14:anchorId="3C332D02" wp14:editId="12526DBC">
              <wp:simplePos x="0" y="0"/>
              <wp:positionH relativeFrom="margin">
                <wp:posOffset>-937260</wp:posOffset>
              </wp:positionH>
              <wp:positionV relativeFrom="paragraph">
                <wp:posOffset>-402590</wp:posOffset>
              </wp:positionV>
              <wp:extent cx="7818120" cy="899160"/>
              <wp:effectExtent l="0" t="0" r="0" b="0"/>
              <wp:wrapNone/>
              <wp:docPr id="4" name="Rectangle 4"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61D1A" w:rsidRDefault="00061D1A" w:rsidP="00E82F40">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131" alt="Description: datasheet_header2" style="position:absolute;left:0;text-align:left;margin-left:-73.8pt;margin-top:-31.7pt;width:615.6pt;height:70.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" stroked="f">
              <v:fill r:id="rId2" o:title=" datasheet_header2" recolor="t" type="frame"/>
              <v:textbox>
                <w:txbxContent>
                  <w:p w:rsidR="00061D1A" w:rsidRDefault="00061D1A" w:rsidP="00E82F40">
                    <w:pPr>
                      <w:spacing w:before="240"/>
                      <w:ind w:left="1440"/>
                      <w:rPr>
                        <w:color w:val="FFFFFF" w:themeColor="background1"/>
                      </w:rPr>
                    </w:pPr>
                  </w:p>
                </w:txbxContent>
              </v:textbox>
              <w10:wrap anchorx="margin"/>
            </v:rect>
          </w:pict>
        </mc:Fallback>
      </mc:AlternateContent>
    </w:r>
    <w:r>
      <w:rPr>
        <w:rFonts w:ascii="Times New Roman" w:hAnsi="Times New Roman" w:cs="Arial"/>
        <w:b/>
        <w:bCs/>
        <w:caps w:val="0"/>
        <w:noProof/>
        <w:sz w:val="24"/>
        <w:szCs w:val="24"/>
      </w:rPr>
      <w:ptab w:relativeTo="margin" w:alignment="left" w:leader="none"/>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1D1A" w:rsidRDefault="00061D1A" w:rsidP="00B64E7D">
    <w:pPr>
      <w:pStyle w:val="Header"/>
      <w:tabs>
        <w:tab w:val="clear" w:pos="8640"/>
        <w:tab w:val="right" w:pos="9360"/>
      </w:tabs>
      <w:ind w:left="432"/>
      <w:jc w:val="both"/>
    </w:pPr>
    <w:r>
      <w:rPr>
        <w:noProof/>
      </w:rPr>
      <mc:AlternateContent>
        <mc:Choice Requires="wps">
          <w:drawing>
            <wp:anchor distT="0" distB="0" distL="114300" distR="114300" simplePos="0" relativeHeight="251666432" behindDoc="0" locked="0" layoutInCell="1" allowOverlap="1" wp14:anchorId="50409546" wp14:editId="58AB80BC">
              <wp:simplePos x="0" y="0"/>
              <wp:positionH relativeFrom="margin">
                <wp:posOffset>-142875</wp:posOffset>
              </wp:positionH>
              <wp:positionV relativeFrom="paragraph">
                <wp:posOffset>40005</wp:posOffset>
              </wp:positionV>
              <wp:extent cx="4914900" cy="314325"/>
              <wp:effectExtent l="0" t="1905"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314325"/>
                      </a:xfrm>
                      <a:prstGeom prst="rect">
                        <a:avLst/>
                      </a:prstGeom>
                      <a:noFill/>
                      <a:ln>
                        <a:noFill/>
                      </a:ln>
                      <a:effectLst/>
                      <a:extLst>
                        <a:ext uri="{909E8E84-426E-40DD-AFC4-6F175D3DCCD1}">
                          <a14:hiddenFill xmlns:a14="http://schemas.microsoft.com/office/drawing/2010/main">
                            <a:solidFill>
                              <a:srgbClr val="808080"/>
                            </a:solidFill>
                          </a14:hiddenFill>
                        </a:ex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14:hiddenEffects>
                        </a:ext>
                      </a:extLst>
                    </wps:spPr>
                    <wps:txbx>
                      <w:txbxContent>
                        <w:p w:rsidR="00061D1A" w:rsidRPr="00C34DC8" w:rsidRDefault="00061D1A"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Algorithm 4r5ws_a32 Microarchitecture</w:t>
                          </w:r>
                        </w:p>
                        <w:p w:rsidR="00061D1A" w:rsidRDefault="00061D1A">
                          <w:pPr>
                            <w:ind w:left="0"/>
                          </w:pPr>
                        </w:p>
                      </w:txbxContent>
                    </wps:txbx>
                    <wps:bodyPr rot="0" vert="horz" wrap="square" lIns="85038" tIns="42520" rIns="85038" bIns="425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132" style="position:absolute;left:0;text-align:left;margin-left:-11.25pt;margin-top:3.15pt;width:387pt;height:24.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" filled="f" fillcolor="gray" stroked="f" strokecolor="blue" strokeweight="1pt">
              <v:textbox inset="2.36217mm,1.1811mm,2.36217mm,1.1811mm">
                <w:txbxContent>
                  <w:p w:rsidR="00061D1A" w:rsidRPr="00C34DC8" w:rsidRDefault="00061D1A"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Algorithm 4r5ws_a32 Microarchitecture</w:t>
                    </w:r>
                  </w:p>
                  <w:p w:rsidR="00061D1A" w:rsidRDefault="00061D1A">
                    <w:pPr>
                      <w:ind w:left="0"/>
                    </w:pPr>
                  </w:p>
                </w:txbxContent>
              </v:textbox>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46769220" wp14:editId="4DD0A9B2">
              <wp:simplePos x="0" y="0"/>
              <wp:positionH relativeFrom="margin">
                <wp:posOffset>-956310</wp:posOffset>
              </wp:positionH>
              <wp:positionV relativeFrom="paragraph">
                <wp:posOffset>-369570</wp:posOffset>
              </wp:positionV>
              <wp:extent cx="7818120" cy="899160"/>
              <wp:effectExtent l="0" t="1905" r="0" b="3810"/>
              <wp:wrapNone/>
              <wp:docPr id="2" name="Rectangle 5"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61D1A" w:rsidRDefault="00061D1A" w:rsidP="00BB35BB">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133" alt="Description: datasheet_header2" style="position:absolute;left:0;text-align:left;margin-left:-75.3pt;margin-top:-29.1pt;width:615.6pt;height:7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" stroked="f">
              <v:fill r:id="rId2" o:title=" datasheet_header2" recolor="t" type="frame"/>
              <v:textbox>
                <w:txbxContent>
                  <w:p w:rsidR="00061D1A" w:rsidRDefault="00061D1A" w:rsidP="00BB35BB">
                    <w:pPr>
                      <w:spacing w:before="240"/>
                      <w:ind w:left="1440"/>
                      <w:rPr>
                        <w:color w:val="FFFFFF" w:themeColor="background1"/>
                      </w:rPr>
                    </w:pPr>
                  </w:p>
                </w:txbxContent>
              </v:textbox>
              <w10:wrap anchorx="margin"/>
            </v:rect>
          </w:pict>
        </mc:Fallback>
      </mc:AlternateContent>
    </w:r>
    <w:r>
      <w:t xml:space="preserve"> Memoir mRnW Memory IP Datasheet</w:t>
    </w: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1D1A" w:rsidRDefault="00061D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C500174A"/>
    <w:lvl w:ilvl="0">
      <w:start w:val="1"/>
      <w:numFmt w:val="decimal"/>
      <w:lvlText w:val="%1."/>
      <w:lvlJc w:val="left"/>
      <w:pPr>
        <w:tabs>
          <w:tab w:val="num" w:pos="1080"/>
        </w:tabs>
        <w:ind w:left="1080" w:hanging="360"/>
      </w:pPr>
    </w:lvl>
  </w:abstractNum>
  <w:abstractNum w:abstractNumId="1">
    <w:nsid w:val="FFFFFF89"/>
    <w:multiLevelType w:val="singleLevel"/>
    <w:tmpl w:val="86723858"/>
    <w:lvl w:ilvl="0">
      <w:start w:val="1"/>
      <w:numFmt w:val="bullet"/>
      <w:lvlText w:val=""/>
      <w:lvlJc w:val="left"/>
      <w:pPr>
        <w:tabs>
          <w:tab w:val="num" w:pos="360"/>
        </w:tabs>
        <w:ind w:left="360" w:hanging="360"/>
      </w:pPr>
      <w:rPr>
        <w:rFonts w:ascii="Symbol" w:hAnsi="Symbol" w:hint="default"/>
      </w:rPr>
    </w:lvl>
  </w:abstractNum>
  <w:abstractNum w:abstractNumId="2">
    <w:nsid w:val="02121558"/>
    <w:multiLevelType w:val="hybridMultilevel"/>
    <w:tmpl w:val="EA3201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20B6AB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17944805"/>
    <w:multiLevelType w:val="hybridMultilevel"/>
    <w:tmpl w:val="651A1198"/>
    <w:lvl w:ilvl="0" w:tplc="870EA99C">
      <w:start w:val="1"/>
      <w:numFmt w:val="decimal"/>
      <w:lvlText w:val="%1."/>
      <w:lvlJc w:val="left"/>
      <w:pPr>
        <w:ind w:left="1245" w:hanging="360"/>
      </w:pPr>
      <w:rPr>
        <w:rFonts w:hint="default"/>
        <w:b w:val="0"/>
        <w:sz w:val="24"/>
      </w:rPr>
    </w:lvl>
    <w:lvl w:ilvl="1" w:tplc="04090019" w:tentative="1">
      <w:start w:val="1"/>
      <w:numFmt w:val="lowerLetter"/>
      <w:lvlText w:val="%2."/>
      <w:lvlJc w:val="left"/>
      <w:pPr>
        <w:ind w:left="1965" w:hanging="360"/>
      </w:pPr>
    </w:lvl>
    <w:lvl w:ilvl="2" w:tplc="0409001B" w:tentative="1">
      <w:start w:val="1"/>
      <w:numFmt w:val="lowerRoman"/>
      <w:lvlText w:val="%3."/>
      <w:lvlJc w:val="right"/>
      <w:pPr>
        <w:ind w:left="2685" w:hanging="180"/>
      </w:pPr>
    </w:lvl>
    <w:lvl w:ilvl="3" w:tplc="0409000F" w:tentative="1">
      <w:start w:val="1"/>
      <w:numFmt w:val="decimal"/>
      <w:lvlText w:val="%4."/>
      <w:lvlJc w:val="left"/>
      <w:pPr>
        <w:ind w:left="3405" w:hanging="360"/>
      </w:pPr>
    </w:lvl>
    <w:lvl w:ilvl="4" w:tplc="04090019" w:tentative="1">
      <w:start w:val="1"/>
      <w:numFmt w:val="lowerLetter"/>
      <w:lvlText w:val="%5."/>
      <w:lvlJc w:val="left"/>
      <w:pPr>
        <w:ind w:left="4125" w:hanging="360"/>
      </w:pPr>
    </w:lvl>
    <w:lvl w:ilvl="5" w:tplc="0409001B" w:tentative="1">
      <w:start w:val="1"/>
      <w:numFmt w:val="lowerRoman"/>
      <w:lvlText w:val="%6."/>
      <w:lvlJc w:val="right"/>
      <w:pPr>
        <w:ind w:left="4845" w:hanging="180"/>
      </w:pPr>
    </w:lvl>
    <w:lvl w:ilvl="6" w:tplc="0409000F" w:tentative="1">
      <w:start w:val="1"/>
      <w:numFmt w:val="decimal"/>
      <w:lvlText w:val="%7."/>
      <w:lvlJc w:val="left"/>
      <w:pPr>
        <w:ind w:left="5565" w:hanging="360"/>
      </w:pPr>
    </w:lvl>
    <w:lvl w:ilvl="7" w:tplc="04090019" w:tentative="1">
      <w:start w:val="1"/>
      <w:numFmt w:val="lowerLetter"/>
      <w:lvlText w:val="%8."/>
      <w:lvlJc w:val="left"/>
      <w:pPr>
        <w:ind w:left="6285" w:hanging="360"/>
      </w:pPr>
    </w:lvl>
    <w:lvl w:ilvl="8" w:tplc="0409001B" w:tentative="1">
      <w:start w:val="1"/>
      <w:numFmt w:val="lowerRoman"/>
      <w:lvlText w:val="%9."/>
      <w:lvlJc w:val="right"/>
      <w:pPr>
        <w:ind w:left="7005" w:hanging="180"/>
      </w:pPr>
    </w:lvl>
  </w:abstractNum>
  <w:abstractNum w:abstractNumId="5">
    <w:nsid w:val="1D73017D"/>
    <w:multiLevelType w:val="hybridMultilevel"/>
    <w:tmpl w:val="72A24D1A"/>
    <w:lvl w:ilvl="0" w:tplc="C910F700">
      <w:start w:val="1"/>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0284F4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25D7B52"/>
    <w:multiLevelType w:val="multilevel"/>
    <w:tmpl w:val="BE962976"/>
    <w:lvl w:ilvl="0">
      <w:start w:val="1"/>
      <w:numFmt w:val="decimal"/>
      <w:pStyle w:val="Heading1"/>
      <w:lvlText w:val="%1."/>
      <w:lvlJc w:val="left"/>
      <w:pPr>
        <w:tabs>
          <w:tab w:val="num" w:pos="1296"/>
        </w:tabs>
        <w:ind w:left="2376" w:hanging="1656"/>
      </w:pPr>
      <w:rPr>
        <w:rFonts w:cs="Times New Roman"/>
        <w:b w:val="0"/>
        <w:bCs w:val="0"/>
        <w:i w:val="0"/>
        <w:iCs w:val="0"/>
        <w:caps w:val="0"/>
        <w:smallCaps w:val="0"/>
        <w:strike w:val="0"/>
        <w:dstrike w:val="0"/>
        <w:noProof w:val="0"/>
        <w:vanish w:val="0"/>
        <w:color w:val="000000"/>
        <w:kern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846"/>
        </w:tabs>
        <w:ind w:left="2070" w:hanging="180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06"/>
        </w:tabs>
        <w:ind w:left="2574" w:hanging="1944"/>
      </w:pPr>
      <w:rPr>
        <w:rFonts w:hint="default"/>
      </w:rPr>
    </w:lvl>
    <w:lvl w:ilvl="3">
      <w:start w:val="1"/>
      <w:numFmt w:val="decimal"/>
      <w:pStyle w:val="Heading4"/>
      <w:lvlText w:val="%1.%2.%3.%4"/>
      <w:lvlJc w:val="left"/>
      <w:pPr>
        <w:tabs>
          <w:tab w:val="num" w:pos="1728"/>
        </w:tabs>
        <w:ind w:left="3024" w:hanging="1872"/>
      </w:pPr>
      <w:rPr>
        <w:rFonts w:hint="default"/>
      </w:rPr>
    </w:lvl>
    <w:lvl w:ilvl="4">
      <w:start w:val="1"/>
      <w:numFmt w:val="decimal"/>
      <w:lvlText w:val="%1.%2.%3.%4.%5."/>
      <w:lvlJc w:val="left"/>
      <w:pPr>
        <w:tabs>
          <w:tab w:val="num" w:pos="4176"/>
        </w:tabs>
        <w:ind w:left="3528" w:hanging="792"/>
      </w:pPr>
      <w:rPr>
        <w:rFonts w:hint="default"/>
      </w:rPr>
    </w:lvl>
    <w:lvl w:ilvl="5">
      <w:start w:val="1"/>
      <w:numFmt w:val="decimal"/>
      <w:lvlText w:val="%1.%2.%3.%4.%5.%6."/>
      <w:lvlJc w:val="left"/>
      <w:pPr>
        <w:tabs>
          <w:tab w:val="num" w:pos="4536"/>
        </w:tabs>
        <w:ind w:left="4032" w:hanging="936"/>
      </w:pPr>
      <w:rPr>
        <w:rFonts w:hint="default"/>
      </w:rPr>
    </w:lvl>
    <w:lvl w:ilvl="6">
      <w:start w:val="1"/>
      <w:numFmt w:val="decimal"/>
      <w:lvlText w:val="%1.%2.%3.%4.%5.%6.%7."/>
      <w:lvlJc w:val="left"/>
      <w:pPr>
        <w:tabs>
          <w:tab w:val="num" w:pos="5256"/>
        </w:tabs>
        <w:ind w:left="4536" w:hanging="1080"/>
      </w:pPr>
      <w:rPr>
        <w:rFonts w:hint="default"/>
      </w:rPr>
    </w:lvl>
    <w:lvl w:ilvl="7">
      <w:start w:val="1"/>
      <w:numFmt w:val="decimal"/>
      <w:lvlText w:val="%1.%2.%3.%4.%5.%6.%7.%8."/>
      <w:lvlJc w:val="left"/>
      <w:pPr>
        <w:tabs>
          <w:tab w:val="num" w:pos="5616"/>
        </w:tabs>
        <w:ind w:left="5040" w:hanging="1224"/>
      </w:pPr>
      <w:rPr>
        <w:rFonts w:hint="default"/>
      </w:rPr>
    </w:lvl>
    <w:lvl w:ilvl="8">
      <w:start w:val="1"/>
      <w:numFmt w:val="decimal"/>
      <w:lvlText w:val="%1.%2.%3.%4.%5.%6.%7.%8.%9."/>
      <w:lvlJc w:val="left"/>
      <w:pPr>
        <w:tabs>
          <w:tab w:val="num" w:pos="6336"/>
        </w:tabs>
        <w:ind w:left="5616" w:hanging="1440"/>
      </w:pPr>
      <w:rPr>
        <w:rFonts w:hint="default"/>
      </w:rPr>
    </w:lvl>
  </w:abstractNum>
  <w:abstractNum w:abstractNumId="8">
    <w:nsid w:val="32116A5C"/>
    <w:multiLevelType w:val="hybridMultilevel"/>
    <w:tmpl w:val="208C1B44"/>
    <w:lvl w:ilvl="0" w:tplc="11069100">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nsid w:val="41F2271A"/>
    <w:multiLevelType w:val="hybridMultilevel"/>
    <w:tmpl w:val="FAC87ED6"/>
    <w:lvl w:ilvl="0" w:tplc="51B0310E">
      <w:start w:val="1"/>
      <w:numFmt w:val="decimal"/>
      <w:pStyle w:val="ListNumberedBold"/>
      <w:lvlText w:val="%1."/>
      <w:lvlJc w:val="left"/>
      <w:pPr>
        <w:tabs>
          <w:tab w:val="num" w:pos="1080"/>
        </w:tabs>
        <w:ind w:left="1080" w:hanging="360"/>
      </w:pPr>
      <w:rPr>
        <w:rFonts w:hint="default"/>
      </w:rPr>
    </w:lvl>
    <w:lvl w:ilvl="1" w:tplc="CAB66294">
      <w:start w:val="1"/>
      <w:numFmt w:val="decimal"/>
      <w:lvlText w:val="(%2)"/>
      <w:lvlJc w:val="left"/>
      <w:pPr>
        <w:tabs>
          <w:tab w:val="num" w:pos="720"/>
        </w:tabs>
        <w:ind w:left="720" w:hanging="360"/>
      </w:pPr>
      <w:rPr>
        <w:rFonts w:hint="default"/>
      </w:rPr>
    </w:lvl>
    <w:lvl w:ilvl="2" w:tplc="0409001B">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0">
    <w:nsid w:val="44F40455"/>
    <w:multiLevelType w:val="hybridMultilevel"/>
    <w:tmpl w:val="C7440EA8"/>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nsid w:val="460457D7"/>
    <w:multiLevelType w:val="hybridMultilevel"/>
    <w:tmpl w:val="5356A5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nsid w:val="461D0009"/>
    <w:multiLevelType w:val="hybridMultilevel"/>
    <w:tmpl w:val="9A7E52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B8F7E67"/>
    <w:multiLevelType w:val="hybridMultilevel"/>
    <w:tmpl w:val="58149162"/>
    <w:lvl w:ilvl="0" w:tplc="5A5E233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nsid w:val="553D5879"/>
    <w:multiLevelType w:val="hybridMultilevel"/>
    <w:tmpl w:val="6BA62A96"/>
    <w:lvl w:ilvl="0" w:tplc="47D045BA">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
    <w:nsid w:val="559913A9"/>
    <w:multiLevelType w:val="singleLevel"/>
    <w:tmpl w:val="1D9AF3DE"/>
    <w:lvl w:ilvl="0">
      <w:start w:val="1"/>
      <w:numFmt w:val="decimal"/>
      <w:pStyle w:val="ListNumber"/>
      <w:lvlText w:val="%1)"/>
      <w:lvlJc w:val="left"/>
      <w:pPr>
        <w:tabs>
          <w:tab w:val="num" w:pos="0"/>
        </w:tabs>
        <w:ind w:left="1440" w:hanging="360"/>
      </w:pPr>
      <w:rPr>
        <w:rFonts w:ascii="Arial Black" w:hAnsi="Arial Black" w:hint="default"/>
        <w:b w:val="0"/>
        <w:i w:val="0"/>
        <w:sz w:val="18"/>
      </w:rPr>
    </w:lvl>
  </w:abstractNum>
  <w:abstractNum w:abstractNumId="16">
    <w:nsid w:val="57B74936"/>
    <w:multiLevelType w:val="hybridMultilevel"/>
    <w:tmpl w:val="C3007A6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nsid w:val="66FD375A"/>
    <w:multiLevelType w:val="hybridMultilevel"/>
    <w:tmpl w:val="5C14BF18"/>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nsid w:val="672A06FA"/>
    <w:multiLevelType w:val="hybridMultilevel"/>
    <w:tmpl w:val="4552A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8DE5B15"/>
    <w:multiLevelType w:val="hybridMultilevel"/>
    <w:tmpl w:val="8824405C"/>
    <w:lvl w:ilvl="0" w:tplc="E4E4B0C2">
      <w:start w:val="3"/>
      <w:numFmt w:val="bullet"/>
      <w:lvlText w:val=""/>
      <w:lvlJc w:val="left"/>
      <w:pPr>
        <w:ind w:left="792" w:hanging="360"/>
      </w:pPr>
      <w:rPr>
        <w:rFonts w:ascii="Wingdings" w:eastAsia="Times New Roman" w:hAnsi="Wingdings"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nsid w:val="79BE40EB"/>
    <w:multiLevelType w:val="hybridMultilevel"/>
    <w:tmpl w:val="2B38476E"/>
    <w:lvl w:ilvl="0" w:tplc="52E46654">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15"/>
  </w:num>
  <w:num w:numId="2">
    <w:abstractNumId w:val="7"/>
  </w:num>
  <w:num w:numId="3">
    <w:abstractNumId w:val="9"/>
  </w:num>
  <w:num w:numId="4">
    <w:abstractNumId w:val="10"/>
  </w:num>
  <w:num w:numId="5">
    <w:abstractNumId w:val="12"/>
  </w:num>
  <w:num w:numId="6">
    <w:abstractNumId w:val="5"/>
  </w:num>
  <w:num w:numId="7">
    <w:abstractNumId w:val="1"/>
  </w:num>
  <w:num w:numId="8">
    <w:abstractNumId w:val="19"/>
  </w:num>
  <w:num w:numId="9">
    <w:abstractNumId w:val="8"/>
  </w:num>
  <w:num w:numId="10">
    <w:abstractNumId w:val="20"/>
  </w:num>
  <w:num w:numId="11">
    <w:abstractNumId w:val="14"/>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11"/>
  </w:num>
  <w:num w:numId="34">
    <w:abstractNumId w:val="17"/>
  </w:num>
  <w:num w:numId="35">
    <w:abstractNumId w:val="7"/>
  </w:num>
  <w:num w:numId="36">
    <w:abstractNumId w:val="7"/>
  </w:num>
  <w:num w:numId="37">
    <w:abstractNumId w:val="7"/>
  </w:num>
  <w:num w:numId="38">
    <w:abstractNumId w:val="7"/>
  </w:num>
  <w:num w:numId="39">
    <w:abstractNumId w:val="0"/>
  </w:num>
  <w:num w:numId="40">
    <w:abstractNumId w:val="16"/>
  </w:num>
  <w:num w:numId="41">
    <w:abstractNumId w:val="6"/>
  </w:num>
  <w:num w:numId="42">
    <w:abstractNumId w:val="3"/>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num>
  <w:num w:numId="45">
    <w:abstractNumId w:val="18"/>
  </w:num>
  <w:num w:numId="46">
    <w:abstractNumId w:val="2"/>
  </w:num>
  <w:num w:numId="47">
    <w:abstractNumId w:val="4"/>
  </w:num>
  <w:num w:numId="48">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5"/>
  <w:embedTrueTypeFonts/>
  <w:activeWritingStyle w:appName="MSWord" w:lang="en-US" w:vendorID="64" w:dllVersion="131078" w:nlCheck="1" w:checkStyle="1"/>
  <w:activeWritingStyle w:appName="MSWord" w:lang="en-US" w:vendorID="8" w:dllVersion="513"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32"/>
  <w:clickAndTypeStyle w:val="BodyText"/>
  <w:drawingGridHorizontalSpacing w:val="195"/>
  <w:drawingGridVerticalSpacing w:val="187"/>
  <w:noPunctuationKerning/>
  <w:characterSpacingControl w:val="doNotCompress"/>
  <w:hdrShapeDefaults>
    <o:shapedefaults v:ext="edit" spidmax="2049" style="v-text-anchor:middle" fillcolor="gray" stroke="f" strokecolor="blue">
      <v:fill color="gray"/>
      <v:stroke color="blue" weight="1pt" on="f"/>
      <v:shadow offset="6pt,6pt"/>
      <v:textbox inset="2.36217mm,1.1811mm,2.36217mm,1.1811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3ED1"/>
    <w:rsid w:val="0000009F"/>
    <w:rsid w:val="000003B3"/>
    <w:rsid w:val="00000B7E"/>
    <w:rsid w:val="00000ED2"/>
    <w:rsid w:val="000013DD"/>
    <w:rsid w:val="000017C3"/>
    <w:rsid w:val="00001CBB"/>
    <w:rsid w:val="00003AF9"/>
    <w:rsid w:val="000048DE"/>
    <w:rsid w:val="00004F74"/>
    <w:rsid w:val="000058BA"/>
    <w:rsid w:val="00007346"/>
    <w:rsid w:val="00007CFD"/>
    <w:rsid w:val="00007E10"/>
    <w:rsid w:val="0001124C"/>
    <w:rsid w:val="00012567"/>
    <w:rsid w:val="00013D07"/>
    <w:rsid w:val="00013E0D"/>
    <w:rsid w:val="00014584"/>
    <w:rsid w:val="0001477F"/>
    <w:rsid w:val="00014885"/>
    <w:rsid w:val="00015B41"/>
    <w:rsid w:val="00016403"/>
    <w:rsid w:val="000167BC"/>
    <w:rsid w:val="000170ED"/>
    <w:rsid w:val="00017203"/>
    <w:rsid w:val="00017C46"/>
    <w:rsid w:val="00017DBC"/>
    <w:rsid w:val="00020135"/>
    <w:rsid w:val="00020268"/>
    <w:rsid w:val="00020927"/>
    <w:rsid w:val="00020BCC"/>
    <w:rsid w:val="00020CD5"/>
    <w:rsid w:val="0002141D"/>
    <w:rsid w:val="00021B6D"/>
    <w:rsid w:val="0002292B"/>
    <w:rsid w:val="00022C58"/>
    <w:rsid w:val="00023CAC"/>
    <w:rsid w:val="00024682"/>
    <w:rsid w:val="00025028"/>
    <w:rsid w:val="00025333"/>
    <w:rsid w:val="00025EF6"/>
    <w:rsid w:val="00026073"/>
    <w:rsid w:val="0002708B"/>
    <w:rsid w:val="0002751E"/>
    <w:rsid w:val="00027A62"/>
    <w:rsid w:val="0003156C"/>
    <w:rsid w:val="0003161F"/>
    <w:rsid w:val="0003168F"/>
    <w:rsid w:val="000316D4"/>
    <w:rsid w:val="0003188E"/>
    <w:rsid w:val="00032322"/>
    <w:rsid w:val="00032BD5"/>
    <w:rsid w:val="00032CC2"/>
    <w:rsid w:val="00033784"/>
    <w:rsid w:val="00034A2D"/>
    <w:rsid w:val="00035F5E"/>
    <w:rsid w:val="00036293"/>
    <w:rsid w:val="00036F17"/>
    <w:rsid w:val="0003752A"/>
    <w:rsid w:val="00040938"/>
    <w:rsid w:val="0004098E"/>
    <w:rsid w:val="00041138"/>
    <w:rsid w:val="0004169D"/>
    <w:rsid w:val="0004243C"/>
    <w:rsid w:val="000427C5"/>
    <w:rsid w:val="0004417D"/>
    <w:rsid w:val="000445EB"/>
    <w:rsid w:val="00044A69"/>
    <w:rsid w:val="0004508A"/>
    <w:rsid w:val="000450B3"/>
    <w:rsid w:val="0004563F"/>
    <w:rsid w:val="0004616B"/>
    <w:rsid w:val="0004760E"/>
    <w:rsid w:val="0004782C"/>
    <w:rsid w:val="00047F1B"/>
    <w:rsid w:val="0005275F"/>
    <w:rsid w:val="00052A75"/>
    <w:rsid w:val="000544C6"/>
    <w:rsid w:val="00054788"/>
    <w:rsid w:val="000553B0"/>
    <w:rsid w:val="000556C0"/>
    <w:rsid w:val="000561A9"/>
    <w:rsid w:val="00056C37"/>
    <w:rsid w:val="00056DFC"/>
    <w:rsid w:val="00060058"/>
    <w:rsid w:val="00060172"/>
    <w:rsid w:val="00060285"/>
    <w:rsid w:val="00060EB8"/>
    <w:rsid w:val="00061A80"/>
    <w:rsid w:val="00061D1A"/>
    <w:rsid w:val="00066ADC"/>
    <w:rsid w:val="000716C8"/>
    <w:rsid w:val="000722B4"/>
    <w:rsid w:val="00073872"/>
    <w:rsid w:val="000756A5"/>
    <w:rsid w:val="000757E6"/>
    <w:rsid w:val="00075858"/>
    <w:rsid w:val="00077D74"/>
    <w:rsid w:val="00080A54"/>
    <w:rsid w:val="00080A59"/>
    <w:rsid w:val="00080C68"/>
    <w:rsid w:val="00081243"/>
    <w:rsid w:val="0008140D"/>
    <w:rsid w:val="00082931"/>
    <w:rsid w:val="00082E0D"/>
    <w:rsid w:val="000860F7"/>
    <w:rsid w:val="0008655D"/>
    <w:rsid w:val="00086618"/>
    <w:rsid w:val="00086DC7"/>
    <w:rsid w:val="00086E25"/>
    <w:rsid w:val="00087857"/>
    <w:rsid w:val="0009138D"/>
    <w:rsid w:val="0009195B"/>
    <w:rsid w:val="00091994"/>
    <w:rsid w:val="00091A16"/>
    <w:rsid w:val="00094921"/>
    <w:rsid w:val="0009657B"/>
    <w:rsid w:val="00096A0A"/>
    <w:rsid w:val="00096DD1"/>
    <w:rsid w:val="000A04FE"/>
    <w:rsid w:val="000A0586"/>
    <w:rsid w:val="000A1345"/>
    <w:rsid w:val="000A1662"/>
    <w:rsid w:val="000A1BD3"/>
    <w:rsid w:val="000A20B7"/>
    <w:rsid w:val="000A2242"/>
    <w:rsid w:val="000A24F8"/>
    <w:rsid w:val="000A2E01"/>
    <w:rsid w:val="000A31D9"/>
    <w:rsid w:val="000A393E"/>
    <w:rsid w:val="000A3CCB"/>
    <w:rsid w:val="000A4D26"/>
    <w:rsid w:val="000A5773"/>
    <w:rsid w:val="000A580C"/>
    <w:rsid w:val="000A648F"/>
    <w:rsid w:val="000A66AC"/>
    <w:rsid w:val="000A6F9E"/>
    <w:rsid w:val="000A7BB7"/>
    <w:rsid w:val="000B05BF"/>
    <w:rsid w:val="000B163F"/>
    <w:rsid w:val="000B1E8D"/>
    <w:rsid w:val="000B1EF5"/>
    <w:rsid w:val="000B3696"/>
    <w:rsid w:val="000B49AA"/>
    <w:rsid w:val="000B5BF9"/>
    <w:rsid w:val="000B6251"/>
    <w:rsid w:val="000B7E77"/>
    <w:rsid w:val="000C0A53"/>
    <w:rsid w:val="000C0C7B"/>
    <w:rsid w:val="000C0F00"/>
    <w:rsid w:val="000C277E"/>
    <w:rsid w:val="000C2D1F"/>
    <w:rsid w:val="000C3511"/>
    <w:rsid w:val="000C3BB6"/>
    <w:rsid w:val="000C3F1B"/>
    <w:rsid w:val="000C4288"/>
    <w:rsid w:val="000C45C6"/>
    <w:rsid w:val="000C4759"/>
    <w:rsid w:val="000C4BC4"/>
    <w:rsid w:val="000C56E6"/>
    <w:rsid w:val="000C582D"/>
    <w:rsid w:val="000C63B1"/>
    <w:rsid w:val="000C649A"/>
    <w:rsid w:val="000D0028"/>
    <w:rsid w:val="000D148C"/>
    <w:rsid w:val="000D1851"/>
    <w:rsid w:val="000D3078"/>
    <w:rsid w:val="000D5467"/>
    <w:rsid w:val="000D73DC"/>
    <w:rsid w:val="000D7EA5"/>
    <w:rsid w:val="000E0F12"/>
    <w:rsid w:val="000E0FD5"/>
    <w:rsid w:val="000E3F9E"/>
    <w:rsid w:val="000E4138"/>
    <w:rsid w:val="000E7153"/>
    <w:rsid w:val="000E7678"/>
    <w:rsid w:val="000F013F"/>
    <w:rsid w:val="000F0D68"/>
    <w:rsid w:val="000F1108"/>
    <w:rsid w:val="000F2DE0"/>
    <w:rsid w:val="000F40AF"/>
    <w:rsid w:val="000F458A"/>
    <w:rsid w:val="000F542E"/>
    <w:rsid w:val="000F5DE1"/>
    <w:rsid w:val="000F66F8"/>
    <w:rsid w:val="000F68FE"/>
    <w:rsid w:val="000F6DDD"/>
    <w:rsid w:val="000F741E"/>
    <w:rsid w:val="000F74BB"/>
    <w:rsid w:val="000F760D"/>
    <w:rsid w:val="000F7E9D"/>
    <w:rsid w:val="00101610"/>
    <w:rsid w:val="001025B9"/>
    <w:rsid w:val="00102680"/>
    <w:rsid w:val="00102D18"/>
    <w:rsid w:val="0010400C"/>
    <w:rsid w:val="001040DC"/>
    <w:rsid w:val="001043BA"/>
    <w:rsid w:val="00104B47"/>
    <w:rsid w:val="0010585A"/>
    <w:rsid w:val="00105C7D"/>
    <w:rsid w:val="00107164"/>
    <w:rsid w:val="0010723A"/>
    <w:rsid w:val="001107EF"/>
    <w:rsid w:val="0011117F"/>
    <w:rsid w:val="00112116"/>
    <w:rsid w:val="001123D0"/>
    <w:rsid w:val="0011368A"/>
    <w:rsid w:val="00113D59"/>
    <w:rsid w:val="001172C9"/>
    <w:rsid w:val="0011744E"/>
    <w:rsid w:val="00117A5E"/>
    <w:rsid w:val="00117B47"/>
    <w:rsid w:val="001200D4"/>
    <w:rsid w:val="00121211"/>
    <w:rsid w:val="00121225"/>
    <w:rsid w:val="00121E64"/>
    <w:rsid w:val="00121E67"/>
    <w:rsid w:val="001239F3"/>
    <w:rsid w:val="0012692E"/>
    <w:rsid w:val="0012714B"/>
    <w:rsid w:val="001276FA"/>
    <w:rsid w:val="00130D7D"/>
    <w:rsid w:val="00131F79"/>
    <w:rsid w:val="00134829"/>
    <w:rsid w:val="00135F98"/>
    <w:rsid w:val="001368E6"/>
    <w:rsid w:val="001373EB"/>
    <w:rsid w:val="001375C4"/>
    <w:rsid w:val="0013762F"/>
    <w:rsid w:val="001402E0"/>
    <w:rsid w:val="00140889"/>
    <w:rsid w:val="0014093F"/>
    <w:rsid w:val="00141724"/>
    <w:rsid w:val="0014208E"/>
    <w:rsid w:val="0014285D"/>
    <w:rsid w:val="00143447"/>
    <w:rsid w:val="00143D4C"/>
    <w:rsid w:val="001442B3"/>
    <w:rsid w:val="0014491A"/>
    <w:rsid w:val="00145877"/>
    <w:rsid w:val="001463B0"/>
    <w:rsid w:val="00146841"/>
    <w:rsid w:val="0014714D"/>
    <w:rsid w:val="001475BF"/>
    <w:rsid w:val="00147EF2"/>
    <w:rsid w:val="00150A1E"/>
    <w:rsid w:val="00150BA9"/>
    <w:rsid w:val="0015109C"/>
    <w:rsid w:val="00151681"/>
    <w:rsid w:val="001517A9"/>
    <w:rsid w:val="00152439"/>
    <w:rsid w:val="0015311A"/>
    <w:rsid w:val="001535D1"/>
    <w:rsid w:val="00154CA3"/>
    <w:rsid w:val="001578C3"/>
    <w:rsid w:val="00157958"/>
    <w:rsid w:val="00160C52"/>
    <w:rsid w:val="00161639"/>
    <w:rsid w:val="00161731"/>
    <w:rsid w:val="00161D3B"/>
    <w:rsid w:val="00162269"/>
    <w:rsid w:val="00164504"/>
    <w:rsid w:val="001657F0"/>
    <w:rsid w:val="00165CF4"/>
    <w:rsid w:val="00167345"/>
    <w:rsid w:val="001673A5"/>
    <w:rsid w:val="00167E7D"/>
    <w:rsid w:val="00170427"/>
    <w:rsid w:val="0017083F"/>
    <w:rsid w:val="00170959"/>
    <w:rsid w:val="001711DC"/>
    <w:rsid w:val="00171513"/>
    <w:rsid w:val="001726AF"/>
    <w:rsid w:val="001743DF"/>
    <w:rsid w:val="001746AC"/>
    <w:rsid w:val="001747CF"/>
    <w:rsid w:val="00174E7A"/>
    <w:rsid w:val="0017500D"/>
    <w:rsid w:val="0017548A"/>
    <w:rsid w:val="00180278"/>
    <w:rsid w:val="001807C7"/>
    <w:rsid w:val="00180CF9"/>
    <w:rsid w:val="001820E5"/>
    <w:rsid w:val="0018307C"/>
    <w:rsid w:val="00183691"/>
    <w:rsid w:val="00183C0F"/>
    <w:rsid w:val="00184E6C"/>
    <w:rsid w:val="0018586E"/>
    <w:rsid w:val="00186348"/>
    <w:rsid w:val="00186985"/>
    <w:rsid w:val="0019046A"/>
    <w:rsid w:val="001910D0"/>
    <w:rsid w:val="00193EED"/>
    <w:rsid w:val="0019540E"/>
    <w:rsid w:val="00195B95"/>
    <w:rsid w:val="00195E92"/>
    <w:rsid w:val="001968DC"/>
    <w:rsid w:val="00197403"/>
    <w:rsid w:val="00197E11"/>
    <w:rsid w:val="001A0B15"/>
    <w:rsid w:val="001A1179"/>
    <w:rsid w:val="001A156A"/>
    <w:rsid w:val="001A2EDE"/>
    <w:rsid w:val="001A3396"/>
    <w:rsid w:val="001A39E0"/>
    <w:rsid w:val="001A39E6"/>
    <w:rsid w:val="001A48F0"/>
    <w:rsid w:val="001A4EA5"/>
    <w:rsid w:val="001A4F36"/>
    <w:rsid w:val="001A5AC6"/>
    <w:rsid w:val="001A5BFA"/>
    <w:rsid w:val="001A666A"/>
    <w:rsid w:val="001A67FB"/>
    <w:rsid w:val="001A73F4"/>
    <w:rsid w:val="001B0715"/>
    <w:rsid w:val="001B0890"/>
    <w:rsid w:val="001B0AB1"/>
    <w:rsid w:val="001B194F"/>
    <w:rsid w:val="001B2E8A"/>
    <w:rsid w:val="001B3DEA"/>
    <w:rsid w:val="001B3ECD"/>
    <w:rsid w:val="001B3F5E"/>
    <w:rsid w:val="001B4012"/>
    <w:rsid w:val="001B401F"/>
    <w:rsid w:val="001B4E6F"/>
    <w:rsid w:val="001B596E"/>
    <w:rsid w:val="001B6643"/>
    <w:rsid w:val="001B7275"/>
    <w:rsid w:val="001B74A4"/>
    <w:rsid w:val="001C0A32"/>
    <w:rsid w:val="001C0C3D"/>
    <w:rsid w:val="001C1043"/>
    <w:rsid w:val="001C11F5"/>
    <w:rsid w:val="001C1E73"/>
    <w:rsid w:val="001C2661"/>
    <w:rsid w:val="001C2B0F"/>
    <w:rsid w:val="001C462B"/>
    <w:rsid w:val="001C4DE8"/>
    <w:rsid w:val="001C4F90"/>
    <w:rsid w:val="001C705A"/>
    <w:rsid w:val="001C77C8"/>
    <w:rsid w:val="001D0634"/>
    <w:rsid w:val="001D17B3"/>
    <w:rsid w:val="001D37A5"/>
    <w:rsid w:val="001D68ED"/>
    <w:rsid w:val="001D6E1C"/>
    <w:rsid w:val="001D71BF"/>
    <w:rsid w:val="001D7406"/>
    <w:rsid w:val="001D743A"/>
    <w:rsid w:val="001D7CEB"/>
    <w:rsid w:val="001E0A73"/>
    <w:rsid w:val="001E0EFB"/>
    <w:rsid w:val="001E2C07"/>
    <w:rsid w:val="001E2C66"/>
    <w:rsid w:val="001E3C8D"/>
    <w:rsid w:val="001E6024"/>
    <w:rsid w:val="001E686F"/>
    <w:rsid w:val="001E7B0B"/>
    <w:rsid w:val="001F07DF"/>
    <w:rsid w:val="001F355B"/>
    <w:rsid w:val="001F39DA"/>
    <w:rsid w:val="001F39F0"/>
    <w:rsid w:val="001F3A6A"/>
    <w:rsid w:val="001F4B22"/>
    <w:rsid w:val="001F4CC8"/>
    <w:rsid w:val="001F4CE3"/>
    <w:rsid w:val="001F4F79"/>
    <w:rsid w:val="001F55B5"/>
    <w:rsid w:val="001F7232"/>
    <w:rsid w:val="0020010B"/>
    <w:rsid w:val="002008A6"/>
    <w:rsid w:val="00201955"/>
    <w:rsid w:val="00202016"/>
    <w:rsid w:val="0020214B"/>
    <w:rsid w:val="002023EA"/>
    <w:rsid w:val="00202B89"/>
    <w:rsid w:val="002032B6"/>
    <w:rsid w:val="00203F72"/>
    <w:rsid w:val="002046A3"/>
    <w:rsid w:val="002049E4"/>
    <w:rsid w:val="00204A1A"/>
    <w:rsid w:val="00206016"/>
    <w:rsid w:val="002060CB"/>
    <w:rsid w:val="00206871"/>
    <w:rsid w:val="00207325"/>
    <w:rsid w:val="00207C87"/>
    <w:rsid w:val="0021075A"/>
    <w:rsid w:val="00210F04"/>
    <w:rsid w:val="00210FC4"/>
    <w:rsid w:val="0021269D"/>
    <w:rsid w:val="00212868"/>
    <w:rsid w:val="002137D2"/>
    <w:rsid w:val="00214053"/>
    <w:rsid w:val="00216F46"/>
    <w:rsid w:val="00217131"/>
    <w:rsid w:val="002171A9"/>
    <w:rsid w:val="002176AB"/>
    <w:rsid w:val="002200AA"/>
    <w:rsid w:val="002208C4"/>
    <w:rsid w:val="002213B7"/>
    <w:rsid w:val="00222BC6"/>
    <w:rsid w:val="00223147"/>
    <w:rsid w:val="00224362"/>
    <w:rsid w:val="002251F2"/>
    <w:rsid w:val="002254B2"/>
    <w:rsid w:val="00225635"/>
    <w:rsid w:val="00225AEE"/>
    <w:rsid w:val="00226F0D"/>
    <w:rsid w:val="00231378"/>
    <w:rsid w:val="00231B4F"/>
    <w:rsid w:val="0023215B"/>
    <w:rsid w:val="00232BB0"/>
    <w:rsid w:val="00232D22"/>
    <w:rsid w:val="00232D25"/>
    <w:rsid w:val="00233136"/>
    <w:rsid w:val="00233437"/>
    <w:rsid w:val="00234D40"/>
    <w:rsid w:val="002353ED"/>
    <w:rsid w:val="002359D1"/>
    <w:rsid w:val="00235EB9"/>
    <w:rsid w:val="00237B24"/>
    <w:rsid w:val="00237F40"/>
    <w:rsid w:val="002404A8"/>
    <w:rsid w:val="00241E0B"/>
    <w:rsid w:val="002452B5"/>
    <w:rsid w:val="002455FC"/>
    <w:rsid w:val="0024578E"/>
    <w:rsid w:val="00245A55"/>
    <w:rsid w:val="00245EC6"/>
    <w:rsid w:val="00246390"/>
    <w:rsid w:val="002467EE"/>
    <w:rsid w:val="00247A8E"/>
    <w:rsid w:val="00247ED5"/>
    <w:rsid w:val="002517E3"/>
    <w:rsid w:val="002521F3"/>
    <w:rsid w:val="0025245E"/>
    <w:rsid w:val="00253F47"/>
    <w:rsid w:val="002557F0"/>
    <w:rsid w:val="002567D6"/>
    <w:rsid w:val="00257113"/>
    <w:rsid w:val="0025759D"/>
    <w:rsid w:val="00257EEA"/>
    <w:rsid w:val="002609CC"/>
    <w:rsid w:val="00261422"/>
    <w:rsid w:val="0026156B"/>
    <w:rsid w:val="002620A3"/>
    <w:rsid w:val="0026255E"/>
    <w:rsid w:val="00262DC5"/>
    <w:rsid w:val="00263319"/>
    <w:rsid w:val="002634F2"/>
    <w:rsid w:val="00263F68"/>
    <w:rsid w:val="002654ED"/>
    <w:rsid w:val="002655DF"/>
    <w:rsid w:val="0026580B"/>
    <w:rsid w:val="00265F91"/>
    <w:rsid w:val="00266438"/>
    <w:rsid w:val="002709AA"/>
    <w:rsid w:val="00275C1D"/>
    <w:rsid w:val="00277E8F"/>
    <w:rsid w:val="002814BF"/>
    <w:rsid w:val="0028152D"/>
    <w:rsid w:val="00282588"/>
    <w:rsid w:val="00283601"/>
    <w:rsid w:val="00283DA3"/>
    <w:rsid w:val="00283DAF"/>
    <w:rsid w:val="00284168"/>
    <w:rsid w:val="00284F96"/>
    <w:rsid w:val="00284FD6"/>
    <w:rsid w:val="00285CD8"/>
    <w:rsid w:val="00285FB4"/>
    <w:rsid w:val="002868E2"/>
    <w:rsid w:val="0028746C"/>
    <w:rsid w:val="002910B7"/>
    <w:rsid w:val="00291736"/>
    <w:rsid w:val="00291AB2"/>
    <w:rsid w:val="00291D3D"/>
    <w:rsid w:val="00292FC8"/>
    <w:rsid w:val="00293568"/>
    <w:rsid w:val="00294645"/>
    <w:rsid w:val="002948EB"/>
    <w:rsid w:val="00295E16"/>
    <w:rsid w:val="00297882"/>
    <w:rsid w:val="002A03B9"/>
    <w:rsid w:val="002A0550"/>
    <w:rsid w:val="002A14CF"/>
    <w:rsid w:val="002A1DF0"/>
    <w:rsid w:val="002A1E71"/>
    <w:rsid w:val="002A2EA1"/>
    <w:rsid w:val="002A2F54"/>
    <w:rsid w:val="002A31A7"/>
    <w:rsid w:val="002A3632"/>
    <w:rsid w:val="002A4C60"/>
    <w:rsid w:val="002B042C"/>
    <w:rsid w:val="002B07DE"/>
    <w:rsid w:val="002B1133"/>
    <w:rsid w:val="002B14A1"/>
    <w:rsid w:val="002B1A76"/>
    <w:rsid w:val="002B1BAB"/>
    <w:rsid w:val="002B1C23"/>
    <w:rsid w:val="002B33A8"/>
    <w:rsid w:val="002B3D04"/>
    <w:rsid w:val="002B3DA0"/>
    <w:rsid w:val="002B3E3E"/>
    <w:rsid w:val="002B4065"/>
    <w:rsid w:val="002B5650"/>
    <w:rsid w:val="002B6FE4"/>
    <w:rsid w:val="002B72C3"/>
    <w:rsid w:val="002C017B"/>
    <w:rsid w:val="002C06EC"/>
    <w:rsid w:val="002C0771"/>
    <w:rsid w:val="002C0DEC"/>
    <w:rsid w:val="002C29A1"/>
    <w:rsid w:val="002C3755"/>
    <w:rsid w:val="002C5C2B"/>
    <w:rsid w:val="002C5DA6"/>
    <w:rsid w:val="002C713A"/>
    <w:rsid w:val="002D00B3"/>
    <w:rsid w:val="002D05EA"/>
    <w:rsid w:val="002D0B11"/>
    <w:rsid w:val="002D0E05"/>
    <w:rsid w:val="002D3614"/>
    <w:rsid w:val="002D3E2B"/>
    <w:rsid w:val="002D42BA"/>
    <w:rsid w:val="002D549F"/>
    <w:rsid w:val="002D5CE5"/>
    <w:rsid w:val="002D6022"/>
    <w:rsid w:val="002D6335"/>
    <w:rsid w:val="002D7303"/>
    <w:rsid w:val="002E0012"/>
    <w:rsid w:val="002E0677"/>
    <w:rsid w:val="002E30C8"/>
    <w:rsid w:val="002E462E"/>
    <w:rsid w:val="002E4E6F"/>
    <w:rsid w:val="002E4EC1"/>
    <w:rsid w:val="002E5213"/>
    <w:rsid w:val="002E578B"/>
    <w:rsid w:val="002E650E"/>
    <w:rsid w:val="002E70D1"/>
    <w:rsid w:val="002E730C"/>
    <w:rsid w:val="002E7AA0"/>
    <w:rsid w:val="002E7CCE"/>
    <w:rsid w:val="002F0699"/>
    <w:rsid w:val="002F0AC7"/>
    <w:rsid w:val="002F2097"/>
    <w:rsid w:val="002F319E"/>
    <w:rsid w:val="002F32A1"/>
    <w:rsid w:val="002F39A9"/>
    <w:rsid w:val="002F4581"/>
    <w:rsid w:val="002F4C1E"/>
    <w:rsid w:val="002F62F3"/>
    <w:rsid w:val="002F6EF9"/>
    <w:rsid w:val="002F6F0D"/>
    <w:rsid w:val="002F7373"/>
    <w:rsid w:val="002F748E"/>
    <w:rsid w:val="0030112B"/>
    <w:rsid w:val="00301753"/>
    <w:rsid w:val="00301846"/>
    <w:rsid w:val="00301D04"/>
    <w:rsid w:val="00302374"/>
    <w:rsid w:val="003026BD"/>
    <w:rsid w:val="00302A37"/>
    <w:rsid w:val="00302B69"/>
    <w:rsid w:val="00302B8D"/>
    <w:rsid w:val="00303C77"/>
    <w:rsid w:val="00303D3E"/>
    <w:rsid w:val="00304372"/>
    <w:rsid w:val="003056A7"/>
    <w:rsid w:val="00306FA0"/>
    <w:rsid w:val="0030719E"/>
    <w:rsid w:val="00307616"/>
    <w:rsid w:val="00310958"/>
    <w:rsid w:val="00312693"/>
    <w:rsid w:val="003131D4"/>
    <w:rsid w:val="00313A47"/>
    <w:rsid w:val="00313E4E"/>
    <w:rsid w:val="00314036"/>
    <w:rsid w:val="0031488F"/>
    <w:rsid w:val="00314C9D"/>
    <w:rsid w:val="00314D31"/>
    <w:rsid w:val="00314E04"/>
    <w:rsid w:val="00315F02"/>
    <w:rsid w:val="00316550"/>
    <w:rsid w:val="00316AE5"/>
    <w:rsid w:val="00320F8C"/>
    <w:rsid w:val="0032257D"/>
    <w:rsid w:val="003226DE"/>
    <w:rsid w:val="00322720"/>
    <w:rsid w:val="003238B2"/>
    <w:rsid w:val="00324771"/>
    <w:rsid w:val="003248E1"/>
    <w:rsid w:val="00325196"/>
    <w:rsid w:val="00325918"/>
    <w:rsid w:val="00325FAF"/>
    <w:rsid w:val="00326EB5"/>
    <w:rsid w:val="00327516"/>
    <w:rsid w:val="00331078"/>
    <w:rsid w:val="0033155E"/>
    <w:rsid w:val="0033160A"/>
    <w:rsid w:val="00331A7A"/>
    <w:rsid w:val="00331C64"/>
    <w:rsid w:val="00331E55"/>
    <w:rsid w:val="00331F22"/>
    <w:rsid w:val="00332388"/>
    <w:rsid w:val="00332CFA"/>
    <w:rsid w:val="003340FE"/>
    <w:rsid w:val="00335AC5"/>
    <w:rsid w:val="00336753"/>
    <w:rsid w:val="0033794C"/>
    <w:rsid w:val="003400A0"/>
    <w:rsid w:val="0034016C"/>
    <w:rsid w:val="003406F0"/>
    <w:rsid w:val="003411B9"/>
    <w:rsid w:val="00341653"/>
    <w:rsid w:val="003420D6"/>
    <w:rsid w:val="003424B7"/>
    <w:rsid w:val="003425CE"/>
    <w:rsid w:val="00342B7D"/>
    <w:rsid w:val="00343CE9"/>
    <w:rsid w:val="00345019"/>
    <w:rsid w:val="00345DCD"/>
    <w:rsid w:val="00346A8A"/>
    <w:rsid w:val="0034719D"/>
    <w:rsid w:val="00353CBD"/>
    <w:rsid w:val="00354D0B"/>
    <w:rsid w:val="00355147"/>
    <w:rsid w:val="003553BC"/>
    <w:rsid w:val="00355A60"/>
    <w:rsid w:val="00355C6B"/>
    <w:rsid w:val="0035620F"/>
    <w:rsid w:val="00356AF1"/>
    <w:rsid w:val="00357A41"/>
    <w:rsid w:val="00357CFA"/>
    <w:rsid w:val="00357FF0"/>
    <w:rsid w:val="00360C36"/>
    <w:rsid w:val="0036165F"/>
    <w:rsid w:val="0036199C"/>
    <w:rsid w:val="00364703"/>
    <w:rsid w:val="003658D1"/>
    <w:rsid w:val="00365B41"/>
    <w:rsid w:val="003672B8"/>
    <w:rsid w:val="00367952"/>
    <w:rsid w:val="0037101E"/>
    <w:rsid w:val="0037164B"/>
    <w:rsid w:val="0037164E"/>
    <w:rsid w:val="00371DE8"/>
    <w:rsid w:val="0037304C"/>
    <w:rsid w:val="003731F2"/>
    <w:rsid w:val="003740AE"/>
    <w:rsid w:val="00374851"/>
    <w:rsid w:val="0037577D"/>
    <w:rsid w:val="00377985"/>
    <w:rsid w:val="003806E5"/>
    <w:rsid w:val="00382095"/>
    <w:rsid w:val="00382E81"/>
    <w:rsid w:val="00383670"/>
    <w:rsid w:val="00383AA3"/>
    <w:rsid w:val="00386331"/>
    <w:rsid w:val="00386395"/>
    <w:rsid w:val="00386F7D"/>
    <w:rsid w:val="003874F3"/>
    <w:rsid w:val="00390DDF"/>
    <w:rsid w:val="0039104A"/>
    <w:rsid w:val="00391575"/>
    <w:rsid w:val="0039198F"/>
    <w:rsid w:val="0039286B"/>
    <w:rsid w:val="00392D3F"/>
    <w:rsid w:val="003934AA"/>
    <w:rsid w:val="003937BB"/>
    <w:rsid w:val="003944B9"/>
    <w:rsid w:val="003945E2"/>
    <w:rsid w:val="00394C80"/>
    <w:rsid w:val="00394F3F"/>
    <w:rsid w:val="00395CE3"/>
    <w:rsid w:val="00396686"/>
    <w:rsid w:val="00396EFD"/>
    <w:rsid w:val="003A26E0"/>
    <w:rsid w:val="003A2EA1"/>
    <w:rsid w:val="003A336F"/>
    <w:rsid w:val="003A3F26"/>
    <w:rsid w:val="003A60D6"/>
    <w:rsid w:val="003A7071"/>
    <w:rsid w:val="003B04AB"/>
    <w:rsid w:val="003B07F4"/>
    <w:rsid w:val="003B098F"/>
    <w:rsid w:val="003B0D1A"/>
    <w:rsid w:val="003B13D8"/>
    <w:rsid w:val="003B15B7"/>
    <w:rsid w:val="003B1FD6"/>
    <w:rsid w:val="003B2C39"/>
    <w:rsid w:val="003B2FCE"/>
    <w:rsid w:val="003B46CF"/>
    <w:rsid w:val="003B5834"/>
    <w:rsid w:val="003B6062"/>
    <w:rsid w:val="003B6112"/>
    <w:rsid w:val="003B660E"/>
    <w:rsid w:val="003C0C13"/>
    <w:rsid w:val="003C14C0"/>
    <w:rsid w:val="003C16C7"/>
    <w:rsid w:val="003C193C"/>
    <w:rsid w:val="003C193D"/>
    <w:rsid w:val="003C1AB3"/>
    <w:rsid w:val="003C21CC"/>
    <w:rsid w:val="003C22E9"/>
    <w:rsid w:val="003C2C01"/>
    <w:rsid w:val="003C3928"/>
    <w:rsid w:val="003C44C2"/>
    <w:rsid w:val="003C4643"/>
    <w:rsid w:val="003C62BE"/>
    <w:rsid w:val="003C6780"/>
    <w:rsid w:val="003C68E3"/>
    <w:rsid w:val="003C6BF7"/>
    <w:rsid w:val="003C74F5"/>
    <w:rsid w:val="003D18DE"/>
    <w:rsid w:val="003D18E6"/>
    <w:rsid w:val="003D2777"/>
    <w:rsid w:val="003D4741"/>
    <w:rsid w:val="003D4A80"/>
    <w:rsid w:val="003D5E1F"/>
    <w:rsid w:val="003D60DA"/>
    <w:rsid w:val="003D73D4"/>
    <w:rsid w:val="003E1A73"/>
    <w:rsid w:val="003E1CCB"/>
    <w:rsid w:val="003E31AE"/>
    <w:rsid w:val="003E60C4"/>
    <w:rsid w:val="003E6A8F"/>
    <w:rsid w:val="003F0091"/>
    <w:rsid w:val="003F0C8B"/>
    <w:rsid w:val="003F1A0E"/>
    <w:rsid w:val="003F255F"/>
    <w:rsid w:val="003F313C"/>
    <w:rsid w:val="003F3162"/>
    <w:rsid w:val="003F3AF5"/>
    <w:rsid w:val="003F4349"/>
    <w:rsid w:val="003F44AF"/>
    <w:rsid w:val="003F4A9A"/>
    <w:rsid w:val="003F4D35"/>
    <w:rsid w:val="003F5DD9"/>
    <w:rsid w:val="003F74D9"/>
    <w:rsid w:val="004001EB"/>
    <w:rsid w:val="00400C2C"/>
    <w:rsid w:val="00401830"/>
    <w:rsid w:val="00401A9D"/>
    <w:rsid w:val="00401E35"/>
    <w:rsid w:val="004020A2"/>
    <w:rsid w:val="00402584"/>
    <w:rsid w:val="00402CAB"/>
    <w:rsid w:val="0040380B"/>
    <w:rsid w:val="004038C1"/>
    <w:rsid w:val="004039BF"/>
    <w:rsid w:val="00403BB1"/>
    <w:rsid w:val="00403FEC"/>
    <w:rsid w:val="0040424E"/>
    <w:rsid w:val="00404968"/>
    <w:rsid w:val="00404A81"/>
    <w:rsid w:val="0040556B"/>
    <w:rsid w:val="00405580"/>
    <w:rsid w:val="00406D31"/>
    <w:rsid w:val="00407066"/>
    <w:rsid w:val="00410C52"/>
    <w:rsid w:val="00410E76"/>
    <w:rsid w:val="00411E79"/>
    <w:rsid w:val="00412321"/>
    <w:rsid w:val="00412E77"/>
    <w:rsid w:val="00413FBA"/>
    <w:rsid w:val="00414691"/>
    <w:rsid w:val="00414973"/>
    <w:rsid w:val="00414D7B"/>
    <w:rsid w:val="004157D8"/>
    <w:rsid w:val="0041599D"/>
    <w:rsid w:val="00415FFF"/>
    <w:rsid w:val="004160D9"/>
    <w:rsid w:val="004178A7"/>
    <w:rsid w:val="004201A7"/>
    <w:rsid w:val="0042206B"/>
    <w:rsid w:val="004229A4"/>
    <w:rsid w:val="00423527"/>
    <w:rsid w:val="004244E2"/>
    <w:rsid w:val="004248D9"/>
    <w:rsid w:val="00425F1E"/>
    <w:rsid w:val="0042678D"/>
    <w:rsid w:val="00427090"/>
    <w:rsid w:val="0043020B"/>
    <w:rsid w:val="0043049D"/>
    <w:rsid w:val="00430BBB"/>
    <w:rsid w:val="00431C96"/>
    <w:rsid w:val="00431D8E"/>
    <w:rsid w:val="00431FE8"/>
    <w:rsid w:val="00433CE4"/>
    <w:rsid w:val="00435729"/>
    <w:rsid w:val="00436685"/>
    <w:rsid w:val="00436DAA"/>
    <w:rsid w:val="00436ED8"/>
    <w:rsid w:val="00437091"/>
    <w:rsid w:val="004378EC"/>
    <w:rsid w:val="00440214"/>
    <w:rsid w:val="00440BB8"/>
    <w:rsid w:val="0044181C"/>
    <w:rsid w:val="00441885"/>
    <w:rsid w:val="00442A65"/>
    <w:rsid w:val="00442C25"/>
    <w:rsid w:val="00443017"/>
    <w:rsid w:val="004431DC"/>
    <w:rsid w:val="00443A10"/>
    <w:rsid w:val="0044406D"/>
    <w:rsid w:val="004444E1"/>
    <w:rsid w:val="004446D1"/>
    <w:rsid w:val="00444F39"/>
    <w:rsid w:val="00444F91"/>
    <w:rsid w:val="00446689"/>
    <w:rsid w:val="00447165"/>
    <w:rsid w:val="00447561"/>
    <w:rsid w:val="00447960"/>
    <w:rsid w:val="00447DB9"/>
    <w:rsid w:val="004501AF"/>
    <w:rsid w:val="00450695"/>
    <w:rsid w:val="00451650"/>
    <w:rsid w:val="00451B4C"/>
    <w:rsid w:val="00452E5D"/>
    <w:rsid w:val="00453496"/>
    <w:rsid w:val="00453739"/>
    <w:rsid w:val="00453A4F"/>
    <w:rsid w:val="004567DC"/>
    <w:rsid w:val="0045714D"/>
    <w:rsid w:val="00460266"/>
    <w:rsid w:val="00461B4E"/>
    <w:rsid w:val="004622DA"/>
    <w:rsid w:val="00462937"/>
    <w:rsid w:val="00463082"/>
    <w:rsid w:val="004630D8"/>
    <w:rsid w:val="00466062"/>
    <w:rsid w:val="00466113"/>
    <w:rsid w:val="004661F8"/>
    <w:rsid w:val="0046621E"/>
    <w:rsid w:val="00470CFD"/>
    <w:rsid w:val="00471813"/>
    <w:rsid w:val="004719ED"/>
    <w:rsid w:val="00471C38"/>
    <w:rsid w:val="00475880"/>
    <w:rsid w:val="00476050"/>
    <w:rsid w:val="00477318"/>
    <w:rsid w:val="004773B5"/>
    <w:rsid w:val="00480109"/>
    <w:rsid w:val="004806E1"/>
    <w:rsid w:val="00480FE4"/>
    <w:rsid w:val="00481358"/>
    <w:rsid w:val="0048204F"/>
    <w:rsid w:val="00486468"/>
    <w:rsid w:val="00487AC1"/>
    <w:rsid w:val="00487DB8"/>
    <w:rsid w:val="004901C2"/>
    <w:rsid w:val="00490B08"/>
    <w:rsid w:val="00490E0C"/>
    <w:rsid w:val="0049109A"/>
    <w:rsid w:val="004911FB"/>
    <w:rsid w:val="00491546"/>
    <w:rsid w:val="00491FC5"/>
    <w:rsid w:val="00493271"/>
    <w:rsid w:val="0049388F"/>
    <w:rsid w:val="00494658"/>
    <w:rsid w:val="00494E17"/>
    <w:rsid w:val="00495180"/>
    <w:rsid w:val="00497B83"/>
    <w:rsid w:val="00497C38"/>
    <w:rsid w:val="00497FDB"/>
    <w:rsid w:val="004A1F34"/>
    <w:rsid w:val="004A28E7"/>
    <w:rsid w:val="004A2A20"/>
    <w:rsid w:val="004A3DB9"/>
    <w:rsid w:val="004A52F3"/>
    <w:rsid w:val="004A53D4"/>
    <w:rsid w:val="004A55AB"/>
    <w:rsid w:val="004A6E86"/>
    <w:rsid w:val="004A7E58"/>
    <w:rsid w:val="004A7E76"/>
    <w:rsid w:val="004B0374"/>
    <w:rsid w:val="004B03BA"/>
    <w:rsid w:val="004B0855"/>
    <w:rsid w:val="004B0A16"/>
    <w:rsid w:val="004B1379"/>
    <w:rsid w:val="004B1715"/>
    <w:rsid w:val="004B2621"/>
    <w:rsid w:val="004B32A9"/>
    <w:rsid w:val="004B3346"/>
    <w:rsid w:val="004B532E"/>
    <w:rsid w:val="004B640C"/>
    <w:rsid w:val="004B7CD4"/>
    <w:rsid w:val="004B7DE7"/>
    <w:rsid w:val="004C182A"/>
    <w:rsid w:val="004C1D83"/>
    <w:rsid w:val="004C313F"/>
    <w:rsid w:val="004C5381"/>
    <w:rsid w:val="004C5ECD"/>
    <w:rsid w:val="004C71A4"/>
    <w:rsid w:val="004C7B04"/>
    <w:rsid w:val="004C7BEA"/>
    <w:rsid w:val="004D0006"/>
    <w:rsid w:val="004D0ECD"/>
    <w:rsid w:val="004D1043"/>
    <w:rsid w:val="004D113B"/>
    <w:rsid w:val="004D1367"/>
    <w:rsid w:val="004D1962"/>
    <w:rsid w:val="004D3295"/>
    <w:rsid w:val="004D3617"/>
    <w:rsid w:val="004D369C"/>
    <w:rsid w:val="004D53E0"/>
    <w:rsid w:val="004D56C2"/>
    <w:rsid w:val="004D57DD"/>
    <w:rsid w:val="004D7B76"/>
    <w:rsid w:val="004E168D"/>
    <w:rsid w:val="004E1EAB"/>
    <w:rsid w:val="004E1FC6"/>
    <w:rsid w:val="004E26E9"/>
    <w:rsid w:val="004E3A51"/>
    <w:rsid w:val="004E5A9D"/>
    <w:rsid w:val="004E6BB8"/>
    <w:rsid w:val="004E71C0"/>
    <w:rsid w:val="004E766A"/>
    <w:rsid w:val="004E7EA2"/>
    <w:rsid w:val="004F0498"/>
    <w:rsid w:val="004F0E6B"/>
    <w:rsid w:val="004F3CD3"/>
    <w:rsid w:val="004F460D"/>
    <w:rsid w:val="004F5012"/>
    <w:rsid w:val="004F5E20"/>
    <w:rsid w:val="004F5F22"/>
    <w:rsid w:val="004F5FB8"/>
    <w:rsid w:val="004F68EC"/>
    <w:rsid w:val="004F702B"/>
    <w:rsid w:val="004F7576"/>
    <w:rsid w:val="004F7614"/>
    <w:rsid w:val="004F77C2"/>
    <w:rsid w:val="005003B6"/>
    <w:rsid w:val="00500670"/>
    <w:rsid w:val="00500B2F"/>
    <w:rsid w:val="00500F72"/>
    <w:rsid w:val="00501E43"/>
    <w:rsid w:val="00502D50"/>
    <w:rsid w:val="0050343A"/>
    <w:rsid w:val="00503749"/>
    <w:rsid w:val="00505073"/>
    <w:rsid w:val="0050540F"/>
    <w:rsid w:val="00505B18"/>
    <w:rsid w:val="0050672A"/>
    <w:rsid w:val="00506DEF"/>
    <w:rsid w:val="00506EF4"/>
    <w:rsid w:val="00507156"/>
    <w:rsid w:val="00507E52"/>
    <w:rsid w:val="005102EB"/>
    <w:rsid w:val="005119BC"/>
    <w:rsid w:val="00511D31"/>
    <w:rsid w:val="005130A5"/>
    <w:rsid w:val="005137AB"/>
    <w:rsid w:val="00513EE3"/>
    <w:rsid w:val="00513F44"/>
    <w:rsid w:val="00514EC3"/>
    <w:rsid w:val="0051536C"/>
    <w:rsid w:val="00517202"/>
    <w:rsid w:val="0052003D"/>
    <w:rsid w:val="00521CC3"/>
    <w:rsid w:val="00522497"/>
    <w:rsid w:val="005224A8"/>
    <w:rsid w:val="005245A0"/>
    <w:rsid w:val="00524C28"/>
    <w:rsid w:val="0052553A"/>
    <w:rsid w:val="00525645"/>
    <w:rsid w:val="00525A9D"/>
    <w:rsid w:val="00527FFB"/>
    <w:rsid w:val="0053088A"/>
    <w:rsid w:val="0053131A"/>
    <w:rsid w:val="0053346A"/>
    <w:rsid w:val="00533AE3"/>
    <w:rsid w:val="00533B35"/>
    <w:rsid w:val="00535A4D"/>
    <w:rsid w:val="00535D47"/>
    <w:rsid w:val="0053717D"/>
    <w:rsid w:val="00537957"/>
    <w:rsid w:val="00540B00"/>
    <w:rsid w:val="005412DE"/>
    <w:rsid w:val="00541D82"/>
    <w:rsid w:val="005427A9"/>
    <w:rsid w:val="005436AA"/>
    <w:rsid w:val="0054429D"/>
    <w:rsid w:val="00544DF8"/>
    <w:rsid w:val="00547622"/>
    <w:rsid w:val="005478A6"/>
    <w:rsid w:val="00547980"/>
    <w:rsid w:val="00547EAF"/>
    <w:rsid w:val="00550B1F"/>
    <w:rsid w:val="00550B42"/>
    <w:rsid w:val="00550D3D"/>
    <w:rsid w:val="00552473"/>
    <w:rsid w:val="00552EE3"/>
    <w:rsid w:val="00553626"/>
    <w:rsid w:val="00553721"/>
    <w:rsid w:val="00554422"/>
    <w:rsid w:val="005544F4"/>
    <w:rsid w:val="00554A92"/>
    <w:rsid w:val="00554BAF"/>
    <w:rsid w:val="00554DDC"/>
    <w:rsid w:val="00555174"/>
    <w:rsid w:val="005557F9"/>
    <w:rsid w:val="005568C0"/>
    <w:rsid w:val="0055770B"/>
    <w:rsid w:val="005604BB"/>
    <w:rsid w:val="00560EE7"/>
    <w:rsid w:val="0056160E"/>
    <w:rsid w:val="00561FA0"/>
    <w:rsid w:val="005623E5"/>
    <w:rsid w:val="005626D7"/>
    <w:rsid w:val="00563159"/>
    <w:rsid w:val="00563182"/>
    <w:rsid w:val="005649AD"/>
    <w:rsid w:val="0056526E"/>
    <w:rsid w:val="00565836"/>
    <w:rsid w:val="00565DF2"/>
    <w:rsid w:val="005668AA"/>
    <w:rsid w:val="00567207"/>
    <w:rsid w:val="00571F81"/>
    <w:rsid w:val="005736C1"/>
    <w:rsid w:val="00575A73"/>
    <w:rsid w:val="00577520"/>
    <w:rsid w:val="0057793E"/>
    <w:rsid w:val="00577E72"/>
    <w:rsid w:val="005803CB"/>
    <w:rsid w:val="00580D30"/>
    <w:rsid w:val="00580DC9"/>
    <w:rsid w:val="0058194A"/>
    <w:rsid w:val="005821B3"/>
    <w:rsid w:val="005843E5"/>
    <w:rsid w:val="005844D4"/>
    <w:rsid w:val="00585CFC"/>
    <w:rsid w:val="00585F52"/>
    <w:rsid w:val="00586F47"/>
    <w:rsid w:val="005873DB"/>
    <w:rsid w:val="00587842"/>
    <w:rsid w:val="00590016"/>
    <w:rsid w:val="005912D3"/>
    <w:rsid w:val="00591C1D"/>
    <w:rsid w:val="005928DB"/>
    <w:rsid w:val="0059335F"/>
    <w:rsid w:val="00593DF3"/>
    <w:rsid w:val="0059504D"/>
    <w:rsid w:val="00595441"/>
    <w:rsid w:val="00595445"/>
    <w:rsid w:val="005959B9"/>
    <w:rsid w:val="00595B53"/>
    <w:rsid w:val="0059630D"/>
    <w:rsid w:val="00597016"/>
    <w:rsid w:val="005974B4"/>
    <w:rsid w:val="005A0301"/>
    <w:rsid w:val="005A0DAD"/>
    <w:rsid w:val="005A0ECF"/>
    <w:rsid w:val="005A0F5E"/>
    <w:rsid w:val="005A1134"/>
    <w:rsid w:val="005A1339"/>
    <w:rsid w:val="005A1368"/>
    <w:rsid w:val="005A1AF6"/>
    <w:rsid w:val="005A2CAF"/>
    <w:rsid w:val="005A3A43"/>
    <w:rsid w:val="005A3F8F"/>
    <w:rsid w:val="005A4A13"/>
    <w:rsid w:val="005A4DB8"/>
    <w:rsid w:val="005A5DD8"/>
    <w:rsid w:val="005A5F76"/>
    <w:rsid w:val="005A75E2"/>
    <w:rsid w:val="005B0039"/>
    <w:rsid w:val="005B0145"/>
    <w:rsid w:val="005B0434"/>
    <w:rsid w:val="005B0F89"/>
    <w:rsid w:val="005B129B"/>
    <w:rsid w:val="005B2F2D"/>
    <w:rsid w:val="005B4E20"/>
    <w:rsid w:val="005B56C7"/>
    <w:rsid w:val="005B5BD6"/>
    <w:rsid w:val="005B7A67"/>
    <w:rsid w:val="005B7CAF"/>
    <w:rsid w:val="005C2B6C"/>
    <w:rsid w:val="005C333E"/>
    <w:rsid w:val="005C3AA3"/>
    <w:rsid w:val="005C4186"/>
    <w:rsid w:val="005C5408"/>
    <w:rsid w:val="005C5623"/>
    <w:rsid w:val="005C5740"/>
    <w:rsid w:val="005C5CC2"/>
    <w:rsid w:val="005C661B"/>
    <w:rsid w:val="005C6CFA"/>
    <w:rsid w:val="005C74DC"/>
    <w:rsid w:val="005C7841"/>
    <w:rsid w:val="005C78AE"/>
    <w:rsid w:val="005C7E7C"/>
    <w:rsid w:val="005D0293"/>
    <w:rsid w:val="005D0D80"/>
    <w:rsid w:val="005D3FAB"/>
    <w:rsid w:val="005D60DD"/>
    <w:rsid w:val="005D7238"/>
    <w:rsid w:val="005D7DE7"/>
    <w:rsid w:val="005D7ED1"/>
    <w:rsid w:val="005E066A"/>
    <w:rsid w:val="005E072B"/>
    <w:rsid w:val="005E0B58"/>
    <w:rsid w:val="005E13BE"/>
    <w:rsid w:val="005E1C5F"/>
    <w:rsid w:val="005E2B53"/>
    <w:rsid w:val="005E2D86"/>
    <w:rsid w:val="005E33B2"/>
    <w:rsid w:val="005E4883"/>
    <w:rsid w:val="005E5226"/>
    <w:rsid w:val="005F064D"/>
    <w:rsid w:val="005F06A7"/>
    <w:rsid w:val="005F08EC"/>
    <w:rsid w:val="005F08EE"/>
    <w:rsid w:val="005F183A"/>
    <w:rsid w:val="005F24D9"/>
    <w:rsid w:val="005F3054"/>
    <w:rsid w:val="005F39E6"/>
    <w:rsid w:val="005F4A63"/>
    <w:rsid w:val="005F530E"/>
    <w:rsid w:val="005F68CC"/>
    <w:rsid w:val="005F6B67"/>
    <w:rsid w:val="005F7BAE"/>
    <w:rsid w:val="0060048D"/>
    <w:rsid w:val="0060162A"/>
    <w:rsid w:val="00602E92"/>
    <w:rsid w:val="0060423F"/>
    <w:rsid w:val="006047BB"/>
    <w:rsid w:val="00604AD6"/>
    <w:rsid w:val="00604DFE"/>
    <w:rsid w:val="00605BFC"/>
    <w:rsid w:val="00605F81"/>
    <w:rsid w:val="00606818"/>
    <w:rsid w:val="00606B9F"/>
    <w:rsid w:val="006075C4"/>
    <w:rsid w:val="006077B4"/>
    <w:rsid w:val="006078A5"/>
    <w:rsid w:val="00607A4E"/>
    <w:rsid w:val="006110E1"/>
    <w:rsid w:val="006113E2"/>
    <w:rsid w:val="00611A4B"/>
    <w:rsid w:val="00611CA9"/>
    <w:rsid w:val="006120FF"/>
    <w:rsid w:val="00614D42"/>
    <w:rsid w:val="006166F8"/>
    <w:rsid w:val="0061758D"/>
    <w:rsid w:val="00621880"/>
    <w:rsid w:val="00621A24"/>
    <w:rsid w:val="00622418"/>
    <w:rsid w:val="0062261D"/>
    <w:rsid w:val="00622BD3"/>
    <w:rsid w:val="00622CD0"/>
    <w:rsid w:val="00623D3A"/>
    <w:rsid w:val="0062680B"/>
    <w:rsid w:val="00626D49"/>
    <w:rsid w:val="006272D3"/>
    <w:rsid w:val="00627648"/>
    <w:rsid w:val="00630566"/>
    <w:rsid w:val="00630CA8"/>
    <w:rsid w:val="006316B1"/>
    <w:rsid w:val="00631762"/>
    <w:rsid w:val="00632CEF"/>
    <w:rsid w:val="0063309C"/>
    <w:rsid w:val="00634519"/>
    <w:rsid w:val="006355DD"/>
    <w:rsid w:val="00635E32"/>
    <w:rsid w:val="00641DFB"/>
    <w:rsid w:val="00642129"/>
    <w:rsid w:val="00642451"/>
    <w:rsid w:val="0064263E"/>
    <w:rsid w:val="00642720"/>
    <w:rsid w:val="0064392D"/>
    <w:rsid w:val="00643C64"/>
    <w:rsid w:val="00645362"/>
    <w:rsid w:val="00645680"/>
    <w:rsid w:val="00646146"/>
    <w:rsid w:val="0064644F"/>
    <w:rsid w:val="00646806"/>
    <w:rsid w:val="0065185F"/>
    <w:rsid w:val="00653906"/>
    <w:rsid w:val="00655412"/>
    <w:rsid w:val="006554C7"/>
    <w:rsid w:val="00656764"/>
    <w:rsid w:val="0066052E"/>
    <w:rsid w:val="006619A5"/>
    <w:rsid w:val="006621C9"/>
    <w:rsid w:val="00663135"/>
    <w:rsid w:val="00665370"/>
    <w:rsid w:val="00666479"/>
    <w:rsid w:val="00666F92"/>
    <w:rsid w:val="00667745"/>
    <w:rsid w:val="00667BE5"/>
    <w:rsid w:val="00667CDB"/>
    <w:rsid w:val="0067091E"/>
    <w:rsid w:val="00670B9E"/>
    <w:rsid w:val="00671008"/>
    <w:rsid w:val="00673ED9"/>
    <w:rsid w:val="0067424F"/>
    <w:rsid w:val="00674882"/>
    <w:rsid w:val="00675B7E"/>
    <w:rsid w:val="006767F9"/>
    <w:rsid w:val="00677B0A"/>
    <w:rsid w:val="0068006A"/>
    <w:rsid w:val="0068033C"/>
    <w:rsid w:val="006815D3"/>
    <w:rsid w:val="00681AAC"/>
    <w:rsid w:val="006825FE"/>
    <w:rsid w:val="006830AC"/>
    <w:rsid w:val="00683C29"/>
    <w:rsid w:val="00683DBD"/>
    <w:rsid w:val="006848BC"/>
    <w:rsid w:val="006849A0"/>
    <w:rsid w:val="00684CDF"/>
    <w:rsid w:val="00684D37"/>
    <w:rsid w:val="00685B88"/>
    <w:rsid w:val="00685EB5"/>
    <w:rsid w:val="00685F58"/>
    <w:rsid w:val="006860FD"/>
    <w:rsid w:val="00686BAE"/>
    <w:rsid w:val="00687004"/>
    <w:rsid w:val="0068705E"/>
    <w:rsid w:val="006906AD"/>
    <w:rsid w:val="00691204"/>
    <w:rsid w:val="00691345"/>
    <w:rsid w:val="0069241E"/>
    <w:rsid w:val="00692477"/>
    <w:rsid w:val="00692824"/>
    <w:rsid w:val="00692C79"/>
    <w:rsid w:val="0069314E"/>
    <w:rsid w:val="00693BF7"/>
    <w:rsid w:val="0069672B"/>
    <w:rsid w:val="00697A4A"/>
    <w:rsid w:val="00697D6B"/>
    <w:rsid w:val="00697F58"/>
    <w:rsid w:val="006A0CBB"/>
    <w:rsid w:val="006A0DE8"/>
    <w:rsid w:val="006A1BC5"/>
    <w:rsid w:val="006A26BE"/>
    <w:rsid w:val="006A33DA"/>
    <w:rsid w:val="006A5327"/>
    <w:rsid w:val="006A6E02"/>
    <w:rsid w:val="006A72B5"/>
    <w:rsid w:val="006A7718"/>
    <w:rsid w:val="006A7AD2"/>
    <w:rsid w:val="006B32EA"/>
    <w:rsid w:val="006B5559"/>
    <w:rsid w:val="006B677F"/>
    <w:rsid w:val="006B7590"/>
    <w:rsid w:val="006B78DB"/>
    <w:rsid w:val="006C0B2D"/>
    <w:rsid w:val="006C0D76"/>
    <w:rsid w:val="006C0F2B"/>
    <w:rsid w:val="006C11B1"/>
    <w:rsid w:val="006C1421"/>
    <w:rsid w:val="006C20C2"/>
    <w:rsid w:val="006C30EF"/>
    <w:rsid w:val="006C3352"/>
    <w:rsid w:val="006C3797"/>
    <w:rsid w:val="006C39BF"/>
    <w:rsid w:val="006C3ED1"/>
    <w:rsid w:val="006C42AB"/>
    <w:rsid w:val="006C4ADE"/>
    <w:rsid w:val="006C52CD"/>
    <w:rsid w:val="006C546F"/>
    <w:rsid w:val="006C6BF4"/>
    <w:rsid w:val="006C6FF4"/>
    <w:rsid w:val="006D0FC3"/>
    <w:rsid w:val="006D17A5"/>
    <w:rsid w:val="006D2839"/>
    <w:rsid w:val="006D4BE1"/>
    <w:rsid w:val="006D5138"/>
    <w:rsid w:val="006D6DDA"/>
    <w:rsid w:val="006D6F18"/>
    <w:rsid w:val="006D7044"/>
    <w:rsid w:val="006E2A26"/>
    <w:rsid w:val="006E2A51"/>
    <w:rsid w:val="006E2AE1"/>
    <w:rsid w:val="006E3101"/>
    <w:rsid w:val="006E4694"/>
    <w:rsid w:val="006E5024"/>
    <w:rsid w:val="006E65E5"/>
    <w:rsid w:val="006E71EB"/>
    <w:rsid w:val="006E76E4"/>
    <w:rsid w:val="006E7CC7"/>
    <w:rsid w:val="006F00E4"/>
    <w:rsid w:val="006F0B50"/>
    <w:rsid w:val="006F2110"/>
    <w:rsid w:val="006F2417"/>
    <w:rsid w:val="006F2940"/>
    <w:rsid w:val="006F34A1"/>
    <w:rsid w:val="006F3A1B"/>
    <w:rsid w:val="006F4226"/>
    <w:rsid w:val="006F50E3"/>
    <w:rsid w:val="006F5AF1"/>
    <w:rsid w:val="006F6F43"/>
    <w:rsid w:val="006F76AB"/>
    <w:rsid w:val="006F786A"/>
    <w:rsid w:val="007014F1"/>
    <w:rsid w:val="007015E5"/>
    <w:rsid w:val="00704A21"/>
    <w:rsid w:val="00705EA4"/>
    <w:rsid w:val="007060D8"/>
    <w:rsid w:val="0070692F"/>
    <w:rsid w:val="0070738F"/>
    <w:rsid w:val="00710ABB"/>
    <w:rsid w:val="00710B33"/>
    <w:rsid w:val="007113B6"/>
    <w:rsid w:val="00711AE3"/>
    <w:rsid w:val="007126C2"/>
    <w:rsid w:val="00712CCC"/>
    <w:rsid w:val="007133E8"/>
    <w:rsid w:val="00713C4E"/>
    <w:rsid w:val="0071412E"/>
    <w:rsid w:val="007152C7"/>
    <w:rsid w:val="007154F2"/>
    <w:rsid w:val="00715E75"/>
    <w:rsid w:val="007166A1"/>
    <w:rsid w:val="00717707"/>
    <w:rsid w:val="00717F5F"/>
    <w:rsid w:val="00720E9B"/>
    <w:rsid w:val="00721581"/>
    <w:rsid w:val="00721F50"/>
    <w:rsid w:val="00722141"/>
    <w:rsid w:val="00722563"/>
    <w:rsid w:val="0072334A"/>
    <w:rsid w:val="00723840"/>
    <w:rsid w:val="00723BB2"/>
    <w:rsid w:val="00724392"/>
    <w:rsid w:val="007245EA"/>
    <w:rsid w:val="00726539"/>
    <w:rsid w:val="00727085"/>
    <w:rsid w:val="00730CD4"/>
    <w:rsid w:val="00730EAA"/>
    <w:rsid w:val="007314EE"/>
    <w:rsid w:val="007317E3"/>
    <w:rsid w:val="00731E81"/>
    <w:rsid w:val="007342F6"/>
    <w:rsid w:val="0073596D"/>
    <w:rsid w:val="00735E35"/>
    <w:rsid w:val="00735EDF"/>
    <w:rsid w:val="00735F9C"/>
    <w:rsid w:val="00736499"/>
    <w:rsid w:val="00736E74"/>
    <w:rsid w:val="007374F2"/>
    <w:rsid w:val="00737736"/>
    <w:rsid w:val="007377AF"/>
    <w:rsid w:val="00737CD8"/>
    <w:rsid w:val="00741904"/>
    <w:rsid w:val="00741D88"/>
    <w:rsid w:val="00741DE0"/>
    <w:rsid w:val="0074202A"/>
    <w:rsid w:val="00742626"/>
    <w:rsid w:val="00744266"/>
    <w:rsid w:val="00744458"/>
    <w:rsid w:val="00744C68"/>
    <w:rsid w:val="00745B10"/>
    <w:rsid w:val="00746033"/>
    <w:rsid w:val="00746DAB"/>
    <w:rsid w:val="007471F6"/>
    <w:rsid w:val="0074759D"/>
    <w:rsid w:val="00750C20"/>
    <w:rsid w:val="007515BA"/>
    <w:rsid w:val="007516B7"/>
    <w:rsid w:val="00753300"/>
    <w:rsid w:val="0075339F"/>
    <w:rsid w:val="00753689"/>
    <w:rsid w:val="00753DF1"/>
    <w:rsid w:val="00754DB6"/>
    <w:rsid w:val="007556C8"/>
    <w:rsid w:val="007578F5"/>
    <w:rsid w:val="00757B8B"/>
    <w:rsid w:val="0076032F"/>
    <w:rsid w:val="00760CE4"/>
    <w:rsid w:val="00760E72"/>
    <w:rsid w:val="00762AF4"/>
    <w:rsid w:val="00763006"/>
    <w:rsid w:val="007630F1"/>
    <w:rsid w:val="007636CB"/>
    <w:rsid w:val="00764538"/>
    <w:rsid w:val="007645AD"/>
    <w:rsid w:val="00764A85"/>
    <w:rsid w:val="007658BB"/>
    <w:rsid w:val="00766431"/>
    <w:rsid w:val="00766532"/>
    <w:rsid w:val="00766563"/>
    <w:rsid w:val="007709AD"/>
    <w:rsid w:val="0077203A"/>
    <w:rsid w:val="00772182"/>
    <w:rsid w:val="00773309"/>
    <w:rsid w:val="00773DD5"/>
    <w:rsid w:val="00774B42"/>
    <w:rsid w:val="0077689E"/>
    <w:rsid w:val="0077709C"/>
    <w:rsid w:val="00777671"/>
    <w:rsid w:val="00780725"/>
    <w:rsid w:val="007809D2"/>
    <w:rsid w:val="0078153A"/>
    <w:rsid w:val="00782471"/>
    <w:rsid w:val="00783092"/>
    <w:rsid w:val="0078325B"/>
    <w:rsid w:val="00785555"/>
    <w:rsid w:val="007861F2"/>
    <w:rsid w:val="00787C69"/>
    <w:rsid w:val="00790363"/>
    <w:rsid w:val="0079098F"/>
    <w:rsid w:val="00791AD6"/>
    <w:rsid w:val="007925F4"/>
    <w:rsid w:val="00792AC8"/>
    <w:rsid w:val="00792C17"/>
    <w:rsid w:val="00792C1A"/>
    <w:rsid w:val="00792E89"/>
    <w:rsid w:val="00793C53"/>
    <w:rsid w:val="0079559F"/>
    <w:rsid w:val="007973B7"/>
    <w:rsid w:val="007A05B1"/>
    <w:rsid w:val="007A0FA7"/>
    <w:rsid w:val="007A1A32"/>
    <w:rsid w:val="007A2630"/>
    <w:rsid w:val="007A2CE0"/>
    <w:rsid w:val="007A58C5"/>
    <w:rsid w:val="007A6922"/>
    <w:rsid w:val="007A6B72"/>
    <w:rsid w:val="007A6E14"/>
    <w:rsid w:val="007A6EDE"/>
    <w:rsid w:val="007A76DD"/>
    <w:rsid w:val="007B003E"/>
    <w:rsid w:val="007B017E"/>
    <w:rsid w:val="007B0453"/>
    <w:rsid w:val="007B1923"/>
    <w:rsid w:val="007B3E7D"/>
    <w:rsid w:val="007B4286"/>
    <w:rsid w:val="007B4435"/>
    <w:rsid w:val="007B4855"/>
    <w:rsid w:val="007B50C7"/>
    <w:rsid w:val="007B62C6"/>
    <w:rsid w:val="007B6382"/>
    <w:rsid w:val="007B645D"/>
    <w:rsid w:val="007B664B"/>
    <w:rsid w:val="007B7D61"/>
    <w:rsid w:val="007C1786"/>
    <w:rsid w:val="007C1C75"/>
    <w:rsid w:val="007C30B4"/>
    <w:rsid w:val="007C5EED"/>
    <w:rsid w:val="007C60CF"/>
    <w:rsid w:val="007C6639"/>
    <w:rsid w:val="007C76B0"/>
    <w:rsid w:val="007D0866"/>
    <w:rsid w:val="007D0CC4"/>
    <w:rsid w:val="007D18DF"/>
    <w:rsid w:val="007D2218"/>
    <w:rsid w:val="007D2970"/>
    <w:rsid w:val="007D5206"/>
    <w:rsid w:val="007D59CE"/>
    <w:rsid w:val="007D5EA8"/>
    <w:rsid w:val="007D64E6"/>
    <w:rsid w:val="007D6BD1"/>
    <w:rsid w:val="007E11E1"/>
    <w:rsid w:val="007E2B52"/>
    <w:rsid w:val="007E3B8D"/>
    <w:rsid w:val="007E4922"/>
    <w:rsid w:val="007E5052"/>
    <w:rsid w:val="007E5C76"/>
    <w:rsid w:val="007E5EDB"/>
    <w:rsid w:val="007E69F5"/>
    <w:rsid w:val="007F0407"/>
    <w:rsid w:val="007F1ACD"/>
    <w:rsid w:val="007F23B5"/>
    <w:rsid w:val="007F359A"/>
    <w:rsid w:val="007F42E5"/>
    <w:rsid w:val="007F4875"/>
    <w:rsid w:val="007F4C27"/>
    <w:rsid w:val="007F52A2"/>
    <w:rsid w:val="007F5ADC"/>
    <w:rsid w:val="007F607A"/>
    <w:rsid w:val="008004C9"/>
    <w:rsid w:val="0080079A"/>
    <w:rsid w:val="00800951"/>
    <w:rsid w:val="008016E4"/>
    <w:rsid w:val="00801712"/>
    <w:rsid w:val="008028D8"/>
    <w:rsid w:val="00803AC9"/>
    <w:rsid w:val="00803FF6"/>
    <w:rsid w:val="00804B1C"/>
    <w:rsid w:val="0080657F"/>
    <w:rsid w:val="0080680F"/>
    <w:rsid w:val="00806945"/>
    <w:rsid w:val="00806963"/>
    <w:rsid w:val="00806F59"/>
    <w:rsid w:val="00806FFD"/>
    <w:rsid w:val="00807E33"/>
    <w:rsid w:val="00810221"/>
    <w:rsid w:val="00810A79"/>
    <w:rsid w:val="00811783"/>
    <w:rsid w:val="008118B9"/>
    <w:rsid w:val="00813066"/>
    <w:rsid w:val="00813261"/>
    <w:rsid w:val="00814ACC"/>
    <w:rsid w:val="00815CCA"/>
    <w:rsid w:val="00816503"/>
    <w:rsid w:val="0081765A"/>
    <w:rsid w:val="00820E3E"/>
    <w:rsid w:val="00820F7A"/>
    <w:rsid w:val="00821438"/>
    <w:rsid w:val="008220AA"/>
    <w:rsid w:val="008225D8"/>
    <w:rsid w:val="00823D15"/>
    <w:rsid w:val="00824023"/>
    <w:rsid w:val="008246AA"/>
    <w:rsid w:val="00825208"/>
    <w:rsid w:val="00825CFD"/>
    <w:rsid w:val="00826045"/>
    <w:rsid w:val="008261E0"/>
    <w:rsid w:val="0082718C"/>
    <w:rsid w:val="00827FCD"/>
    <w:rsid w:val="008303EE"/>
    <w:rsid w:val="00830FDA"/>
    <w:rsid w:val="0083214B"/>
    <w:rsid w:val="0083264D"/>
    <w:rsid w:val="008332FA"/>
    <w:rsid w:val="00833A9E"/>
    <w:rsid w:val="0083426E"/>
    <w:rsid w:val="0083539C"/>
    <w:rsid w:val="00836263"/>
    <w:rsid w:val="00840F1D"/>
    <w:rsid w:val="00841751"/>
    <w:rsid w:val="008418E4"/>
    <w:rsid w:val="0084198E"/>
    <w:rsid w:val="00842641"/>
    <w:rsid w:val="00843CE0"/>
    <w:rsid w:val="0084406E"/>
    <w:rsid w:val="00844185"/>
    <w:rsid w:val="00844505"/>
    <w:rsid w:val="008445A1"/>
    <w:rsid w:val="00846DB0"/>
    <w:rsid w:val="0084717C"/>
    <w:rsid w:val="00847E55"/>
    <w:rsid w:val="00850799"/>
    <w:rsid w:val="00850B40"/>
    <w:rsid w:val="00850C6A"/>
    <w:rsid w:val="00852E95"/>
    <w:rsid w:val="00853241"/>
    <w:rsid w:val="00855B55"/>
    <w:rsid w:val="00855DC6"/>
    <w:rsid w:val="0085617E"/>
    <w:rsid w:val="00857B99"/>
    <w:rsid w:val="008602DB"/>
    <w:rsid w:val="00860591"/>
    <w:rsid w:val="00861118"/>
    <w:rsid w:val="008612B9"/>
    <w:rsid w:val="008662F0"/>
    <w:rsid w:val="00866840"/>
    <w:rsid w:val="00866BC6"/>
    <w:rsid w:val="00867D88"/>
    <w:rsid w:val="0087054F"/>
    <w:rsid w:val="008709E1"/>
    <w:rsid w:val="00872439"/>
    <w:rsid w:val="00873338"/>
    <w:rsid w:val="00873809"/>
    <w:rsid w:val="00874274"/>
    <w:rsid w:val="008746B2"/>
    <w:rsid w:val="00876490"/>
    <w:rsid w:val="0087737F"/>
    <w:rsid w:val="00880577"/>
    <w:rsid w:val="00880BE0"/>
    <w:rsid w:val="00880D45"/>
    <w:rsid w:val="00881618"/>
    <w:rsid w:val="008831FD"/>
    <w:rsid w:val="0088381E"/>
    <w:rsid w:val="008840DC"/>
    <w:rsid w:val="00884395"/>
    <w:rsid w:val="00884A04"/>
    <w:rsid w:val="00885E64"/>
    <w:rsid w:val="008922DE"/>
    <w:rsid w:val="00892DA3"/>
    <w:rsid w:val="00893CFA"/>
    <w:rsid w:val="008941B9"/>
    <w:rsid w:val="00894A4C"/>
    <w:rsid w:val="0089584A"/>
    <w:rsid w:val="0089722C"/>
    <w:rsid w:val="00897E86"/>
    <w:rsid w:val="008A0B29"/>
    <w:rsid w:val="008A186A"/>
    <w:rsid w:val="008A2320"/>
    <w:rsid w:val="008A27E9"/>
    <w:rsid w:val="008A2829"/>
    <w:rsid w:val="008A494D"/>
    <w:rsid w:val="008A70A5"/>
    <w:rsid w:val="008A79C4"/>
    <w:rsid w:val="008B0891"/>
    <w:rsid w:val="008B0AAD"/>
    <w:rsid w:val="008B239D"/>
    <w:rsid w:val="008B2874"/>
    <w:rsid w:val="008B2BDB"/>
    <w:rsid w:val="008B32F4"/>
    <w:rsid w:val="008B37F6"/>
    <w:rsid w:val="008B3BF8"/>
    <w:rsid w:val="008B3CEF"/>
    <w:rsid w:val="008B3CF1"/>
    <w:rsid w:val="008B462C"/>
    <w:rsid w:val="008B49A0"/>
    <w:rsid w:val="008B57CF"/>
    <w:rsid w:val="008B5F3B"/>
    <w:rsid w:val="008B6CB5"/>
    <w:rsid w:val="008B70EC"/>
    <w:rsid w:val="008C07DA"/>
    <w:rsid w:val="008C0B44"/>
    <w:rsid w:val="008C0CAB"/>
    <w:rsid w:val="008C166B"/>
    <w:rsid w:val="008C2C45"/>
    <w:rsid w:val="008C300D"/>
    <w:rsid w:val="008C37A8"/>
    <w:rsid w:val="008C3C14"/>
    <w:rsid w:val="008C4ECC"/>
    <w:rsid w:val="008C56D1"/>
    <w:rsid w:val="008C6D3D"/>
    <w:rsid w:val="008D0DB3"/>
    <w:rsid w:val="008D1CCA"/>
    <w:rsid w:val="008D2998"/>
    <w:rsid w:val="008D474F"/>
    <w:rsid w:val="008D5CF7"/>
    <w:rsid w:val="008D7321"/>
    <w:rsid w:val="008E0770"/>
    <w:rsid w:val="008E1A46"/>
    <w:rsid w:val="008E2505"/>
    <w:rsid w:val="008E2C33"/>
    <w:rsid w:val="008E5663"/>
    <w:rsid w:val="008E56A9"/>
    <w:rsid w:val="008E62C9"/>
    <w:rsid w:val="008E6CFD"/>
    <w:rsid w:val="008E6E1E"/>
    <w:rsid w:val="008E74B4"/>
    <w:rsid w:val="008E7703"/>
    <w:rsid w:val="008F0F92"/>
    <w:rsid w:val="008F127D"/>
    <w:rsid w:val="008F2286"/>
    <w:rsid w:val="008F2703"/>
    <w:rsid w:val="008F296E"/>
    <w:rsid w:val="008F303B"/>
    <w:rsid w:val="008F3492"/>
    <w:rsid w:val="008F3ADD"/>
    <w:rsid w:val="008F45BE"/>
    <w:rsid w:val="008F470D"/>
    <w:rsid w:val="008F5950"/>
    <w:rsid w:val="008F5AA5"/>
    <w:rsid w:val="008F61B6"/>
    <w:rsid w:val="008F7C63"/>
    <w:rsid w:val="009002D9"/>
    <w:rsid w:val="00900F98"/>
    <w:rsid w:val="00901067"/>
    <w:rsid w:val="009019D2"/>
    <w:rsid w:val="00902A5E"/>
    <w:rsid w:val="00902E3D"/>
    <w:rsid w:val="00902FBC"/>
    <w:rsid w:val="009058A0"/>
    <w:rsid w:val="00905FBD"/>
    <w:rsid w:val="009101BE"/>
    <w:rsid w:val="00911632"/>
    <w:rsid w:val="009117BC"/>
    <w:rsid w:val="009119F5"/>
    <w:rsid w:val="00912824"/>
    <w:rsid w:val="00915333"/>
    <w:rsid w:val="009162B5"/>
    <w:rsid w:val="00920B1F"/>
    <w:rsid w:val="0092106B"/>
    <w:rsid w:val="00921D83"/>
    <w:rsid w:val="009224E0"/>
    <w:rsid w:val="00922539"/>
    <w:rsid w:val="00925220"/>
    <w:rsid w:val="00925562"/>
    <w:rsid w:val="00926593"/>
    <w:rsid w:val="00927336"/>
    <w:rsid w:val="00927339"/>
    <w:rsid w:val="00927A14"/>
    <w:rsid w:val="00927AB2"/>
    <w:rsid w:val="00930437"/>
    <w:rsid w:val="00931326"/>
    <w:rsid w:val="0093289A"/>
    <w:rsid w:val="00932CD2"/>
    <w:rsid w:val="00933D24"/>
    <w:rsid w:val="00933DD0"/>
    <w:rsid w:val="00934D1A"/>
    <w:rsid w:val="00937555"/>
    <w:rsid w:val="009378AF"/>
    <w:rsid w:val="0094020B"/>
    <w:rsid w:val="009436A9"/>
    <w:rsid w:val="0094421F"/>
    <w:rsid w:val="0094471C"/>
    <w:rsid w:val="0094571E"/>
    <w:rsid w:val="0094571F"/>
    <w:rsid w:val="00945B22"/>
    <w:rsid w:val="00946118"/>
    <w:rsid w:val="0094613F"/>
    <w:rsid w:val="00946477"/>
    <w:rsid w:val="009465ED"/>
    <w:rsid w:val="0094672E"/>
    <w:rsid w:val="00946D43"/>
    <w:rsid w:val="00946F37"/>
    <w:rsid w:val="00947150"/>
    <w:rsid w:val="00950130"/>
    <w:rsid w:val="00950208"/>
    <w:rsid w:val="00950424"/>
    <w:rsid w:val="009508D8"/>
    <w:rsid w:val="00950B6D"/>
    <w:rsid w:val="00950DC9"/>
    <w:rsid w:val="0095261F"/>
    <w:rsid w:val="009531A4"/>
    <w:rsid w:val="009538B3"/>
    <w:rsid w:val="009543D7"/>
    <w:rsid w:val="00955ABC"/>
    <w:rsid w:val="00957699"/>
    <w:rsid w:val="00957755"/>
    <w:rsid w:val="0096012A"/>
    <w:rsid w:val="0096074E"/>
    <w:rsid w:val="00961351"/>
    <w:rsid w:val="00961A79"/>
    <w:rsid w:val="00963078"/>
    <w:rsid w:val="0096342A"/>
    <w:rsid w:val="00964148"/>
    <w:rsid w:val="00964BC7"/>
    <w:rsid w:val="00964F30"/>
    <w:rsid w:val="00964FB5"/>
    <w:rsid w:val="009650E4"/>
    <w:rsid w:val="00965698"/>
    <w:rsid w:val="00966198"/>
    <w:rsid w:val="0096658E"/>
    <w:rsid w:val="009669E5"/>
    <w:rsid w:val="00967504"/>
    <w:rsid w:val="009701E3"/>
    <w:rsid w:val="009703D2"/>
    <w:rsid w:val="0097116C"/>
    <w:rsid w:val="00971A27"/>
    <w:rsid w:val="009723AF"/>
    <w:rsid w:val="00974017"/>
    <w:rsid w:val="00974342"/>
    <w:rsid w:val="00975068"/>
    <w:rsid w:val="0097676A"/>
    <w:rsid w:val="00976A32"/>
    <w:rsid w:val="00977157"/>
    <w:rsid w:val="00977C67"/>
    <w:rsid w:val="00977E84"/>
    <w:rsid w:val="00982978"/>
    <w:rsid w:val="00982EE4"/>
    <w:rsid w:val="00983658"/>
    <w:rsid w:val="00984282"/>
    <w:rsid w:val="009844A9"/>
    <w:rsid w:val="009851F8"/>
    <w:rsid w:val="00985503"/>
    <w:rsid w:val="00985E7B"/>
    <w:rsid w:val="00987994"/>
    <w:rsid w:val="00987BB7"/>
    <w:rsid w:val="00990285"/>
    <w:rsid w:val="00991981"/>
    <w:rsid w:val="00991A14"/>
    <w:rsid w:val="00991BB4"/>
    <w:rsid w:val="00991C74"/>
    <w:rsid w:val="00992AD5"/>
    <w:rsid w:val="00992E9C"/>
    <w:rsid w:val="00994F8D"/>
    <w:rsid w:val="00995361"/>
    <w:rsid w:val="009962C5"/>
    <w:rsid w:val="00996473"/>
    <w:rsid w:val="00996D77"/>
    <w:rsid w:val="00997516"/>
    <w:rsid w:val="00997985"/>
    <w:rsid w:val="00997B2F"/>
    <w:rsid w:val="00997E2F"/>
    <w:rsid w:val="009A075A"/>
    <w:rsid w:val="009A0CC4"/>
    <w:rsid w:val="009A5435"/>
    <w:rsid w:val="009A5DF0"/>
    <w:rsid w:val="009A5E26"/>
    <w:rsid w:val="009A78B2"/>
    <w:rsid w:val="009A79F1"/>
    <w:rsid w:val="009A7E69"/>
    <w:rsid w:val="009A7F72"/>
    <w:rsid w:val="009B0745"/>
    <w:rsid w:val="009B0811"/>
    <w:rsid w:val="009B0963"/>
    <w:rsid w:val="009B0A18"/>
    <w:rsid w:val="009B0C5D"/>
    <w:rsid w:val="009B0D09"/>
    <w:rsid w:val="009B120A"/>
    <w:rsid w:val="009B2CFD"/>
    <w:rsid w:val="009B4489"/>
    <w:rsid w:val="009B4C14"/>
    <w:rsid w:val="009B5404"/>
    <w:rsid w:val="009B5BB7"/>
    <w:rsid w:val="009B61D3"/>
    <w:rsid w:val="009B6419"/>
    <w:rsid w:val="009B699E"/>
    <w:rsid w:val="009B78D5"/>
    <w:rsid w:val="009B7B56"/>
    <w:rsid w:val="009C0194"/>
    <w:rsid w:val="009C0918"/>
    <w:rsid w:val="009C0BE4"/>
    <w:rsid w:val="009C0DCE"/>
    <w:rsid w:val="009C2023"/>
    <w:rsid w:val="009C2D77"/>
    <w:rsid w:val="009C33EC"/>
    <w:rsid w:val="009C4862"/>
    <w:rsid w:val="009C50DD"/>
    <w:rsid w:val="009C51B4"/>
    <w:rsid w:val="009C6278"/>
    <w:rsid w:val="009C6490"/>
    <w:rsid w:val="009C6547"/>
    <w:rsid w:val="009C796E"/>
    <w:rsid w:val="009D0D60"/>
    <w:rsid w:val="009D0F54"/>
    <w:rsid w:val="009D26CA"/>
    <w:rsid w:val="009D2C96"/>
    <w:rsid w:val="009D38DE"/>
    <w:rsid w:val="009D50ED"/>
    <w:rsid w:val="009D64CF"/>
    <w:rsid w:val="009D66E6"/>
    <w:rsid w:val="009D761D"/>
    <w:rsid w:val="009D784E"/>
    <w:rsid w:val="009D7908"/>
    <w:rsid w:val="009D792B"/>
    <w:rsid w:val="009E0039"/>
    <w:rsid w:val="009E0470"/>
    <w:rsid w:val="009E0773"/>
    <w:rsid w:val="009E18C7"/>
    <w:rsid w:val="009E1B99"/>
    <w:rsid w:val="009E20A2"/>
    <w:rsid w:val="009E305D"/>
    <w:rsid w:val="009E4CE6"/>
    <w:rsid w:val="009E4DD5"/>
    <w:rsid w:val="009E666B"/>
    <w:rsid w:val="009E6D7B"/>
    <w:rsid w:val="009E6E67"/>
    <w:rsid w:val="009E71A7"/>
    <w:rsid w:val="009E72D6"/>
    <w:rsid w:val="009E7BA7"/>
    <w:rsid w:val="009F06B2"/>
    <w:rsid w:val="009F134A"/>
    <w:rsid w:val="009F191C"/>
    <w:rsid w:val="009F1E68"/>
    <w:rsid w:val="009F250F"/>
    <w:rsid w:val="009F3EF4"/>
    <w:rsid w:val="009F6364"/>
    <w:rsid w:val="009F6D04"/>
    <w:rsid w:val="00A00438"/>
    <w:rsid w:val="00A01EB1"/>
    <w:rsid w:val="00A02207"/>
    <w:rsid w:val="00A030CC"/>
    <w:rsid w:val="00A039A5"/>
    <w:rsid w:val="00A04C47"/>
    <w:rsid w:val="00A05A2C"/>
    <w:rsid w:val="00A07F05"/>
    <w:rsid w:val="00A1061F"/>
    <w:rsid w:val="00A1139D"/>
    <w:rsid w:val="00A11D41"/>
    <w:rsid w:val="00A127A3"/>
    <w:rsid w:val="00A12A6B"/>
    <w:rsid w:val="00A12B10"/>
    <w:rsid w:val="00A12DC6"/>
    <w:rsid w:val="00A13574"/>
    <w:rsid w:val="00A13670"/>
    <w:rsid w:val="00A1375D"/>
    <w:rsid w:val="00A13C69"/>
    <w:rsid w:val="00A14D94"/>
    <w:rsid w:val="00A1620B"/>
    <w:rsid w:val="00A16E9D"/>
    <w:rsid w:val="00A17C0A"/>
    <w:rsid w:val="00A2063B"/>
    <w:rsid w:val="00A20EEC"/>
    <w:rsid w:val="00A21DEA"/>
    <w:rsid w:val="00A24178"/>
    <w:rsid w:val="00A24305"/>
    <w:rsid w:val="00A24380"/>
    <w:rsid w:val="00A24C0D"/>
    <w:rsid w:val="00A25E3F"/>
    <w:rsid w:val="00A278CC"/>
    <w:rsid w:val="00A27D5A"/>
    <w:rsid w:val="00A3007E"/>
    <w:rsid w:val="00A31265"/>
    <w:rsid w:val="00A314CE"/>
    <w:rsid w:val="00A314E4"/>
    <w:rsid w:val="00A31D0C"/>
    <w:rsid w:val="00A333C4"/>
    <w:rsid w:val="00A352E7"/>
    <w:rsid w:val="00A35A2C"/>
    <w:rsid w:val="00A35D9B"/>
    <w:rsid w:val="00A37172"/>
    <w:rsid w:val="00A3763F"/>
    <w:rsid w:val="00A37E82"/>
    <w:rsid w:val="00A404E7"/>
    <w:rsid w:val="00A40EB5"/>
    <w:rsid w:val="00A42431"/>
    <w:rsid w:val="00A42B61"/>
    <w:rsid w:val="00A43889"/>
    <w:rsid w:val="00A44CC3"/>
    <w:rsid w:val="00A45558"/>
    <w:rsid w:val="00A46A20"/>
    <w:rsid w:val="00A4753C"/>
    <w:rsid w:val="00A47AA0"/>
    <w:rsid w:val="00A501A9"/>
    <w:rsid w:val="00A508BE"/>
    <w:rsid w:val="00A52384"/>
    <w:rsid w:val="00A52535"/>
    <w:rsid w:val="00A530D2"/>
    <w:rsid w:val="00A530DD"/>
    <w:rsid w:val="00A53C4C"/>
    <w:rsid w:val="00A53C58"/>
    <w:rsid w:val="00A54D82"/>
    <w:rsid w:val="00A5562A"/>
    <w:rsid w:val="00A56372"/>
    <w:rsid w:val="00A5749F"/>
    <w:rsid w:val="00A57A88"/>
    <w:rsid w:val="00A61CE0"/>
    <w:rsid w:val="00A6310B"/>
    <w:rsid w:val="00A63396"/>
    <w:rsid w:val="00A63E5E"/>
    <w:rsid w:val="00A6631E"/>
    <w:rsid w:val="00A668B6"/>
    <w:rsid w:val="00A67BD8"/>
    <w:rsid w:val="00A7094A"/>
    <w:rsid w:val="00A711DF"/>
    <w:rsid w:val="00A714C1"/>
    <w:rsid w:val="00A72B75"/>
    <w:rsid w:val="00A72F7F"/>
    <w:rsid w:val="00A74AD1"/>
    <w:rsid w:val="00A75A2F"/>
    <w:rsid w:val="00A75EA2"/>
    <w:rsid w:val="00A76886"/>
    <w:rsid w:val="00A76C13"/>
    <w:rsid w:val="00A77237"/>
    <w:rsid w:val="00A775C6"/>
    <w:rsid w:val="00A776E3"/>
    <w:rsid w:val="00A809D8"/>
    <w:rsid w:val="00A8148D"/>
    <w:rsid w:val="00A81F55"/>
    <w:rsid w:val="00A82A73"/>
    <w:rsid w:val="00A8329A"/>
    <w:rsid w:val="00A836C2"/>
    <w:rsid w:val="00A848DB"/>
    <w:rsid w:val="00A84FF6"/>
    <w:rsid w:val="00A85A60"/>
    <w:rsid w:val="00A85E7F"/>
    <w:rsid w:val="00A861A0"/>
    <w:rsid w:val="00A87449"/>
    <w:rsid w:val="00A87764"/>
    <w:rsid w:val="00A90B33"/>
    <w:rsid w:val="00A90F63"/>
    <w:rsid w:val="00A91199"/>
    <w:rsid w:val="00A91F18"/>
    <w:rsid w:val="00A927A1"/>
    <w:rsid w:val="00A9496F"/>
    <w:rsid w:val="00A949E8"/>
    <w:rsid w:val="00A9681B"/>
    <w:rsid w:val="00A9709C"/>
    <w:rsid w:val="00A975BC"/>
    <w:rsid w:val="00A9789C"/>
    <w:rsid w:val="00AA0266"/>
    <w:rsid w:val="00AA121D"/>
    <w:rsid w:val="00AA1A04"/>
    <w:rsid w:val="00AA267D"/>
    <w:rsid w:val="00AA2B90"/>
    <w:rsid w:val="00AA3026"/>
    <w:rsid w:val="00AA4F95"/>
    <w:rsid w:val="00AA53BD"/>
    <w:rsid w:val="00AA5AF8"/>
    <w:rsid w:val="00AA5CA4"/>
    <w:rsid w:val="00AA5EAC"/>
    <w:rsid w:val="00AA668C"/>
    <w:rsid w:val="00AA7B37"/>
    <w:rsid w:val="00AB0577"/>
    <w:rsid w:val="00AB07C8"/>
    <w:rsid w:val="00AB0B9D"/>
    <w:rsid w:val="00AB19AC"/>
    <w:rsid w:val="00AB1D0D"/>
    <w:rsid w:val="00AB2124"/>
    <w:rsid w:val="00AB3EDB"/>
    <w:rsid w:val="00AB4E64"/>
    <w:rsid w:val="00AB5E82"/>
    <w:rsid w:val="00AB64C0"/>
    <w:rsid w:val="00AC024C"/>
    <w:rsid w:val="00AC04A4"/>
    <w:rsid w:val="00AC0F5C"/>
    <w:rsid w:val="00AC2BBB"/>
    <w:rsid w:val="00AC3AC0"/>
    <w:rsid w:val="00AC4E21"/>
    <w:rsid w:val="00AC4E57"/>
    <w:rsid w:val="00AC4F26"/>
    <w:rsid w:val="00AC53CA"/>
    <w:rsid w:val="00AC57CD"/>
    <w:rsid w:val="00AC5C55"/>
    <w:rsid w:val="00AC64A8"/>
    <w:rsid w:val="00AC7284"/>
    <w:rsid w:val="00AD1BE1"/>
    <w:rsid w:val="00AD2325"/>
    <w:rsid w:val="00AD2D60"/>
    <w:rsid w:val="00AD3AC4"/>
    <w:rsid w:val="00AD5805"/>
    <w:rsid w:val="00AD5E85"/>
    <w:rsid w:val="00AD5EB6"/>
    <w:rsid w:val="00AD621E"/>
    <w:rsid w:val="00AE0AD7"/>
    <w:rsid w:val="00AE16AA"/>
    <w:rsid w:val="00AE1DAB"/>
    <w:rsid w:val="00AE1E12"/>
    <w:rsid w:val="00AE2226"/>
    <w:rsid w:val="00AE245A"/>
    <w:rsid w:val="00AE3772"/>
    <w:rsid w:val="00AE3BEE"/>
    <w:rsid w:val="00AE4F81"/>
    <w:rsid w:val="00AE5106"/>
    <w:rsid w:val="00AE52EA"/>
    <w:rsid w:val="00AE6C90"/>
    <w:rsid w:val="00AE7AC0"/>
    <w:rsid w:val="00AE7FC1"/>
    <w:rsid w:val="00AF00C2"/>
    <w:rsid w:val="00AF048E"/>
    <w:rsid w:val="00AF0CBA"/>
    <w:rsid w:val="00AF19EE"/>
    <w:rsid w:val="00AF23CE"/>
    <w:rsid w:val="00AF2AC4"/>
    <w:rsid w:val="00AF52FA"/>
    <w:rsid w:val="00AF597A"/>
    <w:rsid w:val="00AF7121"/>
    <w:rsid w:val="00AF7C83"/>
    <w:rsid w:val="00B00834"/>
    <w:rsid w:val="00B0111A"/>
    <w:rsid w:val="00B020B2"/>
    <w:rsid w:val="00B02521"/>
    <w:rsid w:val="00B0404C"/>
    <w:rsid w:val="00B045E3"/>
    <w:rsid w:val="00B0476B"/>
    <w:rsid w:val="00B05E12"/>
    <w:rsid w:val="00B06D3F"/>
    <w:rsid w:val="00B07409"/>
    <w:rsid w:val="00B076A2"/>
    <w:rsid w:val="00B07BF6"/>
    <w:rsid w:val="00B104FA"/>
    <w:rsid w:val="00B10C77"/>
    <w:rsid w:val="00B12165"/>
    <w:rsid w:val="00B12B3A"/>
    <w:rsid w:val="00B1413D"/>
    <w:rsid w:val="00B1521C"/>
    <w:rsid w:val="00B16495"/>
    <w:rsid w:val="00B179F6"/>
    <w:rsid w:val="00B207C9"/>
    <w:rsid w:val="00B212F5"/>
    <w:rsid w:val="00B218AF"/>
    <w:rsid w:val="00B237CE"/>
    <w:rsid w:val="00B23802"/>
    <w:rsid w:val="00B23869"/>
    <w:rsid w:val="00B243DE"/>
    <w:rsid w:val="00B243EF"/>
    <w:rsid w:val="00B247A5"/>
    <w:rsid w:val="00B24D9C"/>
    <w:rsid w:val="00B2531C"/>
    <w:rsid w:val="00B259A5"/>
    <w:rsid w:val="00B2677D"/>
    <w:rsid w:val="00B268C6"/>
    <w:rsid w:val="00B270BD"/>
    <w:rsid w:val="00B27917"/>
    <w:rsid w:val="00B323FE"/>
    <w:rsid w:val="00B32421"/>
    <w:rsid w:val="00B325B4"/>
    <w:rsid w:val="00B32FE7"/>
    <w:rsid w:val="00B33EB4"/>
    <w:rsid w:val="00B347B0"/>
    <w:rsid w:val="00B35D42"/>
    <w:rsid w:val="00B403BF"/>
    <w:rsid w:val="00B44B0D"/>
    <w:rsid w:val="00B452EF"/>
    <w:rsid w:val="00B4598F"/>
    <w:rsid w:val="00B45CEE"/>
    <w:rsid w:val="00B461CA"/>
    <w:rsid w:val="00B47070"/>
    <w:rsid w:val="00B5090B"/>
    <w:rsid w:val="00B51B35"/>
    <w:rsid w:val="00B51D2B"/>
    <w:rsid w:val="00B51E31"/>
    <w:rsid w:val="00B5256E"/>
    <w:rsid w:val="00B5359C"/>
    <w:rsid w:val="00B53C66"/>
    <w:rsid w:val="00B56F3A"/>
    <w:rsid w:val="00B579C8"/>
    <w:rsid w:val="00B6074E"/>
    <w:rsid w:val="00B611E0"/>
    <w:rsid w:val="00B614D3"/>
    <w:rsid w:val="00B61B4D"/>
    <w:rsid w:val="00B61D9E"/>
    <w:rsid w:val="00B628B7"/>
    <w:rsid w:val="00B629C0"/>
    <w:rsid w:val="00B62D20"/>
    <w:rsid w:val="00B62DCD"/>
    <w:rsid w:val="00B62F79"/>
    <w:rsid w:val="00B63092"/>
    <w:rsid w:val="00B63862"/>
    <w:rsid w:val="00B63E38"/>
    <w:rsid w:val="00B642DA"/>
    <w:rsid w:val="00B64403"/>
    <w:rsid w:val="00B64406"/>
    <w:rsid w:val="00B645DD"/>
    <w:rsid w:val="00B64E7D"/>
    <w:rsid w:val="00B651A4"/>
    <w:rsid w:val="00B6526B"/>
    <w:rsid w:val="00B66B59"/>
    <w:rsid w:val="00B670D7"/>
    <w:rsid w:val="00B672E2"/>
    <w:rsid w:val="00B70DA8"/>
    <w:rsid w:val="00B729FA"/>
    <w:rsid w:val="00B72A12"/>
    <w:rsid w:val="00B730DC"/>
    <w:rsid w:val="00B73CC4"/>
    <w:rsid w:val="00B74B95"/>
    <w:rsid w:val="00B75184"/>
    <w:rsid w:val="00B77307"/>
    <w:rsid w:val="00B77D4A"/>
    <w:rsid w:val="00B81A79"/>
    <w:rsid w:val="00B82BC3"/>
    <w:rsid w:val="00B85A10"/>
    <w:rsid w:val="00B85F15"/>
    <w:rsid w:val="00B861B4"/>
    <w:rsid w:val="00B86594"/>
    <w:rsid w:val="00B86763"/>
    <w:rsid w:val="00B86913"/>
    <w:rsid w:val="00B86BB8"/>
    <w:rsid w:val="00B86E1A"/>
    <w:rsid w:val="00B86EFD"/>
    <w:rsid w:val="00B9138B"/>
    <w:rsid w:val="00B91580"/>
    <w:rsid w:val="00B91AE6"/>
    <w:rsid w:val="00B93537"/>
    <w:rsid w:val="00B93B89"/>
    <w:rsid w:val="00B94AEE"/>
    <w:rsid w:val="00B959FD"/>
    <w:rsid w:val="00B959FE"/>
    <w:rsid w:val="00B9758D"/>
    <w:rsid w:val="00B978A8"/>
    <w:rsid w:val="00BA2022"/>
    <w:rsid w:val="00BA21D4"/>
    <w:rsid w:val="00BA2FE8"/>
    <w:rsid w:val="00BA4A40"/>
    <w:rsid w:val="00BA4DF4"/>
    <w:rsid w:val="00BA5099"/>
    <w:rsid w:val="00BA56C4"/>
    <w:rsid w:val="00BA6579"/>
    <w:rsid w:val="00BA6A19"/>
    <w:rsid w:val="00BA745D"/>
    <w:rsid w:val="00BB06BD"/>
    <w:rsid w:val="00BB1FFA"/>
    <w:rsid w:val="00BB28B4"/>
    <w:rsid w:val="00BB28FC"/>
    <w:rsid w:val="00BB35BB"/>
    <w:rsid w:val="00BB6622"/>
    <w:rsid w:val="00BB7630"/>
    <w:rsid w:val="00BB77CE"/>
    <w:rsid w:val="00BB7C00"/>
    <w:rsid w:val="00BC2697"/>
    <w:rsid w:val="00BC281D"/>
    <w:rsid w:val="00BC2CF1"/>
    <w:rsid w:val="00BC2D65"/>
    <w:rsid w:val="00BC308C"/>
    <w:rsid w:val="00BC3610"/>
    <w:rsid w:val="00BC3AE5"/>
    <w:rsid w:val="00BC4EF1"/>
    <w:rsid w:val="00BC53C7"/>
    <w:rsid w:val="00BC5F7E"/>
    <w:rsid w:val="00BC606C"/>
    <w:rsid w:val="00BC639C"/>
    <w:rsid w:val="00BD0576"/>
    <w:rsid w:val="00BD08F2"/>
    <w:rsid w:val="00BD0E53"/>
    <w:rsid w:val="00BD14BE"/>
    <w:rsid w:val="00BD1641"/>
    <w:rsid w:val="00BD166D"/>
    <w:rsid w:val="00BD26C8"/>
    <w:rsid w:val="00BD316B"/>
    <w:rsid w:val="00BD454C"/>
    <w:rsid w:val="00BD4703"/>
    <w:rsid w:val="00BD4BB6"/>
    <w:rsid w:val="00BD505B"/>
    <w:rsid w:val="00BD5ACB"/>
    <w:rsid w:val="00BD67FE"/>
    <w:rsid w:val="00BD774C"/>
    <w:rsid w:val="00BD7896"/>
    <w:rsid w:val="00BD7EB4"/>
    <w:rsid w:val="00BE1AAF"/>
    <w:rsid w:val="00BE1D2E"/>
    <w:rsid w:val="00BE269F"/>
    <w:rsid w:val="00BE315C"/>
    <w:rsid w:val="00BE3370"/>
    <w:rsid w:val="00BE36C6"/>
    <w:rsid w:val="00BE39AD"/>
    <w:rsid w:val="00BE4EFC"/>
    <w:rsid w:val="00BE51BF"/>
    <w:rsid w:val="00BE5558"/>
    <w:rsid w:val="00BE59A8"/>
    <w:rsid w:val="00BE6BF4"/>
    <w:rsid w:val="00BE7245"/>
    <w:rsid w:val="00BE7E51"/>
    <w:rsid w:val="00BF014F"/>
    <w:rsid w:val="00BF033B"/>
    <w:rsid w:val="00BF0451"/>
    <w:rsid w:val="00BF0764"/>
    <w:rsid w:val="00BF1CFB"/>
    <w:rsid w:val="00BF22EA"/>
    <w:rsid w:val="00BF2412"/>
    <w:rsid w:val="00BF3835"/>
    <w:rsid w:val="00BF3A28"/>
    <w:rsid w:val="00BF3DDD"/>
    <w:rsid w:val="00BF4432"/>
    <w:rsid w:val="00BF4CD0"/>
    <w:rsid w:val="00BF77C5"/>
    <w:rsid w:val="00C00A40"/>
    <w:rsid w:val="00C019D1"/>
    <w:rsid w:val="00C03728"/>
    <w:rsid w:val="00C04586"/>
    <w:rsid w:val="00C048F2"/>
    <w:rsid w:val="00C05804"/>
    <w:rsid w:val="00C063FB"/>
    <w:rsid w:val="00C06BAE"/>
    <w:rsid w:val="00C06D3E"/>
    <w:rsid w:val="00C070EC"/>
    <w:rsid w:val="00C10E14"/>
    <w:rsid w:val="00C112D9"/>
    <w:rsid w:val="00C119F9"/>
    <w:rsid w:val="00C1245C"/>
    <w:rsid w:val="00C12B58"/>
    <w:rsid w:val="00C144B2"/>
    <w:rsid w:val="00C14EE1"/>
    <w:rsid w:val="00C14F1C"/>
    <w:rsid w:val="00C150E3"/>
    <w:rsid w:val="00C15574"/>
    <w:rsid w:val="00C17D93"/>
    <w:rsid w:val="00C20918"/>
    <w:rsid w:val="00C20ECC"/>
    <w:rsid w:val="00C21221"/>
    <w:rsid w:val="00C21763"/>
    <w:rsid w:val="00C21920"/>
    <w:rsid w:val="00C219CC"/>
    <w:rsid w:val="00C22973"/>
    <w:rsid w:val="00C24BD0"/>
    <w:rsid w:val="00C25513"/>
    <w:rsid w:val="00C25C1E"/>
    <w:rsid w:val="00C27552"/>
    <w:rsid w:val="00C27B79"/>
    <w:rsid w:val="00C33976"/>
    <w:rsid w:val="00C34AEC"/>
    <w:rsid w:val="00C34DC8"/>
    <w:rsid w:val="00C34F2E"/>
    <w:rsid w:val="00C35328"/>
    <w:rsid w:val="00C35879"/>
    <w:rsid w:val="00C37EB1"/>
    <w:rsid w:val="00C37F65"/>
    <w:rsid w:val="00C4017D"/>
    <w:rsid w:val="00C40E59"/>
    <w:rsid w:val="00C41464"/>
    <w:rsid w:val="00C41A08"/>
    <w:rsid w:val="00C41B1D"/>
    <w:rsid w:val="00C422D6"/>
    <w:rsid w:val="00C42E4C"/>
    <w:rsid w:val="00C434FF"/>
    <w:rsid w:val="00C4354E"/>
    <w:rsid w:val="00C4433E"/>
    <w:rsid w:val="00C444DA"/>
    <w:rsid w:val="00C45D44"/>
    <w:rsid w:val="00C45D8E"/>
    <w:rsid w:val="00C46317"/>
    <w:rsid w:val="00C51A4A"/>
    <w:rsid w:val="00C537A9"/>
    <w:rsid w:val="00C54908"/>
    <w:rsid w:val="00C54CE0"/>
    <w:rsid w:val="00C55483"/>
    <w:rsid w:val="00C57084"/>
    <w:rsid w:val="00C60786"/>
    <w:rsid w:val="00C615AC"/>
    <w:rsid w:val="00C61D5B"/>
    <w:rsid w:val="00C62725"/>
    <w:rsid w:val="00C62CC7"/>
    <w:rsid w:val="00C6324E"/>
    <w:rsid w:val="00C638AC"/>
    <w:rsid w:val="00C64164"/>
    <w:rsid w:val="00C643F9"/>
    <w:rsid w:val="00C652FD"/>
    <w:rsid w:val="00C65C43"/>
    <w:rsid w:val="00C662FD"/>
    <w:rsid w:val="00C66F03"/>
    <w:rsid w:val="00C67BEE"/>
    <w:rsid w:val="00C70B4A"/>
    <w:rsid w:val="00C71326"/>
    <w:rsid w:val="00C728D7"/>
    <w:rsid w:val="00C73AA7"/>
    <w:rsid w:val="00C73BBE"/>
    <w:rsid w:val="00C74FA8"/>
    <w:rsid w:val="00C7569A"/>
    <w:rsid w:val="00C759CB"/>
    <w:rsid w:val="00C763F8"/>
    <w:rsid w:val="00C76CD4"/>
    <w:rsid w:val="00C77150"/>
    <w:rsid w:val="00C773AD"/>
    <w:rsid w:val="00C778EA"/>
    <w:rsid w:val="00C80177"/>
    <w:rsid w:val="00C8097B"/>
    <w:rsid w:val="00C820BA"/>
    <w:rsid w:val="00C82446"/>
    <w:rsid w:val="00C82F30"/>
    <w:rsid w:val="00C82F34"/>
    <w:rsid w:val="00C84146"/>
    <w:rsid w:val="00C844C1"/>
    <w:rsid w:val="00C84565"/>
    <w:rsid w:val="00C84AE4"/>
    <w:rsid w:val="00C85BC1"/>
    <w:rsid w:val="00C87FD5"/>
    <w:rsid w:val="00C902FF"/>
    <w:rsid w:val="00C90F47"/>
    <w:rsid w:val="00C9201A"/>
    <w:rsid w:val="00C92858"/>
    <w:rsid w:val="00C937A2"/>
    <w:rsid w:val="00C93EC7"/>
    <w:rsid w:val="00C94410"/>
    <w:rsid w:val="00C94E7B"/>
    <w:rsid w:val="00C9552B"/>
    <w:rsid w:val="00C9682A"/>
    <w:rsid w:val="00CA16ED"/>
    <w:rsid w:val="00CA2BDC"/>
    <w:rsid w:val="00CA477A"/>
    <w:rsid w:val="00CA5043"/>
    <w:rsid w:val="00CA52FB"/>
    <w:rsid w:val="00CA5BA5"/>
    <w:rsid w:val="00CA5D48"/>
    <w:rsid w:val="00CA69AA"/>
    <w:rsid w:val="00CB0201"/>
    <w:rsid w:val="00CB06A5"/>
    <w:rsid w:val="00CB0BEE"/>
    <w:rsid w:val="00CB0C08"/>
    <w:rsid w:val="00CB234A"/>
    <w:rsid w:val="00CB3F5E"/>
    <w:rsid w:val="00CB41D4"/>
    <w:rsid w:val="00CB4401"/>
    <w:rsid w:val="00CB4E7D"/>
    <w:rsid w:val="00CB4ED3"/>
    <w:rsid w:val="00CB5A8F"/>
    <w:rsid w:val="00CB6149"/>
    <w:rsid w:val="00CB621C"/>
    <w:rsid w:val="00CB705E"/>
    <w:rsid w:val="00CC03CD"/>
    <w:rsid w:val="00CC07C5"/>
    <w:rsid w:val="00CC0F07"/>
    <w:rsid w:val="00CC0F7A"/>
    <w:rsid w:val="00CC230C"/>
    <w:rsid w:val="00CC23AE"/>
    <w:rsid w:val="00CC2A81"/>
    <w:rsid w:val="00CC2ACA"/>
    <w:rsid w:val="00CC3D2A"/>
    <w:rsid w:val="00CC472C"/>
    <w:rsid w:val="00CC49DC"/>
    <w:rsid w:val="00CC4D14"/>
    <w:rsid w:val="00CC558E"/>
    <w:rsid w:val="00CC78AB"/>
    <w:rsid w:val="00CC7CEB"/>
    <w:rsid w:val="00CD04A9"/>
    <w:rsid w:val="00CD0601"/>
    <w:rsid w:val="00CD08FC"/>
    <w:rsid w:val="00CD13AD"/>
    <w:rsid w:val="00CD159C"/>
    <w:rsid w:val="00CD1CCA"/>
    <w:rsid w:val="00CD30AC"/>
    <w:rsid w:val="00CD4B2D"/>
    <w:rsid w:val="00CD568F"/>
    <w:rsid w:val="00CD6AD9"/>
    <w:rsid w:val="00CE11BE"/>
    <w:rsid w:val="00CE344C"/>
    <w:rsid w:val="00CE3758"/>
    <w:rsid w:val="00CE3D2A"/>
    <w:rsid w:val="00CE4166"/>
    <w:rsid w:val="00CE48B2"/>
    <w:rsid w:val="00CE512C"/>
    <w:rsid w:val="00CE55DE"/>
    <w:rsid w:val="00CE7B31"/>
    <w:rsid w:val="00CF1CBE"/>
    <w:rsid w:val="00CF3765"/>
    <w:rsid w:val="00CF4541"/>
    <w:rsid w:val="00CF4C60"/>
    <w:rsid w:val="00CF56D4"/>
    <w:rsid w:val="00CF5D63"/>
    <w:rsid w:val="00CF5F9E"/>
    <w:rsid w:val="00CF6DA6"/>
    <w:rsid w:val="00CF762F"/>
    <w:rsid w:val="00CF773B"/>
    <w:rsid w:val="00D003AD"/>
    <w:rsid w:val="00D00E5D"/>
    <w:rsid w:val="00D014E7"/>
    <w:rsid w:val="00D0150F"/>
    <w:rsid w:val="00D02C5B"/>
    <w:rsid w:val="00D030E5"/>
    <w:rsid w:val="00D0426A"/>
    <w:rsid w:val="00D057C9"/>
    <w:rsid w:val="00D11145"/>
    <w:rsid w:val="00D11772"/>
    <w:rsid w:val="00D11E72"/>
    <w:rsid w:val="00D13040"/>
    <w:rsid w:val="00D144AA"/>
    <w:rsid w:val="00D15DC8"/>
    <w:rsid w:val="00D166C2"/>
    <w:rsid w:val="00D16F9E"/>
    <w:rsid w:val="00D20494"/>
    <w:rsid w:val="00D210F5"/>
    <w:rsid w:val="00D22468"/>
    <w:rsid w:val="00D244FA"/>
    <w:rsid w:val="00D24832"/>
    <w:rsid w:val="00D24AA6"/>
    <w:rsid w:val="00D25985"/>
    <w:rsid w:val="00D2633C"/>
    <w:rsid w:val="00D2675F"/>
    <w:rsid w:val="00D2706D"/>
    <w:rsid w:val="00D2718C"/>
    <w:rsid w:val="00D273B0"/>
    <w:rsid w:val="00D3135F"/>
    <w:rsid w:val="00D32C5E"/>
    <w:rsid w:val="00D32D45"/>
    <w:rsid w:val="00D32D78"/>
    <w:rsid w:val="00D33993"/>
    <w:rsid w:val="00D33B26"/>
    <w:rsid w:val="00D34137"/>
    <w:rsid w:val="00D34397"/>
    <w:rsid w:val="00D34461"/>
    <w:rsid w:val="00D352C5"/>
    <w:rsid w:val="00D35FF5"/>
    <w:rsid w:val="00D36C97"/>
    <w:rsid w:val="00D36E40"/>
    <w:rsid w:val="00D36EFF"/>
    <w:rsid w:val="00D370EF"/>
    <w:rsid w:val="00D404B0"/>
    <w:rsid w:val="00D40CBD"/>
    <w:rsid w:val="00D40F3C"/>
    <w:rsid w:val="00D41F42"/>
    <w:rsid w:val="00D42EB5"/>
    <w:rsid w:val="00D4569A"/>
    <w:rsid w:val="00D45CA9"/>
    <w:rsid w:val="00D45E04"/>
    <w:rsid w:val="00D46828"/>
    <w:rsid w:val="00D5106B"/>
    <w:rsid w:val="00D527CF"/>
    <w:rsid w:val="00D52960"/>
    <w:rsid w:val="00D543E2"/>
    <w:rsid w:val="00D54758"/>
    <w:rsid w:val="00D55BAC"/>
    <w:rsid w:val="00D57120"/>
    <w:rsid w:val="00D574B2"/>
    <w:rsid w:val="00D57866"/>
    <w:rsid w:val="00D6031E"/>
    <w:rsid w:val="00D623EE"/>
    <w:rsid w:val="00D62B1C"/>
    <w:rsid w:val="00D6318D"/>
    <w:rsid w:val="00D641D2"/>
    <w:rsid w:val="00D64712"/>
    <w:rsid w:val="00D650A7"/>
    <w:rsid w:val="00D65A18"/>
    <w:rsid w:val="00D65E8D"/>
    <w:rsid w:val="00D65EFA"/>
    <w:rsid w:val="00D66969"/>
    <w:rsid w:val="00D677BB"/>
    <w:rsid w:val="00D708BF"/>
    <w:rsid w:val="00D72129"/>
    <w:rsid w:val="00D7226E"/>
    <w:rsid w:val="00D75207"/>
    <w:rsid w:val="00D75A51"/>
    <w:rsid w:val="00D80AA8"/>
    <w:rsid w:val="00D818A5"/>
    <w:rsid w:val="00D8224A"/>
    <w:rsid w:val="00D82C1C"/>
    <w:rsid w:val="00D836BB"/>
    <w:rsid w:val="00D83B76"/>
    <w:rsid w:val="00D83E1A"/>
    <w:rsid w:val="00D840BE"/>
    <w:rsid w:val="00D845D2"/>
    <w:rsid w:val="00D8468C"/>
    <w:rsid w:val="00D8489C"/>
    <w:rsid w:val="00D85487"/>
    <w:rsid w:val="00D8552F"/>
    <w:rsid w:val="00D864A2"/>
    <w:rsid w:val="00D867E7"/>
    <w:rsid w:val="00D877E2"/>
    <w:rsid w:val="00D90005"/>
    <w:rsid w:val="00D904DA"/>
    <w:rsid w:val="00D908D1"/>
    <w:rsid w:val="00D90D24"/>
    <w:rsid w:val="00D913B4"/>
    <w:rsid w:val="00D9195F"/>
    <w:rsid w:val="00D919D0"/>
    <w:rsid w:val="00D93142"/>
    <w:rsid w:val="00D937E5"/>
    <w:rsid w:val="00D9536E"/>
    <w:rsid w:val="00D95CC9"/>
    <w:rsid w:val="00D9793C"/>
    <w:rsid w:val="00D97D4B"/>
    <w:rsid w:val="00DA0520"/>
    <w:rsid w:val="00DA0FF7"/>
    <w:rsid w:val="00DA16D0"/>
    <w:rsid w:val="00DA31E3"/>
    <w:rsid w:val="00DA3B38"/>
    <w:rsid w:val="00DA4FBC"/>
    <w:rsid w:val="00DA512A"/>
    <w:rsid w:val="00DA51D9"/>
    <w:rsid w:val="00DA5CA0"/>
    <w:rsid w:val="00DA6321"/>
    <w:rsid w:val="00DA63A7"/>
    <w:rsid w:val="00DA766D"/>
    <w:rsid w:val="00DA7C65"/>
    <w:rsid w:val="00DB10A3"/>
    <w:rsid w:val="00DB2ECC"/>
    <w:rsid w:val="00DB32C0"/>
    <w:rsid w:val="00DB42BB"/>
    <w:rsid w:val="00DB42D1"/>
    <w:rsid w:val="00DB44A1"/>
    <w:rsid w:val="00DB6060"/>
    <w:rsid w:val="00DB6422"/>
    <w:rsid w:val="00DB6EBE"/>
    <w:rsid w:val="00DB70B4"/>
    <w:rsid w:val="00DB7FA4"/>
    <w:rsid w:val="00DC0046"/>
    <w:rsid w:val="00DC0AF5"/>
    <w:rsid w:val="00DC1F1F"/>
    <w:rsid w:val="00DC1FB0"/>
    <w:rsid w:val="00DC23E9"/>
    <w:rsid w:val="00DC3191"/>
    <w:rsid w:val="00DC33AA"/>
    <w:rsid w:val="00DC5146"/>
    <w:rsid w:val="00DC5F62"/>
    <w:rsid w:val="00DC6024"/>
    <w:rsid w:val="00DC63BA"/>
    <w:rsid w:val="00DC7AEB"/>
    <w:rsid w:val="00DD0879"/>
    <w:rsid w:val="00DD23CA"/>
    <w:rsid w:val="00DD2B2B"/>
    <w:rsid w:val="00DD2E94"/>
    <w:rsid w:val="00DD3A11"/>
    <w:rsid w:val="00DD3B15"/>
    <w:rsid w:val="00DD4D63"/>
    <w:rsid w:val="00DD4E27"/>
    <w:rsid w:val="00DD6EDD"/>
    <w:rsid w:val="00DD7860"/>
    <w:rsid w:val="00DD7CEA"/>
    <w:rsid w:val="00DE0364"/>
    <w:rsid w:val="00DE0736"/>
    <w:rsid w:val="00DE190A"/>
    <w:rsid w:val="00DE21DE"/>
    <w:rsid w:val="00DE25D6"/>
    <w:rsid w:val="00DE5831"/>
    <w:rsid w:val="00DE5862"/>
    <w:rsid w:val="00DE5A8E"/>
    <w:rsid w:val="00DE5BC3"/>
    <w:rsid w:val="00DE794A"/>
    <w:rsid w:val="00DF0849"/>
    <w:rsid w:val="00DF0B54"/>
    <w:rsid w:val="00DF0CBB"/>
    <w:rsid w:val="00DF2577"/>
    <w:rsid w:val="00DF29DA"/>
    <w:rsid w:val="00DF322E"/>
    <w:rsid w:val="00DF68B0"/>
    <w:rsid w:val="00DF6BE9"/>
    <w:rsid w:val="00DF6D7F"/>
    <w:rsid w:val="00DF7832"/>
    <w:rsid w:val="00DF7965"/>
    <w:rsid w:val="00E01766"/>
    <w:rsid w:val="00E0220D"/>
    <w:rsid w:val="00E02388"/>
    <w:rsid w:val="00E029F9"/>
    <w:rsid w:val="00E032CF"/>
    <w:rsid w:val="00E03D22"/>
    <w:rsid w:val="00E04609"/>
    <w:rsid w:val="00E046C6"/>
    <w:rsid w:val="00E04A6E"/>
    <w:rsid w:val="00E06D1D"/>
    <w:rsid w:val="00E06DB5"/>
    <w:rsid w:val="00E10315"/>
    <w:rsid w:val="00E10BD9"/>
    <w:rsid w:val="00E10CC7"/>
    <w:rsid w:val="00E11C9F"/>
    <w:rsid w:val="00E1234C"/>
    <w:rsid w:val="00E13C21"/>
    <w:rsid w:val="00E13D2D"/>
    <w:rsid w:val="00E14108"/>
    <w:rsid w:val="00E14A3B"/>
    <w:rsid w:val="00E1577F"/>
    <w:rsid w:val="00E15D32"/>
    <w:rsid w:val="00E17265"/>
    <w:rsid w:val="00E204E0"/>
    <w:rsid w:val="00E21DBD"/>
    <w:rsid w:val="00E21EA4"/>
    <w:rsid w:val="00E22019"/>
    <w:rsid w:val="00E223EB"/>
    <w:rsid w:val="00E2265C"/>
    <w:rsid w:val="00E240C6"/>
    <w:rsid w:val="00E24DBA"/>
    <w:rsid w:val="00E252C5"/>
    <w:rsid w:val="00E264E7"/>
    <w:rsid w:val="00E266F4"/>
    <w:rsid w:val="00E315F9"/>
    <w:rsid w:val="00E331E7"/>
    <w:rsid w:val="00E3325D"/>
    <w:rsid w:val="00E33855"/>
    <w:rsid w:val="00E33EFC"/>
    <w:rsid w:val="00E34ABA"/>
    <w:rsid w:val="00E35613"/>
    <w:rsid w:val="00E35EA6"/>
    <w:rsid w:val="00E36423"/>
    <w:rsid w:val="00E3664F"/>
    <w:rsid w:val="00E36BC6"/>
    <w:rsid w:val="00E37C55"/>
    <w:rsid w:val="00E410FB"/>
    <w:rsid w:val="00E42027"/>
    <w:rsid w:val="00E42933"/>
    <w:rsid w:val="00E42DE7"/>
    <w:rsid w:val="00E42E71"/>
    <w:rsid w:val="00E43317"/>
    <w:rsid w:val="00E437BC"/>
    <w:rsid w:val="00E43CBB"/>
    <w:rsid w:val="00E44E41"/>
    <w:rsid w:val="00E45196"/>
    <w:rsid w:val="00E456D6"/>
    <w:rsid w:val="00E45939"/>
    <w:rsid w:val="00E50170"/>
    <w:rsid w:val="00E5055F"/>
    <w:rsid w:val="00E5234D"/>
    <w:rsid w:val="00E54BE6"/>
    <w:rsid w:val="00E55ED6"/>
    <w:rsid w:val="00E56B17"/>
    <w:rsid w:val="00E603DF"/>
    <w:rsid w:val="00E60487"/>
    <w:rsid w:val="00E60D94"/>
    <w:rsid w:val="00E613A0"/>
    <w:rsid w:val="00E61635"/>
    <w:rsid w:val="00E61F31"/>
    <w:rsid w:val="00E6236C"/>
    <w:rsid w:val="00E62BF3"/>
    <w:rsid w:val="00E62E60"/>
    <w:rsid w:val="00E630D3"/>
    <w:rsid w:val="00E64081"/>
    <w:rsid w:val="00E658F5"/>
    <w:rsid w:val="00E661B8"/>
    <w:rsid w:val="00E6630E"/>
    <w:rsid w:val="00E66CFD"/>
    <w:rsid w:val="00E671B1"/>
    <w:rsid w:val="00E67AFB"/>
    <w:rsid w:val="00E70141"/>
    <w:rsid w:val="00E7376C"/>
    <w:rsid w:val="00E7644D"/>
    <w:rsid w:val="00E77623"/>
    <w:rsid w:val="00E779FA"/>
    <w:rsid w:val="00E80582"/>
    <w:rsid w:val="00E82C34"/>
    <w:rsid w:val="00E82DE6"/>
    <w:rsid w:val="00E82F40"/>
    <w:rsid w:val="00E84407"/>
    <w:rsid w:val="00E845BD"/>
    <w:rsid w:val="00E850A5"/>
    <w:rsid w:val="00E85D9E"/>
    <w:rsid w:val="00E877EE"/>
    <w:rsid w:val="00E920DB"/>
    <w:rsid w:val="00E9348D"/>
    <w:rsid w:val="00E94F8C"/>
    <w:rsid w:val="00E95570"/>
    <w:rsid w:val="00E9652F"/>
    <w:rsid w:val="00EA0A70"/>
    <w:rsid w:val="00EA186C"/>
    <w:rsid w:val="00EA1C4F"/>
    <w:rsid w:val="00EA249B"/>
    <w:rsid w:val="00EA28A3"/>
    <w:rsid w:val="00EA3745"/>
    <w:rsid w:val="00EA42B7"/>
    <w:rsid w:val="00EA4EB7"/>
    <w:rsid w:val="00EA5EA3"/>
    <w:rsid w:val="00EA6395"/>
    <w:rsid w:val="00EA6720"/>
    <w:rsid w:val="00EA674D"/>
    <w:rsid w:val="00EA6766"/>
    <w:rsid w:val="00EA6883"/>
    <w:rsid w:val="00EA69CC"/>
    <w:rsid w:val="00EA7401"/>
    <w:rsid w:val="00EA7DD7"/>
    <w:rsid w:val="00EB0FBD"/>
    <w:rsid w:val="00EB13B6"/>
    <w:rsid w:val="00EB2372"/>
    <w:rsid w:val="00EB3866"/>
    <w:rsid w:val="00EB47FF"/>
    <w:rsid w:val="00EB4A6F"/>
    <w:rsid w:val="00EB4B18"/>
    <w:rsid w:val="00EB5356"/>
    <w:rsid w:val="00EB539C"/>
    <w:rsid w:val="00EB607C"/>
    <w:rsid w:val="00EB6818"/>
    <w:rsid w:val="00EB6E47"/>
    <w:rsid w:val="00EB75C9"/>
    <w:rsid w:val="00EC0337"/>
    <w:rsid w:val="00EC1382"/>
    <w:rsid w:val="00EC2A04"/>
    <w:rsid w:val="00EC2DD2"/>
    <w:rsid w:val="00EC35B8"/>
    <w:rsid w:val="00EC36FD"/>
    <w:rsid w:val="00EC3835"/>
    <w:rsid w:val="00EC38DC"/>
    <w:rsid w:val="00EC3DEF"/>
    <w:rsid w:val="00EC4062"/>
    <w:rsid w:val="00EC45C1"/>
    <w:rsid w:val="00EC5895"/>
    <w:rsid w:val="00EC5E25"/>
    <w:rsid w:val="00EC67C8"/>
    <w:rsid w:val="00ED047C"/>
    <w:rsid w:val="00ED0B42"/>
    <w:rsid w:val="00ED0DC4"/>
    <w:rsid w:val="00ED1147"/>
    <w:rsid w:val="00ED206B"/>
    <w:rsid w:val="00ED2B81"/>
    <w:rsid w:val="00ED2E9C"/>
    <w:rsid w:val="00ED3AB1"/>
    <w:rsid w:val="00ED5E4C"/>
    <w:rsid w:val="00ED786D"/>
    <w:rsid w:val="00ED7981"/>
    <w:rsid w:val="00ED7E79"/>
    <w:rsid w:val="00EE0399"/>
    <w:rsid w:val="00EE0419"/>
    <w:rsid w:val="00EE29BA"/>
    <w:rsid w:val="00EE3080"/>
    <w:rsid w:val="00EE31F2"/>
    <w:rsid w:val="00EE3540"/>
    <w:rsid w:val="00EE354B"/>
    <w:rsid w:val="00EE3A57"/>
    <w:rsid w:val="00EE3EFF"/>
    <w:rsid w:val="00EE4E49"/>
    <w:rsid w:val="00EE6731"/>
    <w:rsid w:val="00EE69FC"/>
    <w:rsid w:val="00EF12EF"/>
    <w:rsid w:val="00EF208C"/>
    <w:rsid w:val="00EF261F"/>
    <w:rsid w:val="00EF2F51"/>
    <w:rsid w:val="00EF3E50"/>
    <w:rsid w:val="00EF5533"/>
    <w:rsid w:val="00EF5A05"/>
    <w:rsid w:val="00EF5D31"/>
    <w:rsid w:val="00EF665D"/>
    <w:rsid w:val="00EF7093"/>
    <w:rsid w:val="00EF70D2"/>
    <w:rsid w:val="00EF7634"/>
    <w:rsid w:val="00EF7C88"/>
    <w:rsid w:val="00F005E9"/>
    <w:rsid w:val="00F00DA6"/>
    <w:rsid w:val="00F013FB"/>
    <w:rsid w:val="00F01449"/>
    <w:rsid w:val="00F01525"/>
    <w:rsid w:val="00F02717"/>
    <w:rsid w:val="00F029B5"/>
    <w:rsid w:val="00F03E5C"/>
    <w:rsid w:val="00F041A2"/>
    <w:rsid w:val="00F042E4"/>
    <w:rsid w:val="00F05410"/>
    <w:rsid w:val="00F0680D"/>
    <w:rsid w:val="00F07C3B"/>
    <w:rsid w:val="00F07EEB"/>
    <w:rsid w:val="00F10EBD"/>
    <w:rsid w:val="00F11398"/>
    <w:rsid w:val="00F119F2"/>
    <w:rsid w:val="00F11CF4"/>
    <w:rsid w:val="00F13C03"/>
    <w:rsid w:val="00F14C98"/>
    <w:rsid w:val="00F14F1E"/>
    <w:rsid w:val="00F151B5"/>
    <w:rsid w:val="00F16662"/>
    <w:rsid w:val="00F204C2"/>
    <w:rsid w:val="00F21F07"/>
    <w:rsid w:val="00F2235C"/>
    <w:rsid w:val="00F22D98"/>
    <w:rsid w:val="00F25A8F"/>
    <w:rsid w:val="00F25D97"/>
    <w:rsid w:val="00F2789A"/>
    <w:rsid w:val="00F27E37"/>
    <w:rsid w:val="00F305D5"/>
    <w:rsid w:val="00F30C5F"/>
    <w:rsid w:val="00F30EBE"/>
    <w:rsid w:val="00F321A2"/>
    <w:rsid w:val="00F32927"/>
    <w:rsid w:val="00F32972"/>
    <w:rsid w:val="00F32A23"/>
    <w:rsid w:val="00F32C23"/>
    <w:rsid w:val="00F33261"/>
    <w:rsid w:val="00F33271"/>
    <w:rsid w:val="00F33512"/>
    <w:rsid w:val="00F33D63"/>
    <w:rsid w:val="00F3483F"/>
    <w:rsid w:val="00F34FED"/>
    <w:rsid w:val="00F35D42"/>
    <w:rsid w:val="00F35D70"/>
    <w:rsid w:val="00F37713"/>
    <w:rsid w:val="00F37F06"/>
    <w:rsid w:val="00F4112C"/>
    <w:rsid w:val="00F41F26"/>
    <w:rsid w:val="00F42703"/>
    <w:rsid w:val="00F42825"/>
    <w:rsid w:val="00F42EB6"/>
    <w:rsid w:val="00F44C00"/>
    <w:rsid w:val="00F4554D"/>
    <w:rsid w:val="00F4659C"/>
    <w:rsid w:val="00F46D44"/>
    <w:rsid w:val="00F46FEA"/>
    <w:rsid w:val="00F47280"/>
    <w:rsid w:val="00F4732D"/>
    <w:rsid w:val="00F474E2"/>
    <w:rsid w:val="00F47B92"/>
    <w:rsid w:val="00F501E1"/>
    <w:rsid w:val="00F50DF6"/>
    <w:rsid w:val="00F5100F"/>
    <w:rsid w:val="00F53431"/>
    <w:rsid w:val="00F53EFA"/>
    <w:rsid w:val="00F54789"/>
    <w:rsid w:val="00F54A05"/>
    <w:rsid w:val="00F55909"/>
    <w:rsid w:val="00F56DAD"/>
    <w:rsid w:val="00F56E4A"/>
    <w:rsid w:val="00F56F14"/>
    <w:rsid w:val="00F5702A"/>
    <w:rsid w:val="00F57AE0"/>
    <w:rsid w:val="00F60D47"/>
    <w:rsid w:val="00F60DFB"/>
    <w:rsid w:val="00F61517"/>
    <w:rsid w:val="00F616D1"/>
    <w:rsid w:val="00F619EE"/>
    <w:rsid w:val="00F629FD"/>
    <w:rsid w:val="00F62D7E"/>
    <w:rsid w:val="00F62F55"/>
    <w:rsid w:val="00F637D0"/>
    <w:rsid w:val="00F63AC8"/>
    <w:rsid w:val="00F65018"/>
    <w:rsid w:val="00F6562C"/>
    <w:rsid w:val="00F65634"/>
    <w:rsid w:val="00F6605D"/>
    <w:rsid w:val="00F71727"/>
    <w:rsid w:val="00F71787"/>
    <w:rsid w:val="00F72EE4"/>
    <w:rsid w:val="00F731CD"/>
    <w:rsid w:val="00F738E8"/>
    <w:rsid w:val="00F73D4C"/>
    <w:rsid w:val="00F74192"/>
    <w:rsid w:val="00F75094"/>
    <w:rsid w:val="00F754FA"/>
    <w:rsid w:val="00F7723B"/>
    <w:rsid w:val="00F77535"/>
    <w:rsid w:val="00F80081"/>
    <w:rsid w:val="00F81BC4"/>
    <w:rsid w:val="00F81EAE"/>
    <w:rsid w:val="00F84BB6"/>
    <w:rsid w:val="00F85197"/>
    <w:rsid w:val="00F856B2"/>
    <w:rsid w:val="00F86758"/>
    <w:rsid w:val="00F8774D"/>
    <w:rsid w:val="00F90910"/>
    <w:rsid w:val="00F91271"/>
    <w:rsid w:val="00F9134E"/>
    <w:rsid w:val="00F91EE0"/>
    <w:rsid w:val="00F928BC"/>
    <w:rsid w:val="00F92B8C"/>
    <w:rsid w:val="00F92E1B"/>
    <w:rsid w:val="00F92F60"/>
    <w:rsid w:val="00F93781"/>
    <w:rsid w:val="00F9404D"/>
    <w:rsid w:val="00F946AC"/>
    <w:rsid w:val="00F94781"/>
    <w:rsid w:val="00F94B91"/>
    <w:rsid w:val="00F9539B"/>
    <w:rsid w:val="00F954AC"/>
    <w:rsid w:val="00F9561A"/>
    <w:rsid w:val="00F9578D"/>
    <w:rsid w:val="00F960DE"/>
    <w:rsid w:val="00F962EF"/>
    <w:rsid w:val="00F96A3A"/>
    <w:rsid w:val="00F96ED2"/>
    <w:rsid w:val="00F97984"/>
    <w:rsid w:val="00FA0A05"/>
    <w:rsid w:val="00FA150F"/>
    <w:rsid w:val="00FA34B9"/>
    <w:rsid w:val="00FA378D"/>
    <w:rsid w:val="00FA4619"/>
    <w:rsid w:val="00FA7088"/>
    <w:rsid w:val="00FA74BF"/>
    <w:rsid w:val="00FB0E34"/>
    <w:rsid w:val="00FB0F4C"/>
    <w:rsid w:val="00FB17B9"/>
    <w:rsid w:val="00FB3DE9"/>
    <w:rsid w:val="00FB54D1"/>
    <w:rsid w:val="00FB5AD5"/>
    <w:rsid w:val="00FB5BDC"/>
    <w:rsid w:val="00FB7067"/>
    <w:rsid w:val="00FB781C"/>
    <w:rsid w:val="00FB7F00"/>
    <w:rsid w:val="00FC0274"/>
    <w:rsid w:val="00FC0899"/>
    <w:rsid w:val="00FC0DED"/>
    <w:rsid w:val="00FC1635"/>
    <w:rsid w:val="00FC20A8"/>
    <w:rsid w:val="00FC2231"/>
    <w:rsid w:val="00FC23A3"/>
    <w:rsid w:val="00FC2B42"/>
    <w:rsid w:val="00FC3260"/>
    <w:rsid w:val="00FC4433"/>
    <w:rsid w:val="00FC5375"/>
    <w:rsid w:val="00FC657B"/>
    <w:rsid w:val="00FC65BD"/>
    <w:rsid w:val="00FC7975"/>
    <w:rsid w:val="00FC79BB"/>
    <w:rsid w:val="00FC7AC1"/>
    <w:rsid w:val="00FD011C"/>
    <w:rsid w:val="00FD151E"/>
    <w:rsid w:val="00FD1721"/>
    <w:rsid w:val="00FD1824"/>
    <w:rsid w:val="00FD225F"/>
    <w:rsid w:val="00FD3B0B"/>
    <w:rsid w:val="00FD4CFC"/>
    <w:rsid w:val="00FD5907"/>
    <w:rsid w:val="00FD6553"/>
    <w:rsid w:val="00FD66DC"/>
    <w:rsid w:val="00FD690E"/>
    <w:rsid w:val="00FD6F9E"/>
    <w:rsid w:val="00FD70AB"/>
    <w:rsid w:val="00FD768D"/>
    <w:rsid w:val="00FD7BC6"/>
    <w:rsid w:val="00FD7D81"/>
    <w:rsid w:val="00FE0999"/>
    <w:rsid w:val="00FE0A45"/>
    <w:rsid w:val="00FE115E"/>
    <w:rsid w:val="00FE19CE"/>
    <w:rsid w:val="00FE1E51"/>
    <w:rsid w:val="00FE2035"/>
    <w:rsid w:val="00FE245F"/>
    <w:rsid w:val="00FE2476"/>
    <w:rsid w:val="00FE40A4"/>
    <w:rsid w:val="00FE4454"/>
    <w:rsid w:val="00FE4848"/>
    <w:rsid w:val="00FE4883"/>
    <w:rsid w:val="00FE4CBF"/>
    <w:rsid w:val="00FE5171"/>
    <w:rsid w:val="00FE6BDC"/>
    <w:rsid w:val="00FE707C"/>
    <w:rsid w:val="00FE70B6"/>
    <w:rsid w:val="00FE76F9"/>
    <w:rsid w:val="00FE776A"/>
    <w:rsid w:val="00FE7BCA"/>
    <w:rsid w:val="00FF0B09"/>
    <w:rsid w:val="00FF1869"/>
    <w:rsid w:val="00FF217C"/>
    <w:rsid w:val="00FF256B"/>
    <w:rsid w:val="00FF32FB"/>
    <w:rsid w:val="00FF4282"/>
    <w:rsid w:val="00FF4733"/>
    <w:rsid w:val="00FF487F"/>
    <w:rsid w:val="00FF7AF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color="gray" stroke="f" strokecolor="blue">
      <v:fill color="gray"/>
      <v:stroke color="blue" weight="1pt" on="f"/>
      <v:shadow offset="6pt,6pt"/>
      <v:textbox inset="2.36217mm,1.1811mm,2.36217mm,1.1811mm"/>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20546">
      <w:bodyDiv w:val="1"/>
      <w:marLeft w:val="0"/>
      <w:marRight w:val="0"/>
      <w:marTop w:val="0"/>
      <w:marBottom w:val="0"/>
      <w:divBdr>
        <w:top w:val="none" w:sz="0" w:space="0" w:color="auto"/>
        <w:left w:val="none" w:sz="0" w:space="0" w:color="auto"/>
        <w:bottom w:val="none" w:sz="0" w:space="0" w:color="auto"/>
        <w:right w:val="none" w:sz="0" w:space="0" w:color="auto"/>
      </w:divBdr>
    </w:div>
    <w:div w:id="312488871">
      <w:bodyDiv w:val="1"/>
      <w:marLeft w:val="0"/>
      <w:marRight w:val="0"/>
      <w:marTop w:val="0"/>
      <w:marBottom w:val="0"/>
      <w:divBdr>
        <w:top w:val="none" w:sz="0" w:space="0" w:color="auto"/>
        <w:left w:val="none" w:sz="0" w:space="0" w:color="auto"/>
        <w:bottom w:val="none" w:sz="0" w:space="0" w:color="auto"/>
        <w:right w:val="none" w:sz="0" w:space="0" w:color="auto"/>
      </w:divBdr>
    </w:div>
    <w:div w:id="385296907">
      <w:bodyDiv w:val="1"/>
      <w:marLeft w:val="0"/>
      <w:marRight w:val="0"/>
      <w:marTop w:val="0"/>
      <w:marBottom w:val="0"/>
      <w:divBdr>
        <w:top w:val="none" w:sz="0" w:space="0" w:color="auto"/>
        <w:left w:val="none" w:sz="0" w:space="0" w:color="auto"/>
        <w:bottom w:val="none" w:sz="0" w:space="0" w:color="auto"/>
        <w:right w:val="none" w:sz="0" w:space="0" w:color="auto"/>
      </w:divBdr>
      <w:divsChild>
        <w:div w:id="1007749651">
          <w:marLeft w:val="0"/>
          <w:marRight w:val="0"/>
          <w:marTop w:val="0"/>
          <w:marBottom w:val="0"/>
          <w:divBdr>
            <w:top w:val="none" w:sz="0" w:space="0" w:color="auto"/>
            <w:left w:val="none" w:sz="0" w:space="0" w:color="auto"/>
            <w:bottom w:val="none" w:sz="0" w:space="0" w:color="auto"/>
            <w:right w:val="none" w:sz="0" w:space="0" w:color="auto"/>
          </w:divBdr>
          <w:divsChild>
            <w:div w:id="171265446">
              <w:marLeft w:val="0"/>
              <w:marRight w:val="0"/>
              <w:marTop w:val="0"/>
              <w:marBottom w:val="0"/>
              <w:divBdr>
                <w:top w:val="none" w:sz="0" w:space="0" w:color="auto"/>
                <w:left w:val="none" w:sz="0" w:space="0" w:color="auto"/>
                <w:bottom w:val="none" w:sz="0" w:space="0" w:color="auto"/>
                <w:right w:val="none" w:sz="0" w:space="0" w:color="auto"/>
              </w:divBdr>
            </w:div>
            <w:div w:id="1029528922">
              <w:marLeft w:val="0"/>
              <w:marRight w:val="0"/>
              <w:marTop w:val="0"/>
              <w:marBottom w:val="0"/>
              <w:divBdr>
                <w:top w:val="none" w:sz="0" w:space="0" w:color="auto"/>
                <w:left w:val="none" w:sz="0" w:space="0" w:color="auto"/>
                <w:bottom w:val="none" w:sz="0" w:space="0" w:color="auto"/>
                <w:right w:val="none" w:sz="0" w:space="0" w:color="auto"/>
              </w:divBdr>
            </w:div>
            <w:div w:id="1513645881">
              <w:marLeft w:val="0"/>
              <w:marRight w:val="0"/>
              <w:marTop w:val="0"/>
              <w:marBottom w:val="0"/>
              <w:divBdr>
                <w:top w:val="none" w:sz="0" w:space="0" w:color="auto"/>
                <w:left w:val="none" w:sz="0" w:space="0" w:color="auto"/>
                <w:bottom w:val="none" w:sz="0" w:space="0" w:color="auto"/>
                <w:right w:val="none" w:sz="0" w:space="0" w:color="auto"/>
              </w:divBdr>
            </w:div>
            <w:div w:id="19178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57552">
      <w:bodyDiv w:val="1"/>
      <w:marLeft w:val="0"/>
      <w:marRight w:val="0"/>
      <w:marTop w:val="0"/>
      <w:marBottom w:val="0"/>
      <w:divBdr>
        <w:top w:val="none" w:sz="0" w:space="0" w:color="auto"/>
        <w:left w:val="none" w:sz="0" w:space="0" w:color="auto"/>
        <w:bottom w:val="none" w:sz="0" w:space="0" w:color="auto"/>
        <w:right w:val="none" w:sz="0" w:space="0" w:color="auto"/>
      </w:divBdr>
    </w:div>
    <w:div w:id="720250062">
      <w:bodyDiv w:val="1"/>
      <w:marLeft w:val="0"/>
      <w:marRight w:val="0"/>
      <w:marTop w:val="0"/>
      <w:marBottom w:val="0"/>
      <w:divBdr>
        <w:top w:val="none" w:sz="0" w:space="0" w:color="auto"/>
        <w:left w:val="none" w:sz="0" w:space="0" w:color="auto"/>
        <w:bottom w:val="none" w:sz="0" w:space="0" w:color="auto"/>
        <w:right w:val="none" w:sz="0" w:space="0" w:color="auto"/>
      </w:divBdr>
    </w:div>
    <w:div w:id="811870670">
      <w:bodyDiv w:val="1"/>
      <w:marLeft w:val="0"/>
      <w:marRight w:val="0"/>
      <w:marTop w:val="0"/>
      <w:marBottom w:val="0"/>
      <w:divBdr>
        <w:top w:val="none" w:sz="0" w:space="0" w:color="auto"/>
        <w:left w:val="none" w:sz="0" w:space="0" w:color="auto"/>
        <w:bottom w:val="none" w:sz="0" w:space="0" w:color="auto"/>
        <w:right w:val="none" w:sz="0" w:space="0" w:color="auto"/>
      </w:divBdr>
      <w:divsChild>
        <w:div w:id="2086761792">
          <w:marLeft w:val="0"/>
          <w:marRight w:val="0"/>
          <w:marTop w:val="0"/>
          <w:marBottom w:val="0"/>
          <w:divBdr>
            <w:top w:val="none" w:sz="0" w:space="0" w:color="auto"/>
            <w:left w:val="none" w:sz="0" w:space="0" w:color="auto"/>
            <w:bottom w:val="none" w:sz="0" w:space="0" w:color="auto"/>
            <w:right w:val="none" w:sz="0" w:space="0" w:color="auto"/>
          </w:divBdr>
          <w:divsChild>
            <w:div w:id="70977076">
              <w:marLeft w:val="0"/>
              <w:marRight w:val="0"/>
              <w:marTop w:val="0"/>
              <w:marBottom w:val="0"/>
              <w:divBdr>
                <w:top w:val="none" w:sz="0" w:space="0" w:color="auto"/>
                <w:left w:val="none" w:sz="0" w:space="0" w:color="auto"/>
                <w:bottom w:val="none" w:sz="0" w:space="0" w:color="auto"/>
                <w:right w:val="none" w:sz="0" w:space="0" w:color="auto"/>
              </w:divBdr>
            </w:div>
            <w:div w:id="239677493">
              <w:marLeft w:val="0"/>
              <w:marRight w:val="0"/>
              <w:marTop w:val="0"/>
              <w:marBottom w:val="0"/>
              <w:divBdr>
                <w:top w:val="none" w:sz="0" w:space="0" w:color="auto"/>
                <w:left w:val="none" w:sz="0" w:space="0" w:color="auto"/>
                <w:bottom w:val="none" w:sz="0" w:space="0" w:color="auto"/>
                <w:right w:val="none" w:sz="0" w:space="0" w:color="auto"/>
              </w:divBdr>
            </w:div>
            <w:div w:id="464392957">
              <w:marLeft w:val="0"/>
              <w:marRight w:val="0"/>
              <w:marTop w:val="0"/>
              <w:marBottom w:val="0"/>
              <w:divBdr>
                <w:top w:val="none" w:sz="0" w:space="0" w:color="auto"/>
                <w:left w:val="none" w:sz="0" w:space="0" w:color="auto"/>
                <w:bottom w:val="none" w:sz="0" w:space="0" w:color="auto"/>
                <w:right w:val="none" w:sz="0" w:space="0" w:color="auto"/>
              </w:divBdr>
            </w:div>
            <w:div w:id="629284933">
              <w:marLeft w:val="0"/>
              <w:marRight w:val="0"/>
              <w:marTop w:val="0"/>
              <w:marBottom w:val="0"/>
              <w:divBdr>
                <w:top w:val="none" w:sz="0" w:space="0" w:color="auto"/>
                <w:left w:val="none" w:sz="0" w:space="0" w:color="auto"/>
                <w:bottom w:val="none" w:sz="0" w:space="0" w:color="auto"/>
                <w:right w:val="none" w:sz="0" w:space="0" w:color="auto"/>
              </w:divBdr>
            </w:div>
            <w:div w:id="733964096">
              <w:marLeft w:val="0"/>
              <w:marRight w:val="0"/>
              <w:marTop w:val="0"/>
              <w:marBottom w:val="0"/>
              <w:divBdr>
                <w:top w:val="none" w:sz="0" w:space="0" w:color="auto"/>
                <w:left w:val="none" w:sz="0" w:space="0" w:color="auto"/>
                <w:bottom w:val="none" w:sz="0" w:space="0" w:color="auto"/>
                <w:right w:val="none" w:sz="0" w:space="0" w:color="auto"/>
              </w:divBdr>
            </w:div>
            <w:div w:id="845677833">
              <w:marLeft w:val="0"/>
              <w:marRight w:val="0"/>
              <w:marTop w:val="0"/>
              <w:marBottom w:val="0"/>
              <w:divBdr>
                <w:top w:val="none" w:sz="0" w:space="0" w:color="auto"/>
                <w:left w:val="none" w:sz="0" w:space="0" w:color="auto"/>
                <w:bottom w:val="none" w:sz="0" w:space="0" w:color="auto"/>
                <w:right w:val="none" w:sz="0" w:space="0" w:color="auto"/>
              </w:divBdr>
            </w:div>
            <w:div w:id="922420935">
              <w:marLeft w:val="0"/>
              <w:marRight w:val="0"/>
              <w:marTop w:val="0"/>
              <w:marBottom w:val="0"/>
              <w:divBdr>
                <w:top w:val="none" w:sz="0" w:space="0" w:color="auto"/>
                <w:left w:val="none" w:sz="0" w:space="0" w:color="auto"/>
                <w:bottom w:val="none" w:sz="0" w:space="0" w:color="auto"/>
                <w:right w:val="none" w:sz="0" w:space="0" w:color="auto"/>
              </w:divBdr>
            </w:div>
            <w:div w:id="1436948766">
              <w:marLeft w:val="0"/>
              <w:marRight w:val="0"/>
              <w:marTop w:val="0"/>
              <w:marBottom w:val="0"/>
              <w:divBdr>
                <w:top w:val="none" w:sz="0" w:space="0" w:color="auto"/>
                <w:left w:val="none" w:sz="0" w:space="0" w:color="auto"/>
                <w:bottom w:val="none" w:sz="0" w:space="0" w:color="auto"/>
                <w:right w:val="none" w:sz="0" w:space="0" w:color="auto"/>
              </w:divBdr>
            </w:div>
            <w:div w:id="1832287920">
              <w:marLeft w:val="0"/>
              <w:marRight w:val="0"/>
              <w:marTop w:val="0"/>
              <w:marBottom w:val="0"/>
              <w:divBdr>
                <w:top w:val="none" w:sz="0" w:space="0" w:color="auto"/>
                <w:left w:val="none" w:sz="0" w:space="0" w:color="auto"/>
                <w:bottom w:val="none" w:sz="0" w:space="0" w:color="auto"/>
                <w:right w:val="none" w:sz="0" w:space="0" w:color="auto"/>
              </w:divBdr>
            </w:div>
            <w:div w:id="1869416760">
              <w:marLeft w:val="0"/>
              <w:marRight w:val="0"/>
              <w:marTop w:val="0"/>
              <w:marBottom w:val="0"/>
              <w:divBdr>
                <w:top w:val="none" w:sz="0" w:space="0" w:color="auto"/>
                <w:left w:val="none" w:sz="0" w:space="0" w:color="auto"/>
                <w:bottom w:val="none" w:sz="0" w:space="0" w:color="auto"/>
                <w:right w:val="none" w:sz="0" w:space="0" w:color="auto"/>
              </w:divBdr>
            </w:div>
            <w:div w:id="1929388257">
              <w:marLeft w:val="0"/>
              <w:marRight w:val="0"/>
              <w:marTop w:val="0"/>
              <w:marBottom w:val="0"/>
              <w:divBdr>
                <w:top w:val="none" w:sz="0" w:space="0" w:color="auto"/>
                <w:left w:val="none" w:sz="0" w:space="0" w:color="auto"/>
                <w:bottom w:val="none" w:sz="0" w:space="0" w:color="auto"/>
                <w:right w:val="none" w:sz="0" w:space="0" w:color="auto"/>
              </w:divBdr>
            </w:div>
            <w:div w:id="21078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79385">
      <w:bodyDiv w:val="1"/>
      <w:marLeft w:val="0"/>
      <w:marRight w:val="0"/>
      <w:marTop w:val="0"/>
      <w:marBottom w:val="0"/>
      <w:divBdr>
        <w:top w:val="none" w:sz="0" w:space="0" w:color="auto"/>
        <w:left w:val="none" w:sz="0" w:space="0" w:color="auto"/>
        <w:bottom w:val="none" w:sz="0" w:space="0" w:color="auto"/>
        <w:right w:val="none" w:sz="0" w:space="0" w:color="auto"/>
      </w:divBdr>
    </w:div>
    <w:div w:id="1290168483">
      <w:bodyDiv w:val="1"/>
      <w:marLeft w:val="0"/>
      <w:marRight w:val="0"/>
      <w:marTop w:val="0"/>
      <w:marBottom w:val="0"/>
      <w:divBdr>
        <w:top w:val="none" w:sz="0" w:space="0" w:color="auto"/>
        <w:left w:val="none" w:sz="0" w:space="0" w:color="auto"/>
        <w:bottom w:val="none" w:sz="0" w:space="0" w:color="auto"/>
        <w:right w:val="none" w:sz="0" w:space="0" w:color="auto"/>
      </w:divBdr>
    </w:div>
    <w:div w:id="1376809665">
      <w:bodyDiv w:val="1"/>
      <w:marLeft w:val="0"/>
      <w:marRight w:val="0"/>
      <w:marTop w:val="0"/>
      <w:marBottom w:val="0"/>
      <w:divBdr>
        <w:top w:val="none" w:sz="0" w:space="0" w:color="auto"/>
        <w:left w:val="none" w:sz="0" w:space="0" w:color="auto"/>
        <w:bottom w:val="none" w:sz="0" w:space="0" w:color="auto"/>
        <w:right w:val="none" w:sz="0" w:space="0" w:color="auto"/>
      </w:divBdr>
    </w:div>
    <w:div w:id="1386294591">
      <w:bodyDiv w:val="1"/>
      <w:marLeft w:val="0"/>
      <w:marRight w:val="0"/>
      <w:marTop w:val="0"/>
      <w:marBottom w:val="0"/>
      <w:divBdr>
        <w:top w:val="none" w:sz="0" w:space="0" w:color="auto"/>
        <w:left w:val="none" w:sz="0" w:space="0" w:color="auto"/>
        <w:bottom w:val="none" w:sz="0" w:space="0" w:color="auto"/>
        <w:right w:val="none" w:sz="0" w:space="0" w:color="auto"/>
      </w:divBdr>
    </w:div>
    <w:div w:id="1514875131">
      <w:bodyDiv w:val="1"/>
      <w:marLeft w:val="0"/>
      <w:marRight w:val="0"/>
      <w:marTop w:val="0"/>
      <w:marBottom w:val="0"/>
      <w:divBdr>
        <w:top w:val="none" w:sz="0" w:space="0" w:color="auto"/>
        <w:left w:val="none" w:sz="0" w:space="0" w:color="auto"/>
        <w:bottom w:val="none" w:sz="0" w:space="0" w:color="auto"/>
        <w:right w:val="none" w:sz="0" w:space="0" w:color="auto"/>
      </w:divBdr>
    </w:div>
    <w:div w:id="1643270270">
      <w:bodyDiv w:val="1"/>
      <w:marLeft w:val="0"/>
      <w:marRight w:val="0"/>
      <w:marTop w:val="0"/>
      <w:marBottom w:val="0"/>
      <w:divBdr>
        <w:top w:val="none" w:sz="0" w:space="0" w:color="auto"/>
        <w:left w:val="none" w:sz="0" w:space="0" w:color="auto"/>
        <w:bottom w:val="none" w:sz="0" w:space="0" w:color="auto"/>
        <w:right w:val="none" w:sz="0" w:space="0" w:color="auto"/>
      </w:divBdr>
    </w:div>
    <w:div w:id="200168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header" Target="header2.xm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4.xml"/><Relationship Id="rId7" Type="http://schemas.microsoft.com/office/2007/relationships/stylesWithEffects" Target="stylesWithEffects.xml"/><Relationship Id="rId12" Type="http://schemas.openxmlformats.org/officeDocument/2006/relationships/image" Target="media/image1.wmf"/><Relationship Id="rId17" Type="http://schemas.openxmlformats.org/officeDocument/2006/relationships/footer" Target="footer2.xm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header" Target="header6.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header" Target="header5.xml"/><Relationship Id="rId10" Type="http://schemas.openxmlformats.org/officeDocument/2006/relationships/footnotes" Target="foot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il\Documents\New_mRnW_Memoir_datasheet_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719F3A607827488E40067EF1B967EC" ma:contentTypeVersion="0" ma:contentTypeDescription="Create a new document." ma:contentTypeScope="" ma:versionID="a4c73a50c45d97e28d233423a4dc22ed">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705F86-0AF3-4DE5-83E3-183111715D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FA48B456-AB90-4DAC-863A-F04D1311DEBB}">
  <ds:schemaRefs>
    <ds:schemaRef ds:uri="http://schemas.microsoft.com/office/2006/metadata/properties"/>
  </ds:schemaRefs>
</ds:datastoreItem>
</file>

<file path=customXml/itemProps3.xml><?xml version="1.0" encoding="utf-8"?>
<ds:datastoreItem xmlns:ds="http://schemas.openxmlformats.org/officeDocument/2006/customXml" ds:itemID="{395EFF43-B4BF-473F-897E-9D5089B18D62}">
  <ds:schemaRefs>
    <ds:schemaRef ds:uri="http://schemas.microsoft.com/sharepoint/v3/contenttype/forms"/>
  </ds:schemaRefs>
</ds:datastoreItem>
</file>

<file path=customXml/itemProps4.xml><?xml version="1.0" encoding="utf-8"?>
<ds:datastoreItem xmlns:ds="http://schemas.openxmlformats.org/officeDocument/2006/customXml" ds:itemID="{DA0E649E-E3E3-4682-A72E-CEE0B5D83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New_mRnW_Memoir_datasheet_01</Template>
  <TotalTime>0</TotalTime>
  <Pages>16</Pages>
  <Words>1892</Words>
  <Characters>10790</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Functional Datasheet</vt:lpstr>
    </vt:vector>
  </TitlesOfParts>
  <Company>Microsoft</Company>
  <LinksUpToDate>false</LinksUpToDate>
  <CharactersWithSpaces>12657</CharactersWithSpaces>
  <SharedDoc>false</SharedDoc>
  <HLinks>
    <vt:vector size="42" baseType="variant">
      <vt:variant>
        <vt:i4>1114174</vt:i4>
      </vt:variant>
      <vt:variant>
        <vt:i4>38</vt:i4>
      </vt:variant>
      <vt:variant>
        <vt:i4>0</vt:i4>
      </vt:variant>
      <vt:variant>
        <vt:i4>5</vt:i4>
      </vt:variant>
      <vt:variant>
        <vt:lpwstr/>
      </vt:variant>
      <vt:variant>
        <vt:lpwstr>_Toc87677274</vt:lpwstr>
      </vt:variant>
      <vt:variant>
        <vt:i4>1441854</vt:i4>
      </vt:variant>
      <vt:variant>
        <vt:i4>32</vt:i4>
      </vt:variant>
      <vt:variant>
        <vt:i4>0</vt:i4>
      </vt:variant>
      <vt:variant>
        <vt:i4>5</vt:i4>
      </vt:variant>
      <vt:variant>
        <vt:lpwstr/>
      </vt:variant>
      <vt:variant>
        <vt:lpwstr>_Toc87677273</vt:lpwstr>
      </vt:variant>
      <vt:variant>
        <vt:i4>1507390</vt:i4>
      </vt:variant>
      <vt:variant>
        <vt:i4>26</vt:i4>
      </vt:variant>
      <vt:variant>
        <vt:i4>0</vt:i4>
      </vt:variant>
      <vt:variant>
        <vt:i4>5</vt:i4>
      </vt:variant>
      <vt:variant>
        <vt:lpwstr/>
      </vt:variant>
      <vt:variant>
        <vt:lpwstr>_Toc87677272</vt:lpwstr>
      </vt:variant>
      <vt:variant>
        <vt:i4>1310782</vt:i4>
      </vt:variant>
      <vt:variant>
        <vt:i4>20</vt:i4>
      </vt:variant>
      <vt:variant>
        <vt:i4>0</vt:i4>
      </vt:variant>
      <vt:variant>
        <vt:i4>5</vt:i4>
      </vt:variant>
      <vt:variant>
        <vt:lpwstr/>
      </vt:variant>
      <vt:variant>
        <vt:lpwstr>_Toc87677271</vt:lpwstr>
      </vt:variant>
      <vt:variant>
        <vt:i4>1376318</vt:i4>
      </vt:variant>
      <vt:variant>
        <vt:i4>14</vt:i4>
      </vt:variant>
      <vt:variant>
        <vt:i4>0</vt:i4>
      </vt:variant>
      <vt:variant>
        <vt:i4>5</vt:i4>
      </vt:variant>
      <vt:variant>
        <vt:lpwstr/>
      </vt:variant>
      <vt:variant>
        <vt:lpwstr>_Toc87677270</vt:lpwstr>
      </vt:variant>
      <vt:variant>
        <vt:i4>1835071</vt:i4>
      </vt:variant>
      <vt:variant>
        <vt:i4>8</vt:i4>
      </vt:variant>
      <vt:variant>
        <vt:i4>0</vt:i4>
      </vt:variant>
      <vt:variant>
        <vt:i4>5</vt:i4>
      </vt:variant>
      <vt:variant>
        <vt:lpwstr/>
      </vt:variant>
      <vt:variant>
        <vt:lpwstr>_Toc87677269</vt:lpwstr>
      </vt:variant>
      <vt:variant>
        <vt:i4>1900607</vt:i4>
      </vt:variant>
      <vt:variant>
        <vt:i4>2</vt:i4>
      </vt:variant>
      <vt:variant>
        <vt:i4>0</vt:i4>
      </vt:variant>
      <vt:variant>
        <vt:i4>5</vt:i4>
      </vt:variant>
      <vt:variant>
        <vt:lpwstr/>
      </vt:variant>
      <vt:variant>
        <vt:lpwstr>_Toc87677268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Datasheet</dc:title>
  <dc:creator>Swati Tutliani</dc:creator>
  <cp:lastModifiedBy>MSI</cp:lastModifiedBy>
  <cp:revision>2</cp:revision>
  <cp:lastPrinted>2014-05-05T21:38:00Z</cp:lastPrinted>
  <dcterms:created xsi:type="dcterms:W3CDTF">2014-05-12T20:44:00Z</dcterms:created>
  <dcterms:modified xsi:type="dcterms:W3CDTF">2014-05-12T20:44:00Z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seDefaultLanguage">
    <vt:bool>true</vt:bool>
  </property>
  <property fmtid="{D5CDD505-2E9C-101B-9397-08002B2CF9AE}" pid="3" name="Version">
    <vt:i4>2000102700</vt:i4>
  </property>
  <property fmtid="{D5CDD505-2E9C-101B-9397-08002B2CF9AE}" pid="4" name="LCID">
    <vt:i4>1033</vt:i4>
  </property>
  <property fmtid="{D5CDD505-2E9C-101B-9397-08002B2CF9AE}" pid="5" name="ContentTypeId">
    <vt:lpwstr>0x0101006B719F3A607827488E40067EF1B967EC</vt:lpwstr>
  </property>
</Properties>
</file>